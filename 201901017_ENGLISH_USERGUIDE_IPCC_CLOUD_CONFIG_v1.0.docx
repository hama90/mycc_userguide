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70CFB4" w14:textId="760A06F8" w:rsidR="00733758" w:rsidRDefault="003B7AAD" w:rsidP="003B7AAD">
      <w:pPr>
        <w:widowControl/>
        <w:spacing w:before="0"/>
        <w:ind w:left="0"/>
        <w:jc w:val="center"/>
        <w:rPr>
          <w:snapToGrid/>
          <w:sz w:val="26"/>
          <w:szCs w:val="26"/>
          <w:lang w:val="en-AU"/>
        </w:rPr>
      </w:pPr>
      <w:r>
        <w:rPr>
          <w:noProof/>
        </w:rPr>
        <w:drawing>
          <wp:inline distT="0" distB="0" distL="0" distR="0" wp14:anchorId="356DB80D" wp14:editId="7E8B6E19">
            <wp:extent cx="1647825" cy="1647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79BA3CB8" w14:textId="1A7BC772" w:rsidR="003B7AAD" w:rsidRPr="003B7AAD" w:rsidRDefault="003B7AAD" w:rsidP="003B7AAD">
      <w:pPr>
        <w:widowControl/>
        <w:spacing w:before="0"/>
        <w:ind w:left="0"/>
        <w:jc w:val="center"/>
        <w:rPr>
          <w:b/>
          <w:bCs/>
          <w:snapToGrid/>
          <w:sz w:val="26"/>
          <w:szCs w:val="26"/>
          <w:lang w:val="en-AU"/>
        </w:rPr>
      </w:pPr>
      <w:r w:rsidRPr="003B7AAD">
        <w:rPr>
          <w:b/>
          <w:bCs/>
          <w:snapToGrid/>
          <w:sz w:val="26"/>
          <w:szCs w:val="26"/>
          <w:lang w:val="en-AU"/>
        </w:rPr>
        <w:t>VIETTEL</w:t>
      </w:r>
    </w:p>
    <w:p w14:paraId="76DCCE68" w14:textId="77777777" w:rsidR="00733758" w:rsidRPr="00D11C25" w:rsidRDefault="00733758" w:rsidP="00D11C25">
      <w:pPr>
        <w:jc w:val="both"/>
        <w:rPr>
          <w:sz w:val="26"/>
          <w:szCs w:val="26"/>
        </w:rPr>
      </w:pPr>
    </w:p>
    <w:p w14:paraId="0FE75775" w14:textId="77777777" w:rsidR="00733758" w:rsidRPr="00D11C25" w:rsidRDefault="00733758" w:rsidP="00D11C25">
      <w:pPr>
        <w:ind w:left="0"/>
        <w:jc w:val="both"/>
        <w:rPr>
          <w:sz w:val="26"/>
          <w:szCs w:val="26"/>
        </w:rPr>
      </w:pPr>
    </w:p>
    <w:p w14:paraId="3912D7BB" w14:textId="77777777" w:rsidR="00733758" w:rsidRPr="00D11C25" w:rsidRDefault="00733758" w:rsidP="00D11C25">
      <w:pPr>
        <w:pStyle w:val="NormalTB"/>
        <w:spacing w:line="360" w:lineRule="auto"/>
        <w:jc w:val="both"/>
        <w:rPr>
          <w:rFonts w:ascii="Times New Roman" w:hAnsi="Times New Roman"/>
          <w:sz w:val="26"/>
          <w:szCs w:val="26"/>
        </w:rPr>
      </w:pPr>
    </w:p>
    <w:p w14:paraId="22EAEB90" w14:textId="77777777" w:rsidR="00733758" w:rsidRPr="00D11C25" w:rsidRDefault="00733758" w:rsidP="00D11C25">
      <w:pPr>
        <w:ind w:left="0"/>
        <w:jc w:val="both"/>
        <w:rPr>
          <w:sz w:val="26"/>
          <w:szCs w:val="26"/>
        </w:rPr>
      </w:pPr>
    </w:p>
    <w:p w14:paraId="295BC9DB" w14:textId="77777777" w:rsidR="00733758" w:rsidRPr="00D11C25" w:rsidRDefault="00733758" w:rsidP="00D11C25">
      <w:pPr>
        <w:tabs>
          <w:tab w:val="left" w:pos="6698"/>
        </w:tabs>
        <w:ind w:left="0"/>
        <w:jc w:val="both"/>
        <w:rPr>
          <w:sz w:val="26"/>
          <w:szCs w:val="26"/>
        </w:rPr>
      </w:pPr>
      <w:r w:rsidRPr="00D11C25">
        <w:rPr>
          <w:sz w:val="26"/>
          <w:szCs w:val="26"/>
        </w:rPr>
        <w:tab/>
      </w:r>
    </w:p>
    <w:p w14:paraId="415BA888" w14:textId="416DD327" w:rsidR="00733758" w:rsidRPr="00D11C25" w:rsidRDefault="00733758" w:rsidP="00D11C25">
      <w:pPr>
        <w:spacing w:after="120"/>
        <w:ind w:left="0"/>
        <w:jc w:val="center"/>
        <w:rPr>
          <w:b/>
          <w:sz w:val="26"/>
          <w:szCs w:val="26"/>
        </w:rPr>
      </w:pPr>
      <w:r w:rsidRPr="00D11C25">
        <w:rPr>
          <w:b/>
          <w:sz w:val="26"/>
          <w:szCs w:val="26"/>
        </w:rPr>
        <w:t xml:space="preserve">IPCC </w:t>
      </w:r>
      <w:r w:rsidR="00BD1163">
        <w:rPr>
          <w:b/>
          <w:sz w:val="26"/>
          <w:szCs w:val="26"/>
        </w:rPr>
        <w:t>CLOUD</w:t>
      </w:r>
      <w:r w:rsidR="003B7AAD">
        <w:rPr>
          <w:b/>
          <w:sz w:val="26"/>
          <w:szCs w:val="26"/>
        </w:rPr>
        <w:t xml:space="preserve"> - MYCC</w:t>
      </w:r>
    </w:p>
    <w:p w14:paraId="745D384E" w14:textId="39421341" w:rsidR="00733758" w:rsidRPr="00D11C25" w:rsidRDefault="00C433D0" w:rsidP="00D11C25">
      <w:pPr>
        <w:spacing w:before="60" w:after="60"/>
        <w:ind w:left="0"/>
        <w:jc w:val="center"/>
        <w:rPr>
          <w:b/>
          <w:bCs/>
          <w:sz w:val="26"/>
          <w:szCs w:val="26"/>
        </w:rPr>
      </w:pPr>
      <w:r>
        <w:rPr>
          <w:b/>
          <w:bCs/>
          <w:sz w:val="26"/>
          <w:szCs w:val="26"/>
        </w:rPr>
        <w:t>USER GUIDE</w:t>
      </w:r>
    </w:p>
    <w:p w14:paraId="108C784E" w14:textId="77777777" w:rsidR="00733758" w:rsidRPr="00D11C25" w:rsidRDefault="00733758" w:rsidP="00D11C25">
      <w:pPr>
        <w:ind w:left="1440"/>
        <w:jc w:val="center"/>
        <w:rPr>
          <w:b/>
          <w:sz w:val="26"/>
          <w:szCs w:val="26"/>
        </w:rPr>
      </w:pPr>
    </w:p>
    <w:p w14:paraId="77F00639" w14:textId="77777777" w:rsidR="00733758" w:rsidRPr="00D11C25" w:rsidRDefault="00733758" w:rsidP="00D11C25">
      <w:pPr>
        <w:ind w:left="1440"/>
        <w:jc w:val="center"/>
        <w:rPr>
          <w:b/>
          <w:sz w:val="26"/>
          <w:szCs w:val="26"/>
        </w:rPr>
      </w:pPr>
    </w:p>
    <w:p w14:paraId="4E2BBA42" w14:textId="1A5ACD13" w:rsidR="00733758" w:rsidRPr="00D11C25" w:rsidRDefault="00C433D0" w:rsidP="00D11C25">
      <w:pPr>
        <w:widowControl/>
        <w:spacing w:before="0"/>
        <w:ind w:left="0"/>
        <w:jc w:val="center"/>
        <w:rPr>
          <w:b/>
          <w:snapToGrid/>
          <w:sz w:val="26"/>
          <w:szCs w:val="26"/>
          <w:lang w:val="en-AU"/>
        </w:rPr>
      </w:pPr>
      <w:r>
        <w:rPr>
          <w:b/>
          <w:snapToGrid/>
          <w:sz w:val="26"/>
          <w:szCs w:val="26"/>
          <w:lang w:val="en-AU"/>
        </w:rPr>
        <w:t>PROJECT</w:t>
      </w:r>
      <w:r w:rsidR="00733758" w:rsidRPr="00D11C25">
        <w:rPr>
          <w:b/>
          <w:snapToGrid/>
          <w:sz w:val="26"/>
          <w:szCs w:val="26"/>
          <w:lang w:val="en-AU"/>
        </w:rPr>
        <w:t xml:space="preserve">: </w:t>
      </w:r>
      <w:r w:rsidR="00BD1163">
        <w:rPr>
          <w:b/>
          <w:snapToGrid/>
          <w:sz w:val="26"/>
          <w:szCs w:val="26"/>
          <w:lang w:val="en-AU"/>
        </w:rPr>
        <w:t>IPCC CLOUD</w:t>
      </w:r>
    </w:p>
    <w:p w14:paraId="7E95520F" w14:textId="5D0B8545" w:rsidR="00733758" w:rsidRPr="00D11C25" w:rsidRDefault="00C433D0" w:rsidP="00D11C25">
      <w:pPr>
        <w:widowControl/>
        <w:spacing w:before="0"/>
        <w:ind w:left="0"/>
        <w:jc w:val="center"/>
        <w:rPr>
          <w:b/>
          <w:snapToGrid/>
          <w:sz w:val="26"/>
          <w:szCs w:val="26"/>
          <w:lang w:val="en-AU"/>
        </w:rPr>
      </w:pPr>
      <w:r>
        <w:rPr>
          <w:b/>
          <w:snapToGrid/>
          <w:sz w:val="26"/>
          <w:szCs w:val="26"/>
          <w:lang w:val="en-AU"/>
        </w:rPr>
        <w:t>Document</w:t>
      </w:r>
      <w:r w:rsidR="00733758" w:rsidRPr="00D11C25">
        <w:rPr>
          <w:b/>
          <w:snapToGrid/>
          <w:sz w:val="26"/>
          <w:szCs w:val="26"/>
          <w:lang w:val="en-AU"/>
        </w:rPr>
        <w:t xml:space="preserve">: </w:t>
      </w:r>
      <w:r>
        <w:rPr>
          <w:snapToGrid/>
          <w:sz w:val="26"/>
          <w:szCs w:val="26"/>
          <w:lang w:val="en-AU"/>
        </w:rPr>
        <w:t>USERGUIDE_IPCC_CLOUD_CONFIG</w:t>
      </w:r>
      <w:r w:rsidR="00D11C25" w:rsidRPr="00D11C25">
        <w:rPr>
          <w:sz w:val="26"/>
          <w:szCs w:val="26"/>
        </w:rPr>
        <w:t>_v1.0</w:t>
      </w:r>
    </w:p>
    <w:p w14:paraId="417A12B8" w14:textId="77777777" w:rsidR="00733758" w:rsidRPr="00D11C25" w:rsidRDefault="00733758" w:rsidP="00D11C25">
      <w:pPr>
        <w:widowControl/>
        <w:spacing w:before="0"/>
        <w:ind w:left="0"/>
        <w:jc w:val="center"/>
        <w:rPr>
          <w:b/>
          <w:snapToGrid/>
          <w:sz w:val="26"/>
          <w:szCs w:val="26"/>
          <w:lang w:val="en-AU"/>
        </w:rPr>
      </w:pPr>
    </w:p>
    <w:p w14:paraId="032CEDB2" w14:textId="77777777" w:rsidR="00733758" w:rsidRPr="00D11C25" w:rsidRDefault="00733758" w:rsidP="00D11C25">
      <w:pPr>
        <w:widowControl/>
        <w:spacing w:before="0"/>
        <w:ind w:left="0"/>
        <w:rPr>
          <w:b/>
          <w:snapToGrid/>
          <w:sz w:val="26"/>
          <w:szCs w:val="26"/>
          <w:lang w:val="en-AU"/>
        </w:rPr>
      </w:pPr>
    </w:p>
    <w:p w14:paraId="6DA778C3" w14:textId="77777777" w:rsidR="00733758" w:rsidRPr="00D11C25" w:rsidRDefault="00733758" w:rsidP="00D11C25">
      <w:pPr>
        <w:widowControl/>
        <w:spacing w:before="0"/>
        <w:ind w:left="0"/>
        <w:jc w:val="center"/>
        <w:rPr>
          <w:b/>
          <w:snapToGrid/>
          <w:sz w:val="26"/>
          <w:szCs w:val="26"/>
          <w:lang w:val="en-AU"/>
        </w:rPr>
      </w:pPr>
    </w:p>
    <w:p w14:paraId="4CD0CC66" w14:textId="77777777" w:rsidR="00733758" w:rsidRPr="00D11C25" w:rsidRDefault="00733758" w:rsidP="00D11C25">
      <w:pPr>
        <w:widowControl/>
        <w:spacing w:before="0"/>
        <w:ind w:left="0"/>
        <w:rPr>
          <w:b/>
          <w:snapToGrid/>
          <w:sz w:val="26"/>
          <w:szCs w:val="26"/>
          <w:lang w:val="en-AU"/>
        </w:rPr>
      </w:pPr>
    </w:p>
    <w:p w14:paraId="013E43B1" w14:textId="77777777" w:rsidR="00733758" w:rsidRPr="00D11C25" w:rsidRDefault="00733758" w:rsidP="00D11C25">
      <w:pPr>
        <w:widowControl/>
        <w:spacing w:before="0"/>
        <w:ind w:left="0"/>
        <w:rPr>
          <w:b/>
          <w:snapToGrid/>
          <w:sz w:val="26"/>
          <w:szCs w:val="26"/>
          <w:lang w:val="en-AU"/>
        </w:rPr>
      </w:pPr>
    </w:p>
    <w:p w14:paraId="4CB7A096" w14:textId="77777777" w:rsidR="00733758" w:rsidRPr="00D11C25" w:rsidRDefault="00733758" w:rsidP="00D11C25">
      <w:pPr>
        <w:widowControl/>
        <w:spacing w:before="0"/>
        <w:ind w:left="0"/>
        <w:rPr>
          <w:b/>
          <w:snapToGrid/>
          <w:sz w:val="26"/>
          <w:szCs w:val="26"/>
          <w:lang w:val="en-AU"/>
        </w:rPr>
      </w:pPr>
    </w:p>
    <w:p w14:paraId="3B9878AE" w14:textId="77777777" w:rsidR="00733758" w:rsidRPr="00D11C25" w:rsidRDefault="00733758" w:rsidP="00D11C25">
      <w:pPr>
        <w:widowControl/>
        <w:spacing w:before="0"/>
        <w:ind w:left="0"/>
        <w:rPr>
          <w:b/>
          <w:snapToGrid/>
          <w:sz w:val="26"/>
          <w:szCs w:val="26"/>
          <w:lang w:val="en-AU"/>
        </w:rPr>
      </w:pPr>
    </w:p>
    <w:p w14:paraId="635A7683" w14:textId="77777777" w:rsidR="00094E11" w:rsidRPr="00D11C25" w:rsidRDefault="00094E11" w:rsidP="00B51D31">
      <w:pPr>
        <w:ind w:left="0"/>
        <w:rPr>
          <w:b/>
          <w:snapToGrid/>
          <w:sz w:val="26"/>
          <w:szCs w:val="26"/>
          <w:lang w:val="en-AU"/>
        </w:rPr>
      </w:pPr>
    </w:p>
    <w:p w14:paraId="20785E4B" w14:textId="77777777" w:rsidR="00094E11" w:rsidRPr="00D11C25" w:rsidRDefault="00094E11" w:rsidP="00D11C25">
      <w:pPr>
        <w:ind w:left="0"/>
        <w:jc w:val="center"/>
        <w:rPr>
          <w:b/>
          <w:snapToGrid/>
          <w:sz w:val="26"/>
          <w:szCs w:val="26"/>
          <w:lang w:val="en-AU"/>
        </w:rPr>
      </w:pPr>
    </w:p>
    <w:p w14:paraId="44C63584" w14:textId="6FA9A103" w:rsidR="006D703A" w:rsidRPr="00D11C25" w:rsidRDefault="00733758" w:rsidP="00D11C25">
      <w:pPr>
        <w:ind w:left="0"/>
        <w:jc w:val="center"/>
        <w:rPr>
          <w:b/>
          <w:sz w:val="26"/>
          <w:szCs w:val="26"/>
        </w:rPr>
      </w:pPr>
      <w:r w:rsidRPr="00D11C25">
        <w:rPr>
          <w:b/>
          <w:snapToGrid/>
          <w:sz w:val="26"/>
          <w:szCs w:val="26"/>
          <w:lang w:val="en-AU"/>
        </w:rPr>
        <w:t>H</w:t>
      </w:r>
      <w:r w:rsidR="003B7AAD">
        <w:rPr>
          <w:b/>
          <w:snapToGrid/>
          <w:sz w:val="26"/>
          <w:szCs w:val="26"/>
          <w:lang w:val="en-AU"/>
        </w:rPr>
        <w:t>anoi</w:t>
      </w:r>
      <w:r w:rsidRPr="00D11C25">
        <w:rPr>
          <w:b/>
          <w:snapToGrid/>
          <w:sz w:val="26"/>
          <w:szCs w:val="26"/>
          <w:lang w:val="en-AU"/>
        </w:rPr>
        <w:t xml:space="preserve">, </w:t>
      </w:r>
      <w:r w:rsidR="00D45E53">
        <w:rPr>
          <w:b/>
          <w:snapToGrid/>
          <w:sz w:val="26"/>
          <w:szCs w:val="26"/>
          <w:lang w:val="en-AU"/>
        </w:rPr>
        <w:t>0</w:t>
      </w:r>
      <w:r w:rsidR="003B7AAD">
        <w:rPr>
          <w:b/>
          <w:snapToGrid/>
          <w:sz w:val="26"/>
          <w:szCs w:val="26"/>
          <w:lang w:val="en-AU"/>
        </w:rPr>
        <w:t>7</w:t>
      </w:r>
      <w:r w:rsidRPr="00D11C25">
        <w:rPr>
          <w:b/>
          <w:snapToGrid/>
          <w:sz w:val="26"/>
          <w:szCs w:val="26"/>
          <w:lang w:val="en-AU"/>
        </w:rPr>
        <w:t>/201</w:t>
      </w:r>
      <w:r w:rsidR="00D77E51">
        <w:rPr>
          <w:b/>
          <w:snapToGrid/>
          <w:sz w:val="26"/>
          <w:szCs w:val="26"/>
          <w:lang w:val="en-AU"/>
        </w:rPr>
        <w:t>9</w:t>
      </w:r>
    </w:p>
    <w:p w14:paraId="11F96007" w14:textId="7BBC640E" w:rsidR="006D703A" w:rsidRPr="00D11C25" w:rsidRDefault="00733758" w:rsidP="00C433D0">
      <w:pPr>
        <w:widowControl/>
        <w:spacing w:before="0"/>
        <w:ind w:left="0"/>
        <w:jc w:val="center"/>
        <w:rPr>
          <w:sz w:val="26"/>
          <w:szCs w:val="26"/>
        </w:rPr>
      </w:pPr>
      <w:bookmarkStart w:id="0" w:name="_GoBack"/>
      <w:bookmarkEnd w:id="0"/>
      <w:r w:rsidRPr="00D11C25">
        <w:rPr>
          <w:b/>
          <w:bCs/>
          <w:snapToGrid/>
          <w:sz w:val="26"/>
          <w:szCs w:val="26"/>
          <w:lang w:val="en-AU"/>
        </w:rPr>
        <w:br w:type="page"/>
      </w:r>
    </w:p>
    <w:p w14:paraId="26E5B72C" w14:textId="027555B6" w:rsidR="0037111F" w:rsidRPr="00D11C25" w:rsidRDefault="00C433D0" w:rsidP="00D11C25">
      <w:pPr>
        <w:pStyle w:val="NormalH"/>
        <w:ind w:left="0"/>
        <w:jc w:val="center"/>
        <w:rPr>
          <w:rFonts w:ascii="Times New Roman" w:hAnsi="Times New Roman"/>
          <w:b/>
          <w:sz w:val="26"/>
          <w:szCs w:val="26"/>
        </w:rPr>
      </w:pPr>
      <w:r>
        <w:rPr>
          <w:rFonts w:ascii="Times New Roman" w:hAnsi="Times New Roman"/>
          <w:b/>
          <w:sz w:val="26"/>
          <w:szCs w:val="26"/>
        </w:rPr>
        <w:lastRenderedPageBreak/>
        <w:t>CONTENT</w:t>
      </w:r>
    </w:p>
    <w:bookmarkStart w:id="1" w:name="_Toc452446886"/>
    <w:p w14:paraId="04571DA6" w14:textId="173FD3D5" w:rsidR="005B3391" w:rsidRDefault="004D3B00">
      <w:pPr>
        <w:pStyle w:val="TOC1"/>
        <w:rPr>
          <w:rFonts w:asciiTheme="minorHAnsi" w:eastAsiaTheme="minorEastAsia" w:hAnsiTheme="minorHAnsi" w:cstheme="minorBidi"/>
          <w:b w:val="0"/>
          <w:snapToGrid/>
          <w:sz w:val="22"/>
          <w:szCs w:val="22"/>
        </w:rPr>
      </w:pPr>
      <w:r w:rsidRPr="00D11C25">
        <w:rPr>
          <w:sz w:val="26"/>
          <w:szCs w:val="26"/>
        </w:rPr>
        <w:fldChar w:fldCharType="begin"/>
      </w:r>
      <w:r w:rsidRPr="00D11C25">
        <w:rPr>
          <w:sz w:val="26"/>
          <w:szCs w:val="26"/>
        </w:rPr>
        <w:instrText xml:space="preserve"> TOC \o "1-3" \h \z </w:instrText>
      </w:r>
      <w:r w:rsidRPr="00D11C25">
        <w:rPr>
          <w:sz w:val="26"/>
          <w:szCs w:val="26"/>
        </w:rPr>
        <w:fldChar w:fldCharType="separate"/>
      </w:r>
      <w:hyperlink w:anchor="_Toc14367870" w:history="1">
        <w:r w:rsidR="005B3391" w:rsidRPr="00AC68DB">
          <w:rPr>
            <w:rStyle w:val="Hyperlink"/>
          </w:rPr>
          <w:t>1</w:t>
        </w:r>
        <w:r w:rsidR="005B3391">
          <w:rPr>
            <w:rFonts w:asciiTheme="minorHAnsi" w:eastAsiaTheme="minorEastAsia" w:hAnsiTheme="minorHAnsi" w:cstheme="minorBidi"/>
            <w:b w:val="0"/>
            <w:snapToGrid/>
            <w:sz w:val="22"/>
            <w:szCs w:val="22"/>
          </w:rPr>
          <w:tab/>
        </w:r>
        <w:r w:rsidR="005B3391" w:rsidRPr="00AC68DB">
          <w:rPr>
            <w:rStyle w:val="Hyperlink"/>
          </w:rPr>
          <w:t>USER GUIDE</w:t>
        </w:r>
        <w:r w:rsidR="005B3391">
          <w:rPr>
            <w:webHidden/>
          </w:rPr>
          <w:tab/>
        </w:r>
        <w:r w:rsidR="005B3391">
          <w:rPr>
            <w:webHidden/>
          </w:rPr>
          <w:fldChar w:fldCharType="begin"/>
        </w:r>
        <w:r w:rsidR="005B3391">
          <w:rPr>
            <w:webHidden/>
          </w:rPr>
          <w:instrText xml:space="preserve"> PAGEREF _Toc14367870 \h </w:instrText>
        </w:r>
        <w:r w:rsidR="005B3391">
          <w:rPr>
            <w:webHidden/>
          </w:rPr>
        </w:r>
        <w:r w:rsidR="005B3391">
          <w:rPr>
            <w:webHidden/>
          </w:rPr>
          <w:fldChar w:fldCharType="separate"/>
        </w:r>
        <w:r w:rsidR="0066348E">
          <w:rPr>
            <w:webHidden/>
          </w:rPr>
          <w:t>3</w:t>
        </w:r>
        <w:r w:rsidR="005B3391">
          <w:rPr>
            <w:webHidden/>
          </w:rPr>
          <w:fldChar w:fldCharType="end"/>
        </w:r>
      </w:hyperlink>
    </w:p>
    <w:p w14:paraId="1D1917C3" w14:textId="168D05BA" w:rsidR="005B3391" w:rsidRDefault="00B770EE">
      <w:pPr>
        <w:pStyle w:val="TOC2"/>
        <w:rPr>
          <w:rFonts w:asciiTheme="minorHAnsi" w:eastAsiaTheme="minorEastAsia" w:hAnsiTheme="minorHAnsi" w:cstheme="minorBidi"/>
          <w:snapToGrid/>
          <w:sz w:val="22"/>
          <w:szCs w:val="22"/>
        </w:rPr>
      </w:pPr>
      <w:hyperlink w:anchor="_Toc14367871" w:history="1">
        <w:r w:rsidR="005B3391" w:rsidRPr="00AC68DB">
          <w:rPr>
            <w:rStyle w:val="Hyperlink"/>
          </w:rPr>
          <w:t>1.1</w:t>
        </w:r>
        <w:r w:rsidR="005B3391">
          <w:rPr>
            <w:rFonts w:asciiTheme="minorHAnsi" w:eastAsiaTheme="minorEastAsia" w:hAnsiTheme="minorHAnsi" w:cstheme="minorBidi"/>
            <w:snapToGrid/>
            <w:sz w:val="22"/>
            <w:szCs w:val="22"/>
          </w:rPr>
          <w:tab/>
        </w:r>
        <w:r w:rsidR="005B3391" w:rsidRPr="00AC68DB">
          <w:rPr>
            <w:rStyle w:val="Hyperlink"/>
          </w:rPr>
          <w:t>Configure users</w:t>
        </w:r>
        <w:r w:rsidR="005B3391">
          <w:rPr>
            <w:webHidden/>
          </w:rPr>
          <w:tab/>
        </w:r>
        <w:r w:rsidR="005B3391">
          <w:rPr>
            <w:webHidden/>
          </w:rPr>
          <w:fldChar w:fldCharType="begin"/>
        </w:r>
        <w:r w:rsidR="005B3391">
          <w:rPr>
            <w:webHidden/>
          </w:rPr>
          <w:instrText xml:space="preserve"> PAGEREF _Toc14367871 \h </w:instrText>
        </w:r>
        <w:r w:rsidR="005B3391">
          <w:rPr>
            <w:webHidden/>
          </w:rPr>
        </w:r>
        <w:r w:rsidR="005B3391">
          <w:rPr>
            <w:webHidden/>
          </w:rPr>
          <w:fldChar w:fldCharType="separate"/>
        </w:r>
        <w:r w:rsidR="0066348E">
          <w:rPr>
            <w:webHidden/>
          </w:rPr>
          <w:t>3</w:t>
        </w:r>
        <w:r w:rsidR="005B3391">
          <w:rPr>
            <w:webHidden/>
          </w:rPr>
          <w:fldChar w:fldCharType="end"/>
        </w:r>
      </w:hyperlink>
    </w:p>
    <w:p w14:paraId="66B15EFE" w14:textId="0B6F6D61" w:rsidR="005B3391" w:rsidRDefault="00B770EE">
      <w:pPr>
        <w:pStyle w:val="TOC3"/>
        <w:rPr>
          <w:rFonts w:asciiTheme="minorHAnsi" w:eastAsiaTheme="minorEastAsia" w:hAnsiTheme="minorHAnsi" w:cstheme="minorBidi"/>
          <w:i w:val="0"/>
          <w:snapToGrid/>
          <w:sz w:val="22"/>
          <w:szCs w:val="22"/>
        </w:rPr>
      </w:pPr>
      <w:hyperlink w:anchor="_Toc14367872" w:history="1">
        <w:r w:rsidR="005B3391" w:rsidRPr="00AC68DB">
          <w:rPr>
            <w:rStyle w:val="Hyperlink"/>
          </w:rPr>
          <w:t>1.1.1</w:t>
        </w:r>
        <w:r w:rsidR="005B3391">
          <w:rPr>
            <w:rFonts w:asciiTheme="minorHAnsi" w:eastAsiaTheme="minorEastAsia" w:hAnsiTheme="minorHAnsi" w:cstheme="minorBidi"/>
            <w:i w:val="0"/>
            <w:snapToGrid/>
            <w:sz w:val="22"/>
            <w:szCs w:val="22"/>
          </w:rPr>
          <w:tab/>
        </w:r>
        <w:r w:rsidR="005B3391" w:rsidRPr="00AC68DB">
          <w:rPr>
            <w:rStyle w:val="Hyperlink"/>
          </w:rPr>
          <w:t>Add new user</w:t>
        </w:r>
        <w:r w:rsidR="005B3391">
          <w:rPr>
            <w:webHidden/>
          </w:rPr>
          <w:tab/>
        </w:r>
        <w:r w:rsidR="005B3391">
          <w:rPr>
            <w:webHidden/>
          </w:rPr>
          <w:fldChar w:fldCharType="begin"/>
        </w:r>
        <w:r w:rsidR="005B3391">
          <w:rPr>
            <w:webHidden/>
          </w:rPr>
          <w:instrText xml:space="preserve"> PAGEREF _Toc14367872 \h </w:instrText>
        </w:r>
        <w:r w:rsidR="005B3391">
          <w:rPr>
            <w:webHidden/>
          </w:rPr>
        </w:r>
        <w:r w:rsidR="005B3391">
          <w:rPr>
            <w:webHidden/>
          </w:rPr>
          <w:fldChar w:fldCharType="separate"/>
        </w:r>
        <w:r w:rsidR="0066348E">
          <w:rPr>
            <w:webHidden/>
          </w:rPr>
          <w:t>4</w:t>
        </w:r>
        <w:r w:rsidR="005B3391">
          <w:rPr>
            <w:webHidden/>
          </w:rPr>
          <w:fldChar w:fldCharType="end"/>
        </w:r>
      </w:hyperlink>
    </w:p>
    <w:p w14:paraId="3D96173B" w14:textId="109CD723" w:rsidR="005B3391" w:rsidRDefault="00B770EE">
      <w:pPr>
        <w:pStyle w:val="TOC3"/>
        <w:rPr>
          <w:rFonts w:asciiTheme="minorHAnsi" w:eastAsiaTheme="minorEastAsia" w:hAnsiTheme="minorHAnsi" w:cstheme="minorBidi"/>
          <w:i w:val="0"/>
          <w:snapToGrid/>
          <w:sz w:val="22"/>
          <w:szCs w:val="22"/>
        </w:rPr>
      </w:pPr>
      <w:hyperlink w:anchor="_Toc14367873" w:history="1">
        <w:r w:rsidR="005B3391" w:rsidRPr="00AC68DB">
          <w:rPr>
            <w:rStyle w:val="Hyperlink"/>
          </w:rPr>
          <w:t>1.1.2</w:t>
        </w:r>
        <w:r w:rsidR="005B3391">
          <w:rPr>
            <w:rFonts w:asciiTheme="minorHAnsi" w:eastAsiaTheme="minorEastAsia" w:hAnsiTheme="minorHAnsi" w:cstheme="minorBidi"/>
            <w:i w:val="0"/>
            <w:snapToGrid/>
            <w:sz w:val="22"/>
            <w:szCs w:val="22"/>
          </w:rPr>
          <w:tab/>
        </w:r>
        <w:r w:rsidR="005B3391" w:rsidRPr="00AC68DB">
          <w:rPr>
            <w:rStyle w:val="Hyperlink"/>
          </w:rPr>
          <w:t>Edit users</w:t>
        </w:r>
        <w:r w:rsidR="005B3391">
          <w:rPr>
            <w:webHidden/>
          </w:rPr>
          <w:tab/>
        </w:r>
        <w:r w:rsidR="005B3391">
          <w:rPr>
            <w:webHidden/>
          </w:rPr>
          <w:fldChar w:fldCharType="begin"/>
        </w:r>
        <w:r w:rsidR="005B3391">
          <w:rPr>
            <w:webHidden/>
          </w:rPr>
          <w:instrText xml:space="preserve"> PAGEREF _Toc14367873 \h </w:instrText>
        </w:r>
        <w:r w:rsidR="005B3391">
          <w:rPr>
            <w:webHidden/>
          </w:rPr>
        </w:r>
        <w:r w:rsidR="005B3391">
          <w:rPr>
            <w:webHidden/>
          </w:rPr>
          <w:fldChar w:fldCharType="separate"/>
        </w:r>
        <w:r w:rsidR="0066348E">
          <w:rPr>
            <w:webHidden/>
          </w:rPr>
          <w:t>6</w:t>
        </w:r>
        <w:r w:rsidR="005B3391">
          <w:rPr>
            <w:webHidden/>
          </w:rPr>
          <w:fldChar w:fldCharType="end"/>
        </w:r>
      </w:hyperlink>
    </w:p>
    <w:p w14:paraId="42060DEC" w14:textId="5B47CCBF" w:rsidR="005B3391" w:rsidRDefault="00B770EE">
      <w:pPr>
        <w:pStyle w:val="TOC3"/>
        <w:rPr>
          <w:rFonts w:asciiTheme="minorHAnsi" w:eastAsiaTheme="minorEastAsia" w:hAnsiTheme="minorHAnsi" w:cstheme="minorBidi"/>
          <w:i w:val="0"/>
          <w:snapToGrid/>
          <w:sz w:val="22"/>
          <w:szCs w:val="22"/>
        </w:rPr>
      </w:pPr>
      <w:hyperlink w:anchor="_Toc14367874" w:history="1">
        <w:r w:rsidR="005B3391" w:rsidRPr="00AC68DB">
          <w:rPr>
            <w:rStyle w:val="Hyperlink"/>
          </w:rPr>
          <w:t>1.1.3</w:t>
        </w:r>
        <w:r w:rsidR="005B3391">
          <w:rPr>
            <w:rFonts w:asciiTheme="minorHAnsi" w:eastAsiaTheme="minorEastAsia" w:hAnsiTheme="minorHAnsi" w:cstheme="minorBidi"/>
            <w:i w:val="0"/>
            <w:snapToGrid/>
            <w:sz w:val="22"/>
            <w:szCs w:val="22"/>
          </w:rPr>
          <w:tab/>
        </w:r>
        <w:r w:rsidR="005B3391" w:rsidRPr="00AC68DB">
          <w:rPr>
            <w:rStyle w:val="Hyperlink"/>
          </w:rPr>
          <w:t>Delete user</w:t>
        </w:r>
        <w:r w:rsidR="005B3391">
          <w:rPr>
            <w:webHidden/>
          </w:rPr>
          <w:tab/>
        </w:r>
        <w:r w:rsidR="005B3391">
          <w:rPr>
            <w:webHidden/>
          </w:rPr>
          <w:fldChar w:fldCharType="begin"/>
        </w:r>
        <w:r w:rsidR="005B3391">
          <w:rPr>
            <w:webHidden/>
          </w:rPr>
          <w:instrText xml:space="preserve"> PAGEREF _Toc14367874 \h </w:instrText>
        </w:r>
        <w:r w:rsidR="005B3391">
          <w:rPr>
            <w:webHidden/>
          </w:rPr>
        </w:r>
        <w:r w:rsidR="005B3391">
          <w:rPr>
            <w:webHidden/>
          </w:rPr>
          <w:fldChar w:fldCharType="separate"/>
        </w:r>
        <w:r w:rsidR="0066348E">
          <w:rPr>
            <w:webHidden/>
          </w:rPr>
          <w:t>10</w:t>
        </w:r>
        <w:r w:rsidR="005B3391">
          <w:rPr>
            <w:webHidden/>
          </w:rPr>
          <w:fldChar w:fldCharType="end"/>
        </w:r>
      </w:hyperlink>
    </w:p>
    <w:p w14:paraId="7D50E841" w14:textId="01C7275E" w:rsidR="005B3391" w:rsidRDefault="00B770EE">
      <w:pPr>
        <w:pStyle w:val="TOC3"/>
        <w:rPr>
          <w:rFonts w:asciiTheme="minorHAnsi" w:eastAsiaTheme="minorEastAsia" w:hAnsiTheme="minorHAnsi" w:cstheme="minorBidi"/>
          <w:i w:val="0"/>
          <w:snapToGrid/>
          <w:sz w:val="22"/>
          <w:szCs w:val="22"/>
        </w:rPr>
      </w:pPr>
      <w:hyperlink w:anchor="_Toc14367875" w:history="1">
        <w:r w:rsidR="005B3391" w:rsidRPr="00AC68DB">
          <w:rPr>
            <w:rStyle w:val="Hyperlink"/>
          </w:rPr>
          <w:t>1.1.4</w:t>
        </w:r>
        <w:r w:rsidR="005B3391">
          <w:rPr>
            <w:rFonts w:asciiTheme="minorHAnsi" w:eastAsiaTheme="minorEastAsia" w:hAnsiTheme="minorHAnsi" w:cstheme="minorBidi"/>
            <w:i w:val="0"/>
            <w:snapToGrid/>
            <w:sz w:val="22"/>
            <w:szCs w:val="22"/>
          </w:rPr>
          <w:tab/>
        </w:r>
        <w:r w:rsidR="005B3391" w:rsidRPr="00AC68DB">
          <w:rPr>
            <w:rStyle w:val="Hyperlink"/>
          </w:rPr>
          <w:t>Reset password.</w:t>
        </w:r>
        <w:r w:rsidR="005B3391">
          <w:rPr>
            <w:webHidden/>
          </w:rPr>
          <w:tab/>
        </w:r>
        <w:r w:rsidR="005B3391">
          <w:rPr>
            <w:webHidden/>
          </w:rPr>
          <w:fldChar w:fldCharType="begin"/>
        </w:r>
        <w:r w:rsidR="005B3391">
          <w:rPr>
            <w:webHidden/>
          </w:rPr>
          <w:instrText xml:space="preserve"> PAGEREF _Toc14367875 \h </w:instrText>
        </w:r>
        <w:r w:rsidR="005B3391">
          <w:rPr>
            <w:webHidden/>
          </w:rPr>
        </w:r>
        <w:r w:rsidR="005B3391">
          <w:rPr>
            <w:webHidden/>
          </w:rPr>
          <w:fldChar w:fldCharType="separate"/>
        </w:r>
        <w:r w:rsidR="0066348E">
          <w:rPr>
            <w:webHidden/>
          </w:rPr>
          <w:t>10</w:t>
        </w:r>
        <w:r w:rsidR="005B3391">
          <w:rPr>
            <w:webHidden/>
          </w:rPr>
          <w:fldChar w:fldCharType="end"/>
        </w:r>
      </w:hyperlink>
    </w:p>
    <w:p w14:paraId="23EAF76E" w14:textId="73DE6FCC" w:rsidR="005B3391" w:rsidRDefault="00B770EE">
      <w:pPr>
        <w:pStyle w:val="TOC2"/>
        <w:rPr>
          <w:rFonts w:asciiTheme="minorHAnsi" w:eastAsiaTheme="minorEastAsia" w:hAnsiTheme="minorHAnsi" w:cstheme="minorBidi"/>
          <w:snapToGrid/>
          <w:sz w:val="22"/>
          <w:szCs w:val="22"/>
        </w:rPr>
      </w:pPr>
      <w:hyperlink w:anchor="_Toc14367876" w:history="1">
        <w:r w:rsidR="005B3391" w:rsidRPr="00AC68DB">
          <w:rPr>
            <w:rStyle w:val="Hyperlink"/>
          </w:rPr>
          <w:t>1.2</w:t>
        </w:r>
        <w:r w:rsidR="005B3391">
          <w:rPr>
            <w:rFonts w:asciiTheme="minorHAnsi" w:eastAsiaTheme="minorEastAsia" w:hAnsiTheme="minorHAnsi" w:cstheme="minorBidi"/>
            <w:snapToGrid/>
            <w:sz w:val="22"/>
            <w:szCs w:val="22"/>
          </w:rPr>
          <w:tab/>
        </w:r>
        <w:r w:rsidR="005B3391" w:rsidRPr="00AC68DB">
          <w:rPr>
            <w:rStyle w:val="Hyperlink"/>
          </w:rPr>
          <w:t>Configure Phone number</w:t>
        </w:r>
        <w:r w:rsidR="005B3391">
          <w:rPr>
            <w:webHidden/>
          </w:rPr>
          <w:tab/>
        </w:r>
        <w:r w:rsidR="005B3391">
          <w:rPr>
            <w:webHidden/>
          </w:rPr>
          <w:fldChar w:fldCharType="begin"/>
        </w:r>
        <w:r w:rsidR="005B3391">
          <w:rPr>
            <w:webHidden/>
          </w:rPr>
          <w:instrText xml:space="preserve"> PAGEREF _Toc14367876 \h </w:instrText>
        </w:r>
        <w:r w:rsidR="005B3391">
          <w:rPr>
            <w:webHidden/>
          </w:rPr>
        </w:r>
        <w:r w:rsidR="005B3391">
          <w:rPr>
            <w:webHidden/>
          </w:rPr>
          <w:fldChar w:fldCharType="separate"/>
        </w:r>
        <w:r w:rsidR="0066348E">
          <w:rPr>
            <w:webHidden/>
          </w:rPr>
          <w:t>11</w:t>
        </w:r>
        <w:r w:rsidR="005B3391">
          <w:rPr>
            <w:webHidden/>
          </w:rPr>
          <w:fldChar w:fldCharType="end"/>
        </w:r>
      </w:hyperlink>
    </w:p>
    <w:p w14:paraId="08230D82" w14:textId="71D27B05" w:rsidR="005B3391" w:rsidRDefault="00B770EE">
      <w:pPr>
        <w:pStyle w:val="TOC3"/>
        <w:rPr>
          <w:rFonts w:asciiTheme="minorHAnsi" w:eastAsiaTheme="minorEastAsia" w:hAnsiTheme="minorHAnsi" w:cstheme="minorBidi"/>
          <w:i w:val="0"/>
          <w:snapToGrid/>
          <w:sz w:val="22"/>
          <w:szCs w:val="22"/>
        </w:rPr>
      </w:pPr>
      <w:hyperlink w:anchor="_Toc14367877" w:history="1">
        <w:r w:rsidR="005B3391" w:rsidRPr="00AC68DB">
          <w:rPr>
            <w:rStyle w:val="Hyperlink"/>
          </w:rPr>
          <w:t>1.2.1</w:t>
        </w:r>
        <w:r w:rsidR="005B3391">
          <w:rPr>
            <w:rFonts w:asciiTheme="minorHAnsi" w:eastAsiaTheme="minorEastAsia" w:hAnsiTheme="minorHAnsi" w:cstheme="minorBidi"/>
            <w:i w:val="0"/>
            <w:snapToGrid/>
            <w:sz w:val="22"/>
            <w:szCs w:val="22"/>
          </w:rPr>
          <w:tab/>
        </w:r>
        <w:r w:rsidR="005B3391" w:rsidRPr="00AC68DB">
          <w:rPr>
            <w:rStyle w:val="Hyperlink"/>
          </w:rPr>
          <w:t>Tab “Number Management”</w:t>
        </w:r>
        <w:r w:rsidR="005B3391">
          <w:rPr>
            <w:webHidden/>
          </w:rPr>
          <w:tab/>
        </w:r>
        <w:r w:rsidR="005B3391">
          <w:rPr>
            <w:webHidden/>
          </w:rPr>
          <w:fldChar w:fldCharType="begin"/>
        </w:r>
        <w:r w:rsidR="005B3391">
          <w:rPr>
            <w:webHidden/>
          </w:rPr>
          <w:instrText xml:space="preserve"> PAGEREF _Toc14367877 \h </w:instrText>
        </w:r>
        <w:r w:rsidR="005B3391">
          <w:rPr>
            <w:webHidden/>
          </w:rPr>
        </w:r>
        <w:r w:rsidR="005B3391">
          <w:rPr>
            <w:webHidden/>
          </w:rPr>
          <w:fldChar w:fldCharType="separate"/>
        </w:r>
        <w:r w:rsidR="0066348E">
          <w:rPr>
            <w:webHidden/>
          </w:rPr>
          <w:t>12</w:t>
        </w:r>
        <w:r w:rsidR="005B3391">
          <w:rPr>
            <w:webHidden/>
          </w:rPr>
          <w:fldChar w:fldCharType="end"/>
        </w:r>
      </w:hyperlink>
    </w:p>
    <w:p w14:paraId="43C9DFD6" w14:textId="7FA11B86" w:rsidR="005B3391" w:rsidRDefault="00B770EE">
      <w:pPr>
        <w:pStyle w:val="TOC3"/>
        <w:rPr>
          <w:rFonts w:asciiTheme="minorHAnsi" w:eastAsiaTheme="minorEastAsia" w:hAnsiTheme="minorHAnsi" w:cstheme="minorBidi"/>
          <w:i w:val="0"/>
          <w:snapToGrid/>
          <w:sz w:val="22"/>
          <w:szCs w:val="22"/>
        </w:rPr>
      </w:pPr>
      <w:hyperlink w:anchor="_Toc14367878" w:history="1">
        <w:r w:rsidR="005B3391" w:rsidRPr="00AC68DB">
          <w:rPr>
            <w:rStyle w:val="Hyperlink"/>
          </w:rPr>
          <w:t>1.2.2</w:t>
        </w:r>
        <w:r w:rsidR="005B3391">
          <w:rPr>
            <w:rFonts w:asciiTheme="minorHAnsi" w:eastAsiaTheme="minorEastAsia" w:hAnsiTheme="minorHAnsi" w:cstheme="minorBidi"/>
            <w:i w:val="0"/>
            <w:snapToGrid/>
            <w:sz w:val="22"/>
            <w:szCs w:val="22"/>
          </w:rPr>
          <w:tab/>
        </w:r>
        <w:r w:rsidR="005B3391" w:rsidRPr="00AC68DB">
          <w:rPr>
            <w:rStyle w:val="Hyperlink"/>
          </w:rPr>
          <w:t>Tab “Main Phone numbers”</w:t>
        </w:r>
        <w:r w:rsidR="005B3391">
          <w:rPr>
            <w:webHidden/>
          </w:rPr>
          <w:tab/>
        </w:r>
        <w:r w:rsidR="005B3391">
          <w:rPr>
            <w:webHidden/>
          </w:rPr>
          <w:fldChar w:fldCharType="begin"/>
        </w:r>
        <w:r w:rsidR="005B3391">
          <w:rPr>
            <w:webHidden/>
          </w:rPr>
          <w:instrText xml:space="preserve"> PAGEREF _Toc14367878 \h </w:instrText>
        </w:r>
        <w:r w:rsidR="005B3391">
          <w:rPr>
            <w:webHidden/>
          </w:rPr>
        </w:r>
        <w:r w:rsidR="005B3391">
          <w:rPr>
            <w:webHidden/>
          </w:rPr>
          <w:fldChar w:fldCharType="separate"/>
        </w:r>
        <w:r w:rsidR="0066348E">
          <w:rPr>
            <w:webHidden/>
          </w:rPr>
          <w:t>15</w:t>
        </w:r>
        <w:r w:rsidR="005B3391">
          <w:rPr>
            <w:webHidden/>
          </w:rPr>
          <w:fldChar w:fldCharType="end"/>
        </w:r>
      </w:hyperlink>
    </w:p>
    <w:p w14:paraId="329CE3A5" w14:textId="2CB1AEBE" w:rsidR="005B3391" w:rsidRDefault="00B770EE">
      <w:pPr>
        <w:pStyle w:val="TOC3"/>
        <w:rPr>
          <w:rFonts w:asciiTheme="minorHAnsi" w:eastAsiaTheme="minorEastAsia" w:hAnsiTheme="minorHAnsi" w:cstheme="minorBidi"/>
          <w:i w:val="0"/>
          <w:snapToGrid/>
          <w:sz w:val="22"/>
          <w:szCs w:val="22"/>
        </w:rPr>
      </w:pPr>
      <w:hyperlink w:anchor="_Toc14367879" w:history="1">
        <w:r w:rsidR="005B3391" w:rsidRPr="00AC68DB">
          <w:rPr>
            <w:rStyle w:val="Hyperlink"/>
          </w:rPr>
          <w:t>1.2.3</w:t>
        </w:r>
        <w:r w:rsidR="005B3391">
          <w:rPr>
            <w:rFonts w:asciiTheme="minorHAnsi" w:eastAsiaTheme="minorEastAsia" w:hAnsiTheme="minorHAnsi" w:cstheme="minorBidi"/>
            <w:i w:val="0"/>
            <w:snapToGrid/>
            <w:sz w:val="22"/>
            <w:szCs w:val="22"/>
          </w:rPr>
          <w:tab/>
        </w:r>
        <w:r w:rsidR="005B3391" w:rsidRPr="00AC68DB">
          <w:rPr>
            <w:rStyle w:val="Hyperlink"/>
          </w:rPr>
          <w:t>Tab “Caller ID”</w:t>
        </w:r>
        <w:r w:rsidR="005B3391">
          <w:rPr>
            <w:webHidden/>
          </w:rPr>
          <w:tab/>
        </w:r>
        <w:r w:rsidR="005B3391">
          <w:rPr>
            <w:webHidden/>
          </w:rPr>
          <w:fldChar w:fldCharType="begin"/>
        </w:r>
        <w:r w:rsidR="005B3391">
          <w:rPr>
            <w:webHidden/>
          </w:rPr>
          <w:instrText xml:space="preserve"> PAGEREF _Toc14367879 \h </w:instrText>
        </w:r>
        <w:r w:rsidR="005B3391">
          <w:rPr>
            <w:webHidden/>
          </w:rPr>
        </w:r>
        <w:r w:rsidR="005B3391">
          <w:rPr>
            <w:webHidden/>
          </w:rPr>
          <w:fldChar w:fldCharType="separate"/>
        </w:r>
        <w:r w:rsidR="0066348E">
          <w:rPr>
            <w:webHidden/>
          </w:rPr>
          <w:t>16</w:t>
        </w:r>
        <w:r w:rsidR="005B3391">
          <w:rPr>
            <w:webHidden/>
          </w:rPr>
          <w:fldChar w:fldCharType="end"/>
        </w:r>
      </w:hyperlink>
    </w:p>
    <w:p w14:paraId="47D5EEAF" w14:textId="2E18A8B7" w:rsidR="005B3391" w:rsidRDefault="00B770EE">
      <w:pPr>
        <w:pStyle w:val="TOC2"/>
        <w:rPr>
          <w:rFonts w:asciiTheme="minorHAnsi" w:eastAsiaTheme="minorEastAsia" w:hAnsiTheme="minorHAnsi" w:cstheme="minorBidi"/>
          <w:snapToGrid/>
          <w:sz w:val="22"/>
          <w:szCs w:val="22"/>
        </w:rPr>
      </w:pPr>
      <w:hyperlink w:anchor="_Toc14367880" w:history="1">
        <w:r w:rsidR="005B3391" w:rsidRPr="00AC68DB">
          <w:rPr>
            <w:rStyle w:val="Hyperlink"/>
          </w:rPr>
          <w:t>1.3</w:t>
        </w:r>
        <w:r w:rsidR="005B3391">
          <w:rPr>
            <w:rFonts w:asciiTheme="minorHAnsi" w:eastAsiaTheme="minorEastAsia" w:hAnsiTheme="minorHAnsi" w:cstheme="minorBidi"/>
            <w:snapToGrid/>
            <w:sz w:val="22"/>
            <w:szCs w:val="22"/>
          </w:rPr>
          <w:tab/>
        </w:r>
        <w:r w:rsidR="005B3391" w:rsidRPr="00AC68DB">
          <w:rPr>
            <w:rStyle w:val="Hyperlink"/>
          </w:rPr>
          <w:t>Configure device for users (Endpoint devices)</w:t>
        </w:r>
        <w:r w:rsidR="005B3391">
          <w:rPr>
            <w:webHidden/>
          </w:rPr>
          <w:tab/>
        </w:r>
        <w:r w:rsidR="005B3391">
          <w:rPr>
            <w:webHidden/>
          </w:rPr>
          <w:fldChar w:fldCharType="begin"/>
        </w:r>
        <w:r w:rsidR="005B3391">
          <w:rPr>
            <w:webHidden/>
          </w:rPr>
          <w:instrText xml:space="preserve"> PAGEREF _Toc14367880 \h </w:instrText>
        </w:r>
        <w:r w:rsidR="005B3391">
          <w:rPr>
            <w:webHidden/>
          </w:rPr>
        </w:r>
        <w:r w:rsidR="005B3391">
          <w:rPr>
            <w:webHidden/>
          </w:rPr>
          <w:fldChar w:fldCharType="separate"/>
        </w:r>
        <w:r w:rsidR="0066348E">
          <w:rPr>
            <w:webHidden/>
          </w:rPr>
          <w:t>17</w:t>
        </w:r>
        <w:r w:rsidR="005B3391">
          <w:rPr>
            <w:webHidden/>
          </w:rPr>
          <w:fldChar w:fldCharType="end"/>
        </w:r>
      </w:hyperlink>
    </w:p>
    <w:p w14:paraId="75327CD3" w14:textId="2D8E737A" w:rsidR="005B3391" w:rsidRDefault="00B770EE">
      <w:pPr>
        <w:pStyle w:val="TOC3"/>
        <w:rPr>
          <w:rFonts w:asciiTheme="minorHAnsi" w:eastAsiaTheme="minorEastAsia" w:hAnsiTheme="minorHAnsi" w:cstheme="minorBidi"/>
          <w:i w:val="0"/>
          <w:snapToGrid/>
          <w:sz w:val="22"/>
          <w:szCs w:val="22"/>
        </w:rPr>
      </w:pPr>
      <w:hyperlink w:anchor="_Toc14367881" w:history="1">
        <w:r w:rsidR="005B3391" w:rsidRPr="00AC68DB">
          <w:rPr>
            <w:rStyle w:val="Hyperlink"/>
          </w:rPr>
          <w:t>1.3.1</w:t>
        </w:r>
        <w:r w:rsidR="005B3391">
          <w:rPr>
            <w:rFonts w:asciiTheme="minorHAnsi" w:eastAsiaTheme="minorEastAsia" w:hAnsiTheme="minorHAnsi" w:cstheme="minorBidi"/>
            <w:i w:val="0"/>
            <w:snapToGrid/>
            <w:sz w:val="22"/>
            <w:szCs w:val="22"/>
          </w:rPr>
          <w:tab/>
        </w:r>
        <w:r w:rsidR="005B3391" w:rsidRPr="00AC68DB">
          <w:rPr>
            <w:rStyle w:val="Hyperlink"/>
          </w:rPr>
          <w:t>Configure device information on the web</w:t>
        </w:r>
        <w:r w:rsidR="005B3391">
          <w:rPr>
            <w:webHidden/>
          </w:rPr>
          <w:tab/>
        </w:r>
        <w:r w:rsidR="005B3391">
          <w:rPr>
            <w:webHidden/>
          </w:rPr>
          <w:fldChar w:fldCharType="begin"/>
        </w:r>
        <w:r w:rsidR="005B3391">
          <w:rPr>
            <w:webHidden/>
          </w:rPr>
          <w:instrText xml:space="preserve"> PAGEREF _Toc14367881 \h </w:instrText>
        </w:r>
        <w:r w:rsidR="005B3391">
          <w:rPr>
            <w:webHidden/>
          </w:rPr>
        </w:r>
        <w:r w:rsidR="005B3391">
          <w:rPr>
            <w:webHidden/>
          </w:rPr>
          <w:fldChar w:fldCharType="separate"/>
        </w:r>
        <w:r w:rsidR="0066348E">
          <w:rPr>
            <w:webHidden/>
          </w:rPr>
          <w:t>17</w:t>
        </w:r>
        <w:r w:rsidR="005B3391">
          <w:rPr>
            <w:webHidden/>
          </w:rPr>
          <w:fldChar w:fldCharType="end"/>
        </w:r>
      </w:hyperlink>
    </w:p>
    <w:p w14:paraId="2CEB8EE8" w14:textId="4CCF84E0" w:rsidR="005B3391" w:rsidRDefault="00B770EE">
      <w:pPr>
        <w:pStyle w:val="TOC3"/>
        <w:rPr>
          <w:rFonts w:asciiTheme="minorHAnsi" w:eastAsiaTheme="minorEastAsia" w:hAnsiTheme="minorHAnsi" w:cstheme="minorBidi"/>
          <w:i w:val="0"/>
          <w:snapToGrid/>
          <w:sz w:val="22"/>
          <w:szCs w:val="22"/>
        </w:rPr>
      </w:pPr>
      <w:hyperlink w:anchor="_Toc14367882" w:history="1">
        <w:r w:rsidR="005B3391" w:rsidRPr="00AC68DB">
          <w:rPr>
            <w:rStyle w:val="Hyperlink"/>
          </w:rPr>
          <w:t>1.3.2</w:t>
        </w:r>
        <w:r w:rsidR="005B3391">
          <w:rPr>
            <w:rFonts w:asciiTheme="minorHAnsi" w:eastAsiaTheme="minorEastAsia" w:hAnsiTheme="minorHAnsi" w:cstheme="minorBidi"/>
            <w:i w:val="0"/>
            <w:snapToGrid/>
            <w:sz w:val="22"/>
            <w:szCs w:val="22"/>
          </w:rPr>
          <w:tab/>
        </w:r>
        <w:r w:rsidR="005B3391" w:rsidRPr="00AC68DB">
          <w:rPr>
            <w:rStyle w:val="Hyperlink"/>
          </w:rPr>
          <w:t>Config  IP Phone device</w:t>
        </w:r>
        <w:r w:rsidR="005B3391">
          <w:rPr>
            <w:webHidden/>
          </w:rPr>
          <w:tab/>
        </w:r>
        <w:r w:rsidR="005B3391">
          <w:rPr>
            <w:webHidden/>
          </w:rPr>
          <w:fldChar w:fldCharType="begin"/>
        </w:r>
        <w:r w:rsidR="005B3391">
          <w:rPr>
            <w:webHidden/>
          </w:rPr>
          <w:instrText xml:space="preserve"> PAGEREF _Toc14367882 \h </w:instrText>
        </w:r>
        <w:r w:rsidR="005B3391">
          <w:rPr>
            <w:webHidden/>
          </w:rPr>
        </w:r>
        <w:r w:rsidR="005B3391">
          <w:rPr>
            <w:webHidden/>
          </w:rPr>
          <w:fldChar w:fldCharType="separate"/>
        </w:r>
        <w:r w:rsidR="0066348E">
          <w:rPr>
            <w:webHidden/>
          </w:rPr>
          <w:t>21</w:t>
        </w:r>
        <w:r w:rsidR="005B3391">
          <w:rPr>
            <w:webHidden/>
          </w:rPr>
          <w:fldChar w:fldCharType="end"/>
        </w:r>
      </w:hyperlink>
    </w:p>
    <w:p w14:paraId="63D6359E" w14:textId="614FEEF5" w:rsidR="005B3391" w:rsidRDefault="00B770EE">
      <w:pPr>
        <w:pStyle w:val="TOC3"/>
        <w:rPr>
          <w:rFonts w:asciiTheme="minorHAnsi" w:eastAsiaTheme="minorEastAsia" w:hAnsiTheme="minorHAnsi" w:cstheme="minorBidi"/>
          <w:i w:val="0"/>
          <w:snapToGrid/>
          <w:sz w:val="22"/>
          <w:szCs w:val="22"/>
        </w:rPr>
      </w:pPr>
      <w:hyperlink w:anchor="_Toc14367883" w:history="1">
        <w:r w:rsidR="005B3391" w:rsidRPr="00AC68DB">
          <w:rPr>
            <w:rStyle w:val="Hyperlink"/>
          </w:rPr>
          <w:t>1.3.3</w:t>
        </w:r>
        <w:r w:rsidR="005B3391">
          <w:rPr>
            <w:rFonts w:asciiTheme="minorHAnsi" w:eastAsiaTheme="minorEastAsia" w:hAnsiTheme="minorHAnsi" w:cstheme="minorBidi"/>
            <w:i w:val="0"/>
            <w:snapToGrid/>
            <w:sz w:val="22"/>
            <w:szCs w:val="22"/>
          </w:rPr>
          <w:tab/>
        </w:r>
        <w:r w:rsidR="005B3391" w:rsidRPr="00AC68DB">
          <w:rPr>
            <w:rStyle w:val="Hyperlink"/>
          </w:rPr>
          <w:t>Configure with 3cx softphone</w:t>
        </w:r>
        <w:r w:rsidR="005B3391">
          <w:rPr>
            <w:webHidden/>
          </w:rPr>
          <w:tab/>
        </w:r>
        <w:r w:rsidR="005B3391">
          <w:rPr>
            <w:webHidden/>
          </w:rPr>
          <w:fldChar w:fldCharType="begin"/>
        </w:r>
        <w:r w:rsidR="005B3391">
          <w:rPr>
            <w:webHidden/>
          </w:rPr>
          <w:instrText xml:space="preserve"> PAGEREF _Toc14367883 \h </w:instrText>
        </w:r>
        <w:r w:rsidR="005B3391">
          <w:rPr>
            <w:webHidden/>
          </w:rPr>
        </w:r>
        <w:r w:rsidR="005B3391">
          <w:rPr>
            <w:webHidden/>
          </w:rPr>
          <w:fldChar w:fldCharType="separate"/>
        </w:r>
        <w:r w:rsidR="0066348E">
          <w:rPr>
            <w:webHidden/>
          </w:rPr>
          <w:t>26</w:t>
        </w:r>
        <w:r w:rsidR="005B3391">
          <w:rPr>
            <w:webHidden/>
          </w:rPr>
          <w:fldChar w:fldCharType="end"/>
        </w:r>
      </w:hyperlink>
    </w:p>
    <w:p w14:paraId="2BD3D859" w14:textId="55FA87A3" w:rsidR="005B3391" w:rsidRDefault="00B770EE">
      <w:pPr>
        <w:pStyle w:val="TOC2"/>
        <w:rPr>
          <w:rFonts w:asciiTheme="minorHAnsi" w:eastAsiaTheme="minorEastAsia" w:hAnsiTheme="minorHAnsi" w:cstheme="minorBidi"/>
          <w:snapToGrid/>
          <w:sz w:val="22"/>
          <w:szCs w:val="22"/>
        </w:rPr>
      </w:pPr>
      <w:hyperlink w:anchor="_Toc14367884" w:history="1">
        <w:r w:rsidR="005B3391" w:rsidRPr="00AC68DB">
          <w:rPr>
            <w:rStyle w:val="Hyperlink"/>
          </w:rPr>
          <w:t>1.4</w:t>
        </w:r>
        <w:r w:rsidR="005B3391">
          <w:rPr>
            <w:rFonts w:asciiTheme="minorHAnsi" w:eastAsiaTheme="minorEastAsia" w:hAnsiTheme="minorHAnsi" w:cstheme="minorBidi"/>
            <w:snapToGrid/>
            <w:sz w:val="22"/>
            <w:szCs w:val="22"/>
          </w:rPr>
          <w:tab/>
        </w:r>
        <w:r w:rsidR="005B3391" w:rsidRPr="00AC68DB">
          <w:rPr>
            <w:rStyle w:val="Hyperlink"/>
          </w:rPr>
          <w:t>Configure Callflows  (Voice Inbound)</w:t>
        </w:r>
        <w:r w:rsidR="005B3391">
          <w:rPr>
            <w:webHidden/>
          </w:rPr>
          <w:tab/>
        </w:r>
        <w:r w:rsidR="005B3391">
          <w:rPr>
            <w:webHidden/>
          </w:rPr>
          <w:fldChar w:fldCharType="begin"/>
        </w:r>
        <w:r w:rsidR="005B3391">
          <w:rPr>
            <w:webHidden/>
          </w:rPr>
          <w:instrText xml:space="preserve"> PAGEREF _Toc14367884 \h </w:instrText>
        </w:r>
        <w:r w:rsidR="005B3391">
          <w:rPr>
            <w:webHidden/>
          </w:rPr>
        </w:r>
        <w:r w:rsidR="005B3391">
          <w:rPr>
            <w:webHidden/>
          </w:rPr>
          <w:fldChar w:fldCharType="separate"/>
        </w:r>
        <w:r w:rsidR="0066348E">
          <w:rPr>
            <w:webHidden/>
          </w:rPr>
          <w:t>29</w:t>
        </w:r>
        <w:r w:rsidR="005B3391">
          <w:rPr>
            <w:webHidden/>
          </w:rPr>
          <w:fldChar w:fldCharType="end"/>
        </w:r>
      </w:hyperlink>
    </w:p>
    <w:p w14:paraId="791FA206" w14:textId="3237A11A" w:rsidR="005B3391" w:rsidRDefault="00B770EE">
      <w:pPr>
        <w:pStyle w:val="TOC3"/>
        <w:rPr>
          <w:rFonts w:asciiTheme="minorHAnsi" w:eastAsiaTheme="minorEastAsia" w:hAnsiTheme="minorHAnsi" w:cstheme="minorBidi"/>
          <w:i w:val="0"/>
          <w:snapToGrid/>
          <w:sz w:val="22"/>
          <w:szCs w:val="22"/>
        </w:rPr>
      </w:pPr>
      <w:hyperlink w:anchor="_Toc14367885" w:history="1">
        <w:r w:rsidR="005B3391" w:rsidRPr="00AC68DB">
          <w:rPr>
            <w:rStyle w:val="Hyperlink"/>
          </w:rPr>
          <w:t>1.4.1</w:t>
        </w:r>
        <w:r w:rsidR="005B3391">
          <w:rPr>
            <w:rFonts w:asciiTheme="minorHAnsi" w:eastAsiaTheme="minorEastAsia" w:hAnsiTheme="minorHAnsi" w:cstheme="minorBidi"/>
            <w:i w:val="0"/>
            <w:snapToGrid/>
            <w:sz w:val="22"/>
            <w:szCs w:val="22"/>
          </w:rPr>
          <w:tab/>
        </w:r>
        <w:r w:rsidR="005B3391" w:rsidRPr="00AC68DB">
          <w:rPr>
            <w:rStyle w:val="Hyperlink"/>
          </w:rPr>
          <w:t>Media</w:t>
        </w:r>
        <w:r w:rsidR="005B3391">
          <w:rPr>
            <w:webHidden/>
          </w:rPr>
          <w:tab/>
        </w:r>
        <w:r w:rsidR="005B3391">
          <w:rPr>
            <w:webHidden/>
          </w:rPr>
          <w:fldChar w:fldCharType="begin"/>
        </w:r>
        <w:r w:rsidR="005B3391">
          <w:rPr>
            <w:webHidden/>
          </w:rPr>
          <w:instrText xml:space="preserve"> PAGEREF _Toc14367885 \h </w:instrText>
        </w:r>
        <w:r w:rsidR="005B3391">
          <w:rPr>
            <w:webHidden/>
          </w:rPr>
        </w:r>
        <w:r w:rsidR="005B3391">
          <w:rPr>
            <w:webHidden/>
          </w:rPr>
          <w:fldChar w:fldCharType="separate"/>
        </w:r>
        <w:r w:rsidR="0066348E">
          <w:rPr>
            <w:webHidden/>
          </w:rPr>
          <w:t>30</w:t>
        </w:r>
        <w:r w:rsidR="005B3391">
          <w:rPr>
            <w:webHidden/>
          </w:rPr>
          <w:fldChar w:fldCharType="end"/>
        </w:r>
      </w:hyperlink>
    </w:p>
    <w:p w14:paraId="4D97BC43" w14:textId="091D64B3" w:rsidR="005B3391" w:rsidRDefault="00B770EE">
      <w:pPr>
        <w:pStyle w:val="TOC3"/>
        <w:rPr>
          <w:rFonts w:asciiTheme="minorHAnsi" w:eastAsiaTheme="minorEastAsia" w:hAnsiTheme="minorHAnsi" w:cstheme="minorBidi"/>
          <w:i w:val="0"/>
          <w:snapToGrid/>
          <w:sz w:val="22"/>
          <w:szCs w:val="22"/>
        </w:rPr>
      </w:pPr>
      <w:hyperlink w:anchor="_Toc14367886" w:history="1">
        <w:r w:rsidR="005B3391" w:rsidRPr="00AC68DB">
          <w:rPr>
            <w:rStyle w:val="Hyperlink"/>
          </w:rPr>
          <w:t>1.4.2</w:t>
        </w:r>
        <w:r w:rsidR="005B3391">
          <w:rPr>
            <w:rFonts w:asciiTheme="minorHAnsi" w:eastAsiaTheme="minorEastAsia" w:hAnsiTheme="minorHAnsi" w:cstheme="minorBidi"/>
            <w:i w:val="0"/>
            <w:snapToGrid/>
            <w:sz w:val="22"/>
            <w:szCs w:val="22"/>
          </w:rPr>
          <w:tab/>
        </w:r>
        <w:r w:rsidR="005B3391" w:rsidRPr="00AC68DB">
          <w:rPr>
            <w:rStyle w:val="Hyperlink"/>
          </w:rPr>
          <w:t>Configure Menu</w:t>
        </w:r>
        <w:r w:rsidR="005B3391">
          <w:rPr>
            <w:webHidden/>
          </w:rPr>
          <w:tab/>
        </w:r>
        <w:r w:rsidR="005B3391">
          <w:rPr>
            <w:webHidden/>
          </w:rPr>
          <w:fldChar w:fldCharType="begin"/>
        </w:r>
        <w:r w:rsidR="005B3391">
          <w:rPr>
            <w:webHidden/>
          </w:rPr>
          <w:instrText xml:space="preserve"> PAGEREF _Toc14367886 \h </w:instrText>
        </w:r>
        <w:r w:rsidR="005B3391">
          <w:rPr>
            <w:webHidden/>
          </w:rPr>
        </w:r>
        <w:r w:rsidR="005B3391">
          <w:rPr>
            <w:webHidden/>
          </w:rPr>
          <w:fldChar w:fldCharType="separate"/>
        </w:r>
        <w:r w:rsidR="0066348E">
          <w:rPr>
            <w:webHidden/>
          </w:rPr>
          <w:t>32</w:t>
        </w:r>
        <w:r w:rsidR="005B3391">
          <w:rPr>
            <w:webHidden/>
          </w:rPr>
          <w:fldChar w:fldCharType="end"/>
        </w:r>
      </w:hyperlink>
    </w:p>
    <w:p w14:paraId="511E2863" w14:textId="4B6FEDBF" w:rsidR="005B3391" w:rsidRDefault="00B770EE">
      <w:pPr>
        <w:pStyle w:val="TOC3"/>
        <w:rPr>
          <w:rFonts w:asciiTheme="minorHAnsi" w:eastAsiaTheme="minorEastAsia" w:hAnsiTheme="minorHAnsi" w:cstheme="minorBidi"/>
          <w:i w:val="0"/>
          <w:snapToGrid/>
          <w:sz w:val="22"/>
          <w:szCs w:val="22"/>
        </w:rPr>
      </w:pPr>
      <w:hyperlink w:anchor="_Toc14367887" w:history="1">
        <w:r w:rsidR="005B3391" w:rsidRPr="00AC68DB">
          <w:rPr>
            <w:rStyle w:val="Hyperlink"/>
          </w:rPr>
          <w:t>1.4.3</w:t>
        </w:r>
        <w:r w:rsidR="005B3391">
          <w:rPr>
            <w:rFonts w:asciiTheme="minorHAnsi" w:eastAsiaTheme="minorEastAsia" w:hAnsiTheme="minorHAnsi" w:cstheme="minorBidi"/>
            <w:i w:val="0"/>
            <w:snapToGrid/>
            <w:sz w:val="22"/>
            <w:szCs w:val="22"/>
          </w:rPr>
          <w:tab/>
        </w:r>
        <w:r w:rsidR="005B3391" w:rsidRPr="00AC68DB">
          <w:rPr>
            <w:rStyle w:val="Hyperlink"/>
          </w:rPr>
          <w:t>Queues</w:t>
        </w:r>
        <w:r w:rsidR="005B3391">
          <w:rPr>
            <w:webHidden/>
          </w:rPr>
          <w:tab/>
        </w:r>
        <w:r w:rsidR="005B3391">
          <w:rPr>
            <w:webHidden/>
          </w:rPr>
          <w:fldChar w:fldCharType="begin"/>
        </w:r>
        <w:r w:rsidR="005B3391">
          <w:rPr>
            <w:webHidden/>
          </w:rPr>
          <w:instrText xml:space="preserve"> PAGEREF _Toc14367887 \h </w:instrText>
        </w:r>
        <w:r w:rsidR="005B3391">
          <w:rPr>
            <w:webHidden/>
          </w:rPr>
        </w:r>
        <w:r w:rsidR="005B3391">
          <w:rPr>
            <w:webHidden/>
          </w:rPr>
          <w:fldChar w:fldCharType="separate"/>
        </w:r>
        <w:r w:rsidR="0066348E">
          <w:rPr>
            <w:webHidden/>
          </w:rPr>
          <w:t>34</w:t>
        </w:r>
        <w:r w:rsidR="005B3391">
          <w:rPr>
            <w:webHidden/>
          </w:rPr>
          <w:fldChar w:fldCharType="end"/>
        </w:r>
      </w:hyperlink>
    </w:p>
    <w:p w14:paraId="0D0033D6" w14:textId="4EB1E6DE" w:rsidR="005B3391" w:rsidRDefault="00B770EE">
      <w:pPr>
        <w:pStyle w:val="TOC3"/>
        <w:rPr>
          <w:rFonts w:asciiTheme="minorHAnsi" w:eastAsiaTheme="minorEastAsia" w:hAnsiTheme="minorHAnsi" w:cstheme="minorBidi"/>
          <w:i w:val="0"/>
          <w:snapToGrid/>
          <w:sz w:val="22"/>
          <w:szCs w:val="22"/>
        </w:rPr>
      </w:pPr>
      <w:hyperlink w:anchor="_Toc14367888" w:history="1">
        <w:r w:rsidR="005B3391" w:rsidRPr="00AC68DB">
          <w:rPr>
            <w:rStyle w:val="Hyperlink"/>
          </w:rPr>
          <w:t>1.4.4</w:t>
        </w:r>
        <w:r w:rsidR="005B3391">
          <w:rPr>
            <w:rFonts w:asciiTheme="minorHAnsi" w:eastAsiaTheme="minorEastAsia" w:hAnsiTheme="minorHAnsi" w:cstheme="minorBidi"/>
            <w:i w:val="0"/>
            <w:snapToGrid/>
            <w:sz w:val="22"/>
            <w:szCs w:val="22"/>
          </w:rPr>
          <w:tab/>
        </w:r>
        <w:r w:rsidR="005B3391" w:rsidRPr="00AC68DB">
          <w:rPr>
            <w:rStyle w:val="Hyperlink"/>
          </w:rPr>
          <w:t>Configure Time of Day</w:t>
        </w:r>
        <w:r w:rsidR="005B3391">
          <w:rPr>
            <w:webHidden/>
          </w:rPr>
          <w:tab/>
        </w:r>
        <w:r w:rsidR="005B3391">
          <w:rPr>
            <w:webHidden/>
          </w:rPr>
          <w:fldChar w:fldCharType="begin"/>
        </w:r>
        <w:r w:rsidR="005B3391">
          <w:rPr>
            <w:webHidden/>
          </w:rPr>
          <w:instrText xml:space="preserve"> PAGEREF _Toc14367888 \h </w:instrText>
        </w:r>
        <w:r w:rsidR="005B3391">
          <w:rPr>
            <w:webHidden/>
          </w:rPr>
        </w:r>
        <w:r w:rsidR="005B3391">
          <w:rPr>
            <w:webHidden/>
          </w:rPr>
          <w:fldChar w:fldCharType="separate"/>
        </w:r>
        <w:r w:rsidR="0066348E">
          <w:rPr>
            <w:webHidden/>
          </w:rPr>
          <w:t>38</w:t>
        </w:r>
        <w:r w:rsidR="005B3391">
          <w:rPr>
            <w:webHidden/>
          </w:rPr>
          <w:fldChar w:fldCharType="end"/>
        </w:r>
      </w:hyperlink>
    </w:p>
    <w:p w14:paraId="5BD1525C" w14:textId="0C041DC7" w:rsidR="005B3391" w:rsidRDefault="00B770EE">
      <w:pPr>
        <w:pStyle w:val="TOC3"/>
        <w:rPr>
          <w:rFonts w:asciiTheme="minorHAnsi" w:eastAsiaTheme="minorEastAsia" w:hAnsiTheme="minorHAnsi" w:cstheme="minorBidi"/>
          <w:i w:val="0"/>
          <w:snapToGrid/>
          <w:sz w:val="22"/>
          <w:szCs w:val="22"/>
        </w:rPr>
      </w:pPr>
      <w:hyperlink w:anchor="_Toc14367889" w:history="1">
        <w:r w:rsidR="005B3391" w:rsidRPr="00AC68DB">
          <w:rPr>
            <w:rStyle w:val="Hyperlink"/>
          </w:rPr>
          <w:t>1.4.5</w:t>
        </w:r>
        <w:r w:rsidR="005B3391">
          <w:rPr>
            <w:rFonts w:asciiTheme="minorHAnsi" w:eastAsiaTheme="minorEastAsia" w:hAnsiTheme="minorHAnsi" w:cstheme="minorBidi"/>
            <w:i w:val="0"/>
            <w:snapToGrid/>
            <w:sz w:val="22"/>
            <w:szCs w:val="22"/>
          </w:rPr>
          <w:tab/>
        </w:r>
        <w:r w:rsidR="005B3391" w:rsidRPr="00AC68DB">
          <w:rPr>
            <w:rStyle w:val="Hyperlink"/>
          </w:rPr>
          <w:t>Configure Callflow</w:t>
        </w:r>
        <w:r w:rsidR="005B3391">
          <w:rPr>
            <w:webHidden/>
          </w:rPr>
          <w:tab/>
        </w:r>
        <w:r w:rsidR="005B3391">
          <w:rPr>
            <w:webHidden/>
          </w:rPr>
          <w:fldChar w:fldCharType="begin"/>
        </w:r>
        <w:r w:rsidR="005B3391">
          <w:rPr>
            <w:webHidden/>
          </w:rPr>
          <w:instrText xml:space="preserve"> PAGEREF _Toc14367889 \h </w:instrText>
        </w:r>
        <w:r w:rsidR="005B3391">
          <w:rPr>
            <w:webHidden/>
          </w:rPr>
        </w:r>
        <w:r w:rsidR="005B3391">
          <w:rPr>
            <w:webHidden/>
          </w:rPr>
          <w:fldChar w:fldCharType="separate"/>
        </w:r>
        <w:r w:rsidR="0066348E">
          <w:rPr>
            <w:webHidden/>
          </w:rPr>
          <w:t>40</w:t>
        </w:r>
        <w:r w:rsidR="005B3391">
          <w:rPr>
            <w:webHidden/>
          </w:rPr>
          <w:fldChar w:fldCharType="end"/>
        </w:r>
      </w:hyperlink>
    </w:p>
    <w:p w14:paraId="0851876A" w14:textId="66012199" w:rsidR="005B3391" w:rsidRDefault="00B770EE">
      <w:pPr>
        <w:pStyle w:val="TOC2"/>
        <w:rPr>
          <w:rFonts w:asciiTheme="minorHAnsi" w:eastAsiaTheme="minorEastAsia" w:hAnsiTheme="minorHAnsi" w:cstheme="minorBidi"/>
          <w:snapToGrid/>
          <w:sz w:val="22"/>
          <w:szCs w:val="22"/>
        </w:rPr>
      </w:pPr>
      <w:hyperlink w:anchor="_Toc14367890" w:history="1">
        <w:r w:rsidR="005B3391" w:rsidRPr="00AC68DB">
          <w:rPr>
            <w:rStyle w:val="Hyperlink"/>
          </w:rPr>
          <w:t>1.5</w:t>
        </w:r>
        <w:r w:rsidR="005B3391">
          <w:rPr>
            <w:rFonts w:asciiTheme="minorHAnsi" w:eastAsiaTheme="minorEastAsia" w:hAnsiTheme="minorHAnsi" w:cstheme="minorBidi"/>
            <w:snapToGrid/>
            <w:sz w:val="22"/>
            <w:szCs w:val="22"/>
          </w:rPr>
          <w:tab/>
        </w:r>
        <w:r w:rsidR="005B3391" w:rsidRPr="00AC68DB">
          <w:rPr>
            <w:rStyle w:val="Hyperlink"/>
          </w:rPr>
          <w:t>Configure Email Account</w:t>
        </w:r>
        <w:r w:rsidR="005B3391">
          <w:rPr>
            <w:webHidden/>
          </w:rPr>
          <w:tab/>
        </w:r>
        <w:r w:rsidR="005B3391">
          <w:rPr>
            <w:webHidden/>
          </w:rPr>
          <w:fldChar w:fldCharType="begin"/>
        </w:r>
        <w:r w:rsidR="005B3391">
          <w:rPr>
            <w:webHidden/>
          </w:rPr>
          <w:instrText xml:space="preserve"> PAGEREF _Toc14367890 \h </w:instrText>
        </w:r>
        <w:r w:rsidR="005B3391">
          <w:rPr>
            <w:webHidden/>
          </w:rPr>
        </w:r>
        <w:r w:rsidR="005B3391">
          <w:rPr>
            <w:webHidden/>
          </w:rPr>
          <w:fldChar w:fldCharType="separate"/>
        </w:r>
        <w:r w:rsidR="0066348E">
          <w:rPr>
            <w:webHidden/>
          </w:rPr>
          <w:t>45</w:t>
        </w:r>
        <w:r w:rsidR="005B3391">
          <w:rPr>
            <w:webHidden/>
          </w:rPr>
          <w:fldChar w:fldCharType="end"/>
        </w:r>
      </w:hyperlink>
    </w:p>
    <w:p w14:paraId="3AC4A7E1" w14:textId="53BD9FB2" w:rsidR="005B3391" w:rsidRDefault="00B770EE">
      <w:pPr>
        <w:pStyle w:val="TOC2"/>
        <w:rPr>
          <w:rFonts w:asciiTheme="minorHAnsi" w:eastAsiaTheme="minorEastAsia" w:hAnsiTheme="minorHAnsi" w:cstheme="minorBidi"/>
          <w:snapToGrid/>
          <w:sz w:val="22"/>
          <w:szCs w:val="22"/>
        </w:rPr>
      </w:pPr>
      <w:hyperlink w:anchor="_Toc14367891" w:history="1">
        <w:r w:rsidR="005B3391" w:rsidRPr="00AC68DB">
          <w:rPr>
            <w:rStyle w:val="Hyperlink"/>
          </w:rPr>
          <w:t>1.6</w:t>
        </w:r>
        <w:r w:rsidR="005B3391">
          <w:rPr>
            <w:rFonts w:asciiTheme="minorHAnsi" w:eastAsiaTheme="minorEastAsia" w:hAnsiTheme="minorHAnsi" w:cstheme="minorBidi"/>
            <w:snapToGrid/>
            <w:sz w:val="22"/>
            <w:szCs w:val="22"/>
          </w:rPr>
          <w:tab/>
        </w:r>
        <w:r w:rsidR="005B3391" w:rsidRPr="00AC68DB">
          <w:rPr>
            <w:rStyle w:val="Hyperlink"/>
          </w:rPr>
          <w:t>Configure Domains (chat)</w:t>
        </w:r>
        <w:r w:rsidR="005B3391">
          <w:rPr>
            <w:webHidden/>
          </w:rPr>
          <w:tab/>
        </w:r>
        <w:r w:rsidR="005B3391">
          <w:rPr>
            <w:webHidden/>
          </w:rPr>
          <w:fldChar w:fldCharType="begin"/>
        </w:r>
        <w:r w:rsidR="005B3391">
          <w:rPr>
            <w:webHidden/>
          </w:rPr>
          <w:instrText xml:space="preserve"> PAGEREF _Toc14367891 \h </w:instrText>
        </w:r>
        <w:r w:rsidR="005B3391">
          <w:rPr>
            <w:webHidden/>
          </w:rPr>
        </w:r>
        <w:r w:rsidR="005B3391">
          <w:rPr>
            <w:webHidden/>
          </w:rPr>
          <w:fldChar w:fldCharType="separate"/>
        </w:r>
        <w:r w:rsidR="0066348E">
          <w:rPr>
            <w:webHidden/>
          </w:rPr>
          <w:t>49</w:t>
        </w:r>
        <w:r w:rsidR="005B3391">
          <w:rPr>
            <w:webHidden/>
          </w:rPr>
          <w:fldChar w:fldCharType="end"/>
        </w:r>
      </w:hyperlink>
    </w:p>
    <w:p w14:paraId="25692953" w14:textId="37C6D2F7" w:rsidR="005B3391" w:rsidRDefault="00B770EE">
      <w:pPr>
        <w:pStyle w:val="TOC3"/>
        <w:rPr>
          <w:rFonts w:asciiTheme="minorHAnsi" w:eastAsiaTheme="minorEastAsia" w:hAnsiTheme="minorHAnsi" w:cstheme="minorBidi"/>
          <w:i w:val="0"/>
          <w:snapToGrid/>
          <w:sz w:val="22"/>
          <w:szCs w:val="22"/>
        </w:rPr>
      </w:pPr>
      <w:hyperlink w:anchor="_Toc14367892" w:history="1">
        <w:r w:rsidR="005B3391" w:rsidRPr="00AC68DB">
          <w:rPr>
            <w:rStyle w:val="Hyperlink"/>
          </w:rPr>
          <w:t>1.6.1</w:t>
        </w:r>
        <w:r w:rsidR="005B3391">
          <w:rPr>
            <w:rFonts w:asciiTheme="minorHAnsi" w:eastAsiaTheme="minorEastAsia" w:hAnsiTheme="minorHAnsi" w:cstheme="minorBidi"/>
            <w:i w:val="0"/>
            <w:snapToGrid/>
            <w:sz w:val="22"/>
            <w:szCs w:val="22"/>
          </w:rPr>
          <w:tab/>
        </w:r>
        <w:r w:rsidR="005B3391" w:rsidRPr="00AC68DB">
          <w:rPr>
            <w:rStyle w:val="Hyperlink"/>
          </w:rPr>
          <w:t>Add new domain</w:t>
        </w:r>
        <w:r w:rsidR="005B3391">
          <w:rPr>
            <w:webHidden/>
          </w:rPr>
          <w:tab/>
        </w:r>
        <w:r w:rsidR="005B3391">
          <w:rPr>
            <w:webHidden/>
          </w:rPr>
          <w:fldChar w:fldCharType="begin"/>
        </w:r>
        <w:r w:rsidR="005B3391">
          <w:rPr>
            <w:webHidden/>
          </w:rPr>
          <w:instrText xml:space="preserve"> PAGEREF _Toc14367892 \h </w:instrText>
        </w:r>
        <w:r w:rsidR="005B3391">
          <w:rPr>
            <w:webHidden/>
          </w:rPr>
        </w:r>
        <w:r w:rsidR="005B3391">
          <w:rPr>
            <w:webHidden/>
          </w:rPr>
          <w:fldChar w:fldCharType="separate"/>
        </w:r>
        <w:r w:rsidR="0066348E">
          <w:rPr>
            <w:webHidden/>
          </w:rPr>
          <w:t>50</w:t>
        </w:r>
        <w:r w:rsidR="005B3391">
          <w:rPr>
            <w:webHidden/>
          </w:rPr>
          <w:fldChar w:fldCharType="end"/>
        </w:r>
      </w:hyperlink>
    </w:p>
    <w:p w14:paraId="4E630CAC" w14:textId="22C5F9A6" w:rsidR="005B3391" w:rsidRDefault="00B770EE">
      <w:pPr>
        <w:pStyle w:val="TOC3"/>
        <w:rPr>
          <w:rFonts w:asciiTheme="minorHAnsi" w:eastAsiaTheme="minorEastAsia" w:hAnsiTheme="minorHAnsi" w:cstheme="minorBidi"/>
          <w:i w:val="0"/>
          <w:snapToGrid/>
          <w:sz w:val="22"/>
          <w:szCs w:val="22"/>
        </w:rPr>
      </w:pPr>
      <w:hyperlink w:anchor="_Toc14367893" w:history="1">
        <w:r w:rsidR="005B3391" w:rsidRPr="00AC68DB">
          <w:rPr>
            <w:rStyle w:val="Hyperlink"/>
          </w:rPr>
          <w:t>1.6.2</w:t>
        </w:r>
        <w:r w:rsidR="005B3391">
          <w:rPr>
            <w:rFonts w:asciiTheme="minorHAnsi" w:eastAsiaTheme="minorEastAsia" w:hAnsiTheme="minorHAnsi" w:cstheme="minorBidi"/>
            <w:i w:val="0"/>
            <w:snapToGrid/>
            <w:sz w:val="22"/>
            <w:szCs w:val="22"/>
          </w:rPr>
          <w:tab/>
        </w:r>
        <w:r w:rsidR="005B3391" w:rsidRPr="00AC68DB">
          <w:rPr>
            <w:rStyle w:val="Hyperlink"/>
          </w:rPr>
          <w:t>Edit Domain</w:t>
        </w:r>
        <w:r w:rsidR="005B3391">
          <w:rPr>
            <w:webHidden/>
          </w:rPr>
          <w:tab/>
        </w:r>
        <w:r w:rsidR="005B3391">
          <w:rPr>
            <w:webHidden/>
          </w:rPr>
          <w:fldChar w:fldCharType="begin"/>
        </w:r>
        <w:r w:rsidR="005B3391">
          <w:rPr>
            <w:webHidden/>
          </w:rPr>
          <w:instrText xml:space="preserve"> PAGEREF _Toc14367893 \h </w:instrText>
        </w:r>
        <w:r w:rsidR="005B3391">
          <w:rPr>
            <w:webHidden/>
          </w:rPr>
        </w:r>
        <w:r w:rsidR="005B3391">
          <w:rPr>
            <w:webHidden/>
          </w:rPr>
          <w:fldChar w:fldCharType="separate"/>
        </w:r>
        <w:r w:rsidR="0066348E">
          <w:rPr>
            <w:webHidden/>
          </w:rPr>
          <w:t>51</w:t>
        </w:r>
        <w:r w:rsidR="005B3391">
          <w:rPr>
            <w:webHidden/>
          </w:rPr>
          <w:fldChar w:fldCharType="end"/>
        </w:r>
      </w:hyperlink>
    </w:p>
    <w:p w14:paraId="48EA132D" w14:textId="4A0265A7" w:rsidR="005B3391" w:rsidRDefault="00B770EE">
      <w:pPr>
        <w:pStyle w:val="TOC2"/>
        <w:rPr>
          <w:rFonts w:asciiTheme="minorHAnsi" w:eastAsiaTheme="minorEastAsia" w:hAnsiTheme="minorHAnsi" w:cstheme="minorBidi"/>
          <w:snapToGrid/>
          <w:sz w:val="22"/>
          <w:szCs w:val="22"/>
        </w:rPr>
      </w:pPr>
      <w:hyperlink w:anchor="_Toc14367894" w:history="1">
        <w:r w:rsidR="005B3391" w:rsidRPr="00AC68DB">
          <w:rPr>
            <w:rStyle w:val="Hyperlink"/>
          </w:rPr>
          <w:t>1.7</w:t>
        </w:r>
        <w:r w:rsidR="005B3391">
          <w:rPr>
            <w:rFonts w:asciiTheme="minorHAnsi" w:eastAsiaTheme="minorEastAsia" w:hAnsiTheme="minorHAnsi" w:cstheme="minorBidi"/>
            <w:snapToGrid/>
            <w:sz w:val="22"/>
            <w:szCs w:val="22"/>
          </w:rPr>
          <w:tab/>
        </w:r>
        <w:r w:rsidR="005B3391" w:rsidRPr="00AC68DB">
          <w:rPr>
            <w:rStyle w:val="Hyperlink"/>
          </w:rPr>
          <w:t>Assign Agent to Queue Chat / Queue Ticket</w:t>
        </w:r>
        <w:r w:rsidR="005B3391">
          <w:rPr>
            <w:webHidden/>
          </w:rPr>
          <w:tab/>
        </w:r>
        <w:r w:rsidR="005B3391">
          <w:rPr>
            <w:webHidden/>
          </w:rPr>
          <w:fldChar w:fldCharType="begin"/>
        </w:r>
        <w:r w:rsidR="005B3391">
          <w:rPr>
            <w:webHidden/>
          </w:rPr>
          <w:instrText xml:space="preserve"> PAGEREF _Toc14367894 \h </w:instrText>
        </w:r>
        <w:r w:rsidR="005B3391">
          <w:rPr>
            <w:webHidden/>
          </w:rPr>
        </w:r>
        <w:r w:rsidR="005B3391">
          <w:rPr>
            <w:webHidden/>
          </w:rPr>
          <w:fldChar w:fldCharType="separate"/>
        </w:r>
        <w:r w:rsidR="0066348E">
          <w:rPr>
            <w:webHidden/>
          </w:rPr>
          <w:t>58</w:t>
        </w:r>
        <w:r w:rsidR="005B3391">
          <w:rPr>
            <w:webHidden/>
          </w:rPr>
          <w:fldChar w:fldCharType="end"/>
        </w:r>
      </w:hyperlink>
    </w:p>
    <w:p w14:paraId="56EE8661" w14:textId="553B5B60" w:rsidR="005B3391" w:rsidRDefault="00B770EE">
      <w:pPr>
        <w:pStyle w:val="TOC3"/>
        <w:rPr>
          <w:rFonts w:asciiTheme="minorHAnsi" w:eastAsiaTheme="minorEastAsia" w:hAnsiTheme="minorHAnsi" w:cstheme="minorBidi"/>
          <w:i w:val="0"/>
          <w:snapToGrid/>
          <w:sz w:val="22"/>
          <w:szCs w:val="22"/>
        </w:rPr>
      </w:pPr>
      <w:hyperlink w:anchor="_Toc14367895" w:history="1">
        <w:r w:rsidR="005B3391" w:rsidRPr="00AC68DB">
          <w:rPr>
            <w:rStyle w:val="Hyperlink"/>
          </w:rPr>
          <w:t>1.7.1</w:t>
        </w:r>
        <w:r w:rsidR="005B3391">
          <w:rPr>
            <w:rFonts w:asciiTheme="minorHAnsi" w:eastAsiaTheme="minorEastAsia" w:hAnsiTheme="minorHAnsi" w:cstheme="minorBidi"/>
            <w:i w:val="0"/>
            <w:snapToGrid/>
            <w:sz w:val="22"/>
            <w:szCs w:val="22"/>
          </w:rPr>
          <w:tab/>
        </w:r>
        <w:r w:rsidR="005B3391" w:rsidRPr="00AC68DB">
          <w:rPr>
            <w:rStyle w:val="Hyperlink"/>
          </w:rPr>
          <w:t>Assign agents to Queue</w:t>
        </w:r>
        <w:r w:rsidR="005B3391">
          <w:rPr>
            <w:webHidden/>
          </w:rPr>
          <w:tab/>
        </w:r>
        <w:r w:rsidR="005B3391">
          <w:rPr>
            <w:webHidden/>
          </w:rPr>
          <w:fldChar w:fldCharType="begin"/>
        </w:r>
        <w:r w:rsidR="005B3391">
          <w:rPr>
            <w:webHidden/>
          </w:rPr>
          <w:instrText xml:space="preserve"> PAGEREF _Toc14367895 \h </w:instrText>
        </w:r>
        <w:r w:rsidR="005B3391">
          <w:rPr>
            <w:webHidden/>
          </w:rPr>
        </w:r>
        <w:r w:rsidR="005B3391">
          <w:rPr>
            <w:webHidden/>
          </w:rPr>
          <w:fldChar w:fldCharType="separate"/>
        </w:r>
        <w:r w:rsidR="0066348E">
          <w:rPr>
            <w:webHidden/>
          </w:rPr>
          <w:t>58</w:t>
        </w:r>
        <w:r w:rsidR="005B3391">
          <w:rPr>
            <w:webHidden/>
          </w:rPr>
          <w:fldChar w:fldCharType="end"/>
        </w:r>
      </w:hyperlink>
    </w:p>
    <w:p w14:paraId="17A619B2" w14:textId="256792FE" w:rsidR="005B3391" w:rsidRDefault="00B770EE">
      <w:pPr>
        <w:pStyle w:val="TOC3"/>
        <w:rPr>
          <w:rFonts w:asciiTheme="minorHAnsi" w:eastAsiaTheme="minorEastAsia" w:hAnsiTheme="minorHAnsi" w:cstheme="minorBidi"/>
          <w:i w:val="0"/>
          <w:snapToGrid/>
          <w:sz w:val="22"/>
          <w:szCs w:val="22"/>
        </w:rPr>
      </w:pPr>
      <w:hyperlink w:anchor="_Toc14367896" w:history="1">
        <w:r w:rsidR="005B3391" w:rsidRPr="00AC68DB">
          <w:rPr>
            <w:rStyle w:val="Hyperlink"/>
          </w:rPr>
          <w:t>1.7.2</w:t>
        </w:r>
        <w:r w:rsidR="005B3391">
          <w:rPr>
            <w:rFonts w:asciiTheme="minorHAnsi" w:eastAsiaTheme="minorEastAsia" w:hAnsiTheme="minorHAnsi" w:cstheme="minorBidi"/>
            <w:i w:val="0"/>
            <w:snapToGrid/>
            <w:sz w:val="22"/>
            <w:szCs w:val="22"/>
          </w:rPr>
          <w:tab/>
        </w:r>
        <w:r w:rsidR="005B3391" w:rsidRPr="00AC68DB">
          <w:rPr>
            <w:rStyle w:val="Hyperlink"/>
          </w:rPr>
          <w:t>Remove agents from Queue</w:t>
        </w:r>
        <w:r w:rsidR="005B3391">
          <w:rPr>
            <w:webHidden/>
          </w:rPr>
          <w:tab/>
        </w:r>
        <w:r w:rsidR="005B3391">
          <w:rPr>
            <w:webHidden/>
          </w:rPr>
          <w:fldChar w:fldCharType="begin"/>
        </w:r>
        <w:r w:rsidR="005B3391">
          <w:rPr>
            <w:webHidden/>
          </w:rPr>
          <w:instrText xml:space="preserve"> PAGEREF _Toc14367896 \h </w:instrText>
        </w:r>
        <w:r w:rsidR="005B3391">
          <w:rPr>
            <w:webHidden/>
          </w:rPr>
        </w:r>
        <w:r w:rsidR="005B3391">
          <w:rPr>
            <w:webHidden/>
          </w:rPr>
          <w:fldChar w:fldCharType="separate"/>
        </w:r>
        <w:r w:rsidR="0066348E">
          <w:rPr>
            <w:webHidden/>
          </w:rPr>
          <w:t>60</w:t>
        </w:r>
        <w:r w:rsidR="005B3391">
          <w:rPr>
            <w:webHidden/>
          </w:rPr>
          <w:fldChar w:fldCharType="end"/>
        </w:r>
      </w:hyperlink>
    </w:p>
    <w:p w14:paraId="5A348F10" w14:textId="4E39D047" w:rsidR="005B3391" w:rsidRDefault="00B770EE">
      <w:pPr>
        <w:pStyle w:val="TOC2"/>
        <w:rPr>
          <w:rFonts w:asciiTheme="minorHAnsi" w:eastAsiaTheme="minorEastAsia" w:hAnsiTheme="minorHAnsi" w:cstheme="minorBidi"/>
          <w:snapToGrid/>
          <w:sz w:val="22"/>
          <w:szCs w:val="22"/>
        </w:rPr>
      </w:pPr>
      <w:hyperlink w:anchor="_Toc14367897" w:history="1">
        <w:r w:rsidR="005B3391" w:rsidRPr="00AC68DB">
          <w:rPr>
            <w:rStyle w:val="Hyperlink"/>
          </w:rPr>
          <w:t>1.8</w:t>
        </w:r>
        <w:r w:rsidR="005B3391">
          <w:rPr>
            <w:rFonts w:asciiTheme="minorHAnsi" w:eastAsiaTheme="minorEastAsia" w:hAnsiTheme="minorHAnsi" w:cstheme="minorBidi"/>
            <w:snapToGrid/>
            <w:sz w:val="22"/>
            <w:szCs w:val="22"/>
          </w:rPr>
          <w:tab/>
        </w:r>
        <w:r w:rsidR="005B3391" w:rsidRPr="00AC68DB">
          <w:rPr>
            <w:rStyle w:val="Hyperlink"/>
          </w:rPr>
          <w:t>Business Hours</w:t>
        </w:r>
        <w:r w:rsidR="005B3391">
          <w:rPr>
            <w:webHidden/>
          </w:rPr>
          <w:tab/>
        </w:r>
        <w:r w:rsidR="005B3391">
          <w:rPr>
            <w:webHidden/>
          </w:rPr>
          <w:fldChar w:fldCharType="begin"/>
        </w:r>
        <w:r w:rsidR="005B3391">
          <w:rPr>
            <w:webHidden/>
          </w:rPr>
          <w:instrText xml:space="preserve"> PAGEREF _Toc14367897 \h </w:instrText>
        </w:r>
        <w:r w:rsidR="005B3391">
          <w:rPr>
            <w:webHidden/>
          </w:rPr>
        </w:r>
        <w:r w:rsidR="005B3391">
          <w:rPr>
            <w:webHidden/>
          </w:rPr>
          <w:fldChar w:fldCharType="separate"/>
        </w:r>
        <w:r w:rsidR="0066348E">
          <w:rPr>
            <w:webHidden/>
          </w:rPr>
          <w:t>60</w:t>
        </w:r>
        <w:r w:rsidR="005B3391">
          <w:rPr>
            <w:webHidden/>
          </w:rPr>
          <w:fldChar w:fldCharType="end"/>
        </w:r>
      </w:hyperlink>
    </w:p>
    <w:p w14:paraId="2D614B01" w14:textId="3780A4EC" w:rsidR="005B3391" w:rsidRDefault="00B770EE">
      <w:pPr>
        <w:pStyle w:val="TOC3"/>
        <w:rPr>
          <w:rFonts w:asciiTheme="minorHAnsi" w:eastAsiaTheme="minorEastAsia" w:hAnsiTheme="minorHAnsi" w:cstheme="minorBidi"/>
          <w:i w:val="0"/>
          <w:snapToGrid/>
          <w:sz w:val="22"/>
          <w:szCs w:val="22"/>
        </w:rPr>
      </w:pPr>
      <w:hyperlink w:anchor="_Toc14367898" w:history="1">
        <w:r w:rsidR="005B3391" w:rsidRPr="00AC68DB">
          <w:rPr>
            <w:rStyle w:val="Hyperlink"/>
          </w:rPr>
          <w:t>1.8.1</w:t>
        </w:r>
        <w:r w:rsidR="005B3391">
          <w:rPr>
            <w:rFonts w:asciiTheme="minorHAnsi" w:eastAsiaTheme="minorEastAsia" w:hAnsiTheme="minorHAnsi" w:cstheme="minorBidi"/>
            <w:i w:val="0"/>
            <w:snapToGrid/>
            <w:sz w:val="22"/>
            <w:szCs w:val="22"/>
          </w:rPr>
          <w:tab/>
        </w:r>
        <w:r w:rsidR="005B3391" w:rsidRPr="00AC68DB">
          <w:rPr>
            <w:rStyle w:val="Hyperlink"/>
          </w:rPr>
          <w:t>Working hours</w:t>
        </w:r>
        <w:r w:rsidR="005B3391">
          <w:rPr>
            <w:webHidden/>
          </w:rPr>
          <w:tab/>
        </w:r>
        <w:r w:rsidR="005B3391">
          <w:rPr>
            <w:webHidden/>
          </w:rPr>
          <w:fldChar w:fldCharType="begin"/>
        </w:r>
        <w:r w:rsidR="005B3391">
          <w:rPr>
            <w:webHidden/>
          </w:rPr>
          <w:instrText xml:space="preserve"> PAGEREF _Toc14367898 \h </w:instrText>
        </w:r>
        <w:r w:rsidR="005B3391">
          <w:rPr>
            <w:webHidden/>
          </w:rPr>
        </w:r>
        <w:r w:rsidR="005B3391">
          <w:rPr>
            <w:webHidden/>
          </w:rPr>
          <w:fldChar w:fldCharType="separate"/>
        </w:r>
        <w:r w:rsidR="0066348E">
          <w:rPr>
            <w:webHidden/>
          </w:rPr>
          <w:t>60</w:t>
        </w:r>
        <w:r w:rsidR="005B3391">
          <w:rPr>
            <w:webHidden/>
          </w:rPr>
          <w:fldChar w:fldCharType="end"/>
        </w:r>
      </w:hyperlink>
    </w:p>
    <w:p w14:paraId="08873850" w14:textId="0D7B115A" w:rsidR="005B3391" w:rsidRDefault="00B770EE">
      <w:pPr>
        <w:pStyle w:val="TOC3"/>
        <w:rPr>
          <w:rFonts w:asciiTheme="minorHAnsi" w:eastAsiaTheme="minorEastAsia" w:hAnsiTheme="minorHAnsi" w:cstheme="minorBidi"/>
          <w:i w:val="0"/>
          <w:snapToGrid/>
          <w:sz w:val="22"/>
          <w:szCs w:val="22"/>
        </w:rPr>
      </w:pPr>
      <w:hyperlink w:anchor="_Toc14367899" w:history="1">
        <w:r w:rsidR="005B3391" w:rsidRPr="00AC68DB">
          <w:rPr>
            <w:rStyle w:val="Hyperlink"/>
          </w:rPr>
          <w:t>1.8.2</w:t>
        </w:r>
        <w:r w:rsidR="005B3391">
          <w:rPr>
            <w:rFonts w:asciiTheme="minorHAnsi" w:eastAsiaTheme="minorEastAsia" w:hAnsiTheme="minorHAnsi" w:cstheme="minorBidi"/>
            <w:i w:val="0"/>
            <w:snapToGrid/>
            <w:sz w:val="22"/>
            <w:szCs w:val="22"/>
          </w:rPr>
          <w:tab/>
        </w:r>
        <w:r w:rsidR="005B3391" w:rsidRPr="00AC68DB">
          <w:rPr>
            <w:rStyle w:val="Hyperlink"/>
          </w:rPr>
          <w:t>Holidays</w:t>
        </w:r>
        <w:r w:rsidR="005B3391">
          <w:rPr>
            <w:webHidden/>
          </w:rPr>
          <w:tab/>
        </w:r>
        <w:r w:rsidR="005B3391">
          <w:rPr>
            <w:webHidden/>
          </w:rPr>
          <w:fldChar w:fldCharType="begin"/>
        </w:r>
        <w:r w:rsidR="005B3391">
          <w:rPr>
            <w:webHidden/>
          </w:rPr>
          <w:instrText xml:space="preserve"> PAGEREF _Toc14367899 \h </w:instrText>
        </w:r>
        <w:r w:rsidR="005B3391">
          <w:rPr>
            <w:webHidden/>
          </w:rPr>
        </w:r>
        <w:r w:rsidR="005B3391">
          <w:rPr>
            <w:webHidden/>
          </w:rPr>
          <w:fldChar w:fldCharType="separate"/>
        </w:r>
        <w:r w:rsidR="0066348E">
          <w:rPr>
            <w:webHidden/>
          </w:rPr>
          <w:t>64</w:t>
        </w:r>
        <w:r w:rsidR="005B3391">
          <w:rPr>
            <w:webHidden/>
          </w:rPr>
          <w:fldChar w:fldCharType="end"/>
        </w:r>
      </w:hyperlink>
    </w:p>
    <w:p w14:paraId="46880B76" w14:textId="79345803" w:rsidR="005B3391" w:rsidRDefault="00B770EE">
      <w:pPr>
        <w:pStyle w:val="TOC2"/>
        <w:rPr>
          <w:rFonts w:asciiTheme="minorHAnsi" w:eastAsiaTheme="minorEastAsia" w:hAnsiTheme="minorHAnsi" w:cstheme="minorBidi"/>
          <w:snapToGrid/>
          <w:sz w:val="22"/>
          <w:szCs w:val="22"/>
        </w:rPr>
      </w:pPr>
      <w:hyperlink w:anchor="_Toc14367900" w:history="1">
        <w:r w:rsidR="005B3391" w:rsidRPr="00AC68DB">
          <w:rPr>
            <w:rStyle w:val="Hyperlink"/>
          </w:rPr>
          <w:t>1.9</w:t>
        </w:r>
        <w:r w:rsidR="005B3391">
          <w:rPr>
            <w:rFonts w:asciiTheme="minorHAnsi" w:eastAsiaTheme="minorEastAsia" w:hAnsiTheme="minorHAnsi" w:cstheme="minorBidi"/>
            <w:snapToGrid/>
            <w:sz w:val="22"/>
            <w:szCs w:val="22"/>
          </w:rPr>
          <w:tab/>
        </w:r>
        <w:r w:rsidR="005B3391" w:rsidRPr="00AC68DB">
          <w:rPr>
            <w:rStyle w:val="Hyperlink"/>
          </w:rPr>
          <w:t>Manage Facebook page</w:t>
        </w:r>
        <w:r w:rsidR="005B3391">
          <w:rPr>
            <w:webHidden/>
          </w:rPr>
          <w:tab/>
        </w:r>
        <w:r w:rsidR="005B3391">
          <w:rPr>
            <w:webHidden/>
          </w:rPr>
          <w:fldChar w:fldCharType="begin"/>
        </w:r>
        <w:r w:rsidR="005B3391">
          <w:rPr>
            <w:webHidden/>
          </w:rPr>
          <w:instrText xml:space="preserve"> PAGEREF _Toc14367900 \h </w:instrText>
        </w:r>
        <w:r w:rsidR="005B3391">
          <w:rPr>
            <w:webHidden/>
          </w:rPr>
        </w:r>
        <w:r w:rsidR="005B3391">
          <w:rPr>
            <w:webHidden/>
          </w:rPr>
          <w:fldChar w:fldCharType="separate"/>
        </w:r>
        <w:r w:rsidR="0066348E">
          <w:rPr>
            <w:webHidden/>
          </w:rPr>
          <w:t>67</w:t>
        </w:r>
        <w:r w:rsidR="005B3391">
          <w:rPr>
            <w:webHidden/>
          </w:rPr>
          <w:fldChar w:fldCharType="end"/>
        </w:r>
      </w:hyperlink>
    </w:p>
    <w:p w14:paraId="0D3C6CB3" w14:textId="0D96C37A" w:rsidR="00B111F1" w:rsidRDefault="004D3B00" w:rsidP="003B7AAD">
      <w:pPr>
        <w:pStyle w:val="Heading1"/>
        <w:numPr>
          <w:ilvl w:val="0"/>
          <w:numId w:val="0"/>
        </w:numPr>
        <w:spacing w:before="120" w:after="120"/>
        <w:ind w:left="432"/>
        <w:rPr>
          <w:sz w:val="26"/>
          <w:szCs w:val="26"/>
        </w:rPr>
      </w:pPr>
      <w:r w:rsidRPr="00D11C25">
        <w:rPr>
          <w:sz w:val="26"/>
          <w:szCs w:val="26"/>
        </w:rPr>
        <w:fldChar w:fldCharType="end"/>
      </w:r>
      <w:bookmarkStart w:id="2" w:name="_Toc72062201"/>
      <w:bookmarkEnd w:id="1"/>
      <w:r w:rsidR="00933041" w:rsidRPr="00D11C25">
        <w:rPr>
          <w:sz w:val="26"/>
          <w:szCs w:val="26"/>
        </w:rPr>
        <w:br w:type="page"/>
      </w:r>
      <w:bookmarkStart w:id="3" w:name="_Toc14367870"/>
      <w:bookmarkStart w:id="4" w:name="_Toc66964161"/>
      <w:bookmarkEnd w:id="2"/>
      <w:r w:rsidR="003B7AAD">
        <w:rPr>
          <w:sz w:val="26"/>
          <w:szCs w:val="26"/>
        </w:rPr>
        <w:lastRenderedPageBreak/>
        <w:tab/>
      </w:r>
      <w:r w:rsidR="003B7AAD">
        <w:rPr>
          <w:sz w:val="26"/>
          <w:szCs w:val="26"/>
        </w:rPr>
        <w:tab/>
      </w:r>
      <w:r w:rsidR="003B7AAD">
        <w:rPr>
          <w:sz w:val="26"/>
          <w:szCs w:val="26"/>
        </w:rPr>
        <w:tab/>
      </w:r>
      <w:r w:rsidR="003B7AAD">
        <w:rPr>
          <w:sz w:val="26"/>
          <w:szCs w:val="26"/>
        </w:rPr>
        <w:tab/>
      </w:r>
      <w:r w:rsidR="003B7AAD">
        <w:rPr>
          <w:sz w:val="26"/>
          <w:szCs w:val="26"/>
        </w:rPr>
        <w:tab/>
      </w:r>
      <w:r w:rsidR="00C433D0">
        <w:rPr>
          <w:sz w:val="26"/>
          <w:szCs w:val="26"/>
        </w:rPr>
        <w:t>USER GUIDE</w:t>
      </w:r>
      <w:bookmarkEnd w:id="3"/>
    </w:p>
    <w:p w14:paraId="371543D8" w14:textId="30AAE62D" w:rsidR="00417E5E" w:rsidRDefault="00AA7801" w:rsidP="00417E5E">
      <w:pPr>
        <w:pStyle w:val="Heading2"/>
        <w:rPr>
          <w:rFonts w:ascii="Times New Roman" w:hAnsi="Times New Roman"/>
          <w:sz w:val="26"/>
          <w:szCs w:val="26"/>
        </w:rPr>
      </w:pPr>
      <w:bookmarkStart w:id="5" w:name="_Toc14367871"/>
      <w:bookmarkEnd w:id="4"/>
      <w:r>
        <w:rPr>
          <w:rFonts w:ascii="Times New Roman" w:hAnsi="Times New Roman"/>
          <w:sz w:val="26"/>
          <w:szCs w:val="26"/>
        </w:rPr>
        <w:t>Configure users</w:t>
      </w:r>
      <w:bookmarkEnd w:id="5"/>
    </w:p>
    <w:p w14:paraId="45D89155" w14:textId="231F5A0B" w:rsidR="00417E5E" w:rsidRPr="00191C7C" w:rsidRDefault="00AA7801" w:rsidP="00417E5E">
      <w:pPr>
        <w:pStyle w:val="ListParagraph"/>
        <w:numPr>
          <w:ilvl w:val="0"/>
          <w:numId w:val="20"/>
        </w:numPr>
        <w:rPr>
          <w:sz w:val="26"/>
          <w:szCs w:val="26"/>
        </w:rPr>
      </w:pPr>
      <w:r>
        <w:rPr>
          <w:sz w:val="26"/>
          <w:szCs w:val="26"/>
        </w:rPr>
        <w:t xml:space="preserve">Manage users </w:t>
      </w:r>
    </w:p>
    <w:p w14:paraId="62BD1E24" w14:textId="77777777" w:rsidR="00AA7801" w:rsidRDefault="00AA7801" w:rsidP="00417E5E">
      <w:pPr>
        <w:pStyle w:val="ListParagraph"/>
        <w:widowControl/>
        <w:numPr>
          <w:ilvl w:val="0"/>
          <w:numId w:val="20"/>
        </w:numPr>
        <w:jc w:val="both"/>
        <w:rPr>
          <w:sz w:val="26"/>
          <w:szCs w:val="26"/>
        </w:rPr>
      </w:pPr>
      <w:r>
        <w:rPr>
          <w:sz w:val="26"/>
          <w:szCs w:val="26"/>
        </w:rPr>
        <w:t xml:space="preserve">From </w:t>
      </w:r>
      <w:proofErr w:type="gramStart"/>
      <w:r>
        <w:rPr>
          <w:sz w:val="26"/>
          <w:szCs w:val="26"/>
        </w:rPr>
        <w:t>menu :</w:t>
      </w:r>
      <w:proofErr w:type="gramEnd"/>
      <w:r>
        <w:rPr>
          <w:sz w:val="26"/>
          <w:szCs w:val="26"/>
        </w:rPr>
        <w:t xml:space="preserve"> choose Settings/ Users:</w:t>
      </w:r>
    </w:p>
    <w:p w14:paraId="204C37E2" w14:textId="3373EACB" w:rsidR="00417E5E" w:rsidRPr="00AA7801" w:rsidRDefault="00AA7801" w:rsidP="00AA7801">
      <w:pPr>
        <w:widowControl/>
        <w:ind w:left="0"/>
        <w:jc w:val="both"/>
        <w:rPr>
          <w:sz w:val="26"/>
          <w:szCs w:val="26"/>
        </w:rPr>
      </w:pPr>
      <w:r>
        <w:rPr>
          <w:noProof/>
          <w:snapToGrid/>
        </w:rPr>
        <w:drawing>
          <wp:inline distT="0" distB="0" distL="0" distR="0" wp14:anchorId="01034784" wp14:editId="0EA8EEF4">
            <wp:extent cx="5941695" cy="2279650"/>
            <wp:effectExtent l="0" t="0" r="190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1695" cy="2279650"/>
                    </a:xfrm>
                    <a:prstGeom prst="rect">
                      <a:avLst/>
                    </a:prstGeom>
                  </pic:spPr>
                </pic:pic>
              </a:graphicData>
            </a:graphic>
          </wp:inline>
        </w:drawing>
      </w:r>
      <w:r w:rsidRPr="00AA7801">
        <w:rPr>
          <w:sz w:val="26"/>
          <w:szCs w:val="26"/>
        </w:rPr>
        <w:t xml:space="preserve"> </w:t>
      </w:r>
    </w:p>
    <w:p w14:paraId="27088FF3" w14:textId="42F2A8A1" w:rsidR="00417E5E" w:rsidRDefault="00AA7801" w:rsidP="00417E5E">
      <w:pPr>
        <w:pStyle w:val="ListParagraph"/>
        <w:widowControl/>
        <w:numPr>
          <w:ilvl w:val="1"/>
          <w:numId w:val="20"/>
        </w:numPr>
        <w:jc w:val="both"/>
        <w:rPr>
          <w:sz w:val="26"/>
          <w:szCs w:val="26"/>
        </w:rPr>
      </w:pPr>
      <w:r>
        <w:rPr>
          <w:sz w:val="26"/>
          <w:szCs w:val="26"/>
        </w:rPr>
        <w:t xml:space="preserve">First: choose </w:t>
      </w:r>
      <w:proofErr w:type="gramStart"/>
      <w:r>
        <w:rPr>
          <w:sz w:val="26"/>
          <w:szCs w:val="26"/>
        </w:rPr>
        <w:t>department :</w:t>
      </w:r>
      <w:proofErr w:type="gramEnd"/>
    </w:p>
    <w:p w14:paraId="723BF7AF" w14:textId="2E71F2DD" w:rsidR="00AA7801" w:rsidRPr="00AA7801" w:rsidRDefault="00AA7801" w:rsidP="00AA7801">
      <w:pPr>
        <w:widowControl/>
        <w:ind w:left="0"/>
        <w:jc w:val="both"/>
        <w:rPr>
          <w:sz w:val="26"/>
          <w:szCs w:val="26"/>
        </w:rPr>
      </w:pPr>
      <w:r>
        <w:rPr>
          <w:noProof/>
          <w:snapToGrid/>
        </w:rPr>
        <w:drawing>
          <wp:inline distT="0" distB="0" distL="0" distR="0" wp14:anchorId="647ECF9D" wp14:editId="27BBBE6D">
            <wp:extent cx="5941695" cy="2621280"/>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1695" cy="2621280"/>
                    </a:xfrm>
                    <a:prstGeom prst="rect">
                      <a:avLst/>
                    </a:prstGeom>
                  </pic:spPr>
                </pic:pic>
              </a:graphicData>
            </a:graphic>
          </wp:inline>
        </w:drawing>
      </w:r>
    </w:p>
    <w:p w14:paraId="6B3C6AF2" w14:textId="1DCC81AD" w:rsidR="00AA7801" w:rsidRPr="00AA7801" w:rsidRDefault="00AA7801" w:rsidP="00AA7801">
      <w:pPr>
        <w:widowControl/>
        <w:ind w:left="0"/>
        <w:jc w:val="both"/>
        <w:rPr>
          <w:sz w:val="26"/>
          <w:szCs w:val="26"/>
        </w:rPr>
      </w:pPr>
      <w:r w:rsidRPr="00AA7801">
        <w:rPr>
          <w:sz w:val="26"/>
          <w:szCs w:val="26"/>
        </w:rPr>
        <w:t>The screen displays the user list of the department:</w:t>
      </w:r>
    </w:p>
    <w:p w14:paraId="2991B39E" w14:textId="5356F2B9" w:rsidR="00417E5E" w:rsidRDefault="00AA7801" w:rsidP="00417E5E">
      <w:pPr>
        <w:widowControl/>
        <w:ind w:left="0"/>
        <w:jc w:val="both"/>
        <w:rPr>
          <w:sz w:val="26"/>
          <w:szCs w:val="26"/>
        </w:rPr>
      </w:pPr>
      <w:r>
        <w:rPr>
          <w:noProof/>
          <w:snapToGrid/>
        </w:rPr>
        <w:lastRenderedPageBreak/>
        <w:drawing>
          <wp:inline distT="0" distB="0" distL="0" distR="0" wp14:anchorId="49AA8BF5" wp14:editId="4B5BA3ED">
            <wp:extent cx="5941695" cy="246126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1695" cy="2461260"/>
                    </a:xfrm>
                    <a:prstGeom prst="rect">
                      <a:avLst/>
                    </a:prstGeom>
                  </pic:spPr>
                </pic:pic>
              </a:graphicData>
            </a:graphic>
          </wp:inline>
        </w:drawing>
      </w:r>
    </w:p>
    <w:p w14:paraId="55A47B34" w14:textId="681C1BB1" w:rsidR="00417E5E" w:rsidRDefault="00AA7801" w:rsidP="00417E5E">
      <w:pPr>
        <w:pStyle w:val="Heading3"/>
        <w:rPr>
          <w:lang w:val="en-US"/>
        </w:rPr>
      </w:pPr>
      <w:bookmarkStart w:id="6" w:name="_Toc14367872"/>
      <w:r>
        <w:rPr>
          <w:lang w:val="en-US"/>
        </w:rPr>
        <w:t>Add new user</w:t>
      </w:r>
      <w:bookmarkEnd w:id="6"/>
    </w:p>
    <w:p w14:paraId="73392182" w14:textId="7B19F3C2" w:rsidR="00AA7801" w:rsidRPr="00AE3B96" w:rsidRDefault="00AA7801" w:rsidP="00417E5E">
      <w:pPr>
        <w:pStyle w:val="ListParagraph"/>
        <w:widowControl/>
        <w:numPr>
          <w:ilvl w:val="0"/>
          <w:numId w:val="20"/>
        </w:numPr>
        <w:jc w:val="both"/>
        <w:rPr>
          <w:i/>
          <w:sz w:val="26"/>
          <w:szCs w:val="26"/>
        </w:rPr>
      </w:pPr>
      <w:r>
        <w:rPr>
          <w:sz w:val="26"/>
          <w:szCs w:val="26"/>
        </w:rPr>
        <w:t>Step 1: Choose departm</w:t>
      </w:r>
      <w:r w:rsidR="00AE3B96">
        <w:rPr>
          <w:sz w:val="26"/>
          <w:szCs w:val="26"/>
        </w:rPr>
        <w:t>ent.</w:t>
      </w:r>
    </w:p>
    <w:p w14:paraId="2DA95230" w14:textId="634750EE" w:rsidR="00AE3B96" w:rsidRPr="00AE3B96" w:rsidRDefault="00AE3B96" w:rsidP="00417E5E">
      <w:pPr>
        <w:pStyle w:val="ListParagraph"/>
        <w:widowControl/>
        <w:numPr>
          <w:ilvl w:val="0"/>
          <w:numId w:val="20"/>
        </w:numPr>
        <w:jc w:val="both"/>
        <w:rPr>
          <w:i/>
          <w:sz w:val="26"/>
          <w:szCs w:val="26"/>
        </w:rPr>
      </w:pPr>
      <w:r>
        <w:rPr>
          <w:sz w:val="26"/>
          <w:szCs w:val="26"/>
        </w:rPr>
        <w:t xml:space="preserve">Step 2: Click button Add </w:t>
      </w:r>
      <w:r w:rsidRPr="00AE3B96">
        <w:rPr>
          <w:sz w:val="26"/>
          <w:szCs w:val="26"/>
        </w:rPr>
        <w:sym w:font="Wingdings" w:char="F0E0"/>
      </w:r>
      <w:r>
        <w:rPr>
          <w:sz w:val="26"/>
          <w:szCs w:val="26"/>
        </w:rPr>
        <w:t xml:space="preserve"> it shows a popup: </w:t>
      </w:r>
    </w:p>
    <w:p w14:paraId="41F8B6EB" w14:textId="5DD2A433" w:rsidR="00AE3B96" w:rsidRPr="00AE3B96" w:rsidRDefault="00AE3B96" w:rsidP="00AE3B96">
      <w:pPr>
        <w:widowControl/>
        <w:ind w:left="0"/>
        <w:jc w:val="both"/>
        <w:rPr>
          <w:sz w:val="26"/>
          <w:szCs w:val="26"/>
        </w:rPr>
      </w:pPr>
      <w:r>
        <w:rPr>
          <w:noProof/>
          <w:snapToGrid/>
        </w:rPr>
        <w:lastRenderedPageBreak/>
        <w:drawing>
          <wp:inline distT="0" distB="0" distL="0" distR="0" wp14:anchorId="74F214D6" wp14:editId="56E83E7A">
            <wp:extent cx="4714286" cy="55047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4286" cy="5504762"/>
                    </a:xfrm>
                    <a:prstGeom prst="rect">
                      <a:avLst/>
                    </a:prstGeom>
                  </pic:spPr>
                </pic:pic>
              </a:graphicData>
            </a:graphic>
          </wp:inline>
        </w:drawing>
      </w:r>
    </w:p>
    <w:p w14:paraId="7C1DA8C0" w14:textId="17CE16AC" w:rsidR="00417E5E" w:rsidRPr="000B4350" w:rsidRDefault="00417E5E" w:rsidP="00417E5E">
      <w:pPr>
        <w:widowControl/>
        <w:ind w:left="0"/>
        <w:jc w:val="center"/>
        <w:rPr>
          <w:sz w:val="26"/>
          <w:szCs w:val="26"/>
        </w:rPr>
      </w:pPr>
    </w:p>
    <w:p w14:paraId="1A77E161" w14:textId="041D72AD" w:rsidR="00AE3B96" w:rsidRDefault="00AE3B96" w:rsidP="00417E5E">
      <w:pPr>
        <w:pStyle w:val="ListParagraph"/>
        <w:widowControl/>
        <w:numPr>
          <w:ilvl w:val="0"/>
          <w:numId w:val="20"/>
        </w:numPr>
        <w:jc w:val="both"/>
        <w:rPr>
          <w:sz w:val="26"/>
          <w:szCs w:val="26"/>
        </w:rPr>
      </w:pPr>
      <w:r>
        <w:rPr>
          <w:sz w:val="26"/>
          <w:szCs w:val="26"/>
        </w:rPr>
        <w:t xml:space="preserve">Step 3: Input information: </w:t>
      </w:r>
    </w:p>
    <w:p w14:paraId="78C51616" w14:textId="52995D8D" w:rsidR="00AE3B96" w:rsidRDefault="00AE3B96" w:rsidP="00AE3B96">
      <w:pPr>
        <w:pStyle w:val="ListParagraph"/>
        <w:widowControl/>
        <w:jc w:val="both"/>
        <w:rPr>
          <w:sz w:val="26"/>
          <w:szCs w:val="26"/>
        </w:rPr>
      </w:pPr>
      <w:r>
        <w:rPr>
          <w:sz w:val="26"/>
          <w:szCs w:val="26"/>
        </w:rPr>
        <w:t xml:space="preserve">Username: </w:t>
      </w:r>
      <w:r w:rsidRPr="00AE3B96">
        <w:rPr>
          <w:sz w:val="26"/>
          <w:szCs w:val="26"/>
        </w:rPr>
        <w:t>Username is not the same as others</w:t>
      </w:r>
    </w:p>
    <w:p w14:paraId="0D4A6656" w14:textId="155C0139" w:rsidR="00AE3B96" w:rsidRDefault="00AE3B96" w:rsidP="00AE3B96">
      <w:pPr>
        <w:pStyle w:val="ListParagraph"/>
        <w:widowControl/>
        <w:jc w:val="both"/>
        <w:rPr>
          <w:sz w:val="26"/>
          <w:szCs w:val="26"/>
        </w:rPr>
      </w:pPr>
      <w:r>
        <w:rPr>
          <w:sz w:val="26"/>
          <w:szCs w:val="26"/>
        </w:rPr>
        <w:t>Password: at least 6 characters</w:t>
      </w:r>
    </w:p>
    <w:p w14:paraId="1C02613A" w14:textId="269EA795" w:rsidR="00AE3B96" w:rsidRDefault="00AE3B96" w:rsidP="00AE3B96">
      <w:pPr>
        <w:pStyle w:val="ListParagraph"/>
        <w:widowControl/>
        <w:jc w:val="both"/>
        <w:rPr>
          <w:sz w:val="26"/>
          <w:szCs w:val="26"/>
        </w:rPr>
      </w:pPr>
      <w:proofErr w:type="spellStart"/>
      <w:r>
        <w:rPr>
          <w:sz w:val="26"/>
          <w:szCs w:val="26"/>
        </w:rPr>
        <w:t>Firstname</w:t>
      </w:r>
      <w:proofErr w:type="spellEnd"/>
      <w:r>
        <w:rPr>
          <w:sz w:val="26"/>
          <w:szCs w:val="26"/>
        </w:rPr>
        <w:t xml:space="preserve">: </w:t>
      </w:r>
    </w:p>
    <w:p w14:paraId="27F1E2E5" w14:textId="090EF6D9" w:rsidR="00AE3B96" w:rsidRDefault="00AE3B96" w:rsidP="00AE3B96">
      <w:pPr>
        <w:pStyle w:val="ListParagraph"/>
        <w:widowControl/>
        <w:jc w:val="both"/>
        <w:rPr>
          <w:sz w:val="26"/>
          <w:szCs w:val="26"/>
        </w:rPr>
      </w:pPr>
      <w:proofErr w:type="spellStart"/>
      <w:r>
        <w:rPr>
          <w:sz w:val="26"/>
          <w:szCs w:val="26"/>
        </w:rPr>
        <w:t>Lastname</w:t>
      </w:r>
      <w:proofErr w:type="spellEnd"/>
      <w:r>
        <w:rPr>
          <w:sz w:val="26"/>
          <w:szCs w:val="26"/>
        </w:rPr>
        <w:t>:</w:t>
      </w:r>
    </w:p>
    <w:p w14:paraId="1E2094E3" w14:textId="487D2128" w:rsidR="00AE3B96" w:rsidRDefault="00AE3B96" w:rsidP="00AE3B96">
      <w:pPr>
        <w:pStyle w:val="ListParagraph"/>
        <w:widowControl/>
        <w:jc w:val="both"/>
        <w:rPr>
          <w:sz w:val="26"/>
          <w:szCs w:val="26"/>
        </w:rPr>
      </w:pPr>
      <w:r>
        <w:rPr>
          <w:sz w:val="26"/>
          <w:szCs w:val="26"/>
        </w:rPr>
        <w:t xml:space="preserve">Email: </w:t>
      </w:r>
      <w:r w:rsidRPr="00AE3B96">
        <w:rPr>
          <w:sz w:val="26"/>
          <w:szCs w:val="26"/>
        </w:rPr>
        <w:t>Enter the correct email format</w:t>
      </w:r>
    </w:p>
    <w:p w14:paraId="68974B5B" w14:textId="38174EF7" w:rsidR="00AE3B96" w:rsidRDefault="00AE3B96" w:rsidP="00AE3B96">
      <w:pPr>
        <w:pStyle w:val="ListParagraph"/>
        <w:widowControl/>
        <w:jc w:val="both"/>
        <w:rPr>
          <w:sz w:val="26"/>
          <w:szCs w:val="26"/>
        </w:rPr>
      </w:pPr>
      <w:r>
        <w:rPr>
          <w:sz w:val="26"/>
          <w:szCs w:val="26"/>
        </w:rPr>
        <w:t>Privilege Level: choose one value:</w:t>
      </w:r>
    </w:p>
    <w:p w14:paraId="713D2B1A" w14:textId="3487394D" w:rsidR="00AE3B96" w:rsidRDefault="00AE3B96" w:rsidP="00AE3B96">
      <w:pPr>
        <w:pStyle w:val="ListParagraph"/>
        <w:widowControl/>
        <w:jc w:val="both"/>
        <w:rPr>
          <w:sz w:val="26"/>
          <w:szCs w:val="26"/>
        </w:rPr>
      </w:pPr>
      <w:r>
        <w:rPr>
          <w:sz w:val="26"/>
          <w:szCs w:val="26"/>
        </w:rPr>
        <w:tab/>
        <w:t xml:space="preserve">Admin: </w:t>
      </w:r>
      <w:r w:rsidRPr="00AE3B96">
        <w:rPr>
          <w:sz w:val="26"/>
          <w:szCs w:val="26"/>
        </w:rPr>
        <w:t xml:space="preserve">Users have all the menus on the site, including </w:t>
      </w:r>
      <w:r>
        <w:rPr>
          <w:sz w:val="26"/>
          <w:szCs w:val="26"/>
        </w:rPr>
        <w:t>settings</w:t>
      </w:r>
    </w:p>
    <w:p w14:paraId="02D8A1F4" w14:textId="4663EBD1" w:rsidR="00AE3B96" w:rsidRDefault="00AE3B96" w:rsidP="00AE3B96">
      <w:pPr>
        <w:pStyle w:val="ListParagraph"/>
        <w:widowControl/>
        <w:jc w:val="both"/>
        <w:rPr>
          <w:sz w:val="26"/>
          <w:szCs w:val="26"/>
        </w:rPr>
      </w:pPr>
      <w:r>
        <w:rPr>
          <w:sz w:val="26"/>
          <w:szCs w:val="26"/>
        </w:rPr>
        <w:tab/>
      </w:r>
      <w:proofErr w:type="gramStart"/>
      <w:r>
        <w:rPr>
          <w:sz w:val="26"/>
          <w:szCs w:val="26"/>
        </w:rPr>
        <w:t>Supervisor :</w:t>
      </w:r>
      <w:proofErr w:type="gramEnd"/>
      <w:r>
        <w:rPr>
          <w:sz w:val="26"/>
          <w:szCs w:val="26"/>
        </w:rPr>
        <w:t xml:space="preserve"> </w:t>
      </w:r>
      <w:r w:rsidRPr="00AE3B96">
        <w:rPr>
          <w:sz w:val="26"/>
          <w:szCs w:val="26"/>
        </w:rPr>
        <w:t xml:space="preserve">Users </w:t>
      </w:r>
      <w:r>
        <w:rPr>
          <w:sz w:val="26"/>
          <w:szCs w:val="26"/>
        </w:rPr>
        <w:t xml:space="preserve">have </w:t>
      </w:r>
      <w:r w:rsidRPr="00AE3B96">
        <w:rPr>
          <w:sz w:val="26"/>
          <w:szCs w:val="26"/>
        </w:rPr>
        <w:t xml:space="preserve"> </w:t>
      </w:r>
      <w:r>
        <w:rPr>
          <w:sz w:val="26"/>
          <w:szCs w:val="26"/>
        </w:rPr>
        <w:t>multiple</w:t>
      </w:r>
      <w:r w:rsidRPr="00AE3B96">
        <w:rPr>
          <w:sz w:val="26"/>
          <w:szCs w:val="26"/>
        </w:rPr>
        <w:t xml:space="preserve"> menus on the site,</w:t>
      </w:r>
      <w:r>
        <w:rPr>
          <w:sz w:val="26"/>
          <w:szCs w:val="26"/>
        </w:rPr>
        <w:t xml:space="preserve"> not</w:t>
      </w:r>
      <w:r w:rsidRPr="00AE3B96">
        <w:rPr>
          <w:sz w:val="26"/>
          <w:szCs w:val="26"/>
        </w:rPr>
        <w:t xml:space="preserve"> including </w:t>
      </w:r>
      <w:r>
        <w:rPr>
          <w:sz w:val="26"/>
          <w:szCs w:val="26"/>
        </w:rPr>
        <w:t>settings</w:t>
      </w:r>
    </w:p>
    <w:p w14:paraId="00BDEBA8" w14:textId="56B628E7" w:rsidR="00AE3B96" w:rsidRDefault="00AE3B96" w:rsidP="00AE3B96">
      <w:pPr>
        <w:pStyle w:val="ListParagraph"/>
        <w:widowControl/>
        <w:jc w:val="both"/>
        <w:rPr>
          <w:sz w:val="26"/>
          <w:szCs w:val="26"/>
        </w:rPr>
      </w:pPr>
      <w:r>
        <w:rPr>
          <w:sz w:val="26"/>
          <w:szCs w:val="26"/>
        </w:rPr>
        <w:lastRenderedPageBreak/>
        <w:tab/>
        <w:t>User: Users has no right with Monitor and Settings.</w:t>
      </w:r>
    </w:p>
    <w:p w14:paraId="08ED33AF" w14:textId="71651C77" w:rsidR="00AE3B96" w:rsidRDefault="00AE3B96" w:rsidP="00AE3B96">
      <w:pPr>
        <w:pStyle w:val="ListParagraph"/>
        <w:widowControl/>
        <w:jc w:val="both"/>
        <w:rPr>
          <w:sz w:val="26"/>
          <w:szCs w:val="26"/>
        </w:rPr>
      </w:pPr>
      <w:r>
        <w:rPr>
          <w:sz w:val="26"/>
          <w:szCs w:val="26"/>
        </w:rPr>
        <w:t xml:space="preserve">Max Chat transaction: </w:t>
      </w:r>
      <w:r w:rsidRPr="00AE3B96">
        <w:rPr>
          <w:sz w:val="26"/>
          <w:szCs w:val="26"/>
        </w:rPr>
        <w:t xml:space="preserve">only allow numbers, from 0 to 999 (maximum number of chat </w:t>
      </w:r>
      <w:r>
        <w:rPr>
          <w:sz w:val="26"/>
          <w:szCs w:val="26"/>
        </w:rPr>
        <w:t>the agent</w:t>
      </w:r>
      <w:r w:rsidRPr="00AE3B96">
        <w:rPr>
          <w:sz w:val="26"/>
          <w:szCs w:val="26"/>
        </w:rPr>
        <w:t xml:space="preserve"> can receive at a time)</w:t>
      </w:r>
    </w:p>
    <w:p w14:paraId="3EA05A82" w14:textId="421744C6" w:rsidR="00AE3B96" w:rsidRDefault="00AE3B96" w:rsidP="00AE3B96">
      <w:pPr>
        <w:pStyle w:val="ListParagraph"/>
        <w:widowControl/>
        <w:jc w:val="both"/>
        <w:rPr>
          <w:sz w:val="26"/>
          <w:szCs w:val="26"/>
        </w:rPr>
      </w:pPr>
      <w:r>
        <w:rPr>
          <w:sz w:val="26"/>
          <w:szCs w:val="26"/>
        </w:rPr>
        <w:t xml:space="preserve">Max ticket transaction:  </w:t>
      </w:r>
      <w:r w:rsidRPr="00AE3B96">
        <w:rPr>
          <w:sz w:val="26"/>
          <w:szCs w:val="26"/>
        </w:rPr>
        <w:t xml:space="preserve">only allow numbers, from 0 to 999 (maximum number of </w:t>
      </w:r>
      <w:r>
        <w:rPr>
          <w:sz w:val="26"/>
          <w:szCs w:val="26"/>
        </w:rPr>
        <w:t>tickets</w:t>
      </w:r>
      <w:r w:rsidRPr="00AE3B96">
        <w:rPr>
          <w:sz w:val="26"/>
          <w:szCs w:val="26"/>
        </w:rPr>
        <w:t xml:space="preserve"> </w:t>
      </w:r>
      <w:r>
        <w:rPr>
          <w:sz w:val="26"/>
          <w:szCs w:val="26"/>
        </w:rPr>
        <w:t>the agent</w:t>
      </w:r>
      <w:r w:rsidRPr="00AE3B96">
        <w:rPr>
          <w:sz w:val="26"/>
          <w:szCs w:val="26"/>
        </w:rPr>
        <w:t xml:space="preserve"> can receive at a time)</w:t>
      </w:r>
    </w:p>
    <w:p w14:paraId="6133E171" w14:textId="738946AA" w:rsidR="00AE3B96" w:rsidRDefault="00AE3B96" w:rsidP="00AE3B96">
      <w:pPr>
        <w:pStyle w:val="ListParagraph"/>
        <w:widowControl/>
        <w:jc w:val="both"/>
        <w:rPr>
          <w:sz w:val="26"/>
          <w:szCs w:val="26"/>
        </w:rPr>
      </w:pPr>
      <w:r>
        <w:rPr>
          <w:sz w:val="26"/>
          <w:szCs w:val="26"/>
        </w:rPr>
        <w:t xml:space="preserve">Main extension number: </w:t>
      </w:r>
      <w:r w:rsidRPr="00AE3B96">
        <w:rPr>
          <w:sz w:val="26"/>
          <w:szCs w:val="26"/>
        </w:rPr>
        <w:t>only allow numbers, from 100 to 999 (in the system, agents can call other</w:t>
      </w:r>
      <w:r>
        <w:rPr>
          <w:sz w:val="26"/>
          <w:szCs w:val="26"/>
        </w:rPr>
        <w:t>s</w:t>
      </w:r>
      <w:r w:rsidRPr="00AE3B96">
        <w:rPr>
          <w:sz w:val="26"/>
          <w:szCs w:val="26"/>
        </w:rPr>
        <w:t xml:space="preserve"> via extension)</w:t>
      </w:r>
    </w:p>
    <w:p w14:paraId="7468DFF1" w14:textId="6199F2B9" w:rsidR="00AE3B96" w:rsidRDefault="00AE3B96" w:rsidP="00AE3B96">
      <w:pPr>
        <w:pStyle w:val="ListParagraph"/>
        <w:widowControl/>
        <w:jc w:val="both"/>
        <w:rPr>
          <w:sz w:val="26"/>
          <w:szCs w:val="26"/>
        </w:rPr>
      </w:pPr>
      <w:r>
        <w:rPr>
          <w:sz w:val="26"/>
          <w:szCs w:val="26"/>
        </w:rPr>
        <w:t xml:space="preserve">Parent </w:t>
      </w:r>
      <w:proofErr w:type="gramStart"/>
      <w:r>
        <w:rPr>
          <w:sz w:val="26"/>
          <w:szCs w:val="26"/>
        </w:rPr>
        <w:t>department :</w:t>
      </w:r>
      <w:proofErr w:type="gramEnd"/>
      <w:r>
        <w:rPr>
          <w:sz w:val="26"/>
          <w:szCs w:val="26"/>
        </w:rPr>
        <w:t xml:space="preserve"> </w:t>
      </w:r>
      <w:r w:rsidR="0059647A" w:rsidRPr="0059647A">
        <w:rPr>
          <w:sz w:val="26"/>
          <w:szCs w:val="26"/>
        </w:rPr>
        <w:t>You can choose, if not selected, the default of the parent department is the Enterprise of admin logging in</w:t>
      </w:r>
    </w:p>
    <w:p w14:paraId="6A019578" w14:textId="312E509B" w:rsidR="0059647A" w:rsidRPr="00AE3B96" w:rsidRDefault="0059647A" w:rsidP="0059647A">
      <w:pPr>
        <w:pStyle w:val="ListParagraph"/>
        <w:widowControl/>
        <w:numPr>
          <w:ilvl w:val="0"/>
          <w:numId w:val="20"/>
        </w:numPr>
        <w:jc w:val="both"/>
        <w:rPr>
          <w:sz w:val="26"/>
          <w:szCs w:val="26"/>
        </w:rPr>
      </w:pPr>
      <w:r>
        <w:rPr>
          <w:sz w:val="26"/>
          <w:szCs w:val="26"/>
        </w:rPr>
        <w:t>Step 4: Press button “Add”.</w:t>
      </w:r>
    </w:p>
    <w:p w14:paraId="1656A873" w14:textId="176E2A49" w:rsidR="0059647A" w:rsidRPr="0059647A" w:rsidRDefault="0059647A" w:rsidP="0059647A">
      <w:pPr>
        <w:pStyle w:val="ListParagraph"/>
        <w:widowControl/>
        <w:numPr>
          <w:ilvl w:val="1"/>
          <w:numId w:val="20"/>
        </w:numPr>
        <w:jc w:val="both"/>
        <w:rPr>
          <w:sz w:val="26"/>
          <w:szCs w:val="26"/>
        </w:rPr>
      </w:pPr>
      <w:r w:rsidRPr="0059647A">
        <w:rPr>
          <w:sz w:val="26"/>
          <w:szCs w:val="26"/>
        </w:rPr>
        <w:t xml:space="preserve">If the data is valid </w:t>
      </w:r>
      <w:r w:rsidRPr="0059647A">
        <w:rPr>
          <w:sz w:val="26"/>
          <w:szCs w:val="26"/>
        </w:rPr>
        <w:t> The record will be displayed on the List</w:t>
      </w:r>
    </w:p>
    <w:p w14:paraId="6DDF4362" w14:textId="5D51496E" w:rsidR="00417E5E" w:rsidRDefault="0059647A" w:rsidP="0059647A">
      <w:pPr>
        <w:pStyle w:val="ListParagraph"/>
        <w:widowControl/>
        <w:numPr>
          <w:ilvl w:val="1"/>
          <w:numId w:val="20"/>
        </w:numPr>
        <w:jc w:val="both"/>
        <w:rPr>
          <w:sz w:val="26"/>
          <w:szCs w:val="26"/>
        </w:rPr>
      </w:pPr>
      <w:r w:rsidRPr="0059647A">
        <w:rPr>
          <w:sz w:val="26"/>
          <w:szCs w:val="26"/>
        </w:rPr>
        <w:t xml:space="preserve">If the data is invalid </w:t>
      </w:r>
      <w:r w:rsidRPr="0059647A">
        <w:rPr>
          <w:sz w:val="26"/>
          <w:szCs w:val="26"/>
        </w:rPr>
        <w:t> The record is not added to the system.</w:t>
      </w:r>
    </w:p>
    <w:p w14:paraId="469D51FE" w14:textId="21777137" w:rsidR="00417E5E" w:rsidRPr="00D11C25" w:rsidRDefault="0045745C" w:rsidP="00417E5E">
      <w:pPr>
        <w:pStyle w:val="Heading3"/>
      </w:pPr>
      <w:bookmarkStart w:id="7" w:name="_Toc14367873"/>
      <w:r>
        <w:rPr>
          <w:lang w:val="en-US"/>
        </w:rPr>
        <w:t>Edit users</w:t>
      </w:r>
      <w:bookmarkEnd w:id="7"/>
    </w:p>
    <w:p w14:paraId="1C5F497A" w14:textId="40E18A4A" w:rsidR="00417E5E" w:rsidRPr="0066571A" w:rsidRDefault="0045745C" w:rsidP="00417E5E">
      <w:pPr>
        <w:pStyle w:val="ListParagraph"/>
        <w:widowControl/>
        <w:numPr>
          <w:ilvl w:val="0"/>
          <w:numId w:val="20"/>
        </w:numPr>
        <w:jc w:val="both"/>
        <w:rPr>
          <w:i/>
          <w:sz w:val="26"/>
          <w:szCs w:val="26"/>
        </w:rPr>
      </w:pPr>
      <w:r>
        <w:rPr>
          <w:noProof/>
          <w:snapToGrid/>
          <w:sz w:val="26"/>
          <w:szCs w:val="26"/>
        </w:rPr>
        <w:t xml:space="preserve">From list users, click icon “Edit” of user need to change. </w:t>
      </w:r>
    </w:p>
    <w:p w14:paraId="0E929CBF" w14:textId="16DDBCEE" w:rsidR="00417E5E" w:rsidRPr="0066571A" w:rsidRDefault="00C342C4" w:rsidP="00417E5E">
      <w:pPr>
        <w:widowControl/>
        <w:ind w:left="0"/>
        <w:jc w:val="both"/>
        <w:rPr>
          <w:i/>
          <w:sz w:val="26"/>
          <w:szCs w:val="26"/>
        </w:rPr>
      </w:pPr>
      <w:r>
        <w:rPr>
          <w:noProof/>
          <w:snapToGrid/>
        </w:rPr>
        <w:drawing>
          <wp:inline distT="0" distB="0" distL="0" distR="0" wp14:anchorId="53A5BB2B" wp14:editId="3C751A81">
            <wp:extent cx="5941695" cy="265493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2654935"/>
                    </a:xfrm>
                    <a:prstGeom prst="rect">
                      <a:avLst/>
                    </a:prstGeom>
                  </pic:spPr>
                </pic:pic>
              </a:graphicData>
            </a:graphic>
          </wp:inline>
        </w:drawing>
      </w:r>
    </w:p>
    <w:p w14:paraId="2994138B" w14:textId="16FBCDF1" w:rsidR="00417E5E" w:rsidRDefault="00C342C4" w:rsidP="00417E5E">
      <w:pPr>
        <w:widowControl/>
        <w:numPr>
          <w:ilvl w:val="0"/>
          <w:numId w:val="21"/>
        </w:numPr>
        <w:jc w:val="both"/>
        <w:rPr>
          <w:sz w:val="26"/>
          <w:szCs w:val="26"/>
        </w:rPr>
      </w:pPr>
      <w:r>
        <w:rPr>
          <w:noProof/>
          <w:sz w:val="26"/>
          <w:szCs w:val="26"/>
        </w:rPr>
        <w:t>It shows</w:t>
      </w:r>
      <w:r w:rsidR="00417E5E">
        <w:rPr>
          <w:noProof/>
          <w:sz w:val="26"/>
          <w:szCs w:val="26"/>
        </w:rPr>
        <w:t>:</w:t>
      </w:r>
    </w:p>
    <w:p w14:paraId="30BE9244" w14:textId="6E27D4C0" w:rsidR="00417E5E" w:rsidRDefault="00C342C4" w:rsidP="00417E5E">
      <w:pPr>
        <w:widowControl/>
        <w:ind w:left="0"/>
        <w:jc w:val="both"/>
        <w:rPr>
          <w:sz w:val="26"/>
          <w:szCs w:val="26"/>
        </w:rPr>
      </w:pPr>
      <w:r>
        <w:rPr>
          <w:noProof/>
          <w:snapToGrid/>
        </w:rPr>
        <w:lastRenderedPageBreak/>
        <w:drawing>
          <wp:inline distT="0" distB="0" distL="0" distR="0" wp14:anchorId="0919AFBB" wp14:editId="7A8937F4">
            <wp:extent cx="5941695" cy="22669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2266950"/>
                    </a:xfrm>
                    <a:prstGeom prst="rect">
                      <a:avLst/>
                    </a:prstGeom>
                  </pic:spPr>
                </pic:pic>
              </a:graphicData>
            </a:graphic>
          </wp:inline>
        </w:drawing>
      </w:r>
    </w:p>
    <w:p w14:paraId="19FDFB38" w14:textId="77777777" w:rsidR="00417E5E" w:rsidRDefault="00417E5E" w:rsidP="00417E5E">
      <w:pPr>
        <w:pStyle w:val="Heading4"/>
      </w:pPr>
      <w:r>
        <w:t>Tab “Profile”</w:t>
      </w:r>
    </w:p>
    <w:p w14:paraId="3F9B55E1" w14:textId="3A080FDD" w:rsidR="00417E5E" w:rsidRPr="007550AF" w:rsidRDefault="00C342C4" w:rsidP="00417E5E">
      <w:pPr>
        <w:ind w:left="0"/>
      </w:pPr>
      <w:r>
        <w:rPr>
          <w:noProof/>
          <w:snapToGrid/>
        </w:rPr>
        <w:drawing>
          <wp:inline distT="0" distB="0" distL="0" distR="0" wp14:anchorId="62555F49" wp14:editId="22E5C5E4">
            <wp:extent cx="5941695" cy="226695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2266950"/>
                    </a:xfrm>
                    <a:prstGeom prst="rect">
                      <a:avLst/>
                    </a:prstGeom>
                  </pic:spPr>
                </pic:pic>
              </a:graphicData>
            </a:graphic>
          </wp:inline>
        </w:drawing>
      </w:r>
    </w:p>
    <w:p w14:paraId="2F08B45A" w14:textId="55D3D1E7" w:rsidR="00C342C4" w:rsidRPr="00C342C4" w:rsidRDefault="00C342C4" w:rsidP="00C342C4">
      <w:pPr>
        <w:pStyle w:val="ListParagraph"/>
        <w:widowControl/>
        <w:numPr>
          <w:ilvl w:val="0"/>
          <w:numId w:val="20"/>
        </w:numPr>
        <w:jc w:val="both"/>
        <w:rPr>
          <w:sz w:val="26"/>
          <w:szCs w:val="26"/>
        </w:rPr>
      </w:pPr>
      <w:r w:rsidRPr="00C342C4">
        <w:rPr>
          <w:sz w:val="26"/>
          <w:szCs w:val="26"/>
        </w:rPr>
        <w:t>Information on the screen:</w:t>
      </w:r>
    </w:p>
    <w:p w14:paraId="7BFBA374" w14:textId="77777777" w:rsidR="00C342C4" w:rsidRPr="00C342C4" w:rsidRDefault="00C342C4" w:rsidP="00AB36C9">
      <w:pPr>
        <w:pStyle w:val="ListParagraph"/>
        <w:widowControl/>
        <w:jc w:val="both"/>
        <w:rPr>
          <w:sz w:val="26"/>
          <w:szCs w:val="26"/>
        </w:rPr>
      </w:pPr>
      <w:r w:rsidRPr="00C342C4">
        <w:rPr>
          <w:sz w:val="26"/>
          <w:szCs w:val="26"/>
        </w:rPr>
        <w:t>o Username: must not be changed</w:t>
      </w:r>
    </w:p>
    <w:p w14:paraId="7FBA9345" w14:textId="0118B9DE" w:rsidR="00C342C4" w:rsidRPr="00C342C4" w:rsidRDefault="00C342C4" w:rsidP="00AB36C9">
      <w:pPr>
        <w:pStyle w:val="ListParagraph"/>
        <w:widowControl/>
        <w:jc w:val="both"/>
        <w:rPr>
          <w:sz w:val="26"/>
          <w:szCs w:val="26"/>
        </w:rPr>
      </w:pPr>
      <w:r w:rsidRPr="00C342C4">
        <w:rPr>
          <w:sz w:val="26"/>
          <w:szCs w:val="26"/>
        </w:rPr>
        <w:t xml:space="preserve">o </w:t>
      </w:r>
      <w:r w:rsidR="00AB36C9">
        <w:rPr>
          <w:sz w:val="26"/>
          <w:szCs w:val="26"/>
        </w:rPr>
        <w:t>Ringing timeout (sec</w:t>
      </w:r>
      <w:r w:rsidRPr="00C342C4">
        <w:rPr>
          <w:sz w:val="26"/>
          <w:szCs w:val="26"/>
        </w:rPr>
        <w:t>s): default: 20s, change allowed.</w:t>
      </w:r>
    </w:p>
    <w:p w14:paraId="33B0C144" w14:textId="77777777" w:rsidR="00C342C4" w:rsidRPr="00C342C4" w:rsidRDefault="00C342C4" w:rsidP="00AB36C9">
      <w:pPr>
        <w:pStyle w:val="ListParagraph"/>
        <w:widowControl/>
        <w:jc w:val="both"/>
        <w:rPr>
          <w:sz w:val="26"/>
          <w:szCs w:val="26"/>
        </w:rPr>
      </w:pPr>
      <w:r w:rsidRPr="00C342C4">
        <w:rPr>
          <w:sz w:val="26"/>
          <w:szCs w:val="26"/>
        </w:rPr>
        <w:t xml:space="preserve">Admin Example admin agent1 has time ring (seconds): 20s, on the system has direct </w:t>
      </w:r>
      <w:proofErr w:type="spellStart"/>
      <w:r w:rsidRPr="00C342C4">
        <w:rPr>
          <w:sz w:val="26"/>
          <w:szCs w:val="26"/>
        </w:rPr>
        <w:t>callflow</w:t>
      </w:r>
      <w:proofErr w:type="spellEnd"/>
      <w:r w:rsidRPr="00C342C4">
        <w:rPr>
          <w:sz w:val="26"/>
          <w:szCs w:val="26"/>
        </w:rPr>
        <w:t xml:space="preserve"> to admin1 without Queue =&gt; Call to agent within 20s, agent does not pick up, call will be disconnected.</w:t>
      </w:r>
    </w:p>
    <w:p w14:paraId="1EF329A4" w14:textId="42C52651" w:rsidR="00C342C4" w:rsidRPr="00C342C4" w:rsidRDefault="00AB36C9" w:rsidP="00AB36C9">
      <w:pPr>
        <w:pStyle w:val="ListParagraph"/>
        <w:widowControl/>
        <w:jc w:val="both"/>
        <w:rPr>
          <w:sz w:val="26"/>
          <w:szCs w:val="26"/>
        </w:rPr>
      </w:pPr>
      <w:r>
        <w:rPr>
          <w:sz w:val="26"/>
          <w:szCs w:val="26"/>
        </w:rPr>
        <w:t xml:space="preserve">Main extension </w:t>
      </w:r>
      <w:proofErr w:type="gramStart"/>
      <w:r>
        <w:rPr>
          <w:sz w:val="26"/>
          <w:szCs w:val="26"/>
        </w:rPr>
        <w:t>number :</w:t>
      </w:r>
      <w:proofErr w:type="gramEnd"/>
      <w:r>
        <w:rPr>
          <w:sz w:val="26"/>
          <w:szCs w:val="26"/>
        </w:rPr>
        <w:t xml:space="preserve"> not allow to change.</w:t>
      </w:r>
    </w:p>
    <w:p w14:paraId="71914D8B" w14:textId="77777777" w:rsidR="00C342C4" w:rsidRPr="00C342C4" w:rsidRDefault="00C342C4" w:rsidP="00AB36C9">
      <w:pPr>
        <w:pStyle w:val="ListParagraph"/>
        <w:widowControl/>
        <w:jc w:val="both"/>
        <w:rPr>
          <w:sz w:val="26"/>
          <w:szCs w:val="26"/>
        </w:rPr>
      </w:pPr>
      <w:r w:rsidRPr="00C342C4">
        <w:rPr>
          <w:sz w:val="26"/>
          <w:szCs w:val="26"/>
        </w:rPr>
        <w:t>o Voicemail number (</w:t>
      </w:r>
      <w:proofErr w:type="spellStart"/>
      <w:r w:rsidRPr="00C342C4">
        <w:rPr>
          <w:sz w:val="26"/>
          <w:szCs w:val="26"/>
        </w:rPr>
        <w:t>vmbox</w:t>
      </w:r>
      <w:proofErr w:type="spellEnd"/>
      <w:r w:rsidRPr="00C342C4">
        <w:rPr>
          <w:sz w:val="26"/>
          <w:szCs w:val="26"/>
        </w:rPr>
        <w:t>): not changed, this value is generated by the system when creating users</w:t>
      </w:r>
    </w:p>
    <w:p w14:paraId="6E58CCF2" w14:textId="7C97FAD2" w:rsidR="00C342C4" w:rsidRPr="00C342C4" w:rsidRDefault="00C342C4" w:rsidP="00AB36C9">
      <w:pPr>
        <w:pStyle w:val="ListParagraph"/>
        <w:widowControl/>
        <w:jc w:val="both"/>
        <w:rPr>
          <w:sz w:val="26"/>
          <w:szCs w:val="26"/>
        </w:rPr>
      </w:pPr>
      <w:r w:rsidRPr="00C342C4">
        <w:rPr>
          <w:sz w:val="26"/>
          <w:szCs w:val="26"/>
        </w:rPr>
        <w:t xml:space="preserve">o </w:t>
      </w:r>
      <w:r w:rsidR="00AB36C9">
        <w:rPr>
          <w:sz w:val="26"/>
          <w:szCs w:val="26"/>
        </w:rPr>
        <w:t>Other</w:t>
      </w:r>
      <w:r w:rsidRPr="00C342C4">
        <w:rPr>
          <w:sz w:val="26"/>
          <w:szCs w:val="26"/>
        </w:rPr>
        <w:t xml:space="preserve"> information (Email, Name, Last Name, Authorized Level, </w:t>
      </w:r>
      <w:r w:rsidR="00AB36C9">
        <w:rPr>
          <w:sz w:val="26"/>
          <w:szCs w:val="26"/>
        </w:rPr>
        <w:t>Max chat transaction</w:t>
      </w:r>
      <w:r w:rsidRPr="00C342C4">
        <w:rPr>
          <w:sz w:val="26"/>
          <w:szCs w:val="26"/>
        </w:rPr>
        <w:t xml:space="preserve">, </w:t>
      </w:r>
      <w:r w:rsidR="00AB36C9">
        <w:rPr>
          <w:sz w:val="26"/>
          <w:szCs w:val="26"/>
        </w:rPr>
        <w:t>Max t</w:t>
      </w:r>
      <w:r w:rsidRPr="00C342C4">
        <w:rPr>
          <w:sz w:val="26"/>
          <w:szCs w:val="26"/>
        </w:rPr>
        <w:t>icket</w:t>
      </w:r>
      <w:r w:rsidR="00AB36C9">
        <w:rPr>
          <w:sz w:val="26"/>
          <w:szCs w:val="26"/>
        </w:rPr>
        <w:t xml:space="preserve"> transaction</w:t>
      </w:r>
      <w:r w:rsidRPr="00C342C4">
        <w:rPr>
          <w:sz w:val="26"/>
          <w:szCs w:val="26"/>
        </w:rPr>
        <w:t>): allow to change</w:t>
      </w:r>
    </w:p>
    <w:p w14:paraId="2706C33B" w14:textId="41072481" w:rsidR="00417E5E" w:rsidRDefault="00C342C4" w:rsidP="00C342C4">
      <w:pPr>
        <w:pStyle w:val="ListParagraph"/>
        <w:widowControl/>
        <w:numPr>
          <w:ilvl w:val="0"/>
          <w:numId w:val="20"/>
        </w:numPr>
        <w:jc w:val="both"/>
        <w:rPr>
          <w:sz w:val="26"/>
          <w:szCs w:val="26"/>
        </w:rPr>
      </w:pPr>
      <w:r w:rsidRPr="00C342C4">
        <w:rPr>
          <w:sz w:val="26"/>
          <w:szCs w:val="26"/>
        </w:rPr>
        <w:lastRenderedPageBreak/>
        <w:t>- User changes information, press "</w:t>
      </w:r>
      <w:r w:rsidR="00AB36C9">
        <w:rPr>
          <w:sz w:val="26"/>
          <w:szCs w:val="26"/>
        </w:rPr>
        <w:t>Submit</w:t>
      </w:r>
      <w:r w:rsidRPr="00C342C4">
        <w:rPr>
          <w:sz w:val="26"/>
          <w:szCs w:val="26"/>
        </w:rPr>
        <w:t xml:space="preserve">" button to </w:t>
      </w:r>
      <w:r w:rsidR="00AB36C9">
        <w:rPr>
          <w:sz w:val="26"/>
          <w:szCs w:val="26"/>
        </w:rPr>
        <w:t>save.</w:t>
      </w:r>
    </w:p>
    <w:p w14:paraId="497C67C1" w14:textId="77777777" w:rsidR="00417E5E" w:rsidRPr="007550AF" w:rsidRDefault="00417E5E" w:rsidP="00417E5E">
      <w:pPr>
        <w:pStyle w:val="Heading4"/>
      </w:pPr>
      <w:r>
        <w:t>Tab “Device”</w:t>
      </w:r>
    </w:p>
    <w:p w14:paraId="44A52F3B" w14:textId="6D15E6C6" w:rsidR="00417E5E" w:rsidRPr="009A1EF8" w:rsidRDefault="00AB36C9" w:rsidP="00417E5E">
      <w:pPr>
        <w:widowControl/>
        <w:ind w:left="0"/>
        <w:jc w:val="both"/>
        <w:rPr>
          <w:i/>
          <w:sz w:val="26"/>
          <w:szCs w:val="26"/>
        </w:rPr>
      </w:pPr>
      <w:r>
        <w:rPr>
          <w:noProof/>
          <w:snapToGrid/>
        </w:rPr>
        <w:drawing>
          <wp:inline distT="0" distB="0" distL="0" distR="0" wp14:anchorId="7C4324ED" wp14:editId="3F52C6EC">
            <wp:extent cx="5941695" cy="2680335"/>
            <wp:effectExtent l="0" t="0" r="190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695" cy="2680335"/>
                    </a:xfrm>
                    <a:prstGeom prst="rect">
                      <a:avLst/>
                    </a:prstGeom>
                  </pic:spPr>
                </pic:pic>
              </a:graphicData>
            </a:graphic>
          </wp:inline>
        </w:drawing>
      </w:r>
    </w:p>
    <w:p w14:paraId="1011B54A" w14:textId="7F35CEB8" w:rsidR="00417E5E" w:rsidRDefault="00AB36C9" w:rsidP="00417E5E">
      <w:pPr>
        <w:pStyle w:val="ListParagraph"/>
        <w:widowControl/>
        <w:numPr>
          <w:ilvl w:val="0"/>
          <w:numId w:val="20"/>
        </w:numPr>
        <w:jc w:val="both"/>
        <w:rPr>
          <w:sz w:val="26"/>
          <w:szCs w:val="26"/>
        </w:rPr>
      </w:pPr>
      <w:r>
        <w:rPr>
          <w:sz w:val="26"/>
          <w:szCs w:val="26"/>
        </w:rPr>
        <w:t>Assign devices to user</w:t>
      </w:r>
      <w:r w:rsidR="00417E5E">
        <w:rPr>
          <w:sz w:val="26"/>
          <w:szCs w:val="26"/>
        </w:rPr>
        <w:t xml:space="preserve">: </w:t>
      </w:r>
    </w:p>
    <w:p w14:paraId="12649CF8" w14:textId="753AE376" w:rsidR="00417E5E" w:rsidRDefault="00AB36C9" w:rsidP="00417E5E">
      <w:pPr>
        <w:pStyle w:val="ListParagraph"/>
        <w:widowControl/>
        <w:numPr>
          <w:ilvl w:val="1"/>
          <w:numId w:val="20"/>
        </w:numPr>
        <w:jc w:val="both"/>
        <w:rPr>
          <w:sz w:val="26"/>
          <w:szCs w:val="26"/>
        </w:rPr>
      </w:pPr>
      <w:r>
        <w:rPr>
          <w:sz w:val="26"/>
          <w:szCs w:val="26"/>
        </w:rPr>
        <w:t>Choose device</w:t>
      </w:r>
      <w:r w:rsidR="008034FB">
        <w:rPr>
          <w:sz w:val="26"/>
          <w:szCs w:val="26"/>
        </w:rPr>
        <w:t xml:space="preserve"> from left frame </w:t>
      </w:r>
      <w:r>
        <w:rPr>
          <w:sz w:val="26"/>
          <w:szCs w:val="26"/>
        </w:rPr>
        <w:t xml:space="preserve"> </w:t>
      </w:r>
      <w:r w:rsidRPr="00AB36C9">
        <w:rPr>
          <w:sz w:val="26"/>
          <w:szCs w:val="26"/>
        </w:rPr>
        <w:sym w:font="Wingdings" w:char="F0E0"/>
      </w:r>
      <w:r>
        <w:rPr>
          <w:sz w:val="26"/>
          <w:szCs w:val="26"/>
        </w:rPr>
        <w:t xml:space="preserve"> click icon to assign </w:t>
      </w:r>
    </w:p>
    <w:p w14:paraId="07B61B3A" w14:textId="3C6253A8" w:rsidR="00AB36C9" w:rsidRDefault="00AB36C9" w:rsidP="00417E5E">
      <w:pPr>
        <w:pStyle w:val="ListParagraph"/>
        <w:widowControl/>
        <w:numPr>
          <w:ilvl w:val="1"/>
          <w:numId w:val="20"/>
        </w:numPr>
        <w:jc w:val="both"/>
        <w:rPr>
          <w:sz w:val="26"/>
          <w:szCs w:val="26"/>
        </w:rPr>
      </w:pPr>
      <w:r>
        <w:rPr>
          <w:sz w:val="26"/>
          <w:szCs w:val="26"/>
        </w:rPr>
        <w:t>Click “</w:t>
      </w:r>
      <w:proofErr w:type="spellStart"/>
      <w:r>
        <w:rPr>
          <w:sz w:val="26"/>
          <w:szCs w:val="26"/>
        </w:rPr>
        <w:t>Sumit</w:t>
      </w:r>
      <w:proofErr w:type="spellEnd"/>
      <w:r>
        <w:rPr>
          <w:sz w:val="26"/>
          <w:szCs w:val="26"/>
        </w:rPr>
        <w:t>” to save.</w:t>
      </w:r>
    </w:p>
    <w:p w14:paraId="15792F71" w14:textId="77777777" w:rsidR="008034FB" w:rsidRDefault="008034FB" w:rsidP="00417E5E">
      <w:pPr>
        <w:pStyle w:val="ListParagraph"/>
        <w:widowControl/>
        <w:numPr>
          <w:ilvl w:val="0"/>
          <w:numId w:val="20"/>
        </w:numPr>
        <w:jc w:val="both"/>
        <w:rPr>
          <w:sz w:val="26"/>
          <w:szCs w:val="26"/>
        </w:rPr>
      </w:pPr>
      <w:r>
        <w:rPr>
          <w:sz w:val="26"/>
          <w:szCs w:val="26"/>
        </w:rPr>
        <w:t>Remove device from user:</w:t>
      </w:r>
    </w:p>
    <w:p w14:paraId="04C35B1F" w14:textId="7094A901" w:rsidR="008034FB" w:rsidRDefault="008034FB" w:rsidP="008034FB">
      <w:pPr>
        <w:pStyle w:val="ListParagraph"/>
        <w:widowControl/>
        <w:numPr>
          <w:ilvl w:val="1"/>
          <w:numId w:val="20"/>
        </w:numPr>
        <w:jc w:val="both"/>
        <w:rPr>
          <w:sz w:val="26"/>
          <w:szCs w:val="26"/>
        </w:rPr>
      </w:pPr>
      <w:r>
        <w:rPr>
          <w:sz w:val="26"/>
          <w:szCs w:val="26"/>
        </w:rPr>
        <w:t xml:space="preserve"> Choose device from </w:t>
      </w:r>
      <w:proofErr w:type="spellStart"/>
      <w:r>
        <w:rPr>
          <w:sz w:val="26"/>
          <w:szCs w:val="26"/>
        </w:rPr>
        <w:t>righrt</w:t>
      </w:r>
      <w:proofErr w:type="spellEnd"/>
      <w:r>
        <w:rPr>
          <w:sz w:val="26"/>
          <w:szCs w:val="26"/>
        </w:rPr>
        <w:t xml:space="preserve"> frame </w:t>
      </w:r>
      <w:r w:rsidRPr="00AB36C9">
        <w:rPr>
          <w:sz w:val="26"/>
          <w:szCs w:val="26"/>
        </w:rPr>
        <w:sym w:font="Wingdings" w:char="F0E0"/>
      </w:r>
      <w:r>
        <w:rPr>
          <w:sz w:val="26"/>
          <w:szCs w:val="26"/>
        </w:rPr>
        <w:t xml:space="preserve"> click icon to remove </w:t>
      </w:r>
    </w:p>
    <w:p w14:paraId="558B6B42" w14:textId="77777777" w:rsidR="008034FB" w:rsidRDefault="008034FB" w:rsidP="008034FB">
      <w:pPr>
        <w:pStyle w:val="ListParagraph"/>
        <w:widowControl/>
        <w:numPr>
          <w:ilvl w:val="1"/>
          <w:numId w:val="20"/>
        </w:numPr>
        <w:jc w:val="both"/>
        <w:rPr>
          <w:sz w:val="26"/>
          <w:szCs w:val="26"/>
        </w:rPr>
      </w:pPr>
      <w:r>
        <w:rPr>
          <w:sz w:val="26"/>
          <w:szCs w:val="26"/>
        </w:rPr>
        <w:t>Click “</w:t>
      </w:r>
      <w:proofErr w:type="spellStart"/>
      <w:r>
        <w:rPr>
          <w:sz w:val="26"/>
          <w:szCs w:val="26"/>
        </w:rPr>
        <w:t>Sumit</w:t>
      </w:r>
      <w:proofErr w:type="spellEnd"/>
      <w:r>
        <w:rPr>
          <w:sz w:val="26"/>
          <w:szCs w:val="26"/>
        </w:rPr>
        <w:t>” to save.</w:t>
      </w:r>
    </w:p>
    <w:p w14:paraId="5F2D20B2" w14:textId="26481951" w:rsidR="00417E5E" w:rsidRDefault="00417E5E" w:rsidP="00417E5E">
      <w:pPr>
        <w:pStyle w:val="Heading4"/>
      </w:pPr>
      <w:r>
        <w:t>Tab “Call Forwarding</w:t>
      </w:r>
      <w:r w:rsidR="008034FB">
        <w:t>”</w:t>
      </w:r>
    </w:p>
    <w:p w14:paraId="71F3FB32" w14:textId="1905416D" w:rsidR="00417E5E" w:rsidRPr="005F1C3D" w:rsidRDefault="008034FB" w:rsidP="00417E5E">
      <w:pPr>
        <w:pStyle w:val="ListParagraph"/>
        <w:widowControl/>
        <w:numPr>
          <w:ilvl w:val="0"/>
          <w:numId w:val="20"/>
        </w:numPr>
        <w:jc w:val="both"/>
        <w:rPr>
          <w:b/>
          <w:sz w:val="26"/>
          <w:szCs w:val="26"/>
        </w:rPr>
      </w:pPr>
      <w:r>
        <w:rPr>
          <w:sz w:val="26"/>
          <w:szCs w:val="26"/>
        </w:rPr>
        <w:t xml:space="preserve">Default: </w:t>
      </w:r>
      <w:r w:rsidR="00417E5E">
        <w:rPr>
          <w:sz w:val="26"/>
          <w:szCs w:val="26"/>
        </w:rPr>
        <w:t xml:space="preserve"> Call Forward </w:t>
      </w:r>
      <w:r>
        <w:rPr>
          <w:sz w:val="26"/>
          <w:szCs w:val="26"/>
        </w:rPr>
        <w:t>function has state</w:t>
      </w:r>
      <w:r w:rsidR="00417E5E">
        <w:rPr>
          <w:sz w:val="26"/>
          <w:szCs w:val="26"/>
        </w:rPr>
        <w:t xml:space="preserve"> </w:t>
      </w:r>
      <w:r w:rsidR="00417E5E" w:rsidRPr="005F1C3D">
        <w:rPr>
          <w:b/>
          <w:sz w:val="26"/>
          <w:szCs w:val="26"/>
        </w:rPr>
        <w:t>“OFF”</w:t>
      </w:r>
      <w:r>
        <w:rPr>
          <w:b/>
          <w:sz w:val="26"/>
          <w:szCs w:val="26"/>
        </w:rPr>
        <w:t>.</w:t>
      </w:r>
    </w:p>
    <w:p w14:paraId="37F8A0C7" w14:textId="05B6B5DC" w:rsidR="00417E5E" w:rsidRPr="0035612D" w:rsidRDefault="008034FB" w:rsidP="00417E5E">
      <w:pPr>
        <w:widowControl/>
        <w:ind w:left="0"/>
        <w:jc w:val="both"/>
        <w:rPr>
          <w:sz w:val="26"/>
          <w:szCs w:val="26"/>
        </w:rPr>
      </w:pPr>
      <w:r>
        <w:rPr>
          <w:noProof/>
          <w:snapToGrid/>
        </w:rPr>
        <w:drawing>
          <wp:inline distT="0" distB="0" distL="0" distR="0" wp14:anchorId="4D6B7012" wp14:editId="222E110E">
            <wp:extent cx="5941695" cy="189293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1892935"/>
                    </a:xfrm>
                    <a:prstGeom prst="rect">
                      <a:avLst/>
                    </a:prstGeom>
                  </pic:spPr>
                </pic:pic>
              </a:graphicData>
            </a:graphic>
          </wp:inline>
        </w:drawing>
      </w:r>
    </w:p>
    <w:p w14:paraId="583CD69F" w14:textId="2467F443" w:rsidR="00417E5E" w:rsidRDefault="008034FB" w:rsidP="00417E5E">
      <w:pPr>
        <w:pStyle w:val="ListParagraph"/>
        <w:widowControl/>
        <w:numPr>
          <w:ilvl w:val="0"/>
          <w:numId w:val="20"/>
        </w:numPr>
        <w:jc w:val="both"/>
        <w:rPr>
          <w:sz w:val="26"/>
          <w:szCs w:val="26"/>
        </w:rPr>
      </w:pPr>
      <w:r>
        <w:rPr>
          <w:sz w:val="26"/>
          <w:szCs w:val="26"/>
        </w:rPr>
        <w:t xml:space="preserve">When you click button </w:t>
      </w:r>
      <w:r w:rsidR="00417E5E">
        <w:rPr>
          <w:sz w:val="26"/>
          <w:szCs w:val="26"/>
        </w:rPr>
        <w:t xml:space="preserve"> </w:t>
      </w:r>
      <w:r w:rsidR="00417E5E">
        <w:rPr>
          <w:noProof/>
          <w:snapToGrid/>
        </w:rPr>
        <w:drawing>
          <wp:inline distT="0" distB="0" distL="0" distR="0" wp14:anchorId="7A8A99AB" wp14:editId="32361C86">
            <wp:extent cx="504762" cy="209524"/>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762" cy="209524"/>
                    </a:xfrm>
                    <a:prstGeom prst="rect">
                      <a:avLst/>
                    </a:prstGeom>
                  </pic:spPr>
                </pic:pic>
              </a:graphicData>
            </a:graphic>
          </wp:inline>
        </w:drawing>
      </w:r>
      <w:r w:rsidR="00417E5E">
        <w:rPr>
          <w:sz w:val="26"/>
          <w:szCs w:val="26"/>
        </w:rPr>
        <w:t xml:space="preserve"> </w:t>
      </w:r>
      <w:r w:rsidR="00417E5E" w:rsidRPr="0035612D">
        <w:rPr>
          <w:sz w:val="26"/>
          <w:szCs w:val="26"/>
        </w:rPr>
        <w:sym w:font="Wingdings" w:char="F0E8"/>
      </w:r>
      <w:r w:rsidR="00417E5E">
        <w:rPr>
          <w:sz w:val="26"/>
          <w:szCs w:val="26"/>
        </w:rPr>
        <w:t xml:space="preserve"> </w:t>
      </w:r>
      <w:r>
        <w:rPr>
          <w:sz w:val="26"/>
          <w:szCs w:val="26"/>
        </w:rPr>
        <w:t>it shows:</w:t>
      </w:r>
    </w:p>
    <w:p w14:paraId="310273EB" w14:textId="18B13F4A" w:rsidR="00417E5E" w:rsidRPr="0035612D" w:rsidRDefault="008034FB" w:rsidP="00417E5E">
      <w:pPr>
        <w:widowControl/>
        <w:ind w:left="0"/>
        <w:jc w:val="both"/>
        <w:rPr>
          <w:sz w:val="26"/>
          <w:szCs w:val="26"/>
        </w:rPr>
      </w:pPr>
      <w:r>
        <w:rPr>
          <w:noProof/>
          <w:snapToGrid/>
        </w:rPr>
        <w:lastRenderedPageBreak/>
        <w:drawing>
          <wp:inline distT="0" distB="0" distL="0" distR="0" wp14:anchorId="62D5BFF0" wp14:editId="2ED77E52">
            <wp:extent cx="5941695" cy="2741930"/>
            <wp:effectExtent l="0" t="0" r="1905" b="1270"/>
            <wp:docPr id="487000" name="Picture 48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2741930"/>
                    </a:xfrm>
                    <a:prstGeom prst="rect">
                      <a:avLst/>
                    </a:prstGeom>
                  </pic:spPr>
                </pic:pic>
              </a:graphicData>
            </a:graphic>
          </wp:inline>
        </w:drawing>
      </w:r>
    </w:p>
    <w:p w14:paraId="4625D643" w14:textId="0394F536" w:rsidR="00417E5E" w:rsidRDefault="008034FB" w:rsidP="00417E5E">
      <w:pPr>
        <w:pStyle w:val="ListParagraph"/>
        <w:widowControl/>
        <w:numPr>
          <w:ilvl w:val="0"/>
          <w:numId w:val="20"/>
        </w:numPr>
        <w:jc w:val="both"/>
        <w:rPr>
          <w:sz w:val="26"/>
          <w:szCs w:val="26"/>
        </w:rPr>
      </w:pPr>
      <w:r>
        <w:rPr>
          <w:sz w:val="26"/>
          <w:szCs w:val="26"/>
        </w:rPr>
        <w:t>Input information</w:t>
      </w:r>
      <w:r w:rsidR="00417E5E">
        <w:rPr>
          <w:sz w:val="26"/>
          <w:szCs w:val="26"/>
        </w:rPr>
        <w:t>:</w:t>
      </w:r>
    </w:p>
    <w:p w14:paraId="3499A4A7" w14:textId="61643BA4" w:rsidR="00417E5E" w:rsidRDefault="00417E5E" w:rsidP="00417E5E">
      <w:pPr>
        <w:pStyle w:val="ListParagraph"/>
        <w:widowControl/>
        <w:numPr>
          <w:ilvl w:val="1"/>
          <w:numId w:val="20"/>
        </w:numPr>
        <w:jc w:val="both"/>
        <w:rPr>
          <w:sz w:val="26"/>
          <w:szCs w:val="26"/>
        </w:rPr>
      </w:pPr>
      <w:r>
        <w:rPr>
          <w:sz w:val="26"/>
          <w:szCs w:val="26"/>
        </w:rPr>
        <w:t xml:space="preserve">Mode: </w:t>
      </w:r>
      <w:r w:rsidR="008034FB">
        <w:rPr>
          <w:sz w:val="26"/>
          <w:szCs w:val="26"/>
        </w:rPr>
        <w:t>choose one from 2 options</w:t>
      </w:r>
      <w:r>
        <w:rPr>
          <w:sz w:val="26"/>
          <w:szCs w:val="26"/>
        </w:rPr>
        <w:t xml:space="preserve">: </w:t>
      </w:r>
    </w:p>
    <w:p w14:paraId="07C3BD77" w14:textId="3CD50E46" w:rsidR="008034FB" w:rsidRDefault="00417E5E" w:rsidP="008034FB">
      <w:pPr>
        <w:pStyle w:val="ListParagraph"/>
        <w:widowControl/>
        <w:numPr>
          <w:ilvl w:val="2"/>
          <w:numId w:val="20"/>
        </w:numPr>
        <w:jc w:val="both"/>
        <w:rPr>
          <w:sz w:val="26"/>
          <w:szCs w:val="26"/>
        </w:rPr>
      </w:pPr>
      <w:r w:rsidRPr="008034FB">
        <w:rPr>
          <w:sz w:val="26"/>
          <w:szCs w:val="26"/>
        </w:rPr>
        <w:t xml:space="preserve">Failover Mode: </w:t>
      </w:r>
      <w:r w:rsidR="008034FB">
        <w:rPr>
          <w:sz w:val="26"/>
          <w:szCs w:val="26"/>
        </w:rPr>
        <w:t xml:space="preserve">connect to </w:t>
      </w:r>
      <w:r w:rsidR="008034FB" w:rsidRPr="008034FB">
        <w:rPr>
          <w:sz w:val="26"/>
          <w:szCs w:val="26"/>
        </w:rPr>
        <w:t>agent's device</w:t>
      </w:r>
      <w:r w:rsidR="008034FB">
        <w:rPr>
          <w:sz w:val="26"/>
          <w:szCs w:val="26"/>
        </w:rPr>
        <w:t xml:space="preserve"> </w:t>
      </w:r>
      <w:proofErr w:type="gramStart"/>
      <w:r w:rsidR="008034FB">
        <w:rPr>
          <w:sz w:val="26"/>
          <w:szCs w:val="26"/>
        </w:rPr>
        <w:t xml:space="preserve">failed </w:t>
      </w:r>
      <w:r w:rsidR="008034FB" w:rsidRPr="008034FB">
        <w:rPr>
          <w:sz w:val="26"/>
          <w:szCs w:val="26"/>
        </w:rPr>
        <w:t xml:space="preserve"> -</w:t>
      </w:r>
      <w:proofErr w:type="gramEnd"/>
      <w:r w:rsidR="008034FB" w:rsidRPr="008034FB">
        <w:rPr>
          <w:sz w:val="26"/>
          <w:szCs w:val="26"/>
        </w:rPr>
        <w:t>&gt; execute forward</w:t>
      </w:r>
    </w:p>
    <w:p w14:paraId="2C967F62" w14:textId="424282A8" w:rsidR="00417E5E" w:rsidRPr="008034FB" w:rsidRDefault="00417E5E" w:rsidP="008034FB">
      <w:pPr>
        <w:pStyle w:val="ListParagraph"/>
        <w:widowControl/>
        <w:numPr>
          <w:ilvl w:val="2"/>
          <w:numId w:val="20"/>
        </w:numPr>
        <w:jc w:val="both"/>
        <w:rPr>
          <w:sz w:val="26"/>
          <w:szCs w:val="26"/>
        </w:rPr>
      </w:pPr>
      <w:r w:rsidRPr="008034FB">
        <w:rPr>
          <w:sz w:val="26"/>
          <w:szCs w:val="26"/>
        </w:rPr>
        <w:t xml:space="preserve">Always Mode: </w:t>
      </w:r>
      <w:r w:rsidR="008034FB">
        <w:rPr>
          <w:sz w:val="26"/>
          <w:szCs w:val="26"/>
        </w:rPr>
        <w:t>always</w:t>
      </w:r>
      <w:r w:rsidRPr="008034FB">
        <w:rPr>
          <w:sz w:val="26"/>
          <w:szCs w:val="26"/>
        </w:rPr>
        <w:t xml:space="preserve"> forward </w:t>
      </w:r>
      <w:r w:rsidR="008034FB">
        <w:rPr>
          <w:sz w:val="26"/>
          <w:szCs w:val="26"/>
        </w:rPr>
        <w:t>call to phone number</w:t>
      </w:r>
    </w:p>
    <w:p w14:paraId="24A1AD31" w14:textId="2103A31D" w:rsidR="00417E5E" w:rsidRDefault="00417E5E" w:rsidP="00417E5E">
      <w:pPr>
        <w:pStyle w:val="ListParagraph"/>
        <w:widowControl/>
        <w:numPr>
          <w:ilvl w:val="1"/>
          <w:numId w:val="20"/>
        </w:numPr>
        <w:jc w:val="both"/>
        <w:rPr>
          <w:sz w:val="26"/>
          <w:szCs w:val="26"/>
        </w:rPr>
      </w:pPr>
      <w:r>
        <w:rPr>
          <w:sz w:val="26"/>
          <w:szCs w:val="26"/>
        </w:rPr>
        <w:t xml:space="preserve">Forward </w:t>
      </w:r>
      <w:proofErr w:type="gramStart"/>
      <w:r>
        <w:rPr>
          <w:sz w:val="26"/>
          <w:szCs w:val="26"/>
        </w:rPr>
        <w:t>to:</w:t>
      </w:r>
      <w:proofErr w:type="gramEnd"/>
      <w:r>
        <w:rPr>
          <w:sz w:val="26"/>
          <w:szCs w:val="26"/>
        </w:rPr>
        <w:t xml:space="preserve"> </w:t>
      </w:r>
      <w:r w:rsidR="008034FB">
        <w:rPr>
          <w:sz w:val="26"/>
          <w:szCs w:val="26"/>
        </w:rPr>
        <w:t>input phone number</w:t>
      </w:r>
    </w:p>
    <w:p w14:paraId="697DFB6D" w14:textId="04011C37" w:rsidR="00417E5E" w:rsidRDefault="00417E5E" w:rsidP="00417E5E">
      <w:pPr>
        <w:pStyle w:val="ListParagraph"/>
        <w:widowControl/>
        <w:numPr>
          <w:ilvl w:val="1"/>
          <w:numId w:val="20"/>
        </w:numPr>
        <w:jc w:val="both"/>
        <w:rPr>
          <w:sz w:val="26"/>
          <w:szCs w:val="26"/>
        </w:rPr>
      </w:pPr>
      <w:r>
        <w:rPr>
          <w:sz w:val="26"/>
          <w:szCs w:val="26"/>
        </w:rPr>
        <w:t xml:space="preserve">Checkbox Keep Original Caller – </w:t>
      </w:r>
      <w:proofErr w:type="gramStart"/>
      <w:r>
        <w:rPr>
          <w:sz w:val="26"/>
          <w:szCs w:val="26"/>
        </w:rPr>
        <w:t>ID</w:t>
      </w:r>
      <w:r w:rsidR="008034FB">
        <w:rPr>
          <w:sz w:val="26"/>
          <w:szCs w:val="26"/>
        </w:rPr>
        <w:t xml:space="preserve"> </w:t>
      </w:r>
      <w:r>
        <w:rPr>
          <w:sz w:val="26"/>
          <w:szCs w:val="26"/>
        </w:rPr>
        <w:t>:</w:t>
      </w:r>
      <w:proofErr w:type="gramEnd"/>
      <w:r>
        <w:rPr>
          <w:sz w:val="26"/>
          <w:szCs w:val="26"/>
        </w:rPr>
        <w:t xml:space="preserve"> </w:t>
      </w:r>
    </w:p>
    <w:p w14:paraId="21238181" w14:textId="1390E45B" w:rsidR="00417E5E" w:rsidRDefault="008034FB" w:rsidP="008034FB">
      <w:pPr>
        <w:pStyle w:val="ListParagraph"/>
        <w:widowControl/>
        <w:numPr>
          <w:ilvl w:val="2"/>
          <w:numId w:val="20"/>
        </w:numPr>
        <w:jc w:val="both"/>
        <w:rPr>
          <w:sz w:val="26"/>
          <w:szCs w:val="26"/>
        </w:rPr>
      </w:pPr>
      <w:r>
        <w:rPr>
          <w:sz w:val="26"/>
          <w:szCs w:val="26"/>
        </w:rPr>
        <w:t>If checkbox is checked</w:t>
      </w:r>
      <w:r w:rsidR="00417E5E">
        <w:rPr>
          <w:sz w:val="26"/>
          <w:szCs w:val="26"/>
        </w:rPr>
        <w:t xml:space="preserve"> </w:t>
      </w:r>
      <w:r w:rsidR="00417E5E" w:rsidRPr="002A1232">
        <w:rPr>
          <w:sz w:val="26"/>
          <w:szCs w:val="26"/>
        </w:rPr>
        <w:sym w:font="Wingdings" w:char="F0E8"/>
      </w:r>
      <w:r w:rsidR="00417E5E">
        <w:rPr>
          <w:sz w:val="26"/>
          <w:szCs w:val="26"/>
        </w:rPr>
        <w:t xml:space="preserve"> </w:t>
      </w:r>
      <w:r w:rsidRPr="008034FB">
        <w:rPr>
          <w:sz w:val="26"/>
          <w:szCs w:val="26"/>
        </w:rPr>
        <w:t>When transferring to the agent, display the customer phone number</w:t>
      </w:r>
    </w:p>
    <w:p w14:paraId="6A2C03D5" w14:textId="7FF5EBF7" w:rsidR="00417E5E" w:rsidRDefault="008034FB" w:rsidP="00417E5E">
      <w:pPr>
        <w:pStyle w:val="ListParagraph"/>
        <w:widowControl/>
        <w:numPr>
          <w:ilvl w:val="2"/>
          <w:numId w:val="20"/>
        </w:numPr>
        <w:jc w:val="both"/>
        <w:rPr>
          <w:sz w:val="26"/>
          <w:szCs w:val="26"/>
        </w:rPr>
      </w:pPr>
      <w:r>
        <w:rPr>
          <w:sz w:val="26"/>
          <w:szCs w:val="26"/>
        </w:rPr>
        <w:t xml:space="preserve">If checkbox is unchecked </w:t>
      </w:r>
      <w:r w:rsidR="00417E5E">
        <w:rPr>
          <w:sz w:val="26"/>
          <w:szCs w:val="26"/>
        </w:rPr>
        <w:t xml:space="preserve"> </w:t>
      </w:r>
      <w:r w:rsidR="00417E5E" w:rsidRPr="002A1232">
        <w:rPr>
          <w:sz w:val="26"/>
          <w:szCs w:val="26"/>
        </w:rPr>
        <w:sym w:font="Wingdings" w:char="F0E8"/>
      </w:r>
      <w:r>
        <w:rPr>
          <w:sz w:val="26"/>
          <w:szCs w:val="26"/>
        </w:rPr>
        <w:t xml:space="preserve"> </w:t>
      </w:r>
      <w:r w:rsidRPr="008034FB">
        <w:rPr>
          <w:sz w:val="26"/>
          <w:szCs w:val="26"/>
        </w:rPr>
        <w:t xml:space="preserve">When transferring to the agent, display the </w:t>
      </w:r>
      <w:r>
        <w:rPr>
          <w:sz w:val="26"/>
          <w:szCs w:val="26"/>
        </w:rPr>
        <w:t>hotline of contact center.</w:t>
      </w:r>
    </w:p>
    <w:p w14:paraId="359BF7A5" w14:textId="77777777" w:rsidR="00417E5E" w:rsidRPr="007550AF" w:rsidRDefault="00417E5E" w:rsidP="00417E5E">
      <w:pPr>
        <w:pStyle w:val="Heading4"/>
      </w:pPr>
      <w:r>
        <w:t>Tab “Department”</w:t>
      </w:r>
    </w:p>
    <w:p w14:paraId="3B7832AF" w14:textId="777E8751" w:rsidR="00417E5E" w:rsidRDefault="00CD3315" w:rsidP="00417E5E">
      <w:pPr>
        <w:widowControl/>
        <w:ind w:left="0"/>
        <w:jc w:val="both"/>
        <w:rPr>
          <w:i/>
          <w:sz w:val="26"/>
          <w:szCs w:val="26"/>
        </w:rPr>
      </w:pPr>
      <w:r>
        <w:rPr>
          <w:noProof/>
          <w:snapToGrid/>
        </w:rPr>
        <w:drawing>
          <wp:inline distT="0" distB="0" distL="0" distR="0" wp14:anchorId="4C1A1C45" wp14:editId="35C1AA24">
            <wp:extent cx="5941695" cy="2093595"/>
            <wp:effectExtent l="0" t="0" r="1905" b="1905"/>
            <wp:docPr id="487001" name="Picture 48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093595"/>
                    </a:xfrm>
                    <a:prstGeom prst="rect">
                      <a:avLst/>
                    </a:prstGeom>
                  </pic:spPr>
                </pic:pic>
              </a:graphicData>
            </a:graphic>
          </wp:inline>
        </w:drawing>
      </w:r>
    </w:p>
    <w:p w14:paraId="7D4B0B37" w14:textId="25E07FAB" w:rsidR="00CD3315" w:rsidRPr="00CD3315" w:rsidRDefault="00CD3315" w:rsidP="00CD3315">
      <w:pPr>
        <w:widowControl/>
        <w:jc w:val="both"/>
        <w:rPr>
          <w:sz w:val="26"/>
          <w:szCs w:val="26"/>
        </w:rPr>
      </w:pPr>
      <w:r w:rsidRPr="00CD3315">
        <w:rPr>
          <w:sz w:val="26"/>
          <w:szCs w:val="26"/>
        </w:rPr>
        <w:lastRenderedPageBreak/>
        <w:t>- Allow to re-select the parent department of the user</w:t>
      </w:r>
      <w:r>
        <w:rPr>
          <w:sz w:val="26"/>
          <w:szCs w:val="26"/>
        </w:rPr>
        <w:t>:</w:t>
      </w:r>
    </w:p>
    <w:p w14:paraId="42FA34B8" w14:textId="664A2F50" w:rsidR="00CD3315" w:rsidRPr="00CD3315" w:rsidRDefault="00CD3315" w:rsidP="00CD3315">
      <w:pPr>
        <w:pStyle w:val="ListParagraph"/>
        <w:widowControl/>
        <w:numPr>
          <w:ilvl w:val="1"/>
          <w:numId w:val="20"/>
        </w:numPr>
        <w:jc w:val="both"/>
        <w:rPr>
          <w:sz w:val="26"/>
          <w:szCs w:val="26"/>
        </w:rPr>
      </w:pPr>
      <w:r w:rsidRPr="00CD3315">
        <w:rPr>
          <w:sz w:val="26"/>
          <w:szCs w:val="26"/>
        </w:rPr>
        <w:t>Reselect the department in the department tree</w:t>
      </w:r>
    </w:p>
    <w:p w14:paraId="77218977" w14:textId="2C531584" w:rsidR="00417E5E" w:rsidRPr="00872DB5" w:rsidRDefault="00CD3315" w:rsidP="00CD3315">
      <w:pPr>
        <w:pStyle w:val="ListParagraph"/>
        <w:widowControl/>
        <w:numPr>
          <w:ilvl w:val="1"/>
          <w:numId w:val="20"/>
        </w:numPr>
        <w:jc w:val="both"/>
        <w:rPr>
          <w:sz w:val="26"/>
          <w:szCs w:val="26"/>
        </w:rPr>
      </w:pPr>
      <w:r w:rsidRPr="00CD3315">
        <w:rPr>
          <w:sz w:val="26"/>
          <w:szCs w:val="26"/>
        </w:rPr>
        <w:t>Click the "</w:t>
      </w:r>
      <w:r>
        <w:rPr>
          <w:sz w:val="26"/>
          <w:szCs w:val="26"/>
        </w:rPr>
        <w:t>Submit</w:t>
      </w:r>
      <w:r w:rsidRPr="00CD3315">
        <w:rPr>
          <w:sz w:val="26"/>
          <w:szCs w:val="26"/>
        </w:rPr>
        <w:t>" button to save</w:t>
      </w:r>
    </w:p>
    <w:p w14:paraId="5CA39CAE" w14:textId="00DBCB02" w:rsidR="00417E5E" w:rsidRPr="005B6B39" w:rsidRDefault="00CD3315" w:rsidP="00417E5E">
      <w:pPr>
        <w:pStyle w:val="Heading3"/>
      </w:pPr>
      <w:bookmarkStart w:id="8" w:name="_Toc14367874"/>
      <w:r>
        <w:rPr>
          <w:lang w:val="en-US"/>
        </w:rPr>
        <w:t>Delete user</w:t>
      </w:r>
      <w:bookmarkEnd w:id="8"/>
    </w:p>
    <w:p w14:paraId="0BBEA232" w14:textId="7194636B" w:rsidR="00417E5E" w:rsidRPr="00ED5F19" w:rsidRDefault="00CD3315" w:rsidP="00417E5E">
      <w:pPr>
        <w:pStyle w:val="ListParagraph"/>
        <w:widowControl/>
        <w:numPr>
          <w:ilvl w:val="0"/>
          <w:numId w:val="20"/>
        </w:numPr>
        <w:jc w:val="both"/>
        <w:rPr>
          <w:i/>
          <w:sz w:val="26"/>
          <w:szCs w:val="26"/>
        </w:rPr>
      </w:pPr>
      <w:r>
        <w:rPr>
          <w:sz w:val="26"/>
          <w:szCs w:val="26"/>
        </w:rPr>
        <w:t xml:space="preserve">Step 1: From list users, click icon Delete at which row you want to delete: </w:t>
      </w:r>
    </w:p>
    <w:p w14:paraId="2B61099E" w14:textId="03D64E8B" w:rsidR="00417E5E" w:rsidRDefault="00CD3315" w:rsidP="00417E5E">
      <w:pPr>
        <w:widowControl/>
        <w:ind w:left="0"/>
        <w:jc w:val="both"/>
        <w:rPr>
          <w:i/>
          <w:sz w:val="26"/>
          <w:szCs w:val="26"/>
        </w:rPr>
      </w:pPr>
      <w:r>
        <w:rPr>
          <w:noProof/>
          <w:snapToGrid/>
        </w:rPr>
        <w:drawing>
          <wp:inline distT="0" distB="0" distL="0" distR="0" wp14:anchorId="4F8FE397" wp14:editId="7BD6CEA8">
            <wp:extent cx="5941695" cy="2000250"/>
            <wp:effectExtent l="0" t="0" r="1905" b="0"/>
            <wp:docPr id="487002" name="Picture 48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2000250"/>
                    </a:xfrm>
                    <a:prstGeom prst="rect">
                      <a:avLst/>
                    </a:prstGeom>
                  </pic:spPr>
                </pic:pic>
              </a:graphicData>
            </a:graphic>
          </wp:inline>
        </w:drawing>
      </w:r>
    </w:p>
    <w:p w14:paraId="44BAC7BE" w14:textId="426BCA17" w:rsidR="00417E5E" w:rsidRPr="00ED5F19" w:rsidRDefault="00CD3315" w:rsidP="00FF3AFD">
      <w:pPr>
        <w:pStyle w:val="ListParagraph"/>
        <w:widowControl/>
        <w:numPr>
          <w:ilvl w:val="0"/>
          <w:numId w:val="25"/>
        </w:numPr>
        <w:jc w:val="both"/>
        <w:rPr>
          <w:i/>
          <w:sz w:val="26"/>
          <w:szCs w:val="26"/>
        </w:rPr>
      </w:pPr>
      <w:r>
        <w:rPr>
          <w:sz w:val="26"/>
          <w:szCs w:val="26"/>
        </w:rPr>
        <w:t>It shows a confirm:</w:t>
      </w:r>
    </w:p>
    <w:p w14:paraId="4C8D9997" w14:textId="20FF8748" w:rsidR="00417E5E" w:rsidRDefault="00CD3315" w:rsidP="00417E5E">
      <w:pPr>
        <w:widowControl/>
        <w:ind w:left="0"/>
        <w:jc w:val="center"/>
        <w:rPr>
          <w:i/>
          <w:sz w:val="26"/>
          <w:szCs w:val="26"/>
        </w:rPr>
      </w:pPr>
      <w:r>
        <w:rPr>
          <w:noProof/>
          <w:snapToGrid/>
        </w:rPr>
        <w:drawing>
          <wp:inline distT="0" distB="0" distL="0" distR="0" wp14:anchorId="05F59ED1" wp14:editId="3ADA5A3E">
            <wp:extent cx="4666667" cy="2352381"/>
            <wp:effectExtent l="0" t="0" r="635" b="0"/>
            <wp:docPr id="487011" name="Picture 48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6667" cy="2352381"/>
                    </a:xfrm>
                    <a:prstGeom prst="rect">
                      <a:avLst/>
                    </a:prstGeom>
                  </pic:spPr>
                </pic:pic>
              </a:graphicData>
            </a:graphic>
          </wp:inline>
        </w:drawing>
      </w:r>
    </w:p>
    <w:p w14:paraId="6F4A2053" w14:textId="2BAD75EB" w:rsidR="00417E5E" w:rsidRPr="00F7210C" w:rsidRDefault="00CD3315" w:rsidP="00417E5E">
      <w:pPr>
        <w:pStyle w:val="ListParagraph"/>
        <w:widowControl/>
        <w:numPr>
          <w:ilvl w:val="0"/>
          <w:numId w:val="20"/>
        </w:numPr>
        <w:jc w:val="both"/>
        <w:rPr>
          <w:i/>
          <w:sz w:val="26"/>
          <w:szCs w:val="26"/>
        </w:rPr>
      </w:pPr>
      <w:r>
        <w:rPr>
          <w:sz w:val="26"/>
          <w:szCs w:val="26"/>
        </w:rPr>
        <w:t xml:space="preserve">Step 2: Click Delete button to delete. </w:t>
      </w:r>
    </w:p>
    <w:p w14:paraId="09C714A1" w14:textId="56F04BAB" w:rsidR="00417E5E" w:rsidRPr="005B6B39" w:rsidRDefault="00EE0D4A" w:rsidP="00417E5E">
      <w:pPr>
        <w:pStyle w:val="Heading3"/>
      </w:pPr>
      <w:bookmarkStart w:id="9" w:name="_Toc14367875"/>
      <w:r>
        <w:rPr>
          <w:lang w:val="en-US"/>
        </w:rPr>
        <w:t>Reset password.</w:t>
      </w:r>
      <w:bookmarkEnd w:id="9"/>
    </w:p>
    <w:p w14:paraId="0EC4B6CB" w14:textId="5C8E1A50" w:rsidR="007F1248" w:rsidRPr="007F1248" w:rsidRDefault="00864458" w:rsidP="00417E5E">
      <w:pPr>
        <w:pStyle w:val="ListParagraph"/>
        <w:widowControl/>
        <w:numPr>
          <w:ilvl w:val="0"/>
          <w:numId w:val="20"/>
        </w:numPr>
        <w:jc w:val="both"/>
        <w:rPr>
          <w:i/>
          <w:sz w:val="26"/>
          <w:szCs w:val="26"/>
        </w:rPr>
      </w:pPr>
      <w:r>
        <w:rPr>
          <w:sz w:val="26"/>
          <w:szCs w:val="26"/>
        </w:rPr>
        <w:t>From list users, click icon “Set user’s password</w:t>
      </w:r>
      <w:proofErr w:type="gramStart"/>
      <w:r>
        <w:rPr>
          <w:sz w:val="26"/>
          <w:szCs w:val="26"/>
        </w:rPr>
        <w:t>” :</w:t>
      </w:r>
      <w:proofErr w:type="gramEnd"/>
      <w:r>
        <w:rPr>
          <w:sz w:val="26"/>
          <w:szCs w:val="26"/>
        </w:rPr>
        <w:t xml:space="preserve"> </w:t>
      </w:r>
    </w:p>
    <w:p w14:paraId="02C62718" w14:textId="658227FC" w:rsidR="00417E5E" w:rsidRDefault="00864458" w:rsidP="00417E5E">
      <w:pPr>
        <w:widowControl/>
        <w:ind w:left="0"/>
        <w:jc w:val="both"/>
        <w:rPr>
          <w:i/>
          <w:sz w:val="26"/>
          <w:szCs w:val="26"/>
        </w:rPr>
      </w:pPr>
      <w:r>
        <w:rPr>
          <w:noProof/>
          <w:snapToGrid/>
        </w:rPr>
        <w:lastRenderedPageBreak/>
        <w:drawing>
          <wp:inline distT="0" distB="0" distL="0" distR="0" wp14:anchorId="4D44ECF3" wp14:editId="0A964898">
            <wp:extent cx="5941695" cy="1872615"/>
            <wp:effectExtent l="0" t="0" r="1905" b="0"/>
            <wp:docPr id="487012" name="Picture 48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1872615"/>
                    </a:xfrm>
                    <a:prstGeom prst="rect">
                      <a:avLst/>
                    </a:prstGeom>
                  </pic:spPr>
                </pic:pic>
              </a:graphicData>
            </a:graphic>
          </wp:inline>
        </w:drawing>
      </w:r>
    </w:p>
    <w:p w14:paraId="06D680F0" w14:textId="30004B14" w:rsidR="00417E5E" w:rsidRPr="00ED5F19" w:rsidRDefault="00864458" w:rsidP="00FF3AFD">
      <w:pPr>
        <w:pStyle w:val="ListParagraph"/>
        <w:widowControl/>
        <w:numPr>
          <w:ilvl w:val="0"/>
          <w:numId w:val="25"/>
        </w:numPr>
        <w:jc w:val="both"/>
        <w:rPr>
          <w:i/>
          <w:sz w:val="26"/>
          <w:szCs w:val="26"/>
        </w:rPr>
      </w:pPr>
      <w:r>
        <w:rPr>
          <w:sz w:val="26"/>
          <w:szCs w:val="26"/>
        </w:rPr>
        <w:t>It shows:</w:t>
      </w:r>
    </w:p>
    <w:p w14:paraId="6E1D3A06" w14:textId="501B75F8" w:rsidR="00417E5E" w:rsidRDefault="00864458" w:rsidP="00417E5E">
      <w:pPr>
        <w:widowControl/>
        <w:ind w:left="0"/>
        <w:jc w:val="center"/>
        <w:rPr>
          <w:i/>
          <w:sz w:val="26"/>
          <w:szCs w:val="26"/>
        </w:rPr>
      </w:pPr>
      <w:r>
        <w:rPr>
          <w:noProof/>
          <w:snapToGrid/>
        </w:rPr>
        <w:drawing>
          <wp:inline distT="0" distB="0" distL="0" distR="0" wp14:anchorId="48898768" wp14:editId="5F1C723A">
            <wp:extent cx="4733333" cy="2733333"/>
            <wp:effectExtent l="0" t="0" r="0" b="0"/>
            <wp:docPr id="487013" name="Picture 48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3333" cy="2733333"/>
                    </a:xfrm>
                    <a:prstGeom prst="rect">
                      <a:avLst/>
                    </a:prstGeom>
                  </pic:spPr>
                </pic:pic>
              </a:graphicData>
            </a:graphic>
          </wp:inline>
        </w:drawing>
      </w:r>
    </w:p>
    <w:p w14:paraId="7247E9E9" w14:textId="22BF154E" w:rsidR="00417E5E" w:rsidRPr="00054696" w:rsidRDefault="00864458" w:rsidP="00417E5E">
      <w:pPr>
        <w:pStyle w:val="ListParagraph"/>
        <w:widowControl/>
        <w:numPr>
          <w:ilvl w:val="0"/>
          <w:numId w:val="20"/>
        </w:numPr>
        <w:jc w:val="both"/>
        <w:rPr>
          <w:i/>
          <w:sz w:val="26"/>
          <w:szCs w:val="26"/>
        </w:rPr>
      </w:pPr>
      <w:r>
        <w:rPr>
          <w:sz w:val="26"/>
          <w:szCs w:val="26"/>
        </w:rPr>
        <w:t>Step 2: input new password</w:t>
      </w:r>
    </w:p>
    <w:p w14:paraId="4BE5765F" w14:textId="18DA285D" w:rsidR="00417E5E" w:rsidRPr="00053322" w:rsidRDefault="00864458" w:rsidP="00417E5E">
      <w:pPr>
        <w:pStyle w:val="ListParagraph"/>
        <w:widowControl/>
        <w:numPr>
          <w:ilvl w:val="0"/>
          <w:numId w:val="20"/>
        </w:numPr>
        <w:jc w:val="both"/>
        <w:rPr>
          <w:i/>
          <w:sz w:val="26"/>
          <w:szCs w:val="26"/>
        </w:rPr>
      </w:pPr>
      <w:r>
        <w:rPr>
          <w:sz w:val="26"/>
          <w:szCs w:val="26"/>
        </w:rPr>
        <w:t>Step 3: Click Submit button</w:t>
      </w:r>
    </w:p>
    <w:p w14:paraId="53BBD103" w14:textId="77777777" w:rsidR="00417E5E" w:rsidRPr="00417E5E" w:rsidRDefault="00417E5E" w:rsidP="00417E5E">
      <w:pPr>
        <w:pStyle w:val="ListParagraph"/>
        <w:widowControl/>
        <w:jc w:val="both"/>
        <w:rPr>
          <w:i/>
          <w:sz w:val="26"/>
          <w:szCs w:val="26"/>
        </w:rPr>
      </w:pPr>
    </w:p>
    <w:p w14:paraId="08463FE0" w14:textId="3210B2DC" w:rsidR="00110A4A" w:rsidRDefault="002E6CF0" w:rsidP="00110A4A">
      <w:pPr>
        <w:pStyle w:val="Heading2"/>
        <w:rPr>
          <w:rFonts w:ascii="Times New Roman" w:hAnsi="Times New Roman"/>
          <w:sz w:val="26"/>
          <w:szCs w:val="26"/>
        </w:rPr>
      </w:pPr>
      <w:bookmarkStart w:id="10" w:name="_Toc14367876"/>
      <w:r>
        <w:rPr>
          <w:rFonts w:ascii="Times New Roman" w:hAnsi="Times New Roman"/>
          <w:sz w:val="26"/>
          <w:szCs w:val="26"/>
        </w:rPr>
        <w:t>Configure Phone number</w:t>
      </w:r>
      <w:bookmarkEnd w:id="10"/>
    </w:p>
    <w:p w14:paraId="409BF7FC" w14:textId="77777777" w:rsidR="0003366B" w:rsidRPr="0003366B" w:rsidRDefault="0003366B" w:rsidP="0003366B">
      <w:pPr>
        <w:pStyle w:val="ListParagraph"/>
        <w:widowControl/>
        <w:numPr>
          <w:ilvl w:val="0"/>
          <w:numId w:val="20"/>
        </w:numPr>
        <w:jc w:val="both"/>
        <w:rPr>
          <w:sz w:val="26"/>
          <w:szCs w:val="26"/>
        </w:rPr>
      </w:pPr>
      <w:r w:rsidRPr="0003366B">
        <w:rPr>
          <w:sz w:val="26"/>
          <w:szCs w:val="26"/>
        </w:rPr>
        <w:t>- The function to create phone numbers for businesses, this number is the number provided to customers calling on the switchboard of the business.</w:t>
      </w:r>
    </w:p>
    <w:p w14:paraId="145032AA" w14:textId="45AA6A87" w:rsidR="0003366B" w:rsidRDefault="0003366B" w:rsidP="0003366B">
      <w:pPr>
        <w:pStyle w:val="ListParagraph"/>
        <w:widowControl/>
        <w:numPr>
          <w:ilvl w:val="0"/>
          <w:numId w:val="20"/>
        </w:numPr>
        <w:jc w:val="both"/>
        <w:rPr>
          <w:sz w:val="26"/>
          <w:szCs w:val="26"/>
        </w:rPr>
      </w:pPr>
      <w:r w:rsidRPr="0003366B">
        <w:rPr>
          <w:sz w:val="26"/>
          <w:szCs w:val="26"/>
        </w:rPr>
        <w:t xml:space="preserve">- Users with </w:t>
      </w:r>
      <w:proofErr w:type="spellStart"/>
      <w:r w:rsidRPr="0003366B">
        <w:rPr>
          <w:sz w:val="26"/>
          <w:szCs w:val="26"/>
        </w:rPr>
        <w:t>Superadmin</w:t>
      </w:r>
      <w:proofErr w:type="spellEnd"/>
      <w:r w:rsidRPr="0003366B">
        <w:rPr>
          <w:sz w:val="26"/>
          <w:szCs w:val="26"/>
        </w:rPr>
        <w:t xml:space="preserve"> rights </w:t>
      </w:r>
      <w:proofErr w:type="gramStart"/>
      <w:r w:rsidRPr="0003366B">
        <w:rPr>
          <w:sz w:val="26"/>
          <w:szCs w:val="26"/>
        </w:rPr>
        <w:t>are allowed to</w:t>
      </w:r>
      <w:proofErr w:type="gramEnd"/>
      <w:r w:rsidRPr="0003366B">
        <w:rPr>
          <w:sz w:val="26"/>
          <w:szCs w:val="26"/>
        </w:rPr>
        <w:t xml:space="preserve"> add phone numbers for businesses, assign key phone numbers to businesses. Users with admin rights of businesses are not allowed to add phone numbers for businesses, only allowed to assign the main phone numbers for businesses.</w:t>
      </w:r>
    </w:p>
    <w:p w14:paraId="35C59742" w14:textId="638CA2F0" w:rsidR="002E6CF0" w:rsidRDefault="002E6CF0" w:rsidP="0003366B">
      <w:pPr>
        <w:pStyle w:val="ListParagraph"/>
        <w:widowControl/>
        <w:numPr>
          <w:ilvl w:val="0"/>
          <w:numId w:val="20"/>
        </w:numPr>
        <w:jc w:val="both"/>
        <w:rPr>
          <w:sz w:val="26"/>
          <w:szCs w:val="26"/>
        </w:rPr>
      </w:pPr>
      <w:r>
        <w:rPr>
          <w:sz w:val="26"/>
          <w:szCs w:val="26"/>
        </w:rPr>
        <w:t xml:space="preserve">You choose from the </w:t>
      </w:r>
      <w:proofErr w:type="gramStart"/>
      <w:r>
        <w:rPr>
          <w:sz w:val="26"/>
          <w:szCs w:val="26"/>
        </w:rPr>
        <w:t>menu :</w:t>
      </w:r>
      <w:proofErr w:type="gramEnd"/>
      <w:r>
        <w:rPr>
          <w:sz w:val="26"/>
          <w:szCs w:val="26"/>
        </w:rPr>
        <w:t xml:space="preserve"> Settings/Calls setting/ Numbers. </w:t>
      </w:r>
    </w:p>
    <w:p w14:paraId="2553B033" w14:textId="6EE29C8A" w:rsidR="002E6CF0" w:rsidRDefault="002E6CF0" w:rsidP="002E6CF0">
      <w:pPr>
        <w:pStyle w:val="ListParagraph"/>
        <w:widowControl/>
        <w:numPr>
          <w:ilvl w:val="0"/>
          <w:numId w:val="44"/>
        </w:numPr>
        <w:jc w:val="both"/>
        <w:rPr>
          <w:sz w:val="26"/>
          <w:szCs w:val="26"/>
        </w:rPr>
      </w:pPr>
      <w:r>
        <w:rPr>
          <w:sz w:val="26"/>
          <w:szCs w:val="26"/>
        </w:rPr>
        <w:lastRenderedPageBreak/>
        <w:t xml:space="preserve">If you login with </w:t>
      </w:r>
      <w:proofErr w:type="spellStart"/>
      <w:r>
        <w:rPr>
          <w:sz w:val="26"/>
          <w:szCs w:val="26"/>
        </w:rPr>
        <w:t>superadmin</w:t>
      </w:r>
      <w:proofErr w:type="spellEnd"/>
      <w:r>
        <w:rPr>
          <w:sz w:val="26"/>
          <w:szCs w:val="26"/>
        </w:rPr>
        <w:t xml:space="preserve"> power </w:t>
      </w:r>
      <w:r w:rsidRPr="002E6CF0">
        <w:rPr>
          <w:sz w:val="26"/>
          <w:szCs w:val="26"/>
        </w:rPr>
        <w:sym w:font="Wingdings" w:char="F0E0"/>
      </w:r>
      <w:r>
        <w:rPr>
          <w:sz w:val="26"/>
          <w:szCs w:val="26"/>
        </w:rPr>
        <w:t xml:space="preserve"> </w:t>
      </w:r>
    </w:p>
    <w:p w14:paraId="3599498D" w14:textId="7E2C5ED4" w:rsidR="00110A4A" w:rsidRDefault="003B7AAD" w:rsidP="0003366B">
      <w:pPr>
        <w:pStyle w:val="ListParagraph"/>
        <w:widowControl/>
        <w:numPr>
          <w:ilvl w:val="0"/>
          <w:numId w:val="20"/>
        </w:numPr>
        <w:jc w:val="both"/>
        <w:rPr>
          <w:sz w:val="26"/>
          <w:szCs w:val="26"/>
        </w:rPr>
      </w:pPr>
      <w:r>
        <w:rPr>
          <w:sz w:val="26"/>
          <w:szCs w:val="26"/>
        </w:rPr>
        <w:t>Go to Settings menu/ Phone number:</w:t>
      </w:r>
    </w:p>
    <w:p w14:paraId="54A76875" w14:textId="60E5EE2F" w:rsidR="00110A4A" w:rsidRDefault="002E6CF0" w:rsidP="00110A4A">
      <w:pPr>
        <w:pStyle w:val="ListParagraph"/>
        <w:widowControl/>
        <w:numPr>
          <w:ilvl w:val="1"/>
          <w:numId w:val="20"/>
        </w:numPr>
        <w:jc w:val="both"/>
        <w:rPr>
          <w:sz w:val="26"/>
          <w:szCs w:val="26"/>
        </w:rPr>
      </w:pPr>
      <w:r w:rsidRPr="002E6CF0">
        <w:rPr>
          <w:sz w:val="26"/>
          <w:szCs w:val="26"/>
        </w:rPr>
        <w:t xml:space="preserve">The screen displays the list of phone numbers according to the enterprise selected in the </w:t>
      </w:r>
      <w:proofErr w:type="spellStart"/>
      <w:r w:rsidRPr="002E6CF0">
        <w:rPr>
          <w:sz w:val="26"/>
          <w:szCs w:val="26"/>
        </w:rPr>
        <w:t>combobox</w:t>
      </w:r>
      <w:proofErr w:type="spellEnd"/>
      <w:r w:rsidRPr="002E6CF0">
        <w:rPr>
          <w:sz w:val="26"/>
          <w:szCs w:val="26"/>
        </w:rPr>
        <w:t xml:space="preserve"> on the right, just below the Status icons</w:t>
      </w:r>
      <w:r>
        <w:rPr>
          <w:sz w:val="26"/>
          <w:szCs w:val="26"/>
        </w:rPr>
        <w:t>.</w:t>
      </w:r>
    </w:p>
    <w:p w14:paraId="355F4039" w14:textId="3380B2C9" w:rsidR="00110A4A" w:rsidRPr="000B4350" w:rsidRDefault="007147B1" w:rsidP="00110A4A">
      <w:pPr>
        <w:widowControl/>
        <w:ind w:left="0"/>
        <w:jc w:val="both"/>
        <w:rPr>
          <w:sz w:val="26"/>
          <w:szCs w:val="26"/>
        </w:rPr>
      </w:pPr>
      <w:r>
        <w:rPr>
          <w:noProof/>
          <w:snapToGrid/>
        </w:rPr>
        <w:drawing>
          <wp:inline distT="0" distB="0" distL="0" distR="0" wp14:anchorId="6B5790CC" wp14:editId="1FC27246">
            <wp:extent cx="5941695" cy="2591435"/>
            <wp:effectExtent l="0" t="0" r="1905" b="0"/>
            <wp:docPr id="487021" name="Picture 48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2591435"/>
                    </a:xfrm>
                    <a:prstGeom prst="rect">
                      <a:avLst/>
                    </a:prstGeom>
                  </pic:spPr>
                </pic:pic>
              </a:graphicData>
            </a:graphic>
          </wp:inline>
        </w:drawing>
      </w:r>
    </w:p>
    <w:p w14:paraId="222F9DE1" w14:textId="3F636FA0" w:rsidR="00110A4A" w:rsidRDefault="002E6CF0" w:rsidP="00110A4A">
      <w:pPr>
        <w:pStyle w:val="ListParagraph"/>
        <w:widowControl/>
        <w:numPr>
          <w:ilvl w:val="1"/>
          <w:numId w:val="20"/>
        </w:numPr>
        <w:jc w:val="both"/>
        <w:rPr>
          <w:sz w:val="26"/>
          <w:szCs w:val="26"/>
        </w:rPr>
      </w:pPr>
      <w:r>
        <w:rPr>
          <w:sz w:val="26"/>
          <w:szCs w:val="26"/>
        </w:rPr>
        <w:t>If you login as business’s admin</w:t>
      </w:r>
      <w:r w:rsidR="00110A4A">
        <w:rPr>
          <w:sz w:val="26"/>
          <w:szCs w:val="26"/>
        </w:rPr>
        <w:t xml:space="preserve"> </w:t>
      </w:r>
      <w:r w:rsidR="00110A4A" w:rsidRPr="000B4350">
        <w:rPr>
          <w:sz w:val="26"/>
          <w:szCs w:val="26"/>
        </w:rPr>
        <w:sym w:font="Wingdings" w:char="F0E8"/>
      </w:r>
      <w:r w:rsidR="00110A4A">
        <w:rPr>
          <w:sz w:val="26"/>
          <w:szCs w:val="26"/>
        </w:rPr>
        <w:t xml:space="preserve"> </w:t>
      </w:r>
      <w:r w:rsidRPr="002E6CF0">
        <w:rPr>
          <w:sz w:val="26"/>
          <w:szCs w:val="26"/>
        </w:rPr>
        <w:t>The screen only displays the phone number list of the respective busines</w:t>
      </w:r>
      <w:r>
        <w:rPr>
          <w:sz w:val="26"/>
          <w:szCs w:val="26"/>
        </w:rPr>
        <w:t xml:space="preserve">s. </w:t>
      </w:r>
    </w:p>
    <w:p w14:paraId="17C88C0B" w14:textId="1CB831B9" w:rsidR="00110A4A" w:rsidRDefault="007147B1" w:rsidP="00110A4A">
      <w:pPr>
        <w:widowControl/>
        <w:ind w:left="0"/>
        <w:jc w:val="both"/>
        <w:rPr>
          <w:sz w:val="26"/>
          <w:szCs w:val="26"/>
        </w:rPr>
      </w:pPr>
      <w:r>
        <w:rPr>
          <w:noProof/>
          <w:snapToGrid/>
        </w:rPr>
        <w:drawing>
          <wp:inline distT="0" distB="0" distL="0" distR="0" wp14:anchorId="61585661" wp14:editId="789305E4">
            <wp:extent cx="5941695" cy="2893695"/>
            <wp:effectExtent l="0" t="0" r="1905" b="1905"/>
            <wp:docPr id="487009" name="Picture 48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695" cy="2893695"/>
                    </a:xfrm>
                    <a:prstGeom prst="rect">
                      <a:avLst/>
                    </a:prstGeom>
                  </pic:spPr>
                </pic:pic>
              </a:graphicData>
            </a:graphic>
          </wp:inline>
        </w:drawing>
      </w:r>
    </w:p>
    <w:p w14:paraId="03B14A88" w14:textId="6250907E" w:rsidR="00110A4A" w:rsidRDefault="006F6778" w:rsidP="00110A4A">
      <w:pPr>
        <w:pStyle w:val="Heading3"/>
        <w:rPr>
          <w:lang w:val="en-US"/>
        </w:rPr>
      </w:pPr>
      <w:bookmarkStart w:id="11" w:name="_Toc14367877"/>
      <w:r>
        <w:rPr>
          <w:lang w:val="en-US"/>
        </w:rPr>
        <w:t>Tab “</w:t>
      </w:r>
      <w:r w:rsidR="002E6CF0">
        <w:rPr>
          <w:lang w:val="en-US"/>
        </w:rPr>
        <w:t>Number Management</w:t>
      </w:r>
      <w:r>
        <w:rPr>
          <w:lang w:val="en-US"/>
        </w:rPr>
        <w:t>”</w:t>
      </w:r>
      <w:bookmarkEnd w:id="11"/>
    </w:p>
    <w:p w14:paraId="46310CFE" w14:textId="1D23BD33" w:rsidR="004C526E" w:rsidRDefault="002E6CF0" w:rsidP="004C526E">
      <w:pPr>
        <w:pStyle w:val="ListParagraph"/>
        <w:numPr>
          <w:ilvl w:val="0"/>
          <w:numId w:val="20"/>
        </w:numPr>
        <w:rPr>
          <w:sz w:val="26"/>
          <w:szCs w:val="26"/>
        </w:rPr>
      </w:pPr>
      <w:r w:rsidRPr="002E6CF0">
        <w:rPr>
          <w:sz w:val="26"/>
          <w:szCs w:val="26"/>
        </w:rPr>
        <w:t>The function allows users to add / delete phone numbers of businesses</w:t>
      </w:r>
      <w:r>
        <w:rPr>
          <w:sz w:val="26"/>
          <w:szCs w:val="26"/>
        </w:rPr>
        <w:t xml:space="preserve"> – input for configuring </w:t>
      </w:r>
      <w:proofErr w:type="spellStart"/>
      <w:r>
        <w:rPr>
          <w:sz w:val="26"/>
          <w:szCs w:val="26"/>
        </w:rPr>
        <w:t>callflows</w:t>
      </w:r>
      <w:proofErr w:type="spellEnd"/>
      <w:r>
        <w:rPr>
          <w:sz w:val="26"/>
          <w:szCs w:val="26"/>
        </w:rPr>
        <w:t xml:space="preserve">. </w:t>
      </w:r>
      <w:r w:rsidR="004C526E">
        <w:rPr>
          <w:sz w:val="26"/>
          <w:szCs w:val="26"/>
        </w:rPr>
        <w:t xml:space="preserve"> </w:t>
      </w:r>
    </w:p>
    <w:p w14:paraId="6AD2F6C7" w14:textId="183CDE72" w:rsidR="004C526E" w:rsidRDefault="002E6CF0" w:rsidP="004C526E">
      <w:pPr>
        <w:pStyle w:val="ListParagraph"/>
        <w:numPr>
          <w:ilvl w:val="1"/>
          <w:numId w:val="20"/>
        </w:numPr>
        <w:rPr>
          <w:sz w:val="26"/>
          <w:szCs w:val="26"/>
        </w:rPr>
      </w:pPr>
      <w:r w:rsidRPr="002E6CF0">
        <w:rPr>
          <w:sz w:val="26"/>
          <w:szCs w:val="26"/>
        </w:rPr>
        <w:t xml:space="preserve">Phone number can be assigned to the main phone number of the enterprise </w:t>
      </w:r>
      <w:r w:rsidRPr="002E6CF0">
        <w:rPr>
          <w:sz w:val="26"/>
          <w:szCs w:val="26"/>
        </w:rPr>
        <w:lastRenderedPageBreak/>
        <w:sym w:font="Wingdings" w:char="F0E0"/>
      </w:r>
      <w:r w:rsidRPr="002E6CF0">
        <w:rPr>
          <w:sz w:val="26"/>
          <w:szCs w:val="26"/>
        </w:rPr>
        <w:t xml:space="preserve"> When the customer calls this phone number, the system will process according to the call </w:t>
      </w:r>
      <w:proofErr w:type="spellStart"/>
      <w:r w:rsidRPr="002E6CF0">
        <w:rPr>
          <w:sz w:val="26"/>
          <w:szCs w:val="26"/>
        </w:rPr>
        <w:t>Main</w:t>
      </w:r>
      <w:r>
        <w:rPr>
          <w:sz w:val="26"/>
          <w:szCs w:val="26"/>
        </w:rPr>
        <w:t>Open</w:t>
      </w:r>
      <w:r w:rsidR="006957F1">
        <w:rPr>
          <w:sz w:val="26"/>
          <w:szCs w:val="26"/>
        </w:rPr>
        <w:t>Hour</w:t>
      </w:r>
      <w:proofErr w:type="spellEnd"/>
      <w:r>
        <w:rPr>
          <w:sz w:val="26"/>
          <w:szCs w:val="26"/>
        </w:rPr>
        <w:t>.</w:t>
      </w:r>
    </w:p>
    <w:p w14:paraId="520556FC" w14:textId="0355301C" w:rsidR="006957F1" w:rsidRPr="006957F1" w:rsidRDefault="006957F1" w:rsidP="006957F1">
      <w:pPr>
        <w:ind w:left="0"/>
        <w:rPr>
          <w:sz w:val="26"/>
          <w:szCs w:val="26"/>
        </w:rPr>
      </w:pPr>
      <w:r>
        <w:rPr>
          <w:noProof/>
          <w:snapToGrid/>
        </w:rPr>
        <w:drawing>
          <wp:inline distT="0" distB="0" distL="0" distR="0" wp14:anchorId="762351C0" wp14:editId="366EAC5C">
            <wp:extent cx="5941695" cy="197485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1974850"/>
                    </a:xfrm>
                    <a:prstGeom prst="rect">
                      <a:avLst/>
                    </a:prstGeom>
                  </pic:spPr>
                </pic:pic>
              </a:graphicData>
            </a:graphic>
          </wp:inline>
        </w:drawing>
      </w:r>
    </w:p>
    <w:p w14:paraId="23154DD9" w14:textId="22173338" w:rsidR="006957F1" w:rsidRDefault="003D3F27" w:rsidP="006957F1">
      <w:pPr>
        <w:pStyle w:val="ListParagraph"/>
        <w:numPr>
          <w:ilvl w:val="1"/>
          <w:numId w:val="20"/>
        </w:numPr>
        <w:rPr>
          <w:sz w:val="26"/>
          <w:szCs w:val="26"/>
        </w:rPr>
      </w:pPr>
      <w:r w:rsidRPr="003D3F27">
        <w:rPr>
          <w:sz w:val="26"/>
          <w:szCs w:val="26"/>
        </w:rPr>
        <w:t xml:space="preserve">If the phone number is not assigned to the main phone number of the business, it is necessary to configure the </w:t>
      </w:r>
      <w:proofErr w:type="spellStart"/>
      <w:r w:rsidRPr="003D3F27">
        <w:rPr>
          <w:sz w:val="26"/>
          <w:szCs w:val="26"/>
        </w:rPr>
        <w:t>callflow</w:t>
      </w:r>
      <w:proofErr w:type="spellEnd"/>
      <w:r w:rsidRPr="003D3F27">
        <w:rPr>
          <w:sz w:val="26"/>
          <w:szCs w:val="26"/>
        </w:rPr>
        <w:t xml:space="preserve"> for </w:t>
      </w:r>
      <w:r>
        <w:rPr>
          <w:sz w:val="26"/>
          <w:szCs w:val="26"/>
        </w:rPr>
        <w:t>it at menu Calls setting/</w:t>
      </w:r>
      <w:proofErr w:type="spellStart"/>
      <w:r>
        <w:rPr>
          <w:sz w:val="26"/>
          <w:szCs w:val="26"/>
        </w:rPr>
        <w:t>Callflows</w:t>
      </w:r>
      <w:proofErr w:type="spellEnd"/>
      <w:r>
        <w:rPr>
          <w:sz w:val="26"/>
          <w:szCs w:val="26"/>
        </w:rPr>
        <w:t xml:space="preserve">. </w:t>
      </w:r>
      <w:r w:rsidRPr="003D3F27">
        <w:rPr>
          <w:sz w:val="26"/>
          <w:szCs w:val="26"/>
        </w:rPr>
        <w:t xml:space="preserve">When the customer calls this phone number, the system processes </w:t>
      </w:r>
      <w:r>
        <w:rPr>
          <w:sz w:val="26"/>
          <w:szCs w:val="26"/>
        </w:rPr>
        <w:t>a</w:t>
      </w:r>
      <w:r w:rsidRPr="003D3F27">
        <w:rPr>
          <w:sz w:val="26"/>
          <w:szCs w:val="26"/>
        </w:rPr>
        <w:t xml:space="preserve">ccording to the own </w:t>
      </w:r>
      <w:proofErr w:type="spellStart"/>
      <w:r w:rsidRPr="003D3F27">
        <w:rPr>
          <w:sz w:val="26"/>
          <w:szCs w:val="26"/>
        </w:rPr>
        <w:t>callflow</w:t>
      </w:r>
      <w:proofErr w:type="spellEnd"/>
      <w:r w:rsidRPr="003D3F27">
        <w:rPr>
          <w:sz w:val="26"/>
          <w:szCs w:val="26"/>
        </w:rPr>
        <w:t xml:space="preserve">, do not handle the </w:t>
      </w:r>
      <w:proofErr w:type="spellStart"/>
      <w:r w:rsidRPr="003D3F27">
        <w:rPr>
          <w:sz w:val="26"/>
          <w:szCs w:val="26"/>
        </w:rPr>
        <w:t>callflow</w:t>
      </w:r>
      <w:proofErr w:type="spellEnd"/>
      <w:r w:rsidRPr="003D3F27">
        <w:rPr>
          <w:sz w:val="26"/>
          <w:szCs w:val="26"/>
        </w:rPr>
        <w:t xml:space="preserve"> Main Open Hour</w:t>
      </w:r>
      <w:r w:rsidR="00FF0471">
        <w:rPr>
          <w:sz w:val="26"/>
          <w:szCs w:val="26"/>
        </w:rPr>
        <w:t>.</w:t>
      </w:r>
    </w:p>
    <w:p w14:paraId="289A1897" w14:textId="3675745F" w:rsidR="004C526E" w:rsidRPr="006957F1" w:rsidRDefault="006957F1" w:rsidP="006957F1">
      <w:pPr>
        <w:ind w:left="0"/>
        <w:rPr>
          <w:sz w:val="26"/>
          <w:szCs w:val="26"/>
        </w:rPr>
      </w:pPr>
      <w:r>
        <w:rPr>
          <w:noProof/>
          <w:snapToGrid/>
        </w:rPr>
        <w:drawing>
          <wp:inline distT="0" distB="0" distL="0" distR="0" wp14:anchorId="6F44F0CB" wp14:editId="03C6A7F3">
            <wp:extent cx="5941695" cy="24003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400300"/>
                    </a:xfrm>
                    <a:prstGeom prst="rect">
                      <a:avLst/>
                    </a:prstGeom>
                  </pic:spPr>
                </pic:pic>
              </a:graphicData>
            </a:graphic>
          </wp:inline>
        </w:drawing>
      </w:r>
    </w:p>
    <w:p w14:paraId="4384F04A" w14:textId="737107C7" w:rsidR="00110A4A" w:rsidRDefault="00432FD0" w:rsidP="00110A4A">
      <w:pPr>
        <w:pStyle w:val="Heading4"/>
      </w:pPr>
      <w:r>
        <w:t>Number management</w:t>
      </w:r>
      <w:r w:rsidR="00110A4A">
        <w:t xml:space="preserve"> – </w:t>
      </w:r>
      <w:r>
        <w:t>login with</w:t>
      </w:r>
      <w:r w:rsidR="00110A4A">
        <w:t xml:space="preserve"> </w:t>
      </w:r>
      <w:proofErr w:type="spellStart"/>
      <w:r w:rsidR="00110A4A">
        <w:t>Superadmin</w:t>
      </w:r>
      <w:proofErr w:type="spellEnd"/>
      <w:r>
        <w:t xml:space="preserve"> account. </w:t>
      </w:r>
    </w:p>
    <w:p w14:paraId="7CAED22E" w14:textId="2BEBC2BC" w:rsidR="006F6778" w:rsidRPr="006F6778" w:rsidRDefault="00432FD0" w:rsidP="006F6778">
      <w:pPr>
        <w:pStyle w:val="Heading5"/>
      </w:pPr>
      <w:r>
        <w:t>Add new phone number</w:t>
      </w:r>
    </w:p>
    <w:p w14:paraId="5E031927" w14:textId="67C39BA2" w:rsidR="00110A4A" w:rsidRPr="000B4350" w:rsidRDefault="00432FD0" w:rsidP="00110A4A">
      <w:pPr>
        <w:pStyle w:val="ListParagraph"/>
        <w:widowControl/>
        <w:numPr>
          <w:ilvl w:val="0"/>
          <w:numId w:val="20"/>
        </w:numPr>
        <w:jc w:val="both"/>
        <w:rPr>
          <w:i/>
          <w:sz w:val="26"/>
          <w:szCs w:val="26"/>
        </w:rPr>
      </w:pPr>
      <w:r>
        <w:rPr>
          <w:sz w:val="26"/>
          <w:szCs w:val="26"/>
        </w:rPr>
        <w:t>Step</w:t>
      </w:r>
      <w:r w:rsidR="00110A4A" w:rsidRPr="00D11C25">
        <w:rPr>
          <w:sz w:val="26"/>
          <w:szCs w:val="26"/>
        </w:rPr>
        <w:t xml:space="preserve"> </w:t>
      </w:r>
      <w:r w:rsidR="00110A4A">
        <w:rPr>
          <w:sz w:val="26"/>
          <w:szCs w:val="26"/>
        </w:rPr>
        <w:t>1</w:t>
      </w:r>
      <w:r w:rsidR="00110A4A" w:rsidRPr="00D11C25">
        <w:rPr>
          <w:sz w:val="26"/>
          <w:szCs w:val="26"/>
        </w:rPr>
        <w:t xml:space="preserve">: </w:t>
      </w:r>
      <w:r w:rsidR="00E83CE6">
        <w:rPr>
          <w:sz w:val="26"/>
          <w:szCs w:val="26"/>
        </w:rPr>
        <w:t xml:space="preserve">On Numbers setting screen, choose </w:t>
      </w:r>
      <w:r w:rsidR="00E83CE6" w:rsidRPr="00E83CE6">
        <w:rPr>
          <w:i/>
          <w:sz w:val="26"/>
          <w:szCs w:val="26"/>
        </w:rPr>
        <w:t>Number Management</w:t>
      </w:r>
      <w:r w:rsidR="00E83CE6">
        <w:rPr>
          <w:sz w:val="26"/>
          <w:szCs w:val="26"/>
        </w:rPr>
        <w:t xml:space="preserve"> tab: </w:t>
      </w:r>
    </w:p>
    <w:p w14:paraId="37E8D7F1" w14:textId="741F73B3" w:rsidR="00110A4A" w:rsidRDefault="00E83CE6" w:rsidP="00110A4A">
      <w:pPr>
        <w:widowControl/>
        <w:ind w:left="0"/>
        <w:jc w:val="both"/>
        <w:rPr>
          <w:i/>
          <w:sz w:val="26"/>
          <w:szCs w:val="26"/>
        </w:rPr>
      </w:pPr>
      <w:r>
        <w:rPr>
          <w:noProof/>
          <w:snapToGrid/>
        </w:rPr>
        <w:lastRenderedPageBreak/>
        <w:drawing>
          <wp:inline distT="0" distB="0" distL="0" distR="0" wp14:anchorId="75A69954" wp14:editId="35867594">
            <wp:extent cx="5941695" cy="27051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2705100"/>
                    </a:xfrm>
                    <a:prstGeom prst="rect">
                      <a:avLst/>
                    </a:prstGeom>
                  </pic:spPr>
                </pic:pic>
              </a:graphicData>
            </a:graphic>
          </wp:inline>
        </w:drawing>
      </w:r>
    </w:p>
    <w:p w14:paraId="7AB10C2B" w14:textId="4245231D" w:rsidR="00110A4A" w:rsidRPr="0079569B" w:rsidRDefault="00E83CE6" w:rsidP="00110A4A">
      <w:pPr>
        <w:pStyle w:val="ListParagraph"/>
        <w:widowControl/>
        <w:numPr>
          <w:ilvl w:val="0"/>
          <w:numId w:val="20"/>
        </w:numPr>
        <w:jc w:val="both"/>
        <w:rPr>
          <w:b/>
          <w:i/>
          <w:sz w:val="26"/>
          <w:szCs w:val="26"/>
        </w:rPr>
      </w:pPr>
      <w:r>
        <w:rPr>
          <w:sz w:val="26"/>
          <w:szCs w:val="26"/>
        </w:rPr>
        <w:t>Step</w:t>
      </w:r>
      <w:r w:rsidR="00110A4A" w:rsidRPr="00D11C25">
        <w:rPr>
          <w:sz w:val="26"/>
          <w:szCs w:val="26"/>
        </w:rPr>
        <w:t xml:space="preserve"> </w:t>
      </w:r>
      <w:r w:rsidR="00110A4A">
        <w:rPr>
          <w:sz w:val="26"/>
          <w:szCs w:val="26"/>
        </w:rPr>
        <w:t>2</w:t>
      </w:r>
      <w:r w:rsidR="00110A4A" w:rsidRPr="00D11C25">
        <w:rPr>
          <w:sz w:val="26"/>
          <w:szCs w:val="26"/>
        </w:rPr>
        <w:t xml:space="preserve">: </w:t>
      </w:r>
      <w:r w:rsidR="00110A4A">
        <w:rPr>
          <w:noProof/>
          <w:snapToGrid/>
          <w:sz w:val="26"/>
          <w:szCs w:val="26"/>
        </w:rPr>
        <w:t xml:space="preserve">Click button </w:t>
      </w:r>
      <w:r w:rsidR="00110A4A" w:rsidRPr="0079569B">
        <w:rPr>
          <w:b/>
          <w:noProof/>
          <w:snapToGrid/>
          <w:sz w:val="26"/>
          <w:szCs w:val="26"/>
        </w:rPr>
        <w:t>“</w:t>
      </w:r>
      <w:r>
        <w:rPr>
          <w:b/>
          <w:noProof/>
          <w:snapToGrid/>
          <w:sz w:val="26"/>
          <w:szCs w:val="26"/>
        </w:rPr>
        <w:t>Add number</w:t>
      </w:r>
      <w:r w:rsidR="00110A4A" w:rsidRPr="0079569B">
        <w:rPr>
          <w:b/>
          <w:noProof/>
          <w:snapToGrid/>
          <w:sz w:val="26"/>
          <w:szCs w:val="26"/>
        </w:rPr>
        <w:t>”</w:t>
      </w:r>
      <w:r>
        <w:rPr>
          <w:b/>
          <w:noProof/>
          <w:snapToGrid/>
          <w:sz w:val="26"/>
          <w:szCs w:val="26"/>
        </w:rPr>
        <w:t xml:space="preserve">: </w:t>
      </w:r>
      <w:r>
        <w:rPr>
          <w:noProof/>
          <w:snapToGrid/>
          <w:sz w:val="26"/>
          <w:szCs w:val="26"/>
        </w:rPr>
        <w:t>it shows:</w:t>
      </w:r>
    </w:p>
    <w:p w14:paraId="51377C8A" w14:textId="7D114FEC" w:rsidR="00110A4A" w:rsidRPr="000B4350" w:rsidRDefault="00DB5001" w:rsidP="00110A4A">
      <w:pPr>
        <w:widowControl/>
        <w:ind w:left="0"/>
        <w:jc w:val="center"/>
        <w:rPr>
          <w:sz w:val="26"/>
          <w:szCs w:val="26"/>
        </w:rPr>
      </w:pPr>
      <w:r>
        <w:rPr>
          <w:noProof/>
          <w:snapToGrid/>
        </w:rPr>
        <w:drawing>
          <wp:inline distT="0" distB="0" distL="0" distR="0" wp14:anchorId="1C340806" wp14:editId="13248841">
            <wp:extent cx="4666667" cy="2314286"/>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2314286"/>
                    </a:xfrm>
                    <a:prstGeom prst="rect">
                      <a:avLst/>
                    </a:prstGeom>
                  </pic:spPr>
                </pic:pic>
              </a:graphicData>
            </a:graphic>
          </wp:inline>
        </w:drawing>
      </w:r>
    </w:p>
    <w:p w14:paraId="58B196AB" w14:textId="3B5A2C00" w:rsidR="00110A4A" w:rsidRPr="001B382B" w:rsidRDefault="00E83CE6" w:rsidP="00110A4A">
      <w:pPr>
        <w:pStyle w:val="ListParagraph"/>
        <w:widowControl/>
        <w:numPr>
          <w:ilvl w:val="0"/>
          <w:numId w:val="20"/>
        </w:numPr>
        <w:jc w:val="both"/>
        <w:rPr>
          <w:sz w:val="26"/>
          <w:szCs w:val="26"/>
        </w:rPr>
      </w:pPr>
      <w:r>
        <w:rPr>
          <w:sz w:val="26"/>
          <w:szCs w:val="26"/>
        </w:rPr>
        <w:t>Step</w:t>
      </w:r>
      <w:r w:rsidR="003B5E0D">
        <w:rPr>
          <w:sz w:val="26"/>
          <w:szCs w:val="26"/>
        </w:rPr>
        <w:t xml:space="preserve"> 3</w:t>
      </w:r>
      <w:r w:rsidR="00110A4A" w:rsidRPr="00D11C25">
        <w:rPr>
          <w:sz w:val="26"/>
          <w:szCs w:val="26"/>
        </w:rPr>
        <w:t xml:space="preserve">: </w:t>
      </w:r>
      <w:r>
        <w:rPr>
          <w:sz w:val="26"/>
          <w:szCs w:val="26"/>
        </w:rPr>
        <w:t>Enter phone number of your company.</w:t>
      </w:r>
    </w:p>
    <w:p w14:paraId="0737ED3D" w14:textId="2BAED2AC" w:rsidR="00110A4A" w:rsidRDefault="00E83CE6" w:rsidP="00110A4A">
      <w:pPr>
        <w:pStyle w:val="ListParagraph"/>
        <w:widowControl/>
        <w:numPr>
          <w:ilvl w:val="0"/>
          <w:numId w:val="20"/>
        </w:numPr>
        <w:jc w:val="both"/>
        <w:rPr>
          <w:sz w:val="26"/>
          <w:szCs w:val="26"/>
        </w:rPr>
      </w:pPr>
      <w:r>
        <w:rPr>
          <w:sz w:val="26"/>
          <w:szCs w:val="26"/>
        </w:rPr>
        <w:t>Step</w:t>
      </w:r>
      <w:r w:rsidR="003B5E0D">
        <w:rPr>
          <w:sz w:val="26"/>
          <w:szCs w:val="26"/>
        </w:rPr>
        <w:t xml:space="preserve"> 4</w:t>
      </w:r>
      <w:r w:rsidR="00110A4A" w:rsidRPr="00D11C25">
        <w:rPr>
          <w:sz w:val="26"/>
          <w:szCs w:val="26"/>
        </w:rPr>
        <w:t xml:space="preserve">: </w:t>
      </w:r>
      <w:r w:rsidR="00110A4A">
        <w:rPr>
          <w:sz w:val="26"/>
          <w:szCs w:val="26"/>
        </w:rPr>
        <w:t xml:space="preserve">Click button </w:t>
      </w:r>
      <w:r w:rsidR="00110A4A" w:rsidRPr="00ED5F19">
        <w:rPr>
          <w:b/>
          <w:sz w:val="26"/>
          <w:szCs w:val="26"/>
        </w:rPr>
        <w:t>“</w:t>
      </w:r>
      <w:r w:rsidR="00DB5001">
        <w:rPr>
          <w:b/>
          <w:sz w:val="26"/>
          <w:szCs w:val="26"/>
        </w:rPr>
        <w:t>Create</w:t>
      </w:r>
      <w:r w:rsidR="00110A4A" w:rsidRPr="00ED5F19">
        <w:rPr>
          <w:b/>
          <w:sz w:val="26"/>
          <w:szCs w:val="26"/>
        </w:rPr>
        <w:t>”</w:t>
      </w:r>
      <w:r w:rsidR="00110A4A">
        <w:rPr>
          <w:sz w:val="26"/>
          <w:szCs w:val="26"/>
        </w:rPr>
        <w:t xml:space="preserve">. </w:t>
      </w:r>
    </w:p>
    <w:p w14:paraId="6C734EBF" w14:textId="0B568B39" w:rsidR="00E83CE6" w:rsidRPr="00E83CE6" w:rsidRDefault="00E83CE6" w:rsidP="00E83CE6">
      <w:pPr>
        <w:pStyle w:val="ListParagraph"/>
        <w:widowControl/>
        <w:numPr>
          <w:ilvl w:val="1"/>
          <w:numId w:val="20"/>
        </w:numPr>
        <w:jc w:val="both"/>
        <w:rPr>
          <w:sz w:val="26"/>
          <w:szCs w:val="26"/>
        </w:rPr>
      </w:pPr>
      <w:r>
        <w:rPr>
          <w:sz w:val="26"/>
          <w:szCs w:val="26"/>
        </w:rPr>
        <w:t>If the data is valid,</w:t>
      </w:r>
      <w:r w:rsidRPr="00E83CE6">
        <w:rPr>
          <w:sz w:val="26"/>
          <w:szCs w:val="26"/>
        </w:rPr>
        <w:t xml:space="preserve"> </w:t>
      </w:r>
      <w:r>
        <w:rPr>
          <w:sz w:val="26"/>
          <w:szCs w:val="26"/>
        </w:rPr>
        <w:t>the phone number</w:t>
      </w:r>
      <w:r w:rsidRPr="00E83CE6">
        <w:rPr>
          <w:sz w:val="26"/>
          <w:szCs w:val="26"/>
        </w:rPr>
        <w:t xml:space="preserve"> will be displayed on the List</w:t>
      </w:r>
    </w:p>
    <w:p w14:paraId="68A5E23D" w14:textId="1965BF9F" w:rsidR="00E83CE6" w:rsidRDefault="00E83CE6" w:rsidP="00E83CE6">
      <w:pPr>
        <w:pStyle w:val="ListParagraph"/>
        <w:widowControl/>
        <w:numPr>
          <w:ilvl w:val="1"/>
          <w:numId w:val="20"/>
        </w:numPr>
        <w:jc w:val="both"/>
        <w:rPr>
          <w:sz w:val="26"/>
          <w:szCs w:val="26"/>
        </w:rPr>
      </w:pPr>
      <w:r w:rsidRPr="00E83CE6">
        <w:rPr>
          <w:sz w:val="26"/>
          <w:szCs w:val="26"/>
        </w:rPr>
        <w:t xml:space="preserve"> If the data is </w:t>
      </w:r>
      <w:proofErr w:type="gramStart"/>
      <w:r w:rsidRPr="00E83CE6">
        <w:rPr>
          <w:sz w:val="26"/>
          <w:szCs w:val="26"/>
        </w:rPr>
        <w:t xml:space="preserve">invalid </w:t>
      </w:r>
      <w:r>
        <w:rPr>
          <w:sz w:val="26"/>
          <w:szCs w:val="26"/>
        </w:rPr>
        <w:t>,</w:t>
      </w:r>
      <w:proofErr w:type="gramEnd"/>
      <w:r>
        <w:rPr>
          <w:sz w:val="26"/>
          <w:szCs w:val="26"/>
        </w:rPr>
        <w:t xml:space="preserve"> the phone number</w:t>
      </w:r>
      <w:r w:rsidRPr="00E83CE6">
        <w:rPr>
          <w:sz w:val="26"/>
          <w:szCs w:val="26"/>
        </w:rPr>
        <w:t xml:space="preserve"> is not added to the system.</w:t>
      </w:r>
    </w:p>
    <w:p w14:paraId="3D60EDFD" w14:textId="36E25432" w:rsidR="006F6778" w:rsidRPr="006F6778" w:rsidRDefault="00E83CE6" w:rsidP="006F6778">
      <w:pPr>
        <w:pStyle w:val="Heading5"/>
      </w:pPr>
      <w:r>
        <w:t>Delete phone number</w:t>
      </w:r>
    </w:p>
    <w:p w14:paraId="2DF0B3AE" w14:textId="421C4F83" w:rsidR="00E83CE6" w:rsidRPr="00E83CE6" w:rsidRDefault="00E83CE6" w:rsidP="00E83CE6">
      <w:pPr>
        <w:pStyle w:val="ListParagraph"/>
        <w:widowControl/>
        <w:numPr>
          <w:ilvl w:val="0"/>
          <w:numId w:val="20"/>
        </w:numPr>
        <w:jc w:val="both"/>
        <w:rPr>
          <w:sz w:val="26"/>
          <w:szCs w:val="26"/>
        </w:rPr>
      </w:pPr>
      <w:r w:rsidRPr="00E83CE6">
        <w:rPr>
          <w:sz w:val="26"/>
          <w:szCs w:val="26"/>
        </w:rPr>
        <w:t>Phone number only shows Delete icon when satisfied simultaneously</w:t>
      </w:r>
    </w:p>
    <w:p w14:paraId="0629F10F" w14:textId="77777777" w:rsidR="00E83CE6" w:rsidRPr="00E83CE6" w:rsidRDefault="00E83CE6" w:rsidP="00E83CE6">
      <w:pPr>
        <w:pStyle w:val="ListParagraph"/>
        <w:widowControl/>
        <w:jc w:val="both"/>
        <w:rPr>
          <w:sz w:val="26"/>
          <w:szCs w:val="26"/>
        </w:rPr>
      </w:pPr>
      <w:r w:rsidRPr="00E83CE6">
        <w:rPr>
          <w:sz w:val="26"/>
          <w:szCs w:val="26"/>
        </w:rPr>
        <w:t>o It has not been assigned to the main business phone number list</w:t>
      </w:r>
    </w:p>
    <w:p w14:paraId="78B2D48D" w14:textId="12116D92" w:rsidR="00E83CE6" w:rsidRPr="00E83CE6" w:rsidRDefault="00E83CE6" w:rsidP="00E83CE6">
      <w:pPr>
        <w:pStyle w:val="ListParagraph"/>
        <w:widowControl/>
        <w:jc w:val="both"/>
        <w:rPr>
          <w:sz w:val="26"/>
          <w:szCs w:val="26"/>
        </w:rPr>
      </w:pPr>
      <w:r w:rsidRPr="00E83CE6">
        <w:rPr>
          <w:sz w:val="26"/>
          <w:szCs w:val="26"/>
        </w:rPr>
        <w:t xml:space="preserve">o It has not been assigned to any business </w:t>
      </w:r>
      <w:proofErr w:type="spellStart"/>
      <w:r w:rsidRPr="00E83CE6">
        <w:rPr>
          <w:sz w:val="26"/>
          <w:szCs w:val="26"/>
        </w:rPr>
        <w:t>callflow</w:t>
      </w:r>
      <w:proofErr w:type="spellEnd"/>
    </w:p>
    <w:p w14:paraId="79886C1C" w14:textId="108AD84D" w:rsidR="006F6778" w:rsidRPr="00D64955" w:rsidRDefault="00E83CE6" w:rsidP="006F6778">
      <w:pPr>
        <w:pStyle w:val="ListParagraph"/>
        <w:widowControl/>
        <w:numPr>
          <w:ilvl w:val="0"/>
          <w:numId w:val="20"/>
        </w:numPr>
        <w:jc w:val="both"/>
        <w:rPr>
          <w:i/>
          <w:sz w:val="26"/>
          <w:szCs w:val="26"/>
        </w:rPr>
      </w:pPr>
      <w:r>
        <w:rPr>
          <w:sz w:val="26"/>
          <w:szCs w:val="26"/>
        </w:rPr>
        <w:t>Step</w:t>
      </w:r>
      <w:r w:rsidR="00D64955">
        <w:rPr>
          <w:sz w:val="26"/>
          <w:szCs w:val="26"/>
        </w:rPr>
        <w:t xml:space="preserve"> 1: </w:t>
      </w:r>
      <w:r>
        <w:rPr>
          <w:sz w:val="26"/>
          <w:szCs w:val="26"/>
        </w:rPr>
        <w:t>Click icon Delete</w:t>
      </w:r>
    </w:p>
    <w:p w14:paraId="6627ED71" w14:textId="21104C2A" w:rsidR="00D64955" w:rsidRDefault="00D64955" w:rsidP="00D64955">
      <w:pPr>
        <w:widowControl/>
        <w:ind w:left="0"/>
        <w:jc w:val="both"/>
        <w:rPr>
          <w:i/>
          <w:sz w:val="26"/>
          <w:szCs w:val="26"/>
        </w:rPr>
      </w:pPr>
      <w:r>
        <w:rPr>
          <w:noProof/>
          <w:snapToGrid/>
        </w:rPr>
        <w:lastRenderedPageBreak/>
        <w:drawing>
          <wp:inline distT="0" distB="0" distL="0" distR="0" wp14:anchorId="74AFBE77" wp14:editId="40F97FBA">
            <wp:extent cx="5941695" cy="220472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2204720"/>
                    </a:xfrm>
                    <a:prstGeom prst="rect">
                      <a:avLst/>
                    </a:prstGeom>
                  </pic:spPr>
                </pic:pic>
              </a:graphicData>
            </a:graphic>
          </wp:inline>
        </w:drawing>
      </w:r>
    </w:p>
    <w:p w14:paraId="78CDD611" w14:textId="27B9241E" w:rsidR="00D64955" w:rsidRPr="00ED5F19" w:rsidRDefault="00E83CE6" w:rsidP="00FF3AFD">
      <w:pPr>
        <w:pStyle w:val="ListParagraph"/>
        <w:widowControl/>
        <w:numPr>
          <w:ilvl w:val="0"/>
          <w:numId w:val="25"/>
        </w:numPr>
        <w:jc w:val="both"/>
        <w:rPr>
          <w:i/>
          <w:sz w:val="26"/>
          <w:szCs w:val="26"/>
        </w:rPr>
      </w:pPr>
      <w:r>
        <w:rPr>
          <w:sz w:val="26"/>
          <w:szCs w:val="26"/>
        </w:rPr>
        <w:t xml:space="preserve">It shows </w:t>
      </w:r>
      <w:r w:rsidR="00DE24EF">
        <w:rPr>
          <w:sz w:val="26"/>
          <w:szCs w:val="26"/>
        </w:rPr>
        <w:t>a</w:t>
      </w:r>
      <w:r w:rsidR="00D64955">
        <w:rPr>
          <w:sz w:val="26"/>
          <w:szCs w:val="26"/>
        </w:rPr>
        <w:t xml:space="preserve"> confirm: </w:t>
      </w:r>
    </w:p>
    <w:p w14:paraId="0B9A4596" w14:textId="07801C67" w:rsidR="00D64955" w:rsidRDefault="00D64955" w:rsidP="00D64955">
      <w:pPr>
        <w:widowControl/>
        <w:ind w:left="0"/>
        <w:jc w:val="center"/>
        <w:rPr>
          <w:i/>
          <w:sz w:val="26"/>
          <w:szCs w:val="26"/>
        </w:rPr>
      </w:pPr>
      <w:r>
        <w:rPr>
          <w:noProof/>
          <w:snapToGrid/>
        </w:rPr>
        <w:drawing>
          <wp:inline distT="0" distB="0" distL="0" distR="0" wp14:anchorId="58CE62C0" wp14:editId="00AF3699">
            <wp:extent cx="4590476" cy="197142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0476" cy="1971429"/>
                    </a:xfrm>
                    <a:prstGeom prst="rect">
                      <a:avLst/>
                    </a:prstGeom>
                  </pic:spPr>
                </pic:pic>
              </a:graphicData>
            </a:graphic>
          </wp:inline>
        </w:drawing>
      </w:r>
    </w:p>
    <w:p w14:paraId="03EDA4CF" w14:textId="76273E9E" w:rsidR="006F6778" w:rsidRPr="00D64955" w:rsidRDefault="00DE24EF" w:rsidP="00D64955">
      <w:pPr>
        <w:pStyle w:val="ListParagraph"/>
        <w:widowControl/>
        <w:numPr>
          <w:ilvl w:val="0"/>
          <w:numId w:val="20"/>
        </w:numPr>
        <w:jc w:val="both"/>
        <w:rPr>
          <w:i/>
          <w:sz w:val="26"/>
          <w:szCs w:val="26"/>
        </w:rPr>
      </w:pPr>
      <w:r>
        <w:rPr>
          <w:sz w:val="26"/>
          <w:szCs w:val="26"/>
        </w:rPr>
        <w:t>Step</w:t>
      </w:r>
      <w:r w:rsidR="00D64955" w:rsidRPr="00ED5F19">
        <w:rPr>
          <w:sz w:val="26"/>
          <w:szCs w:val="26"/>
        </w:rPr>
        <w:t xml:space="preserve"> 2: </w:t>
      </w:r>
      <w:r>
        <w:rPr>
          <w:noProof/>
          <w:snapToGrid/>
          <w:sz w:val="26"/>
          <w:szCs w:val="26"/>
        </w:rPr>
        <w:t>Click “Yes” button to delete</w:t>
      </w:r>
      <w:r w:rsidR="00D64955">
        <w:rPr>
          <w:noProof/>
          <w:snapToGrid/>
          <w:sz w:val="26"/>
          <w:szCs w:val="26"/>
        </w:rPr>
        <w:t xml:space="preserve">. </w:t>
      </w:r>
    </w:p>
    <w:p w14:paraId="76067173" w14:textId="47910428" w:rsidR="00DB5001" w:rsidRPr="0079569B" w:rsidRDefault="00DE24EF" w:rsidP="00DB5001">
      <w:pPr>
        <w:pStyle w:val="Heading4"/>
      </w:pPr>
      <w:r>
        <w:t>Number Management</w:t>
      </w:r>
      <w:r w:rsidR="00DB5001">
        <w:t xml:space="preserve"> – </w:t>
      </w:r>
      <w:r>
        <w:t xml:space="preserve">log in </w:t>
      </w:r>
      <w:r w:rsidRPr="00DE24EF">
        <w:rPr>
          <w:szCs w:val="26"/>
        </w:rPr>
        <w:t>with an enterprise admin account</w:t>
      </w:r>
    </w:p>
    <w:p w14:paraId="3DC839C0" w14:textId="17361F5D" w:rsidR="00DE24EF" w:rsidRPr="00DE24EF" w:rsidRDefault="00DE24EF" w:rsidP="00DE24EF">
      <w:pPr>
        <w:pStyle w:val="ListParagraph"/>
        <w:widowControl/>
        <w:numPr>
          <w:ilvl w:val="0"/>
          <w:numId w:val="20"/>
        </w:numPr>
        <w:jc w:val="both"/>
        <w:rPr>
          <w:sz w:val="26"/>
          <w:szCs w:val="26"/>
        </w:rPr>
      </w:pPr>
      <w:r w:rsidRPr="00DE24EF">
        <w:rPr>
          <w:sz w:val="26"/>
          <w:szCs w:val="26"/>
        </w:rPr>
        <w:t>When logging in with an enterprise admin account, the system only displays the phone number list of the respective business, does not display the "Add new" button.</w:t>
      </w:r>
    </w:p>
    <w:p w14:paraId="0A6155F9" w14:textId="455C42D5" w:rsidR="00DE24EF" w:rsidRPr="00DE24EF" w:rsidRDefault="00DE24EF" w:rsidP="00DE24EF">
      <w:pPr>
        <w:pStyle w:val="ListParagraph"/>
        <w:widowControl/>
        <w:numPr>
          <w:ilvl w:val="0"/>
          <w:numId w:val="20"/>
        </w:numPr>
        <w:jc w:val="both"/>
        <w:rPr>
          <w:sz w:val="26"/>
          <w:szCs w:val="26"/>
        </w:rPr>
      </w:pPr>
      <w:r w:rsidRPr="00DE24EF">
        <w:rPr>
          <w:sz w:val="26"/>
          <w:szCs w:val="26"/>
        </w:rPr>
        <w:t xml:space="preserve">- Adding a new phone number of an enterprise only has an account with </w:t>
      </w:r>
      <w:proofErr w:type="spellStart"/>
      <w:r w:rsidRPr="00DE24EF">
        <w:rPr>
          <w:sz w:val="26"/>
          <w:szCs w:val="26"/>
        </w:rPr>
        <w:t>Superadmin</w:t>
      </w:r>
      <w:proofErr w:type="spellEnd"/>
      <w:r w:rsidRPr="00DE24EF">
        <w:rPr>
          <w:sz w:val="26"/>
          <w:szCs w:val="26"/>
        </w:rPr>
        <w:t xml:space="preserve"> permissions.</w:t>
      </w:r>
    </w:p>
    <w:p w14:paraId="1085F823" w14:textId="05A679F2" w:rsidR="00DC601B" w:rsidRDefault="00DC601B" w:rsidP="00DC601B">
      <w:pPr>
        <w:pStyle w:val="Heading3"/>
        <w:rPr>
          <w:lang w:val="en-US"/>
        </w:rPr>
      </w:pPr>
      <w:bookmarkStart w:id="12" w:name="_Toc14367878"/>
      <w:r>
        <w:rPr>
          <w:lang w:val="en-US"/>
        </w:rPr>
        <w:t>Tab “</w:t>
      </w:r>
      <w:r w:rsidR="00DE24EF">
        <w:rPr>
          <w:lang w:val="en-US"/>
        </w:rPr>
        <w:t>Main Phone numbers</w:t>
      </w:r>
      <w:r>
        <w:rPr>
          <w:lang w:val="en-US"/>
        </w:rPr>
        <w:t>”</w:t>
      </w:r>
      <w:bookmarkEnd w:id="12"/>
    </w:p>
    <w:p w14:paraId="1B039159" w14:textId="2E57736A" w:rsidR="00DE24EF" w:rsidRPr="00DE24EF" w:rsidRDefault="00DE24EF" w:rsidP="00DE24EF">
      <w:pPr>
        <w:pStyle w:val="ListParagraph"/>
        <w:numPr>
          <w:ilvl w:val="0"/>
          <w:numId w:val="20"/>
        </w:numPr>
        <w:jc w:val="both"/>
        <w:rPr>
          <w:sz w:val="26"/>
          <w:szCs w:val="26"/>
        </w:rPr>
      </w:pPr>
      <w:r w:rsidRPr="00DE24EF">
        <w:rPr>
          <w:sz w:val="26"/>
          <w:szCs w:val="26"/>
        </w:rPr>
        <w:t>The function allows users to assign / remove phone numbers to the main phone number list of the business</w:t>
      </w:r>
    </w:p>
    <w:p w14:paraId="72EBD00E" w14:textId="4F3800DF" w:rsidR="00DE24EF" w:rsidRPr="00DE24EF" w:rsidRDefault="00DE24EF" w:rsidP="00DE24EF">
      <w:pPr>
        <w:pStyle w:val="ListParagraph"/>
        <w:numPr>
          <w:ilvl w:val="0"/>
          <w:numId w:val="20"/>
        </w:numPr>
        <w:jc w:val="both"/>
        <w:rPr>
          <w:sz w:val="26"/>
          <w:szCs w:val="26"/>
        </w:rPr>
      </w:pPr>
      <w:r w:rsidRPr="00DE24EF">
        <w:rPr>
          <w:sz w:val="26"/>
          <w:szCs w:val="26"/>
        </w:rPr>
        <w:t>Users with Super admin or an enterprise admin account have the right to perform this function</w:t>
      </w:r>
    </w:p>
    <w:p w14:paraId="4DF9AAAD" w14:textId="4EA5C2FF" w:rsidR="00DE24EF" w:rsidRDefault="00DE24EF" w:rsidP="00DE24EF">
      <w:pPr>
        <w:pStyle w:val="ListParagraph"/>
        <w:numPr>
          <w:ilvl w:val="0"/>
          <w:numId w:val="20"/>
        </w:numPr>
        <w:jc w:val="both"/>
        <w:rPr>
          <w:sz w:val="26"/>
          <w:szCs w:val="26"/>
        </w:rPr>
      </w:pPr>
      <w:r w:rsidRPr="00DE24EF">
        <w:rPr>
          <w:sz w:val="26"/>
          <w:szCs w:val="26"/>
        </w:rPr>
        <w:lastRenderedPageBreak/>
        <w:t xml:space="preserve">The following only </w:t>
      </w:r>
      <w:r>
        <w:rPr>
          <w:sz w:val="26"/>
          <w:szCs w:val="26"/>
        </w:rPr>
        <w:t>describes instructions for user as</w:t>
      </w:r>
      <w:r w:rsidRPr="00DE24EF">
        <w:rPr>
          <w:sz w:val="26"/>
          <w:szCs w:val="26"/>
        </w:rPr>
        <w:t xml:space="preserve"> an enterprise admin account. Super admin only </w:t>
      </w:r>
      <w:proofErr w:type="gramStart"/>
      <w:r w:rsidRPr="00DE24EF">
        <w:rPr>
          <w:sz w:val="26"/>
          <w:szCs w:val="26"/>
        </w:rPr>
        <w:t>need</w:t>
      </w:r>
      <w:proofErr w:type="gramEnd"/>
      <w:r w:rsidRPr="00DE24EF">
        <w:rPr>
          <w:sz w:val="26"/>
          <w:szCs w:val="26"/>
        </w:rPr>
        <w:t xml:space="preserve"> to add a business selection step before configuring.</w:t>
      </w:r>
    </w:p>
    <w:p w14:paraId="009900CA" w14:textId="7B67D1E6" w:rsidR="007147B1" w:rsidRDefault="007147B1" w:rsidP="007147B1">
      <w:pPr>
        <w:ind w:left="360"/>
        <w:jc w:val="both"/>
        <w:rPr>
          <w:sz w:val="26"/>
          <w:szCs w:val="26"/>
        </w:rPr>
      </w:pPr>
      <w:r>
        <w:rPr>
          <w:noProof/>
          <w:snapToGrid/>
        </w:rPr>
        <w:drawing>
          <wp:inline distT="0" distB="0" distL="0" distR="0" wp14:anchorId="24C22FC5" wp14:editId="6D95EEB5">
            <wp:extent cx="5941695" cy="2626995"/>
            <wp:effectExtent l="0" t="0" r="1905" b="1905"/>
            <wp:docPr id="487022" name="Picture 4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695" cy="2626995"/>
                    </a:xfrm>
                    <a:prstGeom prst="rect">
                      <a:avLst/>
                    </a:prstGeom>
                  </pic:spPr>
                </pic:pic>
              </a:graphicData>
            </a:graphic>
          </wp:inline>
        </w:drawing>
      </w:r>
    </w:p>
    <w:p w14:paraId="3114C25C" w14:textId="36B622DD" w:rsidR="007147B1" w:rsidRDefault="007147B1" w:rsidP="007147B1">
      <w:pPr>
        <w:pStyle w:val="Heading3"/>
        <w:rPr>
          <w:lang w:val="en-US"/>
        </w:rPr>
      </w:pPr>
      <w:bookmarkStart w:id="13" w:name="_Toc14367879"/>
      <w:r>
        <w:rPr>
          <w:lang w:val="en-US"/>
        </w:rPr>
        <w:t>Tab “Caller ID”</w:t>
      </w:r>
      <w:bookmarkEnd w:id="13"/>
    </w:p>
    <w:p w14:paraId="58EC6F52" w14:textId="411CC24B" w:rsidR="007147B1" w:rsidRDefault="007147B1" w:rsidP="007147B1">
      <w:pPr>
        <w:ind w:left="360"/>
        <w:jc w:val="both"/>
        <w:rPr>
          <w:sz w:val="26"/>
          <w:szCs w:val="26"/>
        </w:rPr>
      </w:pPr>
      <w:r>
        <w:rPr>
          <w:noProof/>
          <w:snapToGrid/>
        </w:rPr>
        <w:drawing>
          <wp:inline distT="0" distB="0" distL="0" distR="0" wp14:anchorId="3D553132" wp14:editId="5F7CA527">
            <wp:extent cx="5941695" cy="1677035"/>
            <wp:effectExtent l="0" t="0" r="1905" b="0"/>
            <wp:docPr id="487023" name="Picture 48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1677035"/>
                    </a:xfrm>
                    <a:prstGeom prst="rect">
                      <a:avLst/>
                    </a:prstGeom>
                  </pic:spPr>
                </pic:pic>
              </a:graphicData>
            </a:graphic>
          </wp:inline>
        </w:drawing>
      </w:r>
    </w:p>
    <w:p w14:paraId="07569BA7" w14:textId="61166DF6" w:rsidR="007147B1" w:rsidRDefault="007147B1" w:rsidP="007147B1">
      <w:pPr>
        <w:ind w:left="360"/>
        <w:jc w:val="both"/>
        <w:rPr>
          <w:sz w:val="26"/>
          <w:szCs w:val="26"/>
        </w:rPr>
      </w:pPr>
      <w:r>
        <w:rPr>
          <w:noProof/>
          <w:snapToGrid/>
        </w:rPr>
        <w:drawing>
          <wp:inline distT="0" distB="0" distL="0" distR="0" wp14:anchorId="5173328A" wp14:editId="3B942AD4">
            <wp:extent cx="5941695" cy="1445895"/>
            <wp:effectExtent l="0" t="0" r="1905" b="1905"/>
            <wp:docPr id="487024" name="Picture 48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1445895"/>
                    </a:xfrm>
                    <a:prstGeom prst="rect">
                      <a:avLst/>
                    </a:prstGeom>
                  </pic:spPr>
                </pic:pic>
              </a:graphicData>
            </a:graphic>
          </wp:inline>
        </w:drawing>
      </w:r>
    </w:p>
    <w:p w14:paraId="348570F3" w14:textId="665CB938" w:rsidR="007147B1" w:rsidRDefault="007147B1" w:rsidP="007147B1">
      <w:pPr>
        <w:ind w:left="360"/>
        <w:jc w:val="both"/>
        <w:rPr>
          <w:sz w:val="26"/>
          <w:szCs w:val="26"/>
        </w:rPr>
      </w:pPr>
    </w:p>
    <w:p w14:paraId="0E3A829F" w14:textId="7FCA9EA8" w:rsidR="007147B1" w:rsidRPr="007147B1" w:rsidRDefault="007147B1" w:rsidP="007147B1">
      <w:pPr>
        <w:ind w:left="360"/>
        <w:jc w:val="both"/>
        <w:rPr>
          <w:sz w:val="26"/>
          <w:szCs w:val="26"/>
        </w:rPr>
      </w:pPr>
      <w:r w:rsidRPr="007147B1">
        <w:rPr>
          <w:sz w:val="26"/>
          <w:szCs w:val="26"/>
        </w:rPr>
        <w:t>The number selected above will be displayed on the recipient's phone when you make an outbound call</w:t>
      </w:r>
      <w:r>
        <w:rPr>
          <w:sz w:val="26"/>
          <w:szCs w:val="26"/>
        </w:rPr>
        <w:t>.</w:t>
      </w:r>
    </w:p>
    <w:p w14:paraId="05595A21" w14:textId="69C2759C" w:rsidR="00053322" w:rsidRDefault="00DE24EF" w:rsidP="00DE24EF">
      <w:pPr>
        <w:pStyle w:val="Heading2"/>
        <w:rPr>
          <w:rFonts w:ascii="Times New Roman" w:hAnsi="Times New Roman"/>
          <w:sz w:val="26"/>
          <w:szCs w:val="26"/>
        </w:rPr>
      </w:pPr>
      <w:bookmarkStart w:id="14" w:name="_Toc14367880"/>
      <w:r w:rsidRPr="00DE24EF">
        <w:rPr>
          <w:rFonts w:ascii="Times New Roman" w:hAnsi="Times New Roman"/>
          <w:sz w:val="26"/>
          <w:szCs w:val="26"/>
        </w:rPr>
        <w:lastRenderedPageBreak/>
        <w:t>Configure device for users</w:t>
      </w:r>
      <w:r w:rsidR="00053322">
        <w:rPr>
          <w:rFonts w:ascii="Times New Roman" w:hAnsi="Times New Roman"/>
          <w:sz w:val="26"/>
          <w:szCs w:val="26"/>
        </w:rPr>
        <w:t xml:space="preserve"> (</w:t>
      </w:r>
      <w:r>
        <w:rPr>
          <w:rFonts w:ascii="Times New Roman" w:hAnsi="Times New Roman"/>
          <w:sz w:val="26"/>
          <w:szCs w:val="26"/>
        </w:rPr>
        <w:t>Endpoint devices</w:t>
      </w:r>
      <w:r w:rsidR="00053322">
        <w:rPr>
          <w:rFonts w:ascii="Times New Roman" w:hAnsi="Times New Roman"/>
          <w:sz w:val="26"/>
          <w:szCs w:val="26"/>
        </w:rPr>
        <w:t>)</w:t>
      </w:r>
      <w:bookmarkEnd w:id="14"/>
    </w:p>
    <w:p w14:paraId="43150ED2" w14:textId="20D44783" w:rsidR="00A93773" w:rsidRDefault="00DE24EF" w:rsidP="00DE24EF">
      <w:pPr>
        <w:pStyle w:val="Heading3"/>
      </w:pPr>
      <w:bookmarkStart w:id="15" w:name="_Toc14367881"/>
      <w:r w:rsidRPr="00DE24EF">
        <w:rPr>
          <w:lang w:val="en-US"/>
        </w:rPr>
        <w:t>Configure device information on the web</w:t>
      </w:r>
      <w:bookmarkEnd w:id="15"/>
    </w:p>
    <w:p w14:paraId="5B6EB5F0" w14:textId="77777777" w:rsidR="00DE24EF" w:rsidRDefault="00DE24EF" w:rsidP="00DE24EF">
      <w:pPr>
        <w:pStyle w:val="ListParagraph"/>
        <w:numPr>
          <w:ilvl w:val="0"/>
          <w:numId w:val="20"/>
        </w:numPr>
        <w:jc w:val="both"/>
        <w:rPr>
          <w:sz w:val="26"/>
          <w:szCs w:val="26"/>
        </w:rPr>
      </w:pPr>
      <w:r>
        <w:rPr>
          <w:sz w:val="26"/>
          <w:szCs w:val="26"/>
        </w:rPr>
        <w:t xml:space="preserve">Choose from the menu: Settings/ Calls setting/ Endpoints device: </w:t>
      </w:r>
    </w:p>
    <w:p w14:paraId="700881B5" w14:textId="6D511A66" w:rsidR="00053322" w:rsidRPr="00F15047" w:rsidRDefault="00B621F3" w:rsidP="00F15047">
      <w:pPr>
        <w:ind w:left="360"/>
        <w:jc w:val="both"/>
        <w:rPr>
          <w:sz w:val="26"/>
          <w:szCs w:val="26"/>
        </w:rPr>
      </w:pPr>
      <w:r>
        <w:rPr>
          <w:noProof/>
          <w:snapToGrid/>
        </w:rPr>
        <w:drawing>
          <wp:inline distT="0" distB="0" distL="0" distR="0" wp14:anchorId="603EFC8D" wp14:editId="498142DB">
            <wp:extent cx="5941695" cy="2690495"/>
            <wp:effectExtent l="0" t="0" r="1905" b="0"/>
            <wp:docPr id="487025" name="Picture 48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2690495"/>
                    </a:xfrm>
                    <a:prstGeom prst="rect">
                      <a:avLst/>
                    </a:prstGeom>
                  </pic:spPr>
                </pic:pic>
              </a:graphicData>
            </a:graphic>
          </wp:inline>
        </w:drawing>
      </w:r>
    </w:p>
    <w:p w14:paraId="216DB774" w14:textId="334BCB4F" w:rsidR="00B42E55" w:rsidRPr="00DA7F7A" w:rsidRDefault="00B42E55" w:rsidP="00053322">
      <w:pPr>
        <w:ind w:left="0"/>
        <w:jc w:val="both"/>
        <w:rPr>
          <w:sz w:val="26"/>
          <w:szCs w:val="26"/>
        </w:rPr>
      </w:pPr>
    </w:p>
    <w:p w14:paraId="1164F77D" w14:textId="2FB4D40F" w:rsidR="00053322" w:rsidRDefault="00F15047" w:rsidP="00053322">
      <w:pPr>
        <w:pStyle w:val="Heading4"/>
      </w:pPr>
      <w:r>
        <w:t>Add new devices</w:t>
      </w:r>
    </w:p>
    <w:p w14:paraId="69773E44" w14:textId="1F40B54B" w:rsidR="00053322" w:rsidRPr="000B4350" w:rsidRDefault="00F15047" w:rsidP="00053322">
      <w:pPr>
        <w:pStyle w:val="ListParagraph"/>
        <w:widowControl/>
        <w:numPr>
          <w:ilvl w:val="0"/>
          <w:numId w:val="20"/>
        </w:numPr>
        <w:jc w:val="both"/>
        <w:rPr>
          <w:i/>
          <w:sz w:val="26"/>
          <w:szCs w:val="26"/>
        </w:rPr>
      </w:pPr>
      <w:r>
        <w:rPr>
          <w:sz w:val="26"/>
          <w:szCs w:val="26"/>
        </w:rPr>
        <w:t>Step</w:t>
      </w:r>
      <w:r w:rsidR="00053322" w:rsidRPr="00D11C25">
        <w:rPr>
          <w:sz w:val="26"/>
          <w:szCs w:val="26"/>
        </w:rPr>
        <w:t xml:space="preserve"> </w:t>
      </w:r>
      <w:r w:rsidR="00053322">
        <w:rPr>
          <w:sz w:val="26"/>
          <w:szCs w:val="26"/>
        </w:rPr>
        <w:t>1</w:t>
      </w:r>
      <w:r w:rsidR="00053322" w:rsidRPr="00D11C25">
        <w:rPr>
          <w:sz w:val="26"/>
          <w:szCs w:val="26"/>
        </w:rPr>
        <w:t xml:space="preserve">: </w:t>
      </w:r>
      <w:r>
        <w:rPr>
          <w:noProof/>
          <w:snapToGrid/>
          <w:sz w:val="26"/>
          <w:szCs w:val="26"/>
        </w:rPr>
        <w:t>Click “Add” button</w:t>
      </w:r>
      <w:r w:rsidR="00053322">
        <w:rPr>
          <w:noProof/>
          <w:snapToGrid/>
          <w:sz w:val="26"/>
          <w:szCs w:val="26"/>
        </w:rPr>
        <w:t>:</w:t>
      </w:r>
    </w:p>
    <w:p w14:paraId="1E9C97F6" w14:textId="62DD9C10" w:rsidR="00053322" w:rsidRDefault="00B621F3" w:rsidP="00053322">
      <w:pPr>
        <w:widowControl/>
        <w:ind w:left="0"/>
        <w:jc w:val="center"/>
        <w:rPr>
          <w:i/>
          <w:sz w:val="26"/>
          <w:szCs w:val="26"/>
        </w:rPr>
      </w:pPr>
      <w:r>
        <w:rPr>
          <w:noProof/>
          <w:snapToGrid/>
        </w:rPr>
        <w:lastRenderedPageBreak/>
        <w:drawing>
          <wp:inline distT="0" distB="0" distL="0" distR="0" wp14:anchorId="6AB8F89D" wp14:editId="552680F7">
            <wp:extent cx="3857143" cy="4114286"/>
            <wp:effectExtent l="0" t="0" r="0" b="635"/>
            <wp:docPr id="487026" name="Picture 4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7143" cy="4114286"/>
                    </a:xfrm>
                    <a:prstGeom prst="rect">
                      <a:avLst/>
                    </a:prstGeom>
                  </pic:spPr>
                </pic:pic>
              </a:graphicData>
            </a:graphic>
          </wp:inline>
        </w:drawing>
      </w:r>
    </w:p>
    <w:p w14:paraId="787E895D" w14:textId="581ECAC6" w:rsidR="00053322" w:rsidRPr="00151353" w:rsidRDefault="00F15047" w:rsidP="00053322">
      <w:pPr>
        <w:pStyle w:val="ListParagraph"/>
        <w:widowControl/>
        <w:numPr>
          <w:ilvl w:val="0"/>
          <w:numId w:val="20"/>
        </w:numPr>
        <w:jc w:val="both"/>
        <w:rPr>
          <w:b/>
          <w:i/>
          <w:sz w:val="26"/>
          <w:szCs w:val="26"/>
        </w:rPr>
      </w:pPr>
      <w:r>
        <w:rPr>
          <w:sz w:val="26"/>
          <w:szCs w:val="26"/>
        </w:rPr>
        <w:t>Step</w:t>
      </w:r>
      <w:r w:rsidR="00053322" w:rsidRPr="00D11C25">
        <w:rPr>
          <w:sz w:val="26"/>
          <w:szCs w:val="26"/>
        </w:rPr>
        <w:t xml:space="preserve"> </w:t>
      </w:r>
      <w:r w:rsidR="00053322">
        <w:rPr>
          <w:sz w:val="26"/>
          <w:szCs w:val="26"/>
        </w:rPr>
        <w:t>2</w:t>
      </w:r>
      <w:r w:rsidR="00053322" w:rsidRPr="00D11C25">
        <w:rPr>
          <w:sz w:val="26"/>
          <w:szCs w:val="26"/>
        </w:rPr>
        <w:t xml:space="preserve">: </w:t>
      </w:r>
      <w:r>
        <w:rPr>
          <w:noProof/>
          <w:snapToGrid/>
          <w:sz w:val="26"/>
          <w:szCs w:val="26"/>
        </w:rPr>
        <w:t>Enter information:</w:t>
      </w:r>
    </w:p>
    <w:p w14:paraId="29689C30" w14:textId="5753D561" w:rsidR="00053322" w:rsidRPr="008C78FB" w:rsidRDefault="00F15047" w:rsidP="00053322">
      <w:pPr>
        <w:pStyle w:val="ListParagraph"/>
        <w:widowControl/>
        <w:numPr>
          <w:ilvl w:val="1"/>
          <w:numId w:val="20"/>
        </w:numPr>
        <w:jc w:val="both"/>
        <w:rPr>
          <w:b/>
          <w:i/>
          <w:sz w:val="26"/>
          <w:szCs w:val="26"/>
        </w:rPr>
      </w:pPr>
      <w:r>
        <w:rPr>
          <w:noProof/>
          <w:snapToGrid/>
          <w:sz w:val="26"/>
          <w:szCs w:val="26"/>
        </w:rPr>
        <w:t>Device type:</w:t>
      </w:r>
    </w:p>
    <w:p w14:paraId="6A2DF6B5" w14:textId="1ACD70FF" w:rsidR="00F15047" w:rsidRPr="00F15047" w:rsidRDefault="00F15047" w:rsidP="008C78FB">
      <w:pPr>
        <w:pStyle w:val="ListParagraph"/>
        <w:widowControl/>
        <w:numPr>
          <w:ilvl w:val="2"/>
          <w:numId w:val="20"/>
        </w:numPr>
        <w:jc w:val="both"/>
        <w:rPr>
          <w:b/>
          <w:i/>
          <w:sz w:val="26"/>
          <w:szCs w:val="26"/>
        </w:rPr>
      </w:pPr>
      <w:r>
        <w:rPr>
          <w:noProof/>
          <w:snapToGrid/>
          <w:sz w:val="26"/>
          <w:szCs w:val="26"/>
        </w:rPr>
        <w:t>Default value</w:t>
      </w:r>
      <w:r w:rsidR="008C78FB">
        <w:rPr>
          <w:noProof/>
          <w:snapToGrid/>
          <w:sz w:val="26"/>
          <w:szCs w:val="26"/>
        </w:rPr>
        <w:t xml:space="preserve">: </w:t>
      </w:r>
      <w:r>
        <w:rPr>
          <w:noProof/>
          <w:snapToGrid/>
          <w:sz w:val="26"/>
          <w:szCs w:val="26"/>
        </w:rPr>
        <w:t xml:space="preserve">SIP Phone : it means : you can use softphone or webphone or IP phone device to make or receive a call. </w:t>
      </w:r>
    </w:p>
    <w:p w14:paraId="0B6186B6" w14:textId="55576EAF" w:rsidR="00053322" w:rsidRPr="00602475" w:rsidRDefault="00F15047" w:rsidP="00F15047">
      <w:pPr>
        <w:pStyle w:val="ListParagraph"/>
        <w:widowControl/>
        <w:numPr>
          <w:ilvl w:val="1"/>
          <w:numId w:val="20"/>
        </w:numPr>
        <w:jc w:val="both"/>
        <w:rPr>
          <w:b/>
          <w:i/>
          <w:sz w:val="26"/>
          <w:szCs w:val="26"/>
        </w:rPr>
      </w:pPr>
      <w:r>
        <w:rPr>
          <w:noProof/>
          <w:snapToGrid/>
          <w:sz w:val="26"/>
          <w:szCs w:val="26"/>
        </w:rPr>
        <w:t xml:space="preserve">Device Name </w:t>
      </w:r>
      <w:r w:rsidR="00053322">
        <w:rPr>
          <w:noProof/>
          <w:snapToGrid/>
          <w:sz w:val="26"/>
          <w:szCs w:val="26"/>
        </w:rPr>
        <w:t>(*)</w:t>
      </w:r>
      <w:r w:rsidR="008C78FB">
        <w:rPr>
          <w:noProof/>
          <w:snapToGrid/>
          <w:sz w:val="26"/>
          <w:szCs w:val="26"/>
        </w:rPr>
        <w:t xml:space="preserve">: </w:t>
      </w:r>
      <w:r w:rsidRPr="00F15047">
        <w:rPr>
          <w:noProof/>
          <w:snapToGrid/>
          <w:sz w:val="26"/>
          <w:szCs w:val="26"/>
        </w:rPr>
        <w:t>should always set the Agent's username to search for ease</w:t>
      </w:r>
    </w:p>
    <w:p w14:paraId="3779B96D" w14:textId="508F1D21" w:rsidR="00053322" w:rsidRPr="008C78FB" w:rsidRDefault="008C78FB" w:rsidP="00053322">
      <w:pPr>
        <w:pStyle w:val="ListParagraph"/>
        <w:widowControl/>
        <w:numPr>
          <w:ilvl w:val="1"/>
          <w:numId w:val="20"/>
        </w:numPr>
        <w:jc w:val="both"/>
        <w:rPr>
          <w:b/>
          <w:i/>
          <w:sz w:val="26"/>
          <w:szCs w:val="26"/>
        </w:rPr>
      </w:pPr>
      <w:r>
        <w:rPr>
          <w:noProof/>
          <w:snapToGrid/>
          <w:sz w:val="26"/>
          <w:szCs w:val="26"/>
        </w:rPr>
        <w:t>SIP Username (*)</w:t>
      </w:r>
    </w:p>
    <w:p w14:paraId="06C25F44" w14:textId="2B117A76" w:rsidR="008C78FB" w:rsidRPr="00602475" w:rsidRDefault="008C78FB" w:rsidP="00053322">
      <w:pPr>
        <w:pStyle w:val="ListParagraph"/>
        <w:widowControl/>
        <w:numPr>
          <w:ilvl w:val="1"/>
          <w:numId w:val="20"/>
        </w:numPr>
        <w:jc w:val="both"/>
        <w:rPr>
          <w:b/>
          <w:i/>
          <w:sz w:val="26"/>
          <w:szCs w:val="26"/>
        </w:rPr>
      </w:pPr>
      <w:r>
        <w:rPr>
          <w:noProof/>
          <w:snapToGrid/>
          <w:sz w:val="26"/>
          <w:szCs w:val="26"/>
        </w:rPr>
        <w:t>SIP Password (*)</w:t>
      </w:r>
    </w:p>
    <w:p w14:paraId="49B6D1D4" w14:textId="3221CBB4" w:rsidR="00053322" w:rsidRPr="00E37C36" w:rsidRDefault="00F15047" w:rsidP="00053322">
      <w:pPr>
        <w:pStyle w:val="ListParagraph"/>
        <w:widowControl/>
        <w:numPr>
          <w:ilvl w:val="1"/>
          <w:numId w:val="20"/>
        </w:numPr>
        <w:jc w:val="both"/>
        <w:rPr>
          <w:b/>
          <w:i/>
          <w:sz w:val="26"/>
          <w:szCs w:val="26"/>
        </w:rPr>
      </w:pPr>
      <w:r>
        <w:rPr>
          <w:noProof/>
          <w:snapToGrid/>
          <w:sz w:val="26"/>
          <w:szCs w:val="26"/>
        </w:rPr>
        <w:t>Used for</w:t>
      </w:r>
      <w:r w:rsidR="008C78FB">
        <w:rPr>
          <w:noProof/>
          <w:snapToGrid/>
          <w:sz w:val="26"/>
          <w:szCs w:val="26"/>
        </w:rPr>
        <w:t xml:space="preserve"> webphone (WebRTC)</w:t>
      </w:r>
    </w:p>
    <w:p w14:paraId="252D33AB" w14:textId="3F31E8D3" w:rsidR="00F15047" w:rsidRPr="00F15047" w:rsidRDefault="00F15047" w:rsidP="00F15047">
      <w:pPr>
        <w:pStyle w:val="ListParagraph"/>
        <w:widowControl/>
        <w:numPr>
          <w:ilvl w:val="0"/>
          <w:numId w:val="20"/>
        </w:numPr>
        <w:jc w:val="both"/>
        <w:rPr>
          <w:sz w:val="26"/>
          <w:szCs w:val="26"/>
        </w:rPr>
      </w:pPr>
      <w:r w:rsidRPr="00F15047">
        <w:rPr>
          <w:sz w:val="26"/>
          <w:szCs w:val="26"/>
        </w:rPr>
        <w:t>If the checkbox is selected: Agent will receive the call directly on the Web, no need to install additional Softphone such as 3CX, X-lite or use IP Phone device</w:t>
      </w:r>
    </w:p>
    <w:p w14:paraId="16690005" w14:textId="7FF16410" w:rsidR="00F15047" w:rsidRPr="00F15047" w:rsidRDefault="00F15047" w:rsidP="00F15047">
      <w:pPr>
        <w:pStyle w:val="ListParagraph"/>
        <w:widowControl/>
        <w:numPr>
          <w:ilvl w:val="0"/>
          <w:numId w:val="20"/>
        </w:numPr>
        <w:jc w:val="both"/>
        <w:rPr>
          <w:b/>
          <w:i/>
          <w:sz w:val="26"/>
          <w:szCs w:val="26"/>
        </w:rPr>
      </w:pPr>
      <w:r w:rsidRPr="00F15047">
        <w:rPr>
          <w:sz w:val="26"/>
          <w:szCs w:val="26"/>
        </w:rPr>
        <w:t>If the checkbox is not checked: additional settings are required for the Agent Softphone or IP Phone to receive calls</w:t>
      </w:r>
    </w:p>
    <w:p w14:paraId="13E7830C" w14:textId="3BFB1521" w:rsidR="00053322" w:rsidRPr="00B42E55" w:rsidRDefault="00F15047" w:rsidP="00F15047">
      <w:pPr>
        <w:pStyle w:val="ListParagraph"/>
        <w:widowControl/>
        <w:numPr>
          <w:ilvl w:val="0"/>
          <w:numId w:val="20"/>
        </w:numPr>
        <w:jc w:val="both"/>
        <w:rPr>
          <w:b/>
          <w:i/>
          <w:sz w:val="26"/>
          <w:szCs w:val="26"/>
        </w:rPr>
      </w:pPr>
      <w:r>
        <w:rPr>
          <w:sz w:val="26"/>
          <w:szCs w:val="26"/>
        </w:rPr>
        <w:t>Step</w:t>
      </w:r>
      <w:r w:rsidR="00053322" w:rsidRPr="00D11C25">
        <w:rPr>
          <w:sz w:val="26"/>
          <w:szCs w:val="26"/>
        </w:rPr>
        <w:t xml:space="preserve"> </w:t>
      </w:r>
      <w:r w:rsidR="00053322">
        <w:rPr>
          <w:sz w:val="26"/>
          <w:szCs w:val="26"/>
        </w:rPr>
        <w:t>3</w:t>
      </w:r>
      <w:r w:rsidR="00053322" w:rsidRPr="00D11C25">
        <w:rPr>
          <w:sz w:val="26"/>
          <w:szCs w:val="26"/>
        </w:rPr>
        <w:t xml:space="preserve">: </w:t>
      </w:r>
      <w:r w:rsidR="00053322">
        <w:rPr>
          <w:noProof/>
          <w:snapToGrid/>
          <w:sz w:val="26"/>
          <w:szCs w:val="26"/>
        </w:rPr>
        <w:t xml:space="preserve">Click button </w:t>
      </w:r>
      <w:r w:rsidR="00053322">
        <w:rPr>
          <w:b/>
          <w:noProof/>
          <w:snapToGrid/>
          <w:sz w:val="26"/>
          <w:szCs w:val="26"/>
        </w:rPr>
        <w:t>“</w:t>
      </w:r>
      <w:r>
        <w:rPr>
          <w:b/>
          <w:noProof/>
          <w:snapToGrid/>
          <w:sz w:val="26"/>
          <w:szCs w:val="26"/>
        </w:rPr>
        <w:t>Add</w:t>
      </w:r>
      <w:r w:rsidR="00053322" w:rsidRPr="0079569B">
        <w:rPr>
          <w:b/>
          <w:noProof/>
          <w:snapToGrid/>
          <w:sz w:val="26"/>
          <w:szCs w:val="26"/>
        </w:rPr>
        <w:t>”</w:t>
      </w:r>
      <w:r w:rsidR="00053322">
        <w:rPr>
          <w:b/>
          <w:noProof/>
          <w:snapToGrid/>
          <w:sz w:val="26"/>
          <w:szCs w:val="26"/>
        </w:rPr>
        <w:t xml:space="preserve"> </w:t>
      </w:r>
      <w:r>
        <w:rPr>
          <w:noProof/>
          <w:snapToGrid/>
          <w:sz w:val="26"/>
          <w:szCs w:val="26"/>
        </w:rPr>
        <w:t>.</w:t>
      </w:r>
    </w:p>
    <w:p w14:paraId="1FCFCA51" w14:textId="686CFC26" w:rsidR="00053322" w:rsidRDefault="00F15047" w:rsidP="00053322">
      <w:pPr>
        <w:pStyle w:val="Heading4"/>
      </w:pPr>
      <w:r>
        <w:lastRenderedPageBreak/>
        <w:t>Update devices</w:t>
      </w:r>
    </w:p>
    <w:p w14:paraId="019149FD" w14:textId="49EF6C55" w:rsidR="00053322" w:rsidRDefault="00F15047" w:rsidP="00053322">
      <w:pPr>
        <w:pStyle w:val="ListParagraph"/>
        <w:widowControl/>
        <w:numPr>
          <w:ilvl w:val="0"/>
          <w:numId w:val="20"/>
        </w:numPr>
        <w:jc w:val="both"/>
        <w:rPr>
          <w:sz w:val="26"/>
          <w:szCs w:val="26"/>
        </w:rPr>
      </w:pPr>
      <w:r>
        <w:rPr>
          <w:sz w:val="26"/>
          <w:szCs w:val="26"/>
        </w:rPr>
        <w:t>Step</w:t>
      </w:r>
      <w:r w:rsidR="00053322" w:rsidRPr="009D366C">
        <w:rPr>
          <w:sz w:val="26"/>
          <w:szCs w:val="26"/>
        </w:rPr>
        <w:t xml:space="preserve"> 1: </w:t>
      </w:r>
      <w:r w:rsidR="00211DFB">
        <w:rPr>
          <w:sz w:val="26"/>
          <w:szCs w:val="26"/>
        </w:rPr>
        <w:t xml:space="preserve">On device configure screen, click icon Update: </w:t>
      </w:r>
    </w:p>
    <w:p w14:paraId="3DD02A1B" w14:textId="5286F9EB" w:rsidR="00053322" w:rsidRDefault="00B621F3" w:rsidP="00053322">
      <w:pPr>
        <w:widowControl/>
        <w:ind w:left="0"/>
        <w:jc w:val="both"/>
        <w:rPr>
          <w:sz w:val="26"/>
          <w:szCs w:val="26"/>
        </w:rPr>
      </w:pPr>
      <w:r>
        <w:rPr>
          <w:noProof/>
          <w:snapToGrid/>
        </w:rPr>
        <w:drawing>
          <wp:inline distT="0" distB="0" distL="0" distR="0" wp14:anchorId="1F2E864A" wp14:editId="45B07227">
            <wp:extent cx="5941695" cy="2139315"/>
            <wp:effectExtent l="0" t="0" r="1905" b="0"/>
            <wp:docPr id="487028" name="Picture 48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695" cy="2139315"/>
                    </a:xfrm>
                    <a:prstGeom prst="rect">
                      <a:avLst/>
                    </a:prstGeom>
                  </pic:spPr>
                </pic:pic>
              </a:graphicData>
            </a:graphic>
          </wp:inline>
        </w:drawing>
      </w:r>
    </w:p>
    <w:p w14:paraId="75EC1450" w14:textId="668098AA" w:rsidR="00053322" w:rsidRDefault="00211DFB" w:rsidP="00FF3AFD">
      <w:pPr>
        <w:pStyle w:val="ListParagraph"/>
        <w:widowControl/>
        <w:numPr>
          <w:ilvl w:val="0"/>
          <w:numId w:val="25"/>
        </w:numPr>
        <w:jc w:val="both"/>
        <w:rPr>
          <w:sz w:val="26"/>
          <w:szCs w:val="26"/>
        </w:rPr>
      </w:pPr>
      <w:r>
        <w:rPr>
          <w:sz w:val="26"/>
          <w:szCs w:val="26"/>
        </w:rPr>
        <w:t>It shows:</w:t>
      </w:r>
    </w:p>
    <w:p w14:paraId="7CD449CE" w14:textId="54B44614" w:rsidR="00053322" w:rsidRDefault="00B621F3" w:rsidP="00053322">
      <w:pPr>
        <w:widowControl/>
        <w:ind w:left="0"/>
        <w:jc w:val="both"/>
        <w:rPr>
          <w:sz w:val="26"/>
          <w:szCs w:val="26"/>
        </w:rPr>
      </w:pPr>
      <w:r>
        <w:rPr>
          <w:noProof/>
          <w:snapToGrid/>
        </w:rPr>
        <w:drawing>
          <wp:inline distT="0" distB="0" distL="0" distR="0" wp14:anchorId="22F14130" wp14:editId="2828C2AB">
            <wp:extent cx="5941695" cy="2562860"/>
            <wp:effectExtent l="0" t="0" r="1905" b="8890"/>
            <wp:docPr id="487027" name="Picture 48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2562860"/>
                    </a:xfrm>
                    <a:prstGeom prst="rect">
                      <a:avLst/>
                    </a:prstGeom>
                  </pic:spPr>
                </pic:pic>
              </a:graphicData>
            </a:graphic>
          </wp:inline>
        </w:drawing>
      </w:r>
    </w:p>
    <w:p w14:paraId="12C9BF3C" w14:textId="0D21F265" w:rsidR="00211DFB" w:rsidRPr="00211DFB" w:rsidRDefault="00211DFB" w:rsidP="00211DFB">
      <w:pPr>
        <w:pStyle w:val="ListParagraph"/>
        <w:widowControl/>
        <w:numPr>
          <w:ilvl w:val="1"/>
          <w:numId w:val="20"/>
        </w:numPr>
        <w:jc w:val="both"/>
        <w:rPr>
          <w:sz w:val="26"/>
          <w:szCs w:val="26"/>
        </w:rPr>
      </w:pPr>
      <w:r w:rsidRPr="00211DFB">
        <w:rPr>
          <w:sz w:val="26"/>
          <w:szCs w:val="26"/>
        </w:rPr>
        <w:t>The default displays the "Basic Configuration" tab:</w:t>
      </w:r>
    </w:p>
    <w:p w14:paraId="60BA29DA" w14:textId="26089D64" w:rsidR="00211DFB" w:rsidRPr="00211DFB" w:rsidRDefault="00211DFB" w:rsidP="00211DFB">
      <w:pPr>
        <w:pStyle w:val="ListParagraph"/>
        <w:widowControl/>
        <w:numPr>
          <w:ilvl w:val="1"/>
          <w:numId w:val="20"/>
        </w:numPr>
        <w:jc w:val="both"/>
        <w:rPr>
          <w:sz w:val="26"/>
          <w:szCs w:val="26"/>
        </w:rPr>
      </w:pPr>
      <w:r w:rsidRPr="00211DFB">
        <w:rPr>
          <w:sz w:val="26"/>
          <w:szCs w:val="26"/>
        </w:rPr>
        <w:t>Realm: information cannot be changed, it is generated when creating the device, this parameter is used to configure at SIP IP when you want to receive calls on Softphone or IP Phone</w:t>
      </w:r>
    </w:p>
    <w:p w14:paraId="60E46DDB" w14:textId="59D2FED2" w:rsidR="00211DFB" w:rsidRPr="00211DFB" w:rsidRDefault="00211DFB" w:rsidP="00211DFB">
      <w:pPr>
        <w:pStyle w:val="ListParagraph"/>
        <w:widowControl/>
        <w:numPr>
          <w:ilvl w:val="1"/>
          <w:numId w:val="20"/>
        </w:numPr>
        <w:jc w:val="both"/>
        <w:rPr>
          <w:sz w:val="26"/>
          <w:szCs w:val="26"/>
        </w:rPr>
      </w:pPr>
      <w:r>
        <w:rPr>
          <w:sz w:val="26"/>
          <w:szCs w:val="26"/>
        </w:rPr>
        <w:t></w:t>
      </w:r>
      <w:r w:rsidRPr="00211DFB">
        <w:rPr>
          <w:sz w:val="26"/>
          <w:szCs w:val="26"/>
        </w:rPr>
        <w:t>Device name, SIP Username, SIP Password, WebRTC: you can edit</w:t>
      </w:r>
    </w:p>
    <w:p w14:paraId="2DC506BF" w14:textId="77BF4751" w:rsidR="00053322" w:rsidRDefault="00B621F3" w:rsidP="00053322">
      <w:pPr>
        <w:widowControl/>
        <w:ind w:left="0"/>
        <w:jc w:val="both"/>
        <w:rPr>
          <w:sz w:val="26"/>
          <w:szCs w:val="26"/>
        </w:rPr>
      </w:pPr>
      <w:r>
        <w:rPr>
          <w:noProof/>
          <w:snapToGrid/>
        </w:rPr>
        <w:lastRenderedPageBreak/>
        <w:drawing>
          <wp:inline distT="0" distB="0" distL="0" distR="0" wp14:anchorId="25E98925" wp14:editId="2D109154">
            <wp:extent cx="5941695" cy="1933575"/>
            <wp:effectExtent l="0" t="0" r="1905" b="9525"/>
            <wp:docPr id="487029" name="Picture 48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1933575"/>
                    </a:xfrm>
                    <a:prstGeom prst="rect">
                      <a:avLst/>
                    </a:prstGeom>
                  </pic:spPr>
                </pic:pic>
              </a:graphicData>
            </a:graphic>
          </wp:inline>
        </w:drawing>
      </w:r>
    </w:p>
    <w:p w14:paraId="7667EB8C" w14:textId="7AAB4B0E" w:rsidR="00211DFB" w:rsidRDefault="00211DFB" w:rsidP="00211DFB">
      <w:pPr>
        <w:pStyle w:val="ListParagraph"/>
        <w:widowControl/>
        <w:numPr>
          <w:ilvl w:val="1"/>
          <w:numId w:val="20"/>
        </w:numPr>
        <w:jc w:val="both"/>
        <w:rPr>
          <w:sz w:val="26"/>
          <w:szCs w:val="26"/>
        </w:rPr>
      </w:pPr>
      <w:r w:rsidRPr="00211DFB">
        <w:rPr>
          <w:sz w:val="26"/>
          <w:szCs w:val="26"/>
        </w:rPr>
        <w:t xml:space="preserve">When clicking on the "Audio </w:t>
      </w:r>
      <w:r>
        <w:rPr>
          <w:sz w:val="26"/>
          <w:szCs w:val="26"/>
        </w:rPr>
        <w:t>setting</w:t>
      </w:r>
      <w:r w:rsidRPr="00211DFB">
        <w:rPr>
          <w:sz w:val="26"/>
          <w:szCs w:val="26"/>
        </w:rPr>
        <w:t>" tab: the default system generates the code</w:t>
      </w:r>
      <w:r>
        <w:rPr>
          <w:sz w:val="26"/>
          <w:szCs w:val="26"/>
        </w:rPr>
        <w:t xml:space="preserve"> to receive normal voice </w:t>
      </w:r>
      <w:proofErr w:type="gramStart"/>
      <w:r>
        <w:rPr>
          <w:sz w:val="26"/>
          <w:szCs w:val="26"/>
        </w:rPr>
        <w:t>calls ,</w:t>
      </w:r>
      <w:proofErr w:type="gramEnd"/>
      <w:r>
        <w:rPr>
          <w:sz w:val="26"/>
          <w:szCs w:val="26"/>
        </w:rPr>
        <w:t xml:space="preserve"> d</w:t>
      </w:r>
      <w:r w:rsidRPr="00211DFB">
        <w:rPr>
          <w:sz w:val="26"/>
          <w:szCs w:val="26"/>
        </w:rPr>
        <w:t xml:space="preserve">o not </w:t>
      </w:r>
      <w:r>
        <w:rPr>
          <w:sz w:val="26"/>
          <w:szCs w:val="26"/>
        </w:rPr>
        <w:t>change</w:t>
      </w:r>
      <w:r w:rsidRPr="00211DFB">
        <w:rPr>
          <w:sz w:val="26"/>
          <w:szCs w:val="26"/>
        </w:rPr>
        <w:t xml:space="preserve"> in this tab</w:t>
      </w:r>
    </w:p>
    <w:p w14:paraId="001FE0FF" w14:textId="1D3D258C" w:rsidR="00211DFB" w:rsidRPr="009D366C" w:rsidRDefault="00211DFB" w:rsidP="00053322">
      <w:pPr>
        <w:widowControl/>
        <w:ind w:left="0"/>
        <w:jc w:val="both"/>
        <w:rPr>
          <w:sz w:val="26"/>
          <w:szCs w:val="26"/>
        </w:rPr>
      </w:pPr>
      <w:r>
        <w:rPr>
          <w:noProof/>
          <w:snapToGrid/>
        </w:rPr>
        <w:drawing>
          <wp:inline distT="0" distB="0" distL="0" distR="0" wp14:anchorId="4DD634EA" wp14:editId="6D71C82D">
            <wp:extent cx="5941695" cy="1946910"/>
            <wp:effectExtent l="0" t="0" r="1905" b="0"/>
            <wp:docPr id="487030" name="Picture 48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695" cy="1946910"/>
                    </a:xfrm>
                    <a:prstGeom prst="rect">
                      <a:avLst/>
                    </a:prstGeom>
                  </pic:spPr>
                </pic:pic>
              </a:graphicData>
            </a:graphic>
          </wp:inline>
        </w:drawing>
      </w:r>
    </w:p>
    <w:p w14:paraId="7AA0A2E0" w14:textId="4AF23694" w:rsidR="00053322" w:rsidRDefault="00211DFB" w:rsidP="00211DFB">
      <w:pPr>
        <w:pStyle w:val="ListParagraph"/>
        <w:widowControl/>
        <w:numPr>
          <w:ilvl w:val="1"/>
          <w:numId w:val="20"/>
        </w:numPr>
        <w:jc w:val="both"/>
        <w:rPr>
          <w:sz w:val="26"/>
          <w:szCs w:val="26"/>
        </w:rPr>
      </w:pPr>
      <w:r w:rsidRPr="00211DFB">
        <w:rPr>
          <w:sz w:val="26"/>
          <w:szCs w:val="26"/>
        </w:rPr>
        <w:t xml:space="preserve">When clicking on the "Video </w:t>
      </w:r>
      <w:r>
        <w:rPr>
          <w:sz w:val="26"/>
          <w:szCs w:val="26"/>
        </w:rPr>
        <w:t>Settings</w:t>
      </w:r>
      <w:r w:rsidRPr="00211DFB">
        <w:rPr>
          <w:sz w:val="26"/>
          <w:szCs w:val="26"/>
        </w:rPr>
        <w:t>" tab: users can configure the code to allow the agent to receive video calls. Agent wants to receive video call, need to select at least 1 code (Example: VP8)</w:t>
      </w:r>
    </w:p>
    <w:p w14:paraId="23BFADC2" w14:textId="69A6829E" w:rsidR="00053322" w:rsidRPr="00151353" w:rsidRDefault="00BE6954" w:rsidP="00BE6954">
      <w:pPr>
        <w:pStyle w:val="ListParagraph"/>
        <w:widowControl/>
        <w:numPr>
          <w:ilvl w:val="0"/>
          <w:numId w:val="20"/>
        </w:numPr>
        <w:jc w:val="both"/>
        <w:rPr>
          <w:b/>
          <w:i/>
          <w:sz w:val="26"/>
          <w:szCs w:val="26"/>
        </w:rPr>
      </w:pPr>
      <w:r>
        <w:rPr>
          <w:sz w:val="26"/>
          <w:szCs w:val="26"/>
        </w:rPr>
        <w:t>Step</w:t>
      </w:r>
      <w:r w:rsidR="00053322" w:rsidRPr="00D11C25">
        <w:rPr>
          <w:sz w:val="26"/>
          <w:szCs w:val="26"/>
        </w:rPr>
        <w:t xml:space="preserve"> </w:t>
      </w:r>
      <w:r w:rsidR="00053322">
        <w:rPr>
          <w:sz w:val="26"/>
          <w:szCs w:val="26"/>
        </w:rPr>
        <w:t>2</w:t>
      </w:r>
      <w:r w:rsidR="00053322" w:rsidRPr="00D11C25">
        <w:rPr>
          <w:sz w:val="26"/>
          <w:szCs w:val="26"/>
        </w:rPr>
        <w:t xml:space="preserve">: </w:t>
      </w:r>
      <w:r w:rsidRPr="00BE6954">
        <w:rPr>
          <w:noProof/>
          <w:snapToGrid/>
          <w:sz w:val="26"/>
          <w:szCs w:val="26"/>
        </w:rPr>
        <w:t xml:space="preserve">Users can edit information (if necessary) at the tabs: Basic </w:t>
      </w:r>
      <w:r>
        <w:rPr>
          <w:noProof/>
          <w:snapToGrid/>
          <w:sz w:val="26"/>
          <w:szCs w:val="26"/>
        </w:rPr>
        <w:t>Setting</w:t>
      </w:r>
      <w:r w:rsidRPr="00BE6954">
        <w:rPr>
          <w:noProof/>
          <w:snapToGrid/>
          <w:sz w:val="26"/>
          <w:szCs w:val="26"/>
        </w:rPr>
        <w:t xml:space="preserve">, Audio </w:t>
      </w:r>
      <w:r>
        <w:rPr>
          <w:noProof/>
          <w:snapToGrid/>
          <w:sz w:val="26"/>
          <w:szCs w:val="26"/>
        </w:rPr>
        <w:t>Setting</w:t>
      </w:r>
      <w:r w:rsidRPr="00BE6954">
        <w:rPr>
          <w:noProof/>
          <w:snapToGrid/>
          <w:sz w:val="26"/>
          <w:szCs w:val="26"/>
        </w:rPr>
        <w:t xml:space="preserve">, Video </w:t>
      </w:r>
      <w:r>
        <w:rPr>
          <w:noProof/>
          <w:snapToGrid/>
          <w:sz w:val="26"/>
          <w:szCs w:val="26"/>
        </w:rPr>
        <w:t>Setting.</w:t>
      </w:r>
    </w:p>
    <w:p w14:paraId="0B79A40D" w14:textId="06B70E4B" w:rsidR="00053322" w:rsidRPr="004C70D0" w:rsidRDefault="00BE6954" w:rsidP="00053322">
      <w:pPr>
        <w:pStyle w:val="ListParagraph"/>
        <w:widowControl/>
        <w:numPr>
          <w:ilvl w:val="0"/>
          <w:numId w:val="20"/>
        </w:numPr>
        <w:jc w:val="both"/>
        <w:rPr>
          <w:b/>
          <w:i/>
          <w:sz w:val="26"/>
          <w:szCs w:val="26"/>
        </w:rPr>
      </w:pPr>
      <w:r>
        <w:rPr>
          <w:sz w:val="26"/>
          <w:szCs w:val="26"/>
        </w:rPr>
        <w:t>Step</w:t>
      </w:r>
      <w:r w:rsidR="00053322" w:rsidRPr="00D11C25">
        <w:rPr>
          <w:sz w:val="26"/>
          <w:szCs w:val="26"/>
        </w:rPr>
        <w:t xml:space="preserve"> </w:t>
      </w:r>
      <w:r w:rsidR="00053322">
        <w:rPr>
          <w:sz w:val="26"/>
          <w:szCs w:val="26"/>
        </w:rPr>
        <w:t>3</w:t>
      </w:r>
      <w:r w:rsidR="00053322" w:rsidRPr="00D11C25">
        <w:rPr>
          <w:sz w:val="26"/>
          <w:szCs w:val="26"/>
        </w:rPr>
        <w:t xml:space="preserve">: </w:t>
      </w:r>
      <w:r w:rsidR="00053322">
        <w:rPr>
          <w:noProof/>
          <w:snapToGrid/>
          <w:sz w:val="26"/>
          <w:szCs w:val="26"/>
        </w:rPr>
        <w:t xml:space="preserve">Click button </w:t>
      </w:r>
      <w:r w:rsidR="002C07B4">
        <w:rPr>
          <w:b/>
          <w:noProof/>
          <w:snapToGrid/>
          <w:sz w:val="26"/>
          <w:szCs w:val="26"/>
        </w:rPr>
        <w:t>“</w:t>
      </w:r>
      <w:r>
        <w:rPr>
          <w:b/>
          <w:noProof/>
          <w:snapToGrid/>
          <w:sz w:val="26"/>
          <w:szCs w:val="26"/>
        </w:rPr>
        <w:t>Save</w:t>
      </w:r>
      <w:r w:rsidR="00053322" w:rsidRPr="0079569B">
        <w:rPr>
          <w:b/>
          <w:noProof/>
          <w:snapToGrid/>
          <w:sz w:val="26"/>
          <w:szCs w:val="26"/>
        </w:rPr>
        <w:t>”</w:t>
      </w:r>
      <w:r>
        <w:rPr>
          <w:b/>
          <w:noProof/>
          <w:snapToGrid/>
          <w:sz w:val="26"/>
          <w:szCs w:val="26"/>
        </w:rPr>
        <w:t>.</w:t>
      </w:r>
    </w:p>
    <w:p w14:paraId="54973F84" w14:textId="19DB21CF" w:rsidR="00053322" w:rsidRDefault="00BE6954" w:rsidP="00053322">
      <w:pPr>
        <w:pStyle w:val="Heading4"/>
      </w:pPr>
      <w:r>
        <w:t>Delete devices</w:t>
      </w:r>
    </w:p>
    <w:p w14:paraId="496C9F04" w14:textId="79F772FB" w:rsidR="00053322" w:rsidRDefault="00BE6954" w:rsidP="00053322">
      <w:pPr>
        <w:pStyle w:val="ListParagraph"/>
        <w:widowControl/>
        <w:numPr>
          <w:ilvl w:val="0"/>
          <w:numId w:val="20"/>
        </w:numPr>
        <w:jc w:val="both"/>
        <w:rPr>
          <w:sz w:val="26"/>
          <w:szCs w:val="26"/>
        </w:rPr>
      </w:pPr>
      <w:r>
        <w:rPr>
          <w:sz w:val="26"/>
          <w:szCs w:val="26"/>
        </w:rPr>
        <w:t>Step</w:t>
      </w:r>
      <w:r w:rsidR="00053322" w:rsidRPr="009D366C">
        <w:rPr>
          <w:sz w:val="26"/>
          <w:szCs w:val="26"/>
        </w:rPr>
        <w:t xml:space="preserve"> 1: </w:t>
      </w:r>
      <w:r>
        <w:rPr>
          <w:sz w:val="26"/>
          <w:szCs w:val="26"/>
        </w:rPr>
        <w:t xml:space="preserve">On list devices screen, click icon Delete at which device you want to delete. </w:t>
      </w:r>
    </w:p>
    <w:p w14:paraId="671D4427" w14:textId="4684F12A" w:rsidR="00053322" w:rsidRDefault="00B621F3" w:rsidP="00053322">
      <w:pPr>
        <w:widowControl/>
        <w:ind w:left="0"/>
        <w:jc w:val="both"/>
        <w:rPr>
          <w:i/>
          <w:sz w:val="26"/>
          <w:szCs w:val="26"/>
        </w:rPr>
      </w:pPr>
      <w:r>
        <w:rPr>
          <w:noProof/>
          <w:snapToGrid/>
        </w:rPr>
        <w:lastRenderedPageBreak/>
        <w:drawing>
          <wp:inline distT="0" distB="0" distL="0" distR="0" wp14:anchorId="7524A31C" wp14:editId="5D765617">
            <wp:extent cx="5941695" cy="1609090"/>
            <wp:effectExtent l="0" t="0" r="1905" b="0"/>
            <wp:docPr id="487031" name="Picture 48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1695" cy="1609090"/>
                    </a:xfrm>
                    <a:prstGeom prst="rect">
                      <a:avLst/>
                    </a:prstGeom>
                  </pic:spPr>
                </pic:pic>
              </a:graphicData>
            </a:graphic>
          </wp:inline>
        </w:drawing>
      </w:r>
    </w:p>
    <w:p w14:paraId="68CC74FE" w14:textId="5C002307" w:rsidR="00053322" w:rsidRPr="00FD5B09" w:rsidRDefault="00BE6954" w:rsidP="00FF3AFD">
      <w:pPr>
        <w:pStyle w:val="ListParagraph"/>
        <w:widowControl/>
        <w:numPr>
          <w:ilvl w:val="0"/>
          <w:numId w:val="25"/>
        </w:numPr>
        <w:jc w:val="both"/>
        <w:rPr>
          <w:b/>
          <w:i/>
          <w:sz w:val="26"/>
          <w:szCs w:val="26"/>
        </w:rPr>
      </w:pPr>
      <w:r>
        <w:rPr>
          <w:noProof/>
          <w:snapToGrid/>
          <w:sz w:val="26"/>
          <w:szCs w:val="26"/>
        </w:rPr>
        <w:t>It shows a</w:t>
      </w:r>
      <w:r w:rsidR="00053322" w:rsidRPr="00FD5B09">
        <w:rPr>
          <w:noProof/>
          <w:snapToGrid/>
          <w:sz w:val="26"/>
          <w:szCs w:val="26"/>
        </w:rPr>
        <w:t xml:space="preserve"> confirm:</w:t>
      </w:r>
    </w:p>
    <w:p w14:paraId="06B11289" w14:textId="3E7BE3A1" w:rsidR="00053322" w:rsidRDefault="00FD5B09" w:rsidP="00053322">
      <w:pPr>
        <w:widowControl/>
        <w:ind w:left="0"/>
        <w:jc w:val="center"/>
        <w:rPr>
          <w:b/>
          <w:i/>
          <w:sz w:val="26"/>
          <w:szCs w:val="26"/>
        </w:rPr>
      </w:pPr>
      <w:r>
        <w:rPr>
          <w:noProof/>
          <w:snapToGrid/>
        </w:rPr>
        <w:drawing>
          <wp:inline distT="0" distB="0" distL="0" distR="0" wp14:anchorId="31D86916" wp14:editId="5644436A">
            <wp:extent cx="4628571" cy="2028571"/>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8571" cy="2028571"/>
                    </a:xfrm>
                    <a:prstGeom prst="rect">
                      <a:avLst/>
                    </a:prstGeom>
                  </pic:spPr>
                </pic:pic>
              </a:graphicData>
            </a:graphic>
          </wp:inline>
        </w:drawing>
      </w:r>
    </w:p>
    <w:p w14:paraId="1F542924" w14:textId="388D92B3" w:rsidR="00053322" w:rsidRPr="00A93773" w:rsidRDefault="00BE6954" w:rsidP="00FD5B09">
      <w:pPr>
        <w:pStyle w:val="ListParagraph"/>
        <w:widowControl/>
        <w:numPr>
          <w:ilvl w:val="0"/>
          <w:numId w:val="20"/>
        </w:numPr>
        <w:jc w:val="both"/>
        <w:rPr>
          <w:b/>
          <w:i/>
          <w:sz w:val="26"/>
          <w:szCs w:val="26"/>
        </w:rPr>
      </w:pPr>
      <w:r>
        <w:rPr>
          <w:sz w:val="26"/>
          <w:szCs w:val="26"/>
        </w:rPr>
        <w:t>Step</w:t>
      </w:r>
      <w:r w:rsidR="00053322" w:rsidRPr="00D11C25">
        <w:rPr>
          <w:sz w:val="26"/>
          <w:szCs w:val="26"/>
        </w:rPr>
        <w:t xml:space="preserve"> </w:t>
      </w:r>
      <w:r w:rsidR="00FD5B09">
        <w:rPr>
          <w:sz w:val="26"/>
          <w:szCs w:val="26"/>
        </w:rPr>
        <w:t>2</w:t>
      </w:r>
      <w:r w:rsidR="00053322" w:rsidRPr="00D11C25">
        <w:rPr>
          <w:sz w:val="26"/>
          <w:szCs w:val="26"/>
        </w:rPr>
        <w:t xml:space="preserve">: </w:t>
      </w:r>
      <w:r w:rsidR="00053322">
        <w:rPr>
          <w:noProof/>
          <w:snapToGrid/>
          <w:sz w:val="26"/>
          <w:szCs w:val="26"/>
        </w:rPr>
        <w:t xml:space="preserve">Click button </w:t>
      </w:r>
      <w:r w:rsidR="00053322">
        <w:rPr>
          <w:b/>
          <w:noProof/>
          <w:snapToGrid/>
          <w:sz w:val="26"/>
          <w:szCs w:val="26"/>
        </w:rPr>
        <w:t>“Delete</w:t>
      </w:r>
      <w:r w:rsidR="00053322" w:rsidRPr="0079569B">
        <w:rPr>
          <w:b/>
          <w:noProof/>
          <w:snapToGrid/>
          <w:sz w:val="26"/>
          <w:szCs w:val="26"/>
        </w:rPr>
        <w:t>”</w:t>
      </w:r>
      <w:r w:rsidR="00053322">
        <w:rPr>
          <w:noProof/>
          <w:snapToGrid/>
          <w:sz w:val="26"/>
          <w:szCs w:val="26"/>
        </w:rPr>
        <w:t>.</w:t>
      </w:r>
    </w:p>
    <w:p w14:paraId="11BB1BDF" w14:textId="327E7874" w:rsidR="00A93773" w:rsidRDefault="00A93773" w:rsidP="00A93773">
      <w:pPr>
        <w:widowControl/>
        <w:jc w:val="both"/>
        <w:rPr>
          <w:b/>
          <w:i/>
          <w:sz w:val="26"/>
          <w:szCs w:val="26"/>
        </w:rPr>
      </w:pPr>
    </w:p>
    <w:p w14:paraId="38DFC272" w14:textId="259B64A1" w:rsidR="00A93773" w:rsidRDefault="00BE6954" w:rsidP="00A93773">
      <w:pPr>
        <w:pStyle w:val="Heading3"/>
        <w:rPr>
          <w:b w:val="0"/>
        </w:rPr>
      </w:pPr>
      <w:bookmarkStart w:id="16" w:name="_Toc14367882"/>
      <w:proofErr w:type="gramStart"/>
      <w:r>
        <w:rPr>
          <w:b w:val="0"/>
          <w:lang w:val="en-US"/>
        </w:rPr>
        <w:t xml:space="preserve">Config </w:t>
      </w:r>
      <w:r w:rsidR="00A93773">
        <w:rPr>
          <w:b w:val="0"/>
        </w:rPr>
        <w:t xml:space="preserve"> IP</w:t>
      </w:r>
      <w:proofErr w:type="gramEnd"/>
      <w:r w:rsidR="00A93773">
        <w:rPr>
          <w:b w:val="0"/>
        </w:rPr>
        <w:t xml:space="preserve"> Phone</w:t>
      </w:r>
      <w:r>
        <w:rPr>
          <w:b w:val="0"/>
          <w:lang w:val="en-US"/>
        </w:rPr>
        <w:t xml:space="preserve"> device</w:t>
      </w:r>
      <w:bookmarkEnd w:id="16"/>
    </w:p>
    <w:p w14:paraId="730878CF" w14:textId="077C932F" w:rsidR="00A93773" w:rsidRPr="00B42E55" w:rsidRDefault="00BE6954" w:rsidP="00A93773">
      <w:pPr>
        <w:pStyle w:val="ListParagraph"/>
        <w:widowControl/>
        <w:numPr>
          <w:ilvl w:val="0"/>
          <w:numId w:val="20"/>
        </w:numPr>
        <w:jc w:val="both"/>
        <w:rPr>
          <w:b/>
          <w:i/>
          <w:sz w:val="26"/>
          <w:szCs w:val="26"/>
        </w:rPr>
      </w:pPr>
      <w:r>
        <w:rPr>
          <w:noProof/>
          <w:snapToGrid/>
          <w:sz w:val="26"/>
          <w:szCs w:val="26"/>
        </w:rPr>
        <w:t>Example</w:t>
      </w:r>
      <w:r w:rsidR="00A93773">
        <w:rPr>
          <w:noProof/>
          <w:snapToGrid/>
          <w:sz w:val="26"/>
          <w:szCs w:val="26"/>
        </w:rPr>
        <w:t>: IP PHONE – Grand Stream GXP1610/1615</w:t>
      </w:r>
    </w:p>
    <w:p w14:paraId="270F8281" w14:textId="468126F9" w:rsidR="00A93773" w:rsidRDefault="002B2A3C" w:rsidP="00A93773">
      <w:pPr>
        <w:pStyle w:val="ListParagraph"/>
        <w:widowControl/>
        <w:jc w:val="both"/>
        <w:rPr>
          <w:noProof/>
          <w:snapToGrid/>
          <w:sz w:val="26"/>
          <w:szCs w:val="26"/>
        </w:rPr>
      </w:pPr>
      <w:r w:rsidRPr="002B2A3C">
        <w:rPr>
          <w:noProof/>
          <w:snapToGrid/>
          <w:sz w:val="26"/>
          <w:szCs w:val="26"/>
        </w:rPr>
        <w:t>After plugging in, connecting to the network, the IP Phone screen displayed</w:t>
      </w:r>
      <w:r w:rsidR="00A93773">
        <w:rPr>
          <w:noProof/>
          <w:snapToGrid/>
          <w:sz w:val="26"/>
          <w:szCs w:val="26"/>
        </w:rPr>
        <w:t xml:space="preserve">: </w:t>
      </w:r>
    </w:p>
    <w:p w14:paraId="190E5885" w14:textId="77777777" w:rsidR="00A93773" w:rsidRDefault="00A93773" w:rsidP="00A93773">
      <w:pPr>
        <w:pStyle w:val="ListParagraph"/>
        <w:widowControl/>
        <w:jc w:val="both"/>
        <w:rPr>
          <w:b/>
          <w:i/>
          <w:sz w:val="26"/>
          <w:szCs w:val="26"/>
        </w:rPr>
      </w:pPr>
      <w:r w:rsidRPr="003267CF">
        <w:rPr>
          <w:b/>
          <w:i/>
          <w:noProof/>
          <w:sz w:val="26"/>
          <w:szCs w:val="26"/>
        </w:rPr>
        <w:drawing>
          <wp:inline distT="0" distB="0" distL="0" distR="0" wp14:anchorId="024DE313" wp14:editId="010CF4C5">
            <wp:extent cx="2677160" cy="2007870"/>
            <wp:effectExtent l="0" t="0" r="8890" b="0"/>
            <wp:docPr id="487003" name="Picture 487003" descr="C:\Users\VTS-HaNTT49\Pictures\Cấu hình IP Phone GXP16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S-HaNTT49\Pictures\Cấu hình IP Phone GXP1610\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77840" cy="2008380"/>
                    </a:xfrm>
                    <a:prstGeom prst="rect">
                      <a:avLst/>
                    </a:prstGeom>
                    <a:noFill/>
                    <a:ln>
                      <a:noFill/>
                    </a:ln>
                  </pic:spPr>
                </pic:pic>
              </a:graphicData>
            </a:graphic>
          </wp:inline>
        </w:drawing>
      </w:r>
    </w:p>
    <w:p w14:paraId="5666AEFF" w14:textId="5B466FAA" w:rsidR="00A93773" w:rsidRDefault="00BD7FF2" w:rsidP="00A93773">
      <w:pPr>
        <w:pStyle w:val="ListParagraph"/>
        <w:widowControl/>
        <w:jc w:val="both"/>
        <w:rPr>
          <w:sz w:val="26"/>
          <w:szCs w:val="26"/>
        </w:rPr>
      </w:pPr>
      <w:r>
        <w:rPr>
          <w:sz w:val="26"/>
          <w:szCs w:val="26"/>
        </w:rPr>
        <w:t xml:space="preserve">Then: </w:t>
      </w:r>
    </w:p>
    <w:p w14:paraId="3C544DD2" w14:textId="77777777" w:rsidR="00A93773" w:rsidRDefault="00A93773" w:rsidP="00A93773">
      <w:pPr>
        <w:pStyle w:val="ListParagraph"/>
        <w:widowControl/>
        <w:jc w:val="both"/>
        <w:rPr>
          <w:sz w:val="26"/>
          <w:szCs w:val="26"/>
        </w:rPr>
      </w:pPr>
      <w:r w:rsidRPr="003267CF">
        <w:rPr>
          <w:noProof/>
          <w:sz w:val="26"/>
          <w:szCs w:val="26"/>
        </w:rPr>
        <w:lastRenderedPageBreak/>
        <w:drawing>
          <wp:inline distT="0" distB="0" distL="0" distR="0" wp14:anchorId="6916EB21" wp14:editId="2F473F5A">
            <wp:extent cx="3086101" cy="2314575"/>
            <wp:effectExtent l="0" t="0" r="0" b="9525"/>
            <wp:docPr id="487004" name="Picture 487004" descr="C:\Users\VTS-HaNTT49\Pictures\Cấu hình IP Phone GXP16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TS-HaNTT49\Pictures\Cấu hình IP Phone GXP1610\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8686" cy="2316514"/>
                    </a:xfrm>
                    <a:prstGeom prst="rect">
                      <a:avLst/>
                    </a:prstGeom>
                    <a:noFill/>
                    <a:ln>
                      <a:noFill/>
                    </a:ln>
                  </pic:spPr>
                </pic:pic>
              </a:graphicData>
            </a:graphic>
          </wp:inline>
        </w:drawing>
      </w:r>
    </w:p>
    <w:p w14:paraId="60005735" w14:textId="77777777" w:rsidR="00BD7FF2" w:rsidRDefault="00BD7FF2" w:rsidP="00A93773">
      <w:pPr>
        <w:pStyle w:val="ListParagraph"/>
        <w:widowControl/>
        <w:jc w:val="both"/>
        <w:rPr>
          <w:sz w:val="26"/>
          <w:szCs w:val="26"/>
        </w:rPr>
      </w:pPr>
      <w:r w:rsidRPr="00BD7FF2">
        <w:rPr>
          <w:sz w:val="26"/>
          <w:szCs w:val="26"/>
        </w:rPr>
        <w:t>Press Menu button (middle button of circle):</w:t>
      </w:r>
      <w:r>
        <w:rPr>
          <w:sz w:val="26"/>
          <w:szCs w:val="26"/>
        </w:rPr>
        <w:t xml:space="preserve"> </w:t>
      </w:r>
    </w:p>
    <w:p w14:paraId="1A027DF3" w14:textId="1E68FF76" w:rsidR="00A93773" w:rsidRDefault="00720776" w:rsidP="00A93773">
      <w:pPr>
        <w:pStyle w:val="ListParagraph"/>
        <w:widowControl/>
        <w:jc w:val="both"/>
        <w:rPr>
          <w:sz w:val="26"/>
          <w:szCs w:val="26"/>
        </w:rPr>
      </w:pPr>
      <w:r w:rsidRPr="00720776">
        <w:rPr>
          <w:noProof/>
          <w:sz w:val="26"/>
          <w:szCs w:val="26"/>
        </w:rPr>
        <w:drawing>
          <wp:inline distT="0" distB="0" distL="0" distR="0" wp14:anchorId="632E2DEA" wp14:editId="014983F2">
            <wp:extent cx="3122385" cy="2342360"/>
            <wp:effectExtent l="0" t="0" r="1905" b="1270"/>
            <wp:docPr id="37" name="Picture 37" descr="C:\Users\VTS-HaNTT49\Pictures\Cấu hình IP Phone GXP1610\2_Engl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TS-HaNTT49\Pictures\Cấu hình IP Phone GXP1610\2_English.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9072" cy="2354879"/>
                    </a:xfrm>
                    <a:prstGeom prst="rect">
                      <a:avLst/>
                    </a:prstGeom>
                    <a:noFill/>
                    <a:ln>
                      <a:noFill/>
                    </a:ln>
                  </pic:spPr>
                </pic:pic>
              </a:graphicData>
            </a:graphic>
          </wp:inline>
        </w:drawing>
      </w:r>
    </w:p>
    <w:p w14:paraId="6CA69FDA" w14:textId="09736F2D" w:rsidR="00A93773" w:rsidRDefault="00720776" w:rsidP="00A93773">
      <w:pPr>
        <w:pStyle w:val="ListParagraph"/>
        <w:widowControl/>
        <w:jc w:val="both"/>
        <w:rPr>
          <w:sz w:val="26"/>
          <w:szCs w:val="26"/>
        </w:rPr>
      </w:pPr>
      <w:r>
        <w:rPr>
          <w:sz w:val="26"/>
          <w:szCs w:val="26"/>
        </w:rPr>
        <w:t>List options</w:t>
      </w:r>
      <w:r w:rsidR="00A93773">
        <w:rPr>
          <w:sz w:val="26"/>
          <w:szCs w:val="26"/>
        </w:rPr>
        <w:t xml:space="preserve">: Call History, Status, Contacts, Messages, Preference, Direct IP Call, Phone, System, Reboot. </w:t>
      </w:r>
    </w:p>
    <w:p w14:paraId="4F4F6076" w14:textId="6D145371" w:rsidR="00A93773" w:rsidRDefault="00720776" w:rsidP="00A93773">
      <w:pPr>
        <w:pStyle w:val="ListParagraph"/>
        <w:widowControl/>
        <w:jc w:val="both"/>
        <w:rPr>
          <w:sz w:val="26"/>
          <w:szCs w:val="26"/>
        </w:rPr>
      </w:pPr>
      <w:r>
        <w:rPr>
          <w:sz w:val="26"/>
          <w:szCs w:val="26"/>
        </w:rPr>
        <w:t>Moving to Phone option:</w:t>
      </w:r>
      <w:r w:rsidR="00A93773">
        <w:rPr>
          <w:sz w:val="26"/>
          <w:szCs w:val="26"/>
        </w:rPr>
        <w:t xml:space="preserve"> </w:t>
      </w:r>
      <w:r w:rsidR="00A93773" w:rsidRPr="00BE7F34">
        <w:rPr>
          <w:sz w:val="26"/>
          <w:szCs w:val="26"/>
        </w:rPr>
        <w:sym w:font="Wingdings" w:char="F0E0"/>
      </w:r>
      <w:r w:rsidR="00A93773">
        <w:rPr>
          <w:sz w:val="26"/>
          <w:szCs w:val="26"/>
        </w:rPr>
        <w:t xml:space="preserve"> </w:t>
      </w:r>
      <w:r>
        <w:rPr>
          <w:sz w:val="26"/>
          <w:szCs w:val="26"/>
        </w:rPr>
        <w:t>press Select button</w:t>
      </w:r>
      <w:r w:rsidR="00A93773">
        <w:rPr>
          <w:sz w:val="26"/>
          <w:szCs w:val="26"/>
        </w:rPr>
        <w:t xml:space="preserve"> </w:t>
      </w:r>
      <w:r w:rsidR="00A93773" w:rsidRPr="00BE7F34">
        <w:rPr>
          <w:sz w:val="26"/>
          <w:szCs w:val="26"/>
        </w:rPr>
        <w:sym w:font="Wingdings" w:char="F0E0"/>
      </w:r>
      <w:r w:rsidR="00A93773">
        <w:rPr>
          <w:sz w:val="26"/>
          <w:szCs w:val="26"/>
        </w:rPr>
        <w:t xml:space="preserve"> </w:t>
      </w:r>
      <w:r>
        <w:rPr>
          <w:sz w:val="26"/>
          <w:szCs w:val="26"/>
        </w:rPr>
        <w:t>it shows options</w:t>
      </w:r>
      <w:r w:rsidR="00A93773">
        <w:rPr>
          <w:sz w:val="26"/>
          <w:szCs w:val="26"/>
        </w:rPr>
        <w:t xml:space="preserve">: SIP, Call Features. </w:t>
      </w:r>
    </w:p>
    <w:p w14:paraId="611C3E2C" w14:textId="081AC8D5" w:rsidR="002F05DD" w:rsidRDefault="002F05DD" w:rsidP="00A93773">
      <w:pPr>
        <w:pStyle w:val="ListParagraph"/>
        <w:widowControl/>
        <w:jc w:val="both"/>
        <w:rPr>
          <w:sz w:val="26"/>
          <w:szCs w:val="26"/>
        </w:rPr>
      </w:pPr>
      <w:r w:rsidRPr="002F05DD">
        <w:rPr>
          <w:noProof/>
          <w:sz w:val="26"/>
          <w:szCs w:val="26"/>
        </w:rPr>
        <w:lastRenderedPageBreak/>
        <w:drawing>
          <wp:inline distT="0" distB="0" distL="0" distR="0" wp14:anchorId="1F32C19F" wp14:editId="01828AFD">
            <wp:extent cx="2667000" cy="3552825"/>
            <wp:effectExtent l="0" t="0" r="0" b="9525"/>
            <wp:docPr id="487005" name="Picture 487005" descr="C:\Users\VTS-HaNTT49\Pictures\Cấu hình IP Phone GXP1610\NhanChon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S-HaNTT49\Pictures\Cấu hình IP Phone GXP1610\NhanChonPhon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000" cy="3552825"/>
                    </a:xfrm>
                    <a:prstGeom prst="rect">
                      <a:avLst/>
                    </a:prstGeom>
                    <a:noFill/>
                    <a:ln>
                      <a:noFill/>
                    </a:ln>
                  </pic:spPr>
                </pic:pic>
              </a:graphicData>
            </a:graphic>
          </wp:inline>
        </w:drawing>
      </w:r>
    </w:p>
    <w:p w14:paraId="333468DB" w14:textId="38D542CD" w:rsidR="00A93773" w:rsidRDefault="00720776" w:rsidP="00A93773">
      <w:pPr>
        <w:pStyle w:val="ListParagraph"/>
        <w:widowControl/>
        <w:jc w:val="both"/>
        <w:rPr>
          <w:sz w:val="26"/>
          <w:szCs w:val="26"/>
        </w:rPr>
      </w:pPr>
      <w:r>
        <w:rPr>
          <w:sz w:val="26"/>
          <w:szCs w:val="26"/>
        </w:rPr>
        <w:t>Choose</w:t>
      </w:r>
      <w:r w:rsidR="00A93773">
        <w:rPr>
          <w:sz w:val="26"/>
          <w:szCs w:val="26"/>
        </w:rPr>
        <w:t xml:space="preserve"> SIP </w:t>
      </w:r>
      <w:r w:rsidR="00A93773" w:rsidRPr="00C52F1D">
        <w:rPr>
          <w:sz w:val="26"/>
          <w:szCs w:val="26"/>
        </w:rPr>
        <w:sym w:font="Wingdings" w:char="F0E0"/>
      </w:r>
      <w:r w:rsidR="00A93773">
        <w:rPr>
          <w:sz w:val="26"/>
          <w:szCs w:val="26"/>
        </w:rPr>
        <w:t xml:space="preserve"> </w:t>
      </w:r>
      <w:r>
        <w:rPr>
          <w:sz w:val="26"/>
          <w:szCs w:val="26"/>
        </w:rPr>
        <w:t xml:space="preserve">it </w:t>
      </w:r>
      <w:proofErr w:type="gramStart"/>
      <w:r>
        <w:rPr>
          <w:sz w:val="26"/>
          <w:szCs w:val="26"/>
        </w:rPr>
        <w:t>shows</w:t>
      </w:r>
      <w:r w:rsidR="00A93773">
        <w:rPr>
          <w:sz w:val="26"/>
          <w:szCs w:val="26"/>
        </w:rPr>
        <w:t xml:space="preserve"> :</w:t>
      </w:r>
      <w:proofErr w:type="gramEnd"/>
      <w:r w:rsidR="00A93773">
        <w:rPr>
          <w:sz w:val="26"/>
          <w:szCs w:val="26"/>
        </w:rPr>
        <w:t xml:space="preserve"> Account 1: (Not </w:t>
      </w:r>
      <w:proofErr w:type="spellStart"/>
      <w:r w:rsidR="00A93773">
        <w:rPr>
          <w:sz w:val="26"/>
          <w:szCs w:val="26"/>
        </w:rPr>
        <w:t>Registerd</w:t>
      </w:r>
      <w:proofErr w:type="spellEnd"/>
      <w:r w:rsidR="00A93773">
        <w:rPr>
          <w:sz w:val="26"/>
          <w:szCs w:val="26"/>
        </w:rPr>
        <w:t xml:space="preserve">). </w:t>
      </w:r>
    </w:p>
    <w:p w14:paraId="1E0941C2" w14:textId="13F863F4" w:rsidR="002F05DD" w:rsidRDefault="002F05DD" w:rsidP="00A93773">
      <w:pPr>
        <w:pStyle w:val="ListParagraph"/>
        <w:widowControl/>
        <w:jc w:val="both"/>
        <w:rPr>
          <w:sz w:val="26"/>
          <w:szCs w:val="26"/>
        </w:rPr>
      </w:pPr>
      <w:r w:rsidRPr="002F05DD">
        <w:rPr>
          <w:noProof/>
          <w:sz w:val="26"/>
          <w:szCs w:val="26"/>
        </w:rPr>
        <w:drawing>
          <wp:inline distT="0" distB="0" distL="0" distR="0" wp14:anchorId="68EB805A" wp14:editId="2BDB37CC">
            <wp:extent cx="2667000" cy="3552825"/>
            <wp:effectExtent l="0" t="0" r="0" b="9525"/>
            <wp:docPr id="487006" name="Picture 487006" descr="C:\Users\VTS-HaNTT49\Pictures\Cấu hình IP Phone GXP1610\NhanChonS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TS-HaNTT49\Pictures\Cấu hình IP Phone GXP1610\NhanChonSip.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7000" cy="3552825"/>
                    </a:xfrm>
                    <a:prstGeom prst="rect">
                      <a:avLst/>
                    </a:prstGeom>
                    <a:noFill/>
                    <a:ln>
                      <a:noFill/>
                    </a:ln>
                  </pic:spPr>
                </pic:pic>
              </a:graphicData>
            </a:graphic>
          </wp:inline>
        </w:drawing>
      </w:r>
    </w:p>
    <w:p w14:paraId="7CA7792A" w14:textId="692F746F" w:rsidR="00A93773" w:rsidRDefault="00720776" w:rsidP="00A93773">
      <w:pPr>
        <w:pStyle w:val="ListParagraph"/>
        <w:widowControl/>
        <w:jc w:val="both"/>
        <w:rPr>
          <w:sz w:val="26"/>
          <w:szCs w:val="26"/>
        </w:rPr>
      </w:pPr>
      <w:r>
        <w:rPr>
          <w:sz w:val="26"/>
          <w:szCs w:val="26"/>
        </w:rPr>
        <w:t>Choose</w:t>
      </w:r>
      <w:r w:rsidR="00A93773">
        <w:rPr>
          <w:sz w:val="26"/>
          <w:szCs w:val="26"/>
        </w:rPr>
        <w:t xml:space="preserve"> Account 1: (Not </w:t>
      </w:r>
      <w:proofErr w:type="spellStart"/>
      <w:r w:rsidR="00A93773">
        <w:rPr>
          <w:sz w:val="26"/>
          <w:szCs w:val="26"/>
        </w:rPr>
        <w:t>Registerd</w:t>
      </w:r>
      <w:proofErr w:type="spellEnd"/>
      <w:r w:rsidR="00A93773">
        <w:rPr>
          <w:sz w:val="26"/>
          <w:szCs w:val="26"/>
        </w:rPr>
        <w:t xml:space="preserve">) </w:t>
      </w:r>
      <w:r w:rsidR="00A93773" w:rsidRPr="00C52F1D">
        <w:rPr>
          <w:sz w:val="26"/>
          <w:szCs w:val="26"/>
        </w:rPr>
        <w:sym w:font="Wingdings" w:char="F0E0"/>
      </w:r>
      <w:r w:rsidR="00A93773">
        <w:rPr>
          <w:sz w:val="26"/>
          <w:szCs w:val="26"/>
        </w:rPr>
        <w:t xml:space="preserve"> </w:t>
      </w:r>
      <w:r>
        <w:rPr>
          <w:sz w:val="26"/>
          <w:szCs w:val="26"/>
        </w:rPr>
        <w:t>it shows</w:t>
      </w:r>
      <w:r w:rsidR="00A93773">
        <w:rPr>
          <w:sz w:val="26"/>
          <w:szCs w:val="26"/>
        </w:rPr>
        <w:t xml:space="preserve">: Sip Proxy, Outbound Proxy, User ID, Auth ID, Password, Transport, Audio. </w:t>
      </w:r>
    </w:p>
    <w:p w14:paraId="2B3C26F6" w14:textId="6145B41B" w:rsidR="002F05DD" w:rsidRDefault="002F05DD" w:rsidP="00A93773">
      <w:pPr>
        <w:pStyle w:val="ListParagraph"/>
        <w:widowControl/>
        <w:jc w:val="both"/>
        <w:rPr>
          <w:sz w:val="26"/>
          <w:szCs w:val="26"/>
        </w:rPr>
      </w:pPr>
      <w:r w:rsidRPr="002F05DD">
        <w:rPr>
          <w:noProof/>
          <w:sz w:val="26"/>
          <w:szCs w:val="26"/>
        </w:rPr>
        <w:lastRenderedPageBreak/>
        <w:drawing>
          <wp:inline distT="0" distB="0" distL="0" distR="0" wp14:anchorId="6014BB64" wp14:editId="2061C16A">
            <wp:extent cx="2667000" cy="3552825"/>
            <wp:effectExtent l="0" t="0" r="0" b="9525"/>
            <wp:docPr id="487010" name="Picture 487010" descr="C:\Users\VTS-HaNTT49\Pictures\Cấu hình IP Phone GXP1610\NhanChonAc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TS-HaNTT49\Pictures\Cấu hình IP Phone GXP1610\NhanChonAcc0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0" cy="3552825"/>
                    </a:xfrm>
                    <a:prstGeom prst="rect">
                      <a:avLst/>
                    </a:prstGeom>
                    <a:noFill/>
                    <a:ln>
                      <a:noFill/>
                    </a:ln>
                  </pic:spPr>
                </pic:pic>
              </a:graphicData>
            </a:graphic>
          </wp:inline>
        </w:drawing>
      </w:r>
    </w:p>
    <w:p w14:paraId="3FE037C5" w14:textId="16BC51CE" w:rsidR="00A93773" w:rsidRDefault="00720776" w:rsidP="00A93773">
      <w:pPr>
        <w:pStyle w:val="ListParagraph"/>
        <w:widowControl/>
        <w:jc w:val="both"/>
        <w:rPr>
          <w:sz w:val="26"/>
          <w:szCs w:val="26"/>
        </w:rPr>
      </w:pPr>
      <w:r w:rsidRPr="00720776">
        <w:rPr>
          <w:sz w:val="26"/>
          <w:szCs w:val="26"/>
        </w:rPr>
        <w:t xml:space="preserve">Click to select each value to enter the </w:t>
      </w:r>
      <w:proofErr w:type="gramStart"/>
      <w:r w:rsidRPr="00720776">
        <w:rPr>
          <w:sz w:val="26"/>
          <w:szCs w:val="26"/>
        </w:rPr>
        <w:t xml:space="preserve">information </w:t>
      </w:r>
      <w:r w:rsidR="00A93773">
        <w:rPr>
          <w:sz w:val="26"/>
          <w:szCs w:val="26"/>
        </w:rPr>
        <w:t>:</w:t>
      </w:r>
      <w:proofErr w:type="gramEnd"/>
    </w:p>
    <w:p w14:paraId="17C84F9E" w14:textId="1A1ACFF5" w:rsidR="00A93773" w:rsidRDefault="00A93773" w:rsidP="00A93773">
      <w:pPr>
        <w:pStyle w:val="ListParagraph"/>
        <w:widowControl/>
        <w:jc w:val="both"/>
        <w:rPr>
          <w:sz w:val="26"/>
          <w:szCs w:val="26"/>
        </w:rPr>
      </w:pPr>
      <w:r>
        <w:rPr>
          <w:sz w:val="26"/>
          <w:szCs w:val="26"/>
        </w:rPr>
        <w:t>(</w:t>
      </w:r>
      <w:r w:rsidR="00720776" w:rsidRPr="00720776">
        <w:rPr>
          <w:sz w:val="26"/>
          <w:szCs w:val="26"/>
        </w:rPr>
        <w:t>get information from the configured Device Details screen on the Web</w:t>
      </w:r>
      <w:r>
        <w:rPr>
          <w:sz w:val="26"/>
          <w:szCs w:val="26"/>
        </w:rPr>
        <w:t>)</w:t>
      </w:r>
    </w:p>
    <w:p w14:paraId="7AA32C13" w14:textId="2C59C94A" w:rsidR="00A93773" w:rsidRPr="00720776" w:rsidRDefault="00720776" w:rsidP="00720776">
      <w:pPr>
        <w:widowControl/>
        <w:ind w:left="0"/>
        <w:jc w:val="both"/>
        <w:rPr>
          <w:sz w:val="26"/>
          <w:szCs w:val="26"/>
        </w:rPr>
      </w:pPr>
      <w:r>
        <w:rPr>
          <w:noProof/>
          <w:snapToGrid/>
        </w:rPr>
        <w:drawing>
          <wp:inline distT="0" distB="0" distL="0" distR="0" wp14:anchorId="55737EFF" wp14:editId="616B187B">
            <wp:extent cx="5941695" cy="244094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695" cy="2440940"/>
                    </a:xfrm>
                    <a:prstGeom prst="rect">
                      <a:avLst/>
                    </a:prstGeom>
                  </pic:spPr>
                </pic:pic>
              </a:graphicData>
            </a:graphic>
          </wp:inline>
        </w:drawing>
      </w:r>
    </w:p>
    <w:p w14:paraId="60DEC046" w14:textId="7837558E" w:rsidR="00A93773" w:rsidRDefault="00A93773" w:rsidP="00A93773">
      <w:pPr>
        <w:pStyle w:val="ListParagraph"/>
        <w:widowControl/>
        <w:numPr>
          <w:ilvl w:val="0"/>
          <w:numId w:val="20"/>
        </w:numPr>
        <w:jc w:val="both"/>
        <w:rPr>
          <w:sz w:val="26"/>
          <w:szCs w:val="26"/>
        </w:rPr>
      </w:pPr>
      <w:r>
        <w:rPr>
          <w:sz w:val="26"/>
          <w:szCs w:val="26"/>
        </w:rPr>
        <w:t xml:space="preserve">Sip </w:t>
      </w:r>
      <w:proofErr w:type="gramStart"/>
      <w:r>
        <w:rPr>
          <w:sz w:val="26"/>
          <w:szCs w:val="26"/>
        </w:rPr>
        <w:t>Proxy :</w:t>
      </w:r>
      <w:proofErr w:type="gramEnd"/>
      <w:r>
        <w:rPr>
          <w:sz w:val="26"/>
          <w:szCs w:val="26"/>
        </w:rPr>
        <w:t xml:space="preserve"> </w:t>
      </w:r>
      <w:r w:rsidR="00720776">
        <w:rPr>
          <w:sz w:val="26"/>
          <w:szCs w:val="26"/>
        </w:rPr>
        <w:t xml:space="preserve">input </w:t>
      </w:r>
      <w:r>
        <w:rPr>
          <w:sz w:val="26"/>
          <w:szCs w:val="26"/>
        </w:rPr>
        <w:t xml:space="preserve"> Realm </w:t>
      </w:r>
      <w:r w:rsidR="00720776">
        <w:rPr>
          <w:sz w:val="26"/>
          <w:szCs w:val="26"/>
        </w:rPr>
        <w:t>information</w:t>
      </w:r>
      <w:r>
        <w:rPr>
          <w:sz w:val="26"/>
          <w:szCs w:val="26"/>
        </w:rPr>
        <w:t xml:space="preserve">: </w:t>
      </w:r>
    </w:p>
    <w:p w14:paraId="5C832282" w14:textId="082BA22A" w:rsidR="00A93773" w:rsidRDefault="00720776" w:rsidP="00A93773">
      <w:pPr>
        <w:pStyle w:val="ListParagraph"/>
        <w:widowControl/>
        <w:jc w:val="both"/>
        <w:rPr>
          <w:sz w:val="26"/>
          <w:szCs w:val="26"/>
        </w:rPr>
      </w:pPr>
      <w:r>
        <w:rPr>
          <w:sz w:val="26"/>
          <w:szCs w:val="26"/>
        </w:rPr>
        <w:t>example</w:t>
      </w:r>
      <w:r w:rsidR="00A93773">
        <w:rPr>
          <w:sz w:val="26"/>
          <w:szCs w:val="26"/>
        </w:rPr>
        <w:t xml:space="preserve">: </w:t>
      </w:r>
      <w:r>
        <w:rPr>
          <w:sz w:val="26"/>
          <w:szCs w:val="26"/>
        </w:rPr>
        <w:t>metfonetest</w:t>
      </w:r>
      <w:r w:rsidR="00A93773">
        <w:rPr>
          <w:sz w:val="26"/>
          <w:szCs w:val="26"/>
        </w:rPr>
        <w:t>.mycc.vn</w:t>
      </w:r>
    </w:p>
    <w:p w14:paraId="1BFE1724" w14:textId="1F152842" w:rsidR="002F05DD" w:rsidRDefault="002F05DD" w:rsidP="00A93773">
      <w:pPr>
        <w:pStyle w:val="ListParagraph"/>
        <w:widowControl/>
        <w:jc w:val="both"/>
        <w:rPr>
          <w:sz w:val="26"/>
          <w:szCs w:val="26"/>
        </w:rPr>
      </w:pPr>
      <w:r w:rsidRPr="002F05DD">
        <w:rPr>
          <w:noProof/>
          <w:sz w:val="26"/>
          <w:szCs w:val="26"/>
        </w:rPr>
        <w:lastRenderedPageBreak/>
        <w:drawing>
          <wp:inline distT="0" distB="0" distL="0" distR="0" wp14:anchorId="65A6AE3B" wp14:editId="706CE190">
            <wp:extent cx="4464685" cy="3348514"/>
            <wp:effectExtent l="0" t="0" r="0" b="4445"/>
            <wp:docPr id="487020" name="Picture 487020" descr="C:\Users\VTS-HaNTT49\Pictures\Cấu hình IP Phone GXP1610\sippro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TS-HaNTT49\Pictures\Cấu hình IP Phone GXP1610\sipprox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6418" cy="3349814"/>
                    </a:xfrm>
                    <a:prstGeom prst="rect">
                      <a:avLst/>
                    </a:prstGeom>
                    <a:noFill/>
                    <a:ln>
                      <a:noFill/>
                    </a:ln>
                  </pic:spPr>
                </pic:pic>
              </a:graphicData>
            </a:graphic>
          </wp:inline>
        </w:drawing>
      </w:r>
    </w:p>
    <w:p w14:paraId="7A5536FF" w14:textId="35080F66" w:rsidR="00720776" w:rsidRDefault="00720776" w:rsidP="00A93773">
      <w:pPr>
        <w:pStyle w:val="ListParagraph"/>
        <w:widowControl/>
        <w:jc w:val="both"/>
        <w:rPr>
          <w:sz w:val="26"/>
          <w:szCs w:val="26"/>
        </w:rPr>
      </w:pPr>
      <w:r>
        <w:rPr>
          <w:sz w:val="26"/>
          <w:szCs w:val="26"/>
        </w:rPr>
        <w:t xml:space="preserve">Press button OK to save information </w:t>
      </w:r>
      <w:r w:rsidRPr="00720776">
        <w:rPr>
          <w:sz w:val="26"/>
          <w:szCs w:val="26"/>
        </w:rPr>
        <w:sym w:font="Wingdings" w:char="F0E0"/>
      </w:r>
      <w:r>
        <w:rPr>
          <w:sz w:val="26"/>
          <w:szCs w:val="26"/>
        </w:rPr>
        <w:t xml:space="preserve"> </w:t>
      </w:r>
      <w:r w:rsidRPr="00720776">
        <w:rPr>
          <w:sz w:val="26"/>
          <w:szCs w:val="26"/>
        </w:rPr>
        <w:t>press the left button of the circle to return to the previous menu, press the up and down buttons to select t</w:t>
      </w:r>
      <w:r>
        <w:rPr>
          <w:sz w:val="26"/>
          <w:szCs w:val="26"/>
        </w:rPr>
        <w:t xml:space="preserve">he next values of the category </w:t>
      </w:r>
      <w:r w:rsidRPr="00720776">
        <w:rPr>
          <w:sz w:val="26"/>
          <w:szCs w:val="26"/>
        </w:rPr>
        <w:sym w:font="Wingdings" w:char="F0E0"/>
      </w:r>
      <w:r w:rsidRPr="00720776">
        <w:rPr>
          <w:sz w:val="26"/>
          <w:szCs w:val="26"/>
        </w:rPr>
        <w:t xml:space="preserve"> enter information.</w:t>
      </w:r>
    </w:p>
    <w:p w14:paraId="2DCFB057" w14:textId="0A9199A4" w:rsidR="00A93773" w:rsidRDefault="00A93773" w:rsidP="00A93773">
      <w:pPr>
        <w:pStyle w:val="ListParagraph"/>
        <w:widowControl/>
        <w:numPr>
          <w:ilvl w:val="0"/>
          <w:numId w:val="20"/>
        </w:numPr>
        <w:jc w:val="both"/>
        <w:rPr>
          <w:sz w:val="26"/>
          <w:szCs w:val="26"/>
        </w:rPr>
      </w:pPr>
      <w:r>
        <w:rPr>
          <w:sz w:val="26"/>
          <w:szCs w:val="26"/>
        </w:rPr>
        <w:t xml:space="preserve">Outbound </w:t>
      </w:r>
      <w:proofErr w:type="gramStart"/>
      <w:r>
        <w:rPr>
          <w:sz w:val="26"/>
          <w:szCs w:val="26"/>
        </w:rPr>
        <w:t>Proxy :</w:t>
      </w:r>
      <w:proofErr w:type="gramEnd"/>
      <w:r>
        <w:rPr>
          <w:sz w:val="26"/>
          <w:szCs w:val="26"/>
        </w:rPr>
        <w:t xml:space="preserve"> </w:t>
      </w:r>
      <w:r w:rsidR="00720776">
        <w:rPr>
          <w:sz w:val="26"/>
          <w:szCs w:val="26"/>
        </w:rPr>
        <w:t>let it null</w:t>
      </w:r>
    </w:p>
    <w:p w14:paraId="13ACCEA7" w14:textId="139B456A" w:rsidR="00A93773" w:rsidRDefault="00A93773" w:rsidP="00A93773">
      <w:pPr>
        <w:pStyle w:val="ListParagraph"/>
        <w:widowControl/>
        <w:numPr>
          <w:ilvl w:val="0"/>
          <w:numId w:val="20"/>
        </w:numPr>
        <w:jc w:val="both"/>
        <w:rPr>
          <w:sz w:val="26"/>
          <w:szCs w:val="26"/>
        </w:rPr>
      </w:pPr>
      <w:r>
        <w:rPr>
          <w:sz w:val="26"/>
          <w:szCs w:val="26"/>
        </w:rPr>
        <w:t xml:space="preserve">User </w:t>
      </w:r>
      <w:proofErr w:type="gramStart"/>
      <w:r>
        <w:rPr>
          <w:sz w:val="26"/>
          <w:szCs w:val="26"/>
        </w:rPr>
        <w:t>ID :</w:t>
      </w:r>
      <w:proofErr w:type="gramEnd"/>
      <w:r>
        <w:rPr>
          <w:sz w:val="26"/>
          <w:szCs w:val="26"/>
        </w:rPr>
        <w:t xml:space="preserve"> </w:t>
      </w:r>
      <w:r w:rsidR="00720776">
        <w:rPr>
          <w:sz w:val="26"/>
          <w:szCs w:val="26"/>
        </w:rPr>
        <w:t xml:space="preserve">~~ </w:t>
      </w:r>
      <w:r>
        <w:rPr>
          <w:sz w:val="26"/>
          <w:szCs w:val="26"/>
        </w:rPr>
        <w:t xml:space="preserve">sip username, </w:t>
      </w:r>
      <w:r w:rsidR="00720776">
        <w:rPr>
          <w:sz w:val="26"/>
          <w:szCs w:val="26"/>
        </w:rPr>
        <w:t>exp</w:t>
      </w:r>
      <w:r>
        <w:rPr>
          <w:sz w:val="26"/>
          <w:szCs w:val="26"/>
        </w:rPr>
        <w:t>: 1006</w:t>
      </w:r>
    </w:p>
    <w:p w14:paraId="6780965C" w14:textId="18ED1E58" w:rsidR="00A93773" w:rsidRDefault="00A93773" w:rsidP="00A93773">
      <w:pPr>
        <w:pStyle w:val="ListParagraph"/>
        <w:widowControl/>
        <w:numPr>
          <w:ilvl w:val="0"/>
          <w:numId w:val="20"/>
        </w:numPr>
        <w:jc w:val="both"/>
        <w:rPr>
          <w:sz w:val="26"/>
          <w:szCs w:val="26"/>
        </w:rPr>
      </w:pPr>
      <w:r>
        <w:rPr>
          <w:sz w:val="26"/>
          <w:szCs w:val="26"/>
        </w:rPr>
        <w:t xml:space="preserve">Auth </w:t>
      </w:r>
      <w:proofErr w:type="gramStart"/>
      <w:r>
        <w:rPr>
          <w:sz w:val="26"/>
          <w:szCs w:val="26"/>
        </w:rPr>
        <w:t>ID :</w:t>
      </w:r>
      <w:proofErr w:type="gramEnd"/>
      <w:r>
        <w:rPr>
          <w:sz w:val="26"/>
          <w:szCs w:val="26"/>
        </w:rPr>
        <w:t xml:space="preserve"> </w:t>
      </w:r>
      <w:r w:rsidR="00720776">
        <w:rPr>
          <w:sz w:val="26"/>
          <w:szCs w:val="26"/>
        </w:rPr>
        <w:t>~~</w:t>
      </w:r>
      <w:r>
        <w:rPr>
          <w:sz w:val="26"/>
          <w:szCs w:val="26"/>
        </w:rPr>
        <w:t xml:space="preserve"> sip username, </w:t>
      </w:r>
      <w:r w:rsidR="00720776">
        <w:rPr>
          <w:sz w:val="26"/>
          <w:szCs w:val="26"/>
        </w:rPr>
        <w:t>exp</w:t>
      </w:r>
      <w:r>
        <w:rPr>
          <w:sz w:val="26"/>
          <w:szCs w:val="26"/>
        </w:rPr>
        <w:t>: 1006</w:t>
      </w:r>
    </w:p>
    <w:p w14:paraId="4B154261" w14:textId="2111A527" w:rsidR="00A93773" w:rsidRDefault="00A93773" w:rsidP="00A93773">
      <w:pPr>
        <w:pStyle w:val="ListParagraph"/>
        <w:widowControl/>
        <w:numPr>
          <w:ilvl w:val="0"/>
          <w:numId w:val="20"/>
        </w:numPr>
        <w:jc w:val="both"/>
        <w:rPr>
          <w:sz w:val="26"/>
          <w:szCs w:val="26"/>
        </w:rPr>
      </w:pPr>
      <w:proofErr w:type="gramStart"/>
      <w:r>
        <w:rPr>
          <w:sz w:val="26"/>
          <w:szCs w:val="26"/>
        </w:rPr>
        <w:t>Password :</w:t>
      </w:r>
      <w:proofErr w:type="gramEnd"/>
      <w:r>
        <w:rPr>
          <w:sz w:val="26"/>
          <w:szCs w:val="26"/>
        </w:rPr>
        <w:t xml:space="preserve"> </w:t>
      </w:r>
      <w:r w:rsidR="00720776">
        <w:rPr>
          <w:sz w:val="26"/>
          <w:szCs w:val="26"/>
        </w:rPr>
        <w:t>input device’s password</w:t>
      </w:r>
      <w:r>
        <w:rPr>
          <w:sz w:val="26"/>
          <w:szCs w:val="26"/>
        </w:rPr>
        <w:t xml:space="preserve">: </w:t>
      </w:r>
    </w:p>
    <w:p w14:paraId="09A05FDA" w14:textId="63E0A7A5" w:rsidR="00A93773" w:rsidRDefault="00A93773" w:rsidP="00A93773">
      <w:pPr>
        <w:pStyle w:val="ListParagraph"/>
        <w:widowControl/>
        <w:numPr>
          <w:ilvl w:val="0"/>
          <w:numId w:val="20"/>
        </w:numPr>
        <w:jc w:val="both"/>
        <w:rPr>
          <w:sz w:val="26"/>
          <w:szCs w:val="26"/>
        </w:rPr>
      </w:pPr>
      <w:r>
        <w:rPr>
          <w:sz w:val="26"/>
          <w:szCs w:val="26"/>
        </w:rPr>
        <w:t xml:space="preserve">Transport: </w:t>
      </w:r>
      <w:r w:rsidR="00720776">
        <w:rPr>
          <w:sz w:val="26"/>
          <w:szCs w:val="26"/>
        </w:rPr>
        <w:t>default</w:t>
      </w:r>
      <w:r>
        <w:rPr>
          <w:sz w:val="26"/>
          <w:szCs w:val="26"/>
        </w:rPr>
        <w:t>: UDP</w:t>
      </w:r>
    </w:p>
    <w:p w14:paraId="6889F526" w14:textId="34E0BDF4" w:rsidR="00A93773" w:rsidRDefault="00A93773" w:rsidP="00A93773">
      <w:pPr>
        <w:pStyle w:val="ListParagraph"/>
        <w:widowControl/>
        <w:numPr>
          <w:ilvl w:val="0"/>
          <w:numId w:val="20"/>
        </w:numPr>
        <w:jc w:val="both"/>
        <w:rPr>
          <w:sz w:val="26"/>
          <w:szCs w:val="26"/>
        </w:rPr>
      </w:pPr>
      <w:r>
        <w:rPr>
          <w:sz w:val="26"/>
          <w:szCs w:val="26"/>
        </w:rPr>
        <w:t xml:space="preserve">Audio: </w:t>
      </w:r>
      <w:r w:rsidR="00720776">
        <w:rPr>
          <w:sz w:val="26"/>
          <w:szCs w:val="26"/>
        </w:rPr>
        <w:t>default</w:t>
      </w:r>
      <w:r>
        <w:rPr>
          <w:sz w:val="26"/>
          <w:szCs w:val="26"/>
        </w:rPr>
        <w:t xml:space="preserve">: PCMU </w:t>
      </w:r>
    </w:p>
    <w:p w14:paraId="0F8EB389" w14:textId="5BCA1C17" w:rsidR="00A93773" w:rsidRDefault="00720776" w:rsidP="00A93773">
      <w:pPr>
        <w:pStyle w:val="ListParagraph"/>
        <w:widowControl/>
        <w:jc w:val="both"/>
        <w:rPr>
          <w:sz w:val="26"/>
          <w:szCs w:val="26"/>
        </w:rPr>
      </w:pPr>
      <w:r w:rsidRPr="00720776">
        <w:rPr>
          <w:sz w:val="26"/>
          <w:szCs w:val="26"/>
        </w:rPr>
        <w:t>Note: after entering the value in each step, you need to press the OK and Save buttons</w:t>
      </w:r>
      <w:r w:rsidR="00A93773">
        <w:rPr>
          <w:sz w:val="26"/>
          <w:szCs w:val="26"/>
        </w:rPr>
        <w:t>.</w:t>
      </w:r>
    </w:p>
    <w:p w14:paraId="1DF9F60F" w14:textId="77777777" w:rsidR="00720776" w:rsidRPr="00720776" w:rsidRDefault="00720776" w:rsidP="00720776">
      <w:pPr>
        <w:pStyle w:val="ListParagraph"/>
        <w:widowControl/>
        <w:jc w:val="both"/>
        <w:rPr>
          <w:sz w:val="26"/>
          <w:szCs w:val="26"/>
        </w:rPr>
      </w:pPr>
      <w:r w:rsidRPr="00720776">
        <w:rPr>
          <w:sz w:val="26"/>
          <w:szCs w:val="26"/>
        </w:rPr>
        <w:t>The sign * replaces the dot character.</w:t>
      </w:r>
    </w:p>
    <w:p w14:paraId="037278AF" w14:textId="19615546" w:rsidR="00A93773" w:rsidRDefault="00720776" w:rsidP="00720776">
      <w:pPr>
        <w:pStyle w:val="ListParagraph"/>
        <w:widowControl/>
        <w:jc w:val="both"/>
        <w:rPr>
          <w:sz w:val="26"/>
          <w:szCs w:val="26"/>
        </w:rPr>
      </w:pPr>
      <w:r w:rsidRPr="00720776">
        <w:rPr>
          <w:sz w:val="26"/>
          <w:szCs w:val="26"/>
        </w:rPr>
        <w:t>To enter an alphabetic character, press the corresponding numeric character multiple times</w:t>
      </w:r>
      <w:r w:rsidR="00A93773">
        <w:rPr>
          <w:sz w:val="26"/>
          <w:szCs w:val="26"/>
        </w:rPr>
        <w:t xml:space="preserve">. </w:t>
      </w:r>
    </w:p>
    <w:p w14:paraId="3814FA34" w14:textId="707245C8" w:rsidR="00A93773" w:rsidRPr="00C443C8" w:rsidRDefault="00785071" w:rsidP="00C443C8">
      <w:pPr>
        <w:widowControl/>
        <w:ind w:left="0"/>
        <w:jc w:val="both"/>
        <w:rPr>
          <w:sz w:val="26"/>
          <w:szCs w:val="26"/>
        </w:rPr>
      </w:pPr>
      <w:r w:rsidRPr="00785071">
        <w:rPr>
          <w:sz w:val="26"/>
          <w:szCs w:val="26"/>
        </w:rPr>
        <w:t>After entering all the above inform</w:t>
      </w:r>
      <w:r>
        <w:rPr>
          <w:sz w:val="26"/>
          <w:szCs w:val="26"/>
        </w:rPr>
        <w:t xml:space="preserve">ation, return to the main menu </w:t>
      </w:r>
      <w:r w:rsidRPr="00785071">
        <w:rPr>
          <w:sz w:val="26"/>
          <w:szCs w:val="26"/>
        </w:rPr>
        <w:sym w:font="Wingdings" w:char="F0E0"/>
      </w:r>
      <w:r>
        <w:rPr>
          <w:sz w:val="26"/>
          <w:szCs w:val="26"/>
        </w:rPr>
        <w:t xml:space="preserve"> click Reboot </w:t>
      </w:r>
      <w:r w:rsidRPr="00785071">
        <w:rPr>
          <w:sz w:val="26"/>
          <w:szCs w:val="26"/>
        </w:rPr>
        <w:sym w:font="Wingdings" w:char="F0E0"/>
      </w:r>
      <w:r w:rsidRPr="00785071">
        <w:rPr>
          <w:sz w:val="26"/>
          <w:szCs w:val="26"/>
        </w:rPr>
        <w:t xml:space="preserve"> </w:t>
      </w:r>
      <w:proofErr w:type="spellStart"/>
      <w:r w:rsidRPr="00785071">
        <w:rPr>
          <w:sz w:val="26"/>
          <w:szCs w:val="26"/>
        </w:rPr>
        <w:t>Reboot</w:t>
      </w:r>
      <w:proofErr w:type="spellEnd"/>
      <w:r w:rsidRPr="00785071">
        <w:rPr>
          <w:sz w:val="26"/>
          <w:szCs w:val="26"/>
        </w:rPr>
        <w:t xml:space="preserve"> the device</w:t>
      </w:r>
      <w:r w:rsidR="00A93773" w:rsidRPr="00C443C8">
        <w:rPr>
          <w:sz w:val="26"/>
          <w:szCs w:val="26"/>
        </w:rPr>
        <w:t xml:space="preserve">. </w:t>
      </w:r>
    </w:p>
    <w:p w14:paraId="44ED11D5" w14:textId="55A3D34D" w:rsidR="00A93773" w:rsidRDefault="00A93773" w:rsidP="00A93773">
      <w:pPr>
        <w:pStyle w:val="ListParagraph"/>
        <w:widowControl/>
        <w:jc w:val="both"/>
        <w:rPr>
          <w:sz w:val="26"/>
          <w:szCs w:val="26"/>
        </w:rPr>
      </w:pPr>
    </w:p>
    <w:p w14:paraId="08EE0160" w14:textId="77ADF59B" w:rsidR="00A93773" w:rsidRPr="00A93773" w:rsidRDefault="00785071" w:rsidP="00A93773">
      <w:pPr>
        <w:pStyle w:val="Heading3"/>
        <w:widowControl/>
        <w:rPr>
          <w:sz w:val="26"/>
          <w:szCs w:val="26"/>
        </w:rPr>
      </w:pPr>
      <w:bookmarkStart w:id="17" w:name="_Toc14367883"/>
      <w:r>
        <w:rPr>
          <w:lang w:val="en-US"/>
        </w:rPr>
        <w:lastRenderedPageBreak/>
        <w:t>Configure with 3cx</w:t>
      </w:r>
      <w:r w:rsidR="00A93773">
        <w:t xml:space="preserve"> softphone</w:t>
      </w:r>
      <w:bookmarkEnd w:id="17"/>
    </w:p>
    <w:p w14:paraId="6DE5EDF4" w14:textId="23D38D8E" w:rsidR="00A93773" w:rsidRDefault="00A93773" w:rsidP="00A93773">
      <w:pPr>
        <w:pStyle w:val="ListParagraph"/>
        <w:widowControl/>
        <w:jc w:val="both"/>
        <w:rPr>
          <w:b/>
          <w:i/>
          <w:sz w:val="26"/>
          <w:szCs w:val="26"/>
        </w:rPr>
      </w:pPr>
      <w:r>
        <w:rPr>
          <w:noProof/>
          <w:snapToGrid/>
        </w:rPr>
        <w:drawing>
          <wp:inline distT="0" distB="0" distL="0" distR="0" wp14:anchorId="0C887720" wp14:editId="7E82EE87">
            <wp:extent cx="1715175" cy="2942136"/>
            <wp:effectExtent l="0" t="0" r="0" b="0"/>
            <wp:docPr id="487015" name="Picture 48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4265" cy="2957728"/>
                    </a:xfrm>
                    <a:prstGeom prst="rect">
                      <a:avLst/>
                    </a:prstGeom>
                  </pic:spPr>
                </pic:pic>
              </a:graphicData>
            </a:graphic>
          </wp:inline>
        </w:drawing>
      </w:r>
    </w:p>
    <w:p w14:paraId="05EA34D1" w14:textId="52EC5EE7" w:rsidR="00A93773" w:rsidRDefault="00785071" w:rsidP="00A93773">
      <w:pPr>
        <w:widowControl/>
        <w:ind w:left="0"/>
        <w:jc w:val="both"/>
        <w:rPr>
          <w:sz w:val="26"/>
          <w:szCs w:val="26"/>
        </w:rPr>
      </w:pPr>
      <w:r w:rsidRPr="00785071">
        <w:rPr>
          <w:sz w:val="26"/>
          <w:szCs w:val="26"/>
        </w:rPr>
        <w:t>Right-click the screen area, select Accounts:</w:t>
      </w:r>
    </w:p>
    <w:p w14:paraId="56CD0BB3" w14:textId="51D26F61" w:rsidR="00A93773" w:rsidRDefault="00A93773" w:rsidP="00A93773">
      <w:pPr>
        <w:widowControl/>
        <w:ind w:left="0"/>
        <w:jc w:val="both"/>
        <w:rPr>
          <w:sz w:val="26"/>
          <w:szCs w:val="26"/>
        </w:rPr>
      </w:pPr>
      <w:r>
        <w:rPr>
          <w:noProof/>
          <w:snapToGrid/>
        </w:rPr>
        <w:drawing>
          <wp:inline distT="0" distB="0" distL="0" distR="0" wp14:anchorId="0376AC66" wp14:editId="7AC06AAA">
            <wp:extent cx="2571429" cy="4314286"/>
            <wp:effectExtent l="0" t="0" r="635" b="0"/>
            <wp:docPr id="487016" name="Picture 48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1429" cy="4314286"/>
                    </a:xfrm>
                    <a:prstGeom prst="rect">
                      <a:avLst/>
                    </a:prstGeom>
                  </pic:spPr>
                </pic:pic>
              </a:graphicData>
            </a:graphic>
          </wp:inline>
        </w:drawing>
      </w:r>
    </w:p>
    <w:p w14:paraId="1107BF5F" w14:textId="4B1CFD67" w:rsidR="00A93773" w:rsidRDefault="00785071" w:rsidP="00A93773">
      <w:pPr>
        <w:widowControl/>
        <w:ind w:left="0"/>
        <w:jc w:val="both"/>
        <w:rPr>
          <w:sz w:val="26"/>
          <w:szCs w:val="26"/>
        </w:rPr>
      </w:pPr>
      <w:r>
        <w:rPr>
          <w:sz w:val="26"/>
          <w:szCs w:val="26"/>
        </w:rPr>
        <w:t>It shows</w:t>
      </w:r>
      <w:r w:rsidR="00A93773">
        <w:rPr>
          <w:sz w:val="26"/>
          <w:szCs w:val="26"/>
        </w:rPr>
        <w:t xml:space="preserve">: </w:t>
      </w:r>
    </w:p>
    <w:p w14:paraId="4DFEC767" w14:textId="3DA10DA3" w:rsidR="00A93773" w:rsidRDefault="00A93773" w:rsidP="00A93773">
      <w:pPr>
        <w:widowControl/>
        <w:ind w:left="0"/>
        <w:jc w:val="both"/>
        <w:rPr>
          <w:sz w:val="26"/>
          <w:szCs w:val="26"/>
        </w:rPr>
      </w:pPr>
      <w:r>
        <w:rPr>
          <w:noProof/>
          <w:snapToGrid/>
        </w:rPr>
        <w:lastRenderedPageBreak/>
        <w:drawing>
          <wp:inline distT="0" distB="0" distL="0" distR="0" wp14:anchorId="63D94102" wp14:editId="209FD780">
            <wp:extent cx="5600000" cy="3676190"/>
            <wp:effectExtent l="0" t="0" r="1270" b="635"/>
            <wp:docPr id="487017" name="Picture 48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0000" cy="3676190"/>
                    </a:xfrm>
                    <a:prstGeom prst="rect">
                      <a:avLst/>
                    </a:prstGeom>
                  </pic:spPr>
                </pic:pic>
              </a:graphicData>
            </a:graphic>
          </wp:inline>
        </w:drawing>
      </w:r>
    </w:p>
    <w:p w14:paraId="02AC0F1C" w14:textId="2E3782F8" w:rsidR="00A93773" w:rsidRPr="00A93773" w:rsidRDefault="00785071" w:rsidP="00A93773">
      <w:pPr>
        <w:widowControl/>
        <w:ind w:left="0"/>
        <w:jc w:val="both"/>
        <w:rPr>
          <w:sz w:val="26"/>
          <w:szCs w:val="26"/>
        </w:rPr>
      </w:pPr>
      <w:r w:rsidRPr="00785071">
        <w:rPr>
          <w:sz w:val="26"/>
          <w:szCs w:val="26"/>
        </w:rPr>
        <w:t>Click the New button, enter the following parameters</w:t>
      </w:r>
      <w:r w:rsidR="00A93773">
        <w:rPr>
          <w:sz w:val="26"/>
          <w:szCs w:val="26"/>
        </w:rPr>
        <w:t xml:space="preserve">: </w:t>
      </w:r>
    </w:p>
    <w:p w14:paraId="0A5314E8" w14:textId="02D48F86" w:rsidR="00A93773" w:rsidRDefault="00A93773" w:rsidP="00A93773">
      <w:pPr>
        <w:widowControl/>
        <w:rPr>
          <w:sz w:val="26"/>
          <w:szCs w:val="26"/>
        </w:rPr>
      </w:pPr>
      <w:r>
        <w:rPr>
          <w:noProof/>
          <w:snapToGrid/>
        </w:rPr>
        <w:lastRenderedPageBreak/>
        <w:drawing>
          <wp:inline distT="0" distB="0" distL="0" distR="0" wp14:anchorId="2F92C725" wp14:editId="2CEEAA84">
            <wp:extent cx="3857143" cy="5552381"/>
            <wp:effectExtent l="0" t="0" r="0" b="0"/>
            <wp:docPr id="487018" name="Picture 48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7143" cy="5552381"/>
                    </a:xfrm>
                    <a:prstGeom prst="rect">
                      <a:avLst/>
                    </a:prstGeom>
                  </pic:spPr>
                </pic:pic>
              </a:graphicData>
            </a:graphic>
          </wp:inline>
        </w:drawing>
      </w:r>
    </w:p>
    <w:p w14:paraId="3055BB29" w14:textId="470A2CF3" w:rsidR="00A93773" w:rsidRPr="008C78FB" w:rsidRDefault="00785071" w:rsidP="00785071">
      <w:pPr>
        <w:pStyle w:val="ListParagraph"/>
        <w:widowControl/>
        <w:numPr>
          <w:ilvl w:val="1"/>
          <w:numId w:val="20"/>
        </w:numPr>
        <w:jc w:val="both"/>
        <w:rPr>
          <w:b/>
          <w:i/>
          <w:sz w:val="26"/>
          <w:szCs w:val="26"/>
        </w:rPr>
      </w:pPr>
      <w:r w:rsidRPr="00785071">
        <w:rPr>
          <w:sz w:val="26"/>
          <w:szCs w:val="26"/>
        </w:rPr>
        <w:t>At IP text: Enter the data that matches the Realm generated information when creating the device for the user</w:t>
      </w:r>
      <w:r>
        <w:rPr>
          <w:sz w:val="26"/>
          <w:szCs w:val="26"/>
        </w:rPr>
        <w:t>:</w:t>
      </w:r>
    </w:p>
    <w:p w14:paraId="63F9D42E" w14:textId="265B26E0" w:rsidR="00A93773" w:rsidRDefault="00A93773" w:rsidP="00A93773">
      <w:pPr>
        <w:widowControl/>
        <w:ind w:left="0"/>
        <w:jc w:val="both"/>
        <w:rPr>
          <w:b/>
          <w:i/>
          <w:sz w:val="26"/>
          <w:szCs w:val="26"/>
        </w:rPr>
      </w:pPr>
      <w:r>
        <w:rPr>
          <w:noProof/>
          <w:snapToGrid/>
        </w:rPr>
        <w:lastRenderedPageBreak/>
        <w:drawing>
          <wp:inline distT="0" distB="0" distL="0" distR="0" wp14:anchorId="3D9FC9B6" wp14:editId="6775CE9D">
            <wp:extent cx="5941695" cy="2950210"/>
            <wp:effectExtent l="0" t="0" r="1905" b="2540"/>
            <wp:docPr id="487019" name="Picture 48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2950210"/>
                    </a:xfrm>
                    <a:prstGeom prst="rect">
                      <a:avLst/>
                    </a:prstGeom>
                  </pic:spPr>
                </pic:pic>
              </a:graphicData>
            </a:graphic>
          </wp:inline>
        </w:drawing>
      </w:r>
    </w:p>
    <w:p w14:paraId="11EF14BA" w14:textId="4BBAFE90" w:rsidR="00FE6EB1" w:rsidRPr="00FE6EB1" w:rsidRDefault="00FE6EB1" w:rsidP="00A93773">
      <w:pPr>
        <w:widowControl/>
        <w:ind w:left="0"/>
        <w:jc w:val="both"/>
        <w:rPr>
          <w:sz w:val="26"/>
          <w:szCs w:val="26"/>
        </w:rPr>
      </w:pPr>
      <w:r>
        <w:rPr>
          <w:sz w:val="26"/>
          <w:szCs w:val="26"/>
        </w:rPr>
        <w:t xml:space="preserve">If you configure successfully, 3cx show </w:t>
      </w:r>
      <w:proofErr w:type="gramStart"/>
      <w:r>
        <w:rPr>
          <w:sz w:val="26"/>
          <w:szCs w:val="26"/>
        </w:rPr>
        <w:t>On</w:t>
      </w:r>
      <w:proofErr w:type="gramEnd"/>
      <w:r>
        <w:rPr>
          <w:sz w:val="26"/>
          <w:szCs w:val="26"/>
        </w:rPr>
        <w:t xml:space="preserve"> hook on the screen. </w:t>
      </w:r>
    </w:p>
    <w:p w14:paraId="538014DD" w14:textId="0D5A49FE" w:rsidR="00FE6EB1" w:rsidRPr="00406DBD" w:rsidRDefault="00FE6EB1" w:rsidP="00A93773">
      <w:pPr>
        <w:widowControl/>
        <w:ind w:left="0"/>
        <w:jc w:val="both"/>
        <w:rPr>
          <w:b/>
          <w:i/>
          <w:sz w:val="26"/>
          <w:szCs w:val="26"/>
        </w:rPr>
      </w:pPr>
      <w:r>
        <w:rPr>
          <w:noProof/>
          <w:snapToGrid/>
        </w:rPr>
        <w:drawing>
          <wp:inline distT="0" distB="0" distL="0" distR="0" wp14:anchorId="5BD55436" wp14:editId="57DAAAE7">
            <wp:extent cx="5941695" cy="2683510"/>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2683510"/>
                    </a:xfrm>
                    <a:prstGeom prst="rect">
                      <a:avLst/>
                    </a:prstGeom>
                  </pic:spPr>
                </pic:pic>
              </a:graphicData>
            </a:graphic>
          </wp:inline>
        </w:drawing>
      </w:r>
    </w:p>
    <w:p w14:paraId="40FE3D54" w14:textId="77777777" w:rsidR="00A93773" w:rsidRPr="00A93773" w:rsidRDefault="00A93773" w:rsidP="00A93773">
      <w:pPr>
        <w:widowControl/>
        <w:jc w:val="both"/>
        <w:rPr>
          <w:b/>
          <w:i/>
          <w:sz w:val="26"/>
          <w:szCs w:val="26"/>
        </w:rPr>
      </w:pPr>
    </w:p>
    <w:p w14:paraId="053F3416" w14:textId="5266091F" w:rsidR="00DA7F7A" w:rsidRDefault="00D50E2A" w:rsidP="00DA7F7A">
      <w:pPr>
        <w:pStyle w:val="Heading2"/>
        <w:rPr>
          <w:rFonts w:ascii="Times New Roman" w:hAnsi="Times New Roman"/>
          <w:sz w:val="26"/>
          <w:szCs w:val="26"/>
        </w:rPr>
      </w:pPr>
      <w:bookmarkStart w:id="18" w:name="_Toc14367884"/>
      <w:r>
        <w:rPr>
          <w:rFonts w:ascii="Times New Roman" w:hAnsi="Times New Roman"/>
          <w:sz w:val="26"/>
          <w:szCs w:val="26"/>
        </w:rPr>
        <w:t xml:space="preserve">Configure </w:t>
      </w:r>
      <w:proofErr w:type="spellStart"/>
      <w:proofErr w:type="gramStart"/>
      <w:r>
        <w:rPr>
          <w:rFonts w:ascii="Times New Roman" w:hAnsi="Times New Roman"/>
          <w:sz w:val="26"/>
          <w:szCs w:val="26"/>
        </w:rPr>
        <w:t>Callflows</w:t>
      </w:r>
      <w:proofErr w:type="spellEnd"/>
      <w:r w:rsidR="004D08F1">
        <w:rPr>
          <w:rFonts w:ascii="Times New Roman" w:hAnsi="Times New Roman"/>
          <w:sz w:val="26"/>
          <w:szCs w:val="26"/>
        </w:rPr>
        <w:t xml:space="preserve"> </w:t>
      </w:r>
      <w:r w:rsidR="002845D8">
        <w:rPr>
          <w:rFonts w:ascii="Times New Roman" w:hAnsi="Times New Roman"/>
          <w:sz w:val="26"/>
          <w:szCs w:val="26"/>
        </w:rPr>
        <w:t xml:space="preserve"> </w:t>
      </w:r>
      <w:r w:rsidR="00806FF9">
        <w:rPr>
          <w:rFonts w:ascii="Times New Roman" w:hAnsi="Times New Roman"/>
          <w:sz w:val="26"/>
          <w:szCs w:val="26"/>
        </w:rPr>
        <w:t>(</w:t>
      </w:r>
      <w:proofErr w:type="gramEnd"/>
      <w:r>
        <w:rPr>
          <w:rFonts w:ascii="Times New Roman" w:hAnsi="Times New Roman"/>
          <w:sz w:val="26"/>
          <w:szCs w:val="26"/>
        </w:rPr>
        <w:t>V</w:t>
      </w:r>
      <w:r w:rsidR="00806FF9">
        <w:rPr>
          <w:rFonts w:ascii="Times New Roman" w:hAnsi="Times New Roman"/>
          <w:sz w:val="26"/>
          <w:szCs w:val="26"/>
        </w:rPr>
        <w:t>oice Inbound)</w:t>
      </w:r>
      <w:bookmarkEnd w:id="18"/>
    </w:p>
    <w:p w14:paraId="123194F4" w14:textId="0A89D413" w:rsidR="00D50E2A" w:rsidRPr="00D50E2A" w:rsidRDefault="00D50E2A" w:rsidP="00D50E2A">
      <w:pPr>
        <w:pStyle w:val="NormalIndent"/>
        <w:rPr>
          <w:sz w:val="26"/>
          <w:szCs w:val="26"/>
        </w:rPr>
      </w:pPr>
      <w:r w:rsidRPr="00D50E2A">
        <w:rPr>
          <w:sz w:val="26"/>
          <w:szCs w:val="26"/>
        </w:rPr>
        <w:t xml:space="preserve">The function allows to configure the call flow for businesses. Includes: Configuring inputs for </w:t>
      </w:r>
      <w:proofErr w:type="spellStart"/>
      <w:r w:rsidRPr="00D50E2A">
        <w:rPr>
          <w:sz w:val="26"/>
          <w:szCs w:val="26"/>
        </w:rPr>
        <w:t>Callflow</w:t>
      </w:r>
      <w:proofErr w:type="spellEnd"/>
      <w:r w:rsidRPr="00D50E2A">
        <w:rPr>
          <w:sz w:val="26"/>
          <w:szCs w:val="26"/>
        </w:rPr>
        <w:t>: Media, Menu</w:t>
      </w:r>
      <w:r>
        <w:rPr>
          <w:sz w:val="26"/>
          <w:szCs w:val="26"/>
        </w:rPr>
        <w:t>,</w:t>
      </w:r>
      <w:r w:rsidRPr="00D50E2A">
        <w:rPr>
          <w:sz w:val="26"/>
          <w:szCs w:val="26"/>
        </w:rPr>
        <w:t xml:space="preserve"> </w:t>
      </w:r>
      <w:proofErr w:type="gramStart"/>
      <w:r w:rsidRPr="00D50E2A">
        <w:rPr>
          <w:sz w:val="26"/>
          <w:szCs w:val="26"/>
        </w:rPr>
        <w:t>Queue</w:t>
      </w:r>
      <w:r>
        <w:rPr>
          <w:sz w:val="26"/>
          <w:szCs w:val="26"/>
        </w:rPr>
        <w:t xml:space="preserve">s </w:t>
      </w:r>
      <w:r w:rsidRPr="00D50E2A">
        <w:rPr>
          <w:sz w:val="26"/>
          <w:szCs w:val="26"/>
        </w:rPr>
        <w:t>,</w:t>
      </w:r>
      <w:proofErr w:type="gramEnd"/>
      <w:r w:rsidRPr="00D50E2A">
        <w:rPr>
          <w:sz w:val="26"/>
          <w:szCs w:val="26"/>
        </w:rPr>
        <w:t xml:space="preserve"> call time; </w:t>
      </w:r>
      <w:r>
        <w:rPr>
          <w:sz w:val="26"/>
          <w:szCs w:val="26"/>
        </w:rPr>
        <w:t xml:space="preserve">others </w:t>
      </w:r>
      <w:r w:rsidRPr="00D50E2A">
        <w:rPr>
          <w:sz w:val="26"/>
          <w:szCs w:val="26"/>
        </w:rPr>
        <w:t>for businesses.</w:t>
      </w:r>
    </w:p>
    <w:p w14:paraId="132C1A1A" w14:textId="467438B0" w:rsidR="00D50E2A" w:rsidRPr="00D50E2A" w:rsidRDefault="00D50E2A" w:rsidP="00D50E2A">
      <w:pPr>
        <w:pStyle w:val="NormalIndent"/>
        <w:rPr>
          <w:sz w:val="26"/>
          <w:szCs w:val="26"/>
        </w:rPr>
      </w:pPr>
      <w:r w:rsidRPr="00D50E2A">
        <w:rPr>
          <w:sz w:val="26"/>
          <w:szCs w:val="26"/>
        </w:rPr>
        <w:t xml:space="preserve">On each branch of </w:t>
      </w:r>
      <w:proofErr w:type="spellStart"/>
      <w:r w:rsidRPr="00D50E2A">
        <w:rPr>
          <w:sz w:val="26"/>
          <w:szCs w:val="26"/>
        </w:rPr>
        <w:t>Callflow</w:t>
      </w:r>
      <w:proofErr w:type="spellEnd"/>
      <w:r w:rsidRPr="00D50E2A">
        <w:rPr>
          <w:sz w:val="26"/>
          <w:szCs w:val="26"/>
        </w:rPr>
        <w:t>, you can configure</w:t>
      </w:r>
      <w:r w:rsidR="00A9163F">
        <w:rPr>
          <w:sz w:val="26"/>
          <w:szCs w:val="26"/>
        </w:rPr>
        <w:t xml:space="preserve"> call</w:t>
      </w:r>
      <w:r w:rsidRPr="00D50E2A">
        <w:rPr>
          <w:sz w:val="26"/>
          <w:szCs w:val="26"/>
        </w:rPr>
        <w:t xml:space="preserve"> </w:t>
      </w:r>
      <w:r>
        <w:rPr>
          <w:sz w:val="26"/>
          <w:szCs w:val="26"/>
        </w:rPr>
        <w:t>route</w:t>
      </w:r>
      <w:r w:rsidRPr="00D50E2A">
        <w:rPr>
          <w:sz w:val="26"/>
          <w:szCs w:val="26"/>
        </w:rPr>
        <w:t xml:space="preserve"> to:</w:t>
      </w:r>
    </w:p>
    <w:p w14:paraId="1DF21989" w14:textId="07A2FFDB" w:rsidR="00D50E2A" w:rsidRPr="00D50E2A" w:rsidRDefault="00D50E2A" w:rsidP="00D50E2A">
      <w:pPr>
        <w:pStyle w:val="NormalIndent"/>
        <w:rPr>
          <w:sz w:val="26"/>
          <w:szCs w:val="26"/>
        </w:rPr>
      </w:pPr>
      <w:r w:rsidRPr="00D50E2A">
        <w:rPr>
          <w:sz w:val="26"/>
          <w:szCs w:val="26"/>
        </w:rPr>
        <w:t xml:space="preserve">o Menu: </w:t>
      </w:r>
      <w:r w:rsidR="00A9163F">
        <w:rPr>
          <w:sz w:val="26"/>
          <w:szCs w:val="26"/>
        </w:rPr>
        <w:t xml:space="preserve">play media </w:t>
      </w:r>
      <w:proofErr w:type="gramStart"/>
      <w:r w:rsidR="00A9163F">
        <w:rPr>
          <w:sz w:val="26"/>
          <w:szCs w:val="26"/>
        </w:rPr>
        <w:t>file</w:t>
      </w:r>
      <w:r w:rsidRPr="00D50E2A">
        <w:rPr>
          <w:sz w:val="26"/>
          <w:szCs w:val="26"/>
        </w:rPr>
        <w:t>, and</w:t>
      </w:r>
      <w:proofErr w:type="gramEnd"/>
      <w:r w:rsidRPr="00D50E2A">
        <w:rPr>
          <w:sz w:val="26"/>
          <w:szCs w:val="26"/>
        </w:rPr>
        <w:t xml:space="preserve"> </w:t>
      </w:r>
      <w:r w:rsidR="00A9163F">
        <w:rPr>
          <w:sz w:val="26"/>
          <w:szCs w:val="26"/>
        </w:rPr>
        <w:t>require the customer press key</w:t>
      </w:r>
      <w:r w:rsidRPr="00D50E2A">
        <w:rPr>
          <w:sz w:val="26"/>
          <w:szCs w:val="26"/>
        </w:rPr>
        <w:t xml:space="preserve"> to go to the next processing</w:t>
      </w:r>
      <w:r w:rsidR="00A9163F">
        <w:rPr>
          <w:sz w:val="26"/>
          <w:szCs w:val="26"/>
        </w:rPr>
        <w:t>.</w:t>
      </w:r>
    </w:p>
    <w:p w14:paraId="6BCA582F" w14:textId="6B4EE914" w:rsidR="00D50E2A" w:rsidRPr="00D50E2A" w:rsidRDefault="00D50E2A" w:rsidP="00D50E2A">
      <w:pPr>
        <w:pStyle w:val="NormalIndent"/>
        <w:rPr>
          <w:sz w:val="26"/>
          <w:szCs w:val="26"/>
        </w:rPr>
      </w:pPr>
      <w:r w:rsidRPr="00D50E2A">
        <w:rPr>
          <w:sz w:val="26"/>
          <w:szCs w:val="26"/>
        </w:rPr>
        <w:t xml:space="preserve">o Media: </w:t>
      </w:r>
      <w:r w:rsidR="00A9163F">
        <w:rPr>
          <w:sz w:val="26"/>
          <w:szCs w:val="26"/>
        </w:rPr>
        <w:t xml:space="preserve">just play file, not press key. </w:t>
      </w:r>
    </w:p>
    <w:p w14:paraId="4CA604D9" w14:textId="77777777" w:rsidR="00D50E2A" w:rsidRPr="00D50E2A" w:rsidRDefault="00D50E2A" w:rsidP="00D50E2A">
      <w:pPr>
        <w:pStyle w:val="NormalIndent"/>
        <w:rPr>
          <w:sz w:val="26"/>
          <w:szCs w:val="26"/>
        </w:rPr>
      </w:pPr>
      <w:r w:rsidRPr="00D50E2A">
        <w:rPr>
          <w:sz w:val="26"/>
          <w:szCs w:val="26"/>
        </w:rPr>
        <w:lastRenderedPageBreak/>
        <w:t>o Specific Agent</w:t>
      </w:r>
    </w:p>
    <w:p w14:paraId="1814E9C0" w14:textId="77777777" w:rsidR="00D50E2A" w:rsidRPr="00D50E2A" w:rsidRDefault="00D50E2A" w:rsidP="00D50E2A">
      <w:pPr>
        <w:pStyle w:val="NormalIndent"/>
        <w:rPr>
          <w:sz w:val="26"/>
          <w:szCs w:val="26"/>
        </w:rPr>
      </w:pPr>
      <w:r w:rsidRPr="00D50E2A">
        <w:rPr>
          <w:sz w:val="26"/>
          <w:szCs w:val="26"/>
        </w:rPr>
        <w:t>o Queue</w:t>
      </w:r>
    </w:p>
    <w:p w14:paraId="75583A52" w14:textId="77777777" w:rsidR="00D50E2A" w:rsidRPr="00D50E2A" w:rsidRDefault="00D50E2A" w:rsidP="00D50E2A">
      <w:pPr>
        <w:pStyle w:val="NormalIndent"/>
        <w:rPr>
          <w:sz w:val="26"/>
          <w:szCs w:val="26"/>
        </w:rPr>
      </w:pPr>
      <w:r w:rsidRPr="00D50E2A">
        <w:rPr>
          <w:sz w:val="26"/>
          <w:szCs w:val="26"/>
        </w:rPr>
        <w:t xml:space="preserve">o Other </w:t>
      </w:r>
      <w:proofErr w:type="spellStart"/>
      <w:r w:rsidRPr="00D50E2A">
        <w:rPr>
          <w:sz w:val="26"/>
          <w:szCs w:val="26"/>
        </w:rPr>
        <w:t>callflow</w:t>
      </w:r>
      <w:proofErr w:type="spellEnd"/>
    </w:p>
    <w:p w14:paraId="54C2583E" w14:textId="686DA837" w:rsidR="00D50E2A" w:rsidRPr="00D50E2A" w:rsidRDefault="00A9163F" w:rsidP="00D50E2A">
      <w:pPr>
        <w:pStyle w:val="NormalIndent"/>
        <w:rPr>
          <w:sz w:val="26"/>
          <w:szCs w:val="26"/>
        </w:rPr>
      </w:pPr>
      <w:r>
        <w:rPr>
          <w:sz w:val="26"/>
          <w:szCs w:val="26"/>
        </w:rPr>
        <w:t xml:space="preserve">Customers call </w:t>
      </w:r>
      <w:proofErr w:type="spellStart"/>
      <w:r>
        <w:rPr>
          <w:sz w:val="26"/>
          <w:szCs w:val="26"/>
        </w:rPr>
        <w:t>bussiness’s</w:t>
      </w:r>
      <w:proofErr w:type="spellEnd"/>
      <w:r>
        <w:rPr>
          <w:sz w:val="26"/>
          <w:szCs w:val="26"/>
        </w:rPr>
        <w:t xml:space="preserve"> phone number</w:t>
      </w:r>
      <w:r w:rsidR="00D50E2A" w:rsidRPr="00D50E2A">
        <w:rPr>
          <w:sz w:val="26"/>
          <w:szCs w:val="26"/>
        </w:rPr>
        <w:t>, the system will process according to the</w:t>
      </w:r>
      <w:r>
        <w:rPr>
          <w:sz w:val="26"/>
          <w:szCs w:val="26"/>
        </w:rPr>
        <w:t xml:space="preserve"> </w:t>
      </w:r>
      <w:r w:rsidRPr="00D50E2A">
        <w:rPr>
          <w:sz w:val="26"/>
          <w:szCs w:val="26"/>
        </w:rPr>
        <w:t>corresponding</w:t>
      </w:r>
      <w:r w:rsidR="00D50E2A" w:rsidRPr="00D50E2A">
        <w:rPr>
          <w:sz w:val="26"/>
          <w:szCs w:val="26"/>
        </w:rPr>
        <w:t xml:space="preserve"> </w:t>
      </w:r>
      <w:proofErr w:type="spellStart"/>
      <w:r w:rsidR="00D50E2A" w:rsidRPr="00D50E2A">
        <w:rPr>
          <w:sz w:val="26"/>
          <w:szCs w:val="26"/>
        </w:rPr>
        <w:t>callflow</w:t>
      </w:r>
      <w:proofErr w:type="spellEnd"/>
      <w:r w:rsidR="00D50E2A" w:rsidRPr="00D50E2A">
        <w:rPr>
          <w:sz w:val="26"/>
          <w:szCs w:val="26"/>
        </w:rPr>
        <w:t xml:space="preserve"> configuration, within the</w:t>
      </w:r>
      <w:r>
        <w:rPr>
          <w:sz w:val="26"/>
          <w:szCs w:val="26"/>
        </w:rPr>
        <w:t xml:space="preserve"> configured</w:t>
      </w:r>
      <w:r w:rsidR="00D50E2A" w:rsidRPr="00D50E2A">
        <w:rPr>
          <w:sz w:val="26"/>
          <w:szCs w:val="26"/>
        </w:rPr>
        <w:t xml:space="preserve"> time.</w:t>
      </w:r>
    </w:p>
    <w:p w14:paraId="06B9B8C4" w14:textId="222D87AA" w:rsidR="00C83905" w:rsidRPr="00C83905" w:rsidRDefault="00D50E2A" w:rsidP="00D50E2A">
      <w:pPr>
        <w:pStyle w:val="NormalIndent"/>
        <w:rPr>
          <w:sz w:val="26"/>
          <w:szCs w:val="26"/>
        </w:rPr>
      </w:pPr>
      <w:r w:rsidRPr="00D50E2A">
        <w:rPr>
          <w:sz w:val="26"/>
          <w:szCs w:val="26"/>
        </w:rPr>
        <w:t xml:space="preserve">Each business can configure many different numbers, which can be applied with </w:t>
      </w:r>
      <w:r w:rsidR="00A9163F">
        <w:rPr>
          <w:sz w:val="26"/>
          <w:szCs w:val="26"/>
        </w:rPr>
        <w:t xml:space="preserve">the same or different </w:t>
      </w:r>
      <w:proofErr w:type="spellStart"/>
      <w:r w:rsidR="00A9163F">
        <w:rPr>
          <w:sz w:val="26"/>
          <w:szCs w:val="26"/>
        </w:rPr>
        <w:t>callflow</w:t>
      </w:r>
      <w:proofErr w:type="spellEnd"/>
      <w:r w:rsidRPr="00D50E2A">
        <w:rPr>
          <w:sz w:val="26"/>
          <w:szCs w:val="26"/>
        </w:rPr>
        <w:t>.</w:t>
      </w:r>
    </w:p>
    <w:p w14:paraId="25B5635A" w14:textId="71DF7044" w:rsidR="00DA7F7A" w:rsidRDefault="00D96A74" w:rsidP="00DA7F7A">
      <w:pPr>
        <w:pStyle w:val="Heading3"/>
        <w:rPr>
          <w:lang w:val="en-US"/>
        </w:rPr>
      </w:pPr>
      <w:bookmarkStart w:id="19" w:name="_Toc14367885"/>
      <w:r>
        <w:rPr>
          <w:lang w:val="en-US"/>
        </w:rPr>
        <w:t>Media</w:t>
      </w:r>
      <w:bookmarkEnd w:id="19"/>
    </w:p>
    <w:p w14:paraId="3AB1484A" w14:textId="23BFA5AF" w:rsidR="00DA7F7A" w:rsidRDefault="00841F33" w:rsidP="00841F33">
      <w:pPr>
        <w:pStyle w:val="ListParagraph"/>
        <w:numPr>
          <w:ilvl w:val="0"/>
          <w:numId w:val="20"/>
        </w:numPr>
        <w:jc w:val="both"/>
        <w:rPr>
          <w:sz w:val="26"/>
          <w:szCs w:val="26"/>
        </w:rPr>
      </w:pPr>
      <w:r w:rsidRPr="00841F33">
        <w:rPr>
          <w:sz w:val="26"/>
          <w:szCs w:val="26"/>
        </w:rPr>
        <w:t xml:space="preserve">The function to upload media files, used for </w:t>
      </w:r>
      <w:proofErr w:type="spellStart"/>
      <w:r w:rsidRPr="00841F33">
        <w:rPr>
          <w:sz w:val="26"/>
          <w:szCs w:val="26"/>
        </w:rPr>
        <w:t>ringback</w:t>
      </w:r>
      <w:proofErr w:type="spellEnd"/>
      <w:r w:rsidRPr="00841F33">
        <w:rPr>
          <w:sz w:val="26"/>
          <w:szCs w:val="26"/>
        </w:rPr>
        <w:t xml:space="preserve"> tones in Queue, </w:t>
      </w:r>
      <w:proofErr w:type="spellStart"/>
      <w:r w:rsidRPr="00841F33">
        <w:rPr>
          <w:sz w:val="26"/>
          <w:szCs w:val="26"/>
        </w:rPr>
        <w:t>ringback</w:t>
      </w:r>
      <w:proofErr w:type="spellEnd"/>
      <w:r w:rsidRPr="00841F33">
        <w:rPr>
          <w:sz w:val="26"/>
          <w:szCs w:val="26"/>
        </w:rPr>
        <w:t xml:space="preserve"> tones when Agent hold call.</w:t>
      </w:r>
    </w:p>
    <w:p w14:paraId="0403ADF4" w14:textId="19A332E1" w:rsidR="00DA7F7A" w:rsidRPr="00DA7F7A" w:rsidRDefault="00841F33" w:rsidP="00DA7F7A">
      <w:pPr>
        <w:pStyle w:val="ListParagraph"/>
        <w:widowControl/>
        <w:numPr>
          <w:ilvl w:val="0"/>
          <w:numId w:val="20"/>
        </w:numPr>
        <w:jc w:val="both"/>
        <w:rPr>
          <w:i/>
          <w:sz w:val="26"/>
          <w:szCs w:val="26"/>
        </w:rPr>
      </w:pPr>
      <w:r>
        <w:rPr>
          <w:sz w:val="26"/>
          <w:szCs w:val="26"/>
        </w:rPr>
        <w:t xml:space="preserve">From left menu, choose Settings/ </w:t>
      </w:r>
      <w:r w:rsidR="009E69BF">
        <w:rPr>
          <w:sz w:val="26"/>
          <w:szCs w:val="26"/>
        </w:rPr>
        <w:t>Calls sett</w:t>
      </w:r>
      <w:r>
        <w:rPr>
          <w:sz w:val="26"/>
          <w:szCs w:val="26"/>
        </w:rPr>
        <w:t xml:space="preserve">ing/ </w:t>
      </w:r>
      <w:proofErr w:type="spellStart"/>
      <w:r>
        <w:rPr>
          <w:sz w:val="26"/>
          <w:szCs w:val="26"/>
        </w:rPr>
        <w:t>Othes</w:t>
      </w:r>
      <w:proofErr w:type="spellEnd"/>
      <w:r>
        <w:rPr>
          <w:sz w:val="26"/>
          <w:szCs w:val="26"/>
        </w:rPr>
        <w:t xml:space="preserve"> </w:t>
      </w:r>
      <w:r w:rsidRPr="00841F33">
        <w:rPr>
          <w:sz w:val="26"/>
          <w:szCs w:val="26"/>
        </w:rPr>
        <w:sym w:font="Wingdings" w:char="F0E0"/>
      </w:r>
      <w:r>
        <w:rPr>
          <w:sz w:val="26"/>
          <w:szCs w:val="26"/>
        </w:rPr>
        <w:t xml:space="preserve"> click on Media tab: </w:t>
      </w:r>
    </w:p>
    <w:p w14:paraId="2A786068" w14:textId="729893AA" w:rsidR="00DA7F7A" w:rsidRPr="00DA7F7A" w:rsidRDefault="00E60B48" w:rsidP="00DA7F7A">
      <w:pPr>
        <w:ind w:left="0"/>
        <w:jc w:val="both"/>
        <w:rPr>
          <w:sz w:val="26"/>
          <w:szCs w:val="26"/>
        </w:rPr>
      </w:pPr>
      <w:r>
        <w:rPr>
          <w:noProof/>
          <w:snapToGrid/>
        </w:rPr>
        <w:drawing>
          <wp:inline distT="0" distB="0" distL="0" distR="0" wp14:anchorId="6265C7B5" wp14:editId="69A6CE54">
            <wp:extent cx="5941695" cy="2569845"/>
            <wp:effectExtent l="0" t="0" r="1905" b="1905"/>
            <wp:docPr id="487032" name="Picture 48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695" cy="2569845"/>
                    </a:xfrm>
                    <a:prstGeom prst="rect">
                      <a:avLst/>
                    </a:prstGeom>
                  </pic:spPr>
                </pic:pic>
              </a:graphicData>
            </a:graphic>
          </wp:inline>
        </w:drawing>
      </w:r>
    </w:p>
    <w:p w14:paraId="6D43D914" w14:textId="158E3937" w:rsidR="00DA7F7A" w:rsidRDefault="00841F33" w:rsidP="00DA7F7A">
      <w:pPr>
        <w:pStyle w:val="Heading4"/>
      </w:pPr>
      <w:r>
        <w:t>Add new</w:t>
      </w:r>
      <w:r w:rsidR="00DA7F7A">
        <w:t xml:space="preserve"> media</w:t>
      </w:r>
    </w:p>
    <w:p w14:paraId="5EEBD6B7" w14:textId="3F70365B" w:rsidR="00DA7F7A" w:rsidRPr="000B4350" w:rsidRDefault="00841F33" w:rsidP="00DA7F7A">
      <w:pPr>
        <w:pStyle w:val="ListParagraph"/>
        <w:widowControl/>
        <w:numPr>
          <w:ilvl w:val="0"/>
          <w:numId w:val="20"/>
        </w:numPr>
        <w:jc w:val="both"/>
        <w:rPr>
          <w:i/>
          <w:sz w:val="26"/>
          <w:szCs w:val="26"/>
        </w:rPr>
      </w:pPr>
      <w:r>
        <w:rPr>
          <w:sz w:val="26"/>
          <w:szCs w:val="26"/>
        </w:rPr>
        <w:t>Step</w:t>
      </w:r>
      <w:r w:rsidR="00DA7F7A" w:rsidRPr="00D11C25">
        <w:rPr>
          <w:sz w:val="26"/>
          <w:szCs w:val="26"/>
        </w:rPr>
        <w:t xml:space="preserve"> </w:t>
      </w:r>
      <w:r w:rsidR="00DA7F7A">
        <w:rPr>
          <w:sz w:val="26"/>
          <w:szCs w:val="26"/>
        </w:rPr>
        <w:t>1</w:t>
      </w:r>
      <w:r w:rsidR="00DA7F7A" w:rsidRPr="00D11C25">
        <w:rPr>
          <w:sz w:val="26"/>
          <w:szCs w:val="26"/>
        </w:rPr>
        <w:t xml:space="preserve">: </w:t>
      </w:r>
      <w:r>
        <w:rPr>
          <w:noProof/>
          <w:snapToGrid/>
          <w:sz w:val="26"/>
          <w:szCs w:val="26"/>
        </w:rPr>
        <w:t>Click Add media button:</w:t>
      </w:r>
    </w:p>
    <w:p w14:paraId="18990D77" w14:textId="5F1BE6C7" w:rsidR="00DA7F7A" w:rsidRDefault="00E60B48" w:rsidP="00DA7F7A">
      <w:pPr>
        <w:widowControl/>
        <w:ind w:left="0"/>
        <w:jc w:val="both"/>
        <w:rPr>
          <w:i/>
          <w:sz w:val="26"/>
          <w:szCs w:val="26"/>
        </w:rPr>
      </w:pPr>
      <w:r>
        <w:rPr>
          <w:noProof/>
          <w:snapToGrid/>
        </w:rPr>
        <w:lastRenderedPageBreak/>
        <w:drawing>
          <wp:inline distT="0" distB="0" distL="0" distR="0" wp14:anchorId="4C71364F" wp14:editId="4A5D8AA3">
            <wp:extent cx="5941695" cy="1977390"/>
            <wp:effectExtent l="0" t="0" r="1905" b="3810"/>
            <wp:docPr id="487033" name="Picture 48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695" cy="1977390"/>
                    </a:xfrm>
                    <a:prstGeom prst="rect">
                      <a:avLst/>
                    </a:prstGeom>
                  </pic:spPr>
                </pic:pic>
              </a:graphicData>
            </a:graphic>
          </wp:inline>
        </w:drawing>
      </w:r>
    </w:p>
    <w:p w14:paraId="42A63FAF" w14:textId="3B37B6FB" w:rsidR="00DA7F7A" w:rsidRPr="00151353" w:rsidRDefault="00841F33" w:rsidP="00DA7F7A">
      <w:pPr>
        <w:pStyle w:val="ListParagraph"/>
        <w:widowControl/>
        <w:numPr>
          <w:ilvl w:val="0"/>
          <w:numId w:val="20"/>
        </w:numPr>
        <w:jc w:val="both"/>
        <w:rPr>
          <w:b/>
          <w:i/>
          <w:sz w:val="26"/>
          <w:szCs w:val="26"/>
        </w:rPr>
      </w:pPr>
      <w:r>
        <w:rPr>
          <w:sz w:val="26"/>
          <w:szCs w:val="26"/>
        </w:rPr>
        <w:t>Step</w:t>
      </w:r>
      <w:r w:rsidR="00DA7F7A" w:rsidRPr="00D11C25">
        <w:rPr>
          <w:sz w:val="26"/>
          <w:szCs w:val="26"/>
        </w:rPr>
        <w:t xml:space="preserve"> </w:t>
      </w:r>
      <w:r w:rsidR="00DA7F7A">
        <w:rPr>
          <w:sz w:val="26"/>
          <w:szCs w:val="26"/>
        </w:rPr>
        <w:t>2</w:t>
      </w:r>
      <w:r w:rsidR="00DA7F7A" w:rsidRPr="00D11C25">
        <w:rPr>
          <w:sz w:val="26"/>
          <w:szCs w:val="26"/>
        </w:rPr>
        <w:t xml:space="preserve">: </w:t>
      </w:r>
      <w:r>
        <w:rPr>
          <w:noProof/>
          <w:snapToGrid/>
          <w:sz w:val="26"/>
          <w:szCs w:val="26"/>
        </w:rPr>
        <w:t>Input information:</w:t>
      </w:r>
    </w:p>
    <w:p w14:paraId="376E69AE" w14:textId="51EC663D" w:rsidR="00151353" w:rsidRPr="00151353" w:rsidRDefault="00841F33" w:rsidP="00151353">
      <w:pPr>
        <w:pStyle w:val="ListParagraph"/>
        <w:widowControl/>
        <w:numPr>
          <w:ilvl w:val="1"/>
          <w:numId w:val="20"/>
        </w:numPr>
        <w:jc w:val="both"/>
        <w:rPr>
          <w:b/>
          <w:i/>
          <w:sz w:val="26"/>
          <w:szCs w:val="26"/>
        </w:rPr>
      </w:pPr>
      <w:r>
        <w:rPr>
          <w:noProof/>
          <w:snapToGrid/>
          <w:sz w:val="26"/>
          <w:szCs w:val="26"/>
        </w:rPr>
        <w:t>M</w:t>
      </w:r>
      <w:r w:rsidR="00151353">
        <w:rPr>
          <w:noProof/>
          <w:snapToGrid/>
          <w:sz w:val="26"/>
          <w:szCs w:val="26"/>
        </w:rPr>
        <w:t>edia</w:t>
      </w:r>
      <w:r>
        <w:rPr>
          <w:noProof/>
          <w:snapToGrid/>
          <w:sz w:val="26"/>
          <w:szCs w:val="26"/>
        </w:rPr>
        <w:t xml:space="preserve"> name</w:t>
      </w:r>
      <w:r w:rsidR="00151353">
        <w:rPr>
          <w:noProof/>
          <w:snapToGrid/>
          <w:sz w:val="26"/>
          <w:szCs w:val="26"/>
        </w:rPr>
        <w:t xml:space="preserve"> (*)</w:t>
      </w:r>
    </w:p>
    <w:p w14:paraId="742002BC" w14:textId="6BB31839" w:rsidR="00151353" w:rsidRPr="0079569B" w:rsidRDefault="00151353" w:rsidP="00151353">
      <w:pPr>
        <w:pStyle w:val="ListParagraph"/>
        <w:widowControl/>
        <w:numPr>
          <w:ilvl w:val="1"/>
          <w:numId w:val="20"/>
        </w:numPr>
        <w:jc w:val="both"/>
        <w:rPr>
          <w:b/>
          <w:i/>
          <w:sz w:val="26"/>
          <w:szCs w:val="26"/>
        </w:rPr>
      </w:pPr>
      <w:r>
        <w:rPr>
          <w:noProof/>
          <w:snapToGrid/>
          <w:sz w:val="26"/>
          <w:szCs w:val="26"/>
        </w:rPr>
        <w:t xml:space="preserve">Media (*): </w:t>
      </w:r>
      <w:r w:rsidR="00841F33">
        <w:rPr>
          <w:noProof/>
          <w:snapToGrid/>
          <w:sz w:val="26"/>
          <w:szCs w:val="26"/>
        </w:rPr>
        <w:t>choose the wav file.</w:t>
      </w:r>
    </w:p>
    <w:p w14:paraId="567E99F0" w14:textId="47977EC5" w:rsidR="00DA7F7A" w:rsidRPr="001F56EB" w:rsidRDefault="00841F33" w:rsidP="003D2F15">
      <w:pPr>
        <w:pStyle w:val="ListParagraph"/>
        <w:widowControl/>
        <w:numPr>
          <w:ilvl w:val="0"/>
          <w:numId w:val="20"/>
        </w:numPr>
        <w:jc w:val="both"/>
        <w:rPr>
          <w:b/>
          <w:i/>
          <w:sz w:val="26"/>
          <w:szCs w:val="26"/>
        </w:rPr>
      </w:pPr>
      <w:r>
        <w:rPr>
          <w:sz w:val="26"/>
          <w:szCs w:val="26"/>
        </w:rPr>
        <w:t>Step</w:t>
      </w:r>
      <w:r w:rsidR="00151353" w:rsidRPr="00D11C25">
        <w:rPr>
          <w:sz w:val="26"/>
          <w:szCs w:val="26"/>
        </w:rPr>
        <w:t xml:space="preserve"> </w:t>
      </w:r>
      <w:r w:rsidR="003D2F15">
        <w:rPr>
          <w:sz w:val="26"/>
          <w:szCs w:val="26"/>
        </w:rPr>
        <w:t>3</w:t>
      </w:r>
      <w:r w:rsidR="00151353" w:rsidRPr="00D11C25">
        <w:rPr>
          <w:sz w:val="26"/>
          <w:szCs w:val="26"/>
        </w:rPr>
        <w:t xml:space="preserve">: </w:t>
      </w:r>
      <w:r w:rsidR="00151353">
        <w:rPr>
          <w:noProof/>
          <w:snapToGrid/>
          <w:sz w:val="26"/>
          <w:szCs w:val="26"/>
        </w:rPr>
        <w:t xml:space="preserve">Click button </w:t>
      </w:r>
      <w:r w:rsidR="00151353">
        <w:rPr>
          <w:b/>
          <w:noProof/>
          <w:snapToGrid/>
          <w:sz w:val="26"/>
          <w:szCs w:val="26"/>
        </w:rPr>
        <w:t>“</w:t>
      </w:r>
      <w:r>
        <w:rPr>
          <w:b/>
          <w:noProof/>
          <w:snapToGrid/>
          <w:sz w:val="26"/>
          <w:szCs w:val="26"/>
        </w:rPr>
        <w:t>Submit</w:t>
      </w:r>
      <w:r w:rsidR="00151353" w:rsidRPr="0079569B">
        <w:rPr>
          <w:b/>
          <w:noProof/>
          <w:snapToGrid/>
          <w:sz w:val="26"/>
          <w:szCs w:val="26"/>
        </w:rPr>
        <w:t>”</w:t>
      </w:r>
      <w:r w:rsidR="00C45C59">
        <w:rPr>
          <w:b/>
          <w:noProof/>
          <w:snapToGrid/>
          <w:sz w:val="26"/>
          <w:szCs w:val="26"/>
        </w:rPr>
        <w:t xml:space="preserve"> </w:t>
      </w:r>
      <w:r w:rsidR="00C45C59" w:rsidRPr="00C45C59">
        <w:rPr>
          <w:noProof/>
          <w:snapToGrid/>
          <w:sz w:val="26"/>
          <w:szCs w:val="26"/>
        </w:rPr>
        <w:t>to save media</w:t>
      </w:r>
      <w:r w:rsidR="001F56EB">
        <w:rPr>
          <w:noProof/>
          <w:snapToGrid/>
          <w:sz w:val="26"/>
          <w:szCs w:val="26"/>
        </w:rPr>
        <w:t>.</w:t>
      </w:r>
    </w:p>
    <w:p w14:paraId="70434C2C" w14:textId="7D90925C" w:rsidR="001F56EB" w:rsidRDefault="00DD4F67" w:rsidP="001F56EB">
      <w:pPr>
        <w:pStyle w:val="Heading4"/>
      </w:pPr>
      <w:r>
        <w:t>Update</w:t>
      </w:r>
      <w:r w:rsidR="001F56EB">
        <w:t xml:space="preserve"> media</w:t>
      </w:r>
    </w:p>
    <w:p w14:paraId="60CE1EC1" w14:textId="1289CD15" w:rsidR="001F56EB" w:rsidRPr="000B4350" w:rsidRDefault="00DD4F67" w:rsidP="001F56EB">
      <w:pPr>
        <w:pStyle w:val="ListParagraph"/>
        <w:widowControl/>
        <w:numPr>
          <w:ilvl w:val="0"/>
          <w:numId w:val="20"/>
        </w:numPr>
        <w:jc w:val="both"/>
        <w:rPr>
          <w:i/>
          <w:sz w:val="26"/>
          <w:szCs w:val="26"/>
        </w:rPr>
      </w:pPr>
      <w:r>
        <w:rPr>
          <w:sz w:val="26"/>
          <w:szCs w:val="26"/>
        </w:rPr>
        <w:t>Step</w:t>
      </w:r>
      <w:r w:rsidR="001F56EB" w:rsidRPr="00D11C25">
        <w:rPr>
          <w:sz w:val="26"/>
          <w:szCs w:val="26"/>
        </w:rPr>
        <w:t xml:space="preserve"> </w:t>
      </w:r>
      <w:r w:rsidR="001F56EB">
        <w:rPr>
          <w:sz w:val="26"/>
          <w:szCs w:val="26"/>
        </w:rPr>
        <w:t>1</w:t>
      </w:r>
      <w:r w:rsidR="001F56EB" w:rsidRPr="00D11C25">
        <w:rPr>
          <w:sz w:val="26"/>
          <w:szCs w:val="26"/>
        </w:rPr>
        <w:t xml:space="preserve">: </w:t>
      </w:r>
      <w:r w:rsidR="003B7796">
        <w:rPr>
          <w:noProof/>
          <w:snapToGrid/>
          <w:sz w:val="26"/>
          <w:szCs w:val="26"/>
        </w:rPr>
        <w:t xml:space="preserve">Choose one media </w:t>
      </w:r>
      <w:r w:rsidR="003B7796" w:rsidRPr="003B7796">
        <w:rPr>
          <w:noProof/>
          <w:snapToGrid/>
          <w:sz w:val="26"/>
          <w:szCs w:val="26"/>
        </w:rPr>
        <w:sym w:font="Wingdings" w:char="F0E0"/>
      </w:r>
      <w:r w:rsidR="003B7796">
        <w:rPr>
          <w:noProof/>
          <w:snapToGrid/>
          <w:sz w:val="26"/>
          <w:szCs w:val="26"/>
        </w:rPr>
        <w:t xml:space="preserve"> it shows</w:t>
      </w:r>
      <w:r w:rsidR="001F56EB">
        <w:rPr>
          <w:noProof/>
          <w:snapToGrid/>
          <w:sz w:val="26"/>
          <w:szCs w:val="26"/>
        </w:rPr>
        <w:t>:</w:t>
      </w:r>
    </w:p>
    <w:p w14:paraId="5E7ECC2C" w14:textId="59F90C42" w:rsidR="001F56EB" w:rsidRDefault="00E60B48" w:rsidP="001F56EB">
      <w:pPr>
        <w:widowControl/>
        <w:ind w:left="0"/>
        <w:jc w:val="both"/>
        <w:rPr>
          <w:i/>
          <w:sz w:val="26"/>
          <w:szCs w:val="26"/>
        </w:rPr>
      </w:pPr>
      <w:r>
        <w:rPr>
          <w:noProof/>
          <w:snapToGrid/>
        </w:rPr>
        <w:drawing>
          <wp:inline distT="0" distB="0" distL="0" distR="0" wp14:anchorId="425836F6" wp14:editId="09ABBBDF">
            <wp:extent cx="5941695" cy="1943100"/>
            <wp:effectExtent l="0" t="0" r="1905" b="0"/>
            <wp:docPr id="487034" name="Picture 48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695" cy="1943100"/>
                    </a:xfrm>
                    <a:prstGeom prst="rect">
                      <a:avLst/>
                    </a:prstGeom>
                  </pic:spPr>
                </pic:pic>
              </a:graphicData>
            </a:graphic>
          </wp:inline>
        </w:drawing>
      </w:r>
    </w:p>
    <w:p w14:paraId="416B89B4" w14:textId="0C2594E0" w:rsidR="001F56EB" w:rsidRPr="00151353" w:rsidRDefault="003B7796" w:rsidP="001F56EB">
      <w:pPr>
        <w:pStyle w:val="ListParagraph"/>
        <w:widowControl/>
        <w:numPr>
          <w:ilvl w:val="0"/>
          <w:numId w:val="20"/>
        </w:numPr>
        <w:jc w:val="both"/>
        <w:rPr>
          <w:b/>
          <w:i/>
          <w:sz w:val="26"/>
          <w:szCs w:val="26"/>
        </w:rPr>
      </w:pPr>
      <w:r>
        <w:rPr>
          <w:sz w:val="26"/>
          <w:szCs w:val="26"/>
        </w:rPr>
        <w:t>Step</w:t>
      </w:r>
      <w:r w:rsidR="001F56EB" w:rsidRPr="00D11C25">
        <w:rPr>
          <w:sz w:val="26"/>
          <w:szCs w:val="26"/>
        </w:rPr>
        <w:t xml:space="preserve"> </w:t>
      </w:r>
      <w:r w:rsidR="001F56EB">
        <w:rPr>
          <w:sz w:val="26"/>
          <w:szCs w:val="26"/>
        </w:rPr>
        <w:t>2</w:t>
      </w:r>
      <w:r w:rsidR="001F56EB" w:rsidRPr="00D11C25">
        <w:rPr>
          <w:sz w:val="26"/>
          <w:szCs w:val="26"/>
        </w:rPr>
        <w:t xml:space="preserve">: </w:t>
      </w:r>
      <w:r>
        <w:rPr>
          <w:noProof/>
          <w:snapToGrid/>
          <w:sz w:val="26"/>
          <w:szCs w:val="26"/>
        </w:rPr>
        <w:t>Change information:</w:t>
      </w:r>
    </w:p>
    <w:p w14:paraId="558E9070" w14:textId="71476481" w:rsidR="001F56EB" w:rsidRPr="00151353" w:rsidRDefault="003B7796" w:rsidP="001F56EB">
      <w:pPr>
        <w:pStyle w:val="ListParagraph"/>
        <w:widowControl/>
        <w:numPr>
          <w:ilvl w:val="1"/>
          <w:numId w:val="20"/>
        </w:numPr>
        <w:jc w:val="both"/>
        <w:rPr>
          <w:b/>
          <w:i/>
          <w:sz w:val="26"/>
          <w:szCs w:val="26"/>
        </w:rPr>
      </w:pPr>
      <w:r>
        <w:rPr>
          <w:noProof/>
          <w:snapToGrid/>
          <w:sz w:val="26"/>
          <w:szCs w:val="26"/>
        </w:rPr>
        <w:t>M</w:t>
      </w:r>
      <w:r w:rsidR="00534C0F">
        <w:rPr>
          <w:noProof/>
          <w:snapToGrid/>
          <w:sz w:val="26"/>
          <w:szCs w:val="26"/>
        </w:rPr>
        <w:t>edia</w:t>
      </w:r>
      <w:r>
        <w:rPr>
          <w:noProof/>
          <w:snapToGrid/>
          <w:sz w:val="26"/>
          <w:szCs w:val="26"/>
        </w:rPr>
        <w:t xml:space="preserve"> name</w:t>
      </w:r>
    </w:p>
    <w:p w14:paraId="5947EE8E" w14:textId="5DD6B194" w:rsidR="001F56EB" w:rsidRPr="0079569B" w:rsidRDefault="00534C0F" w:rsidP="001F56EB">
      <w:pPr>
        <w:pStyle w:val="ListParagraph"/>
        <w:widowControl/>
        <w:numPr>
          <w:ilvl w:val="1"/>
          <w:numId w:val="20"/>
        </w:numPr>
        <w:jc w:val="both"/>
        <w:rPr>
          <w:b/>
          <w:i/>
          <w:sz w:val="26"/>
          <w:szCs w:val="26"/>
        </w:rPr>
      </w:pPr>
      <w:r>
        <w:rPr>
          <w:noProof/>
          <w:snapToGrid/>
          <w:sz w:val="26"/>
          <w:szCs w:val="26"/>
        </w:rPr>
        <w:t>Media</w:t>
      </w:r>
      <w:r w:rsidR="001F56EB">
        <w:rPr>
          <w:noProof/>
          <w:snapToGrid/>
          <w:sz w:val="26"/>
          <w:szCs w:val="26"/>
        </w:rPr>
        <w:t xml:space="preserve">: </w:t>
      </w:r>
      <w:r w:rsidR="003B7796">
        <w:rPr>
          <w:noProof/>
          <w:snapToGrid/>
          <w:sz w:val="26"/>
          <w:szCs w:val="26"/>
        </w:rPr>
        <w:t>change wav file.</w:t>
      </w:r>
    </w:p>
    <w:p w14:paraId="461AEC02" w14:textId="2A7FE57A" w:rsidR="001F56EB" w:rsidRPr="004C70D0" w:rsidRDefault="003B7796" w:rsidP="00534C0F">
      <w:pPr>
        <w:pStyle w:val="ListParagraph"/>
        <w:widowControl/>
        <w:numPr>
          <w:ilvl w:val="0"/>
          <w:numId w:val="20"/>
        </w:numPr>
        <w:jc w:val="both"/>
        <w:rPr>
          <w:b/>
          <w:i/>
          <w:sz w:val="26"/>
          <w:szCs w:val="26"/>
        </w:rPr>
      </w:pPr>
      <w:r>
        <w:rPr>
          <w:sz w:val="26"/>
          <w:szCs w:val="26"/>
        </w:rPr>
        <w:t>Step</w:t>
      </w:r>
      <w:r w:rsidR="001F56EB" w:rsidRPr="00D11C25">
        <w:rPr>
          <w:sz w:val="26"/>
          <w:szCs w:val="26"/>
        </w:rPr>
        <w:t xml:space="preserve"> </w:t>
      </w:r>
      <w:r w:rsidR="001F56EB">
        <w:rPr>
          <w:sz w:val="26"/>
          <w:szCs w:val="26"/>
        </w:rPr>
        <w:t>3</w:t>
      </w:r>
      <w:r w:rsidR="001F56EB" w:rsidRPr="00D11C25">
        <w:rPr>
          <w:sz w:val="26"/>
          <w:szCs w:val="26"/>
        </w:rPr>
        <w:t xml:space="preserve">: </w:t>
      </w:r>
      <w:r w:rsidR="001F56EB">
        <w:rPr>
          <w:noProof/>
          <w:snapToGrid/>
          <w:sz w:val="26"/>
          <w:szCs w:val="26"/>
        </w:rPr>
        <w:t xml:space="preserve">Click button </w:t>
      </w:r>
      <w:r w:rsidR="001F56EB">
        <w:rPr>
          <w:b/>
          <w:noProof/>
          <w:snapToGrid/>
          <w:sz w:val="26"/>
          <w:szCs w:val="26"/>
        </w:rPr>
        <w:t>“</w:t>
      </w:r>
      <w:r>
        <w:rPr>
          <w:b/>
          <w:noProof/>
          <w:snapToGrid/>
          <w:sz w:val="26"/>
          <w:szCs w:val="26"/>
        </w:rPr>
        <w:t>Submit</w:t>
      </w:r>
      <w:r w:rsidR="001F56EB" w:rsidRPr="0079569B">
        <w:rPr>
          <w:b/>
          <w:noProof/>
          <w:snapToGrid/>
          <w:sz w:val="26"/>
          <w:szCs w:val="26"/>
        </w:rPr>
        <w:t>”</w:t>
      </w:r>
      <w:r w:rsidR="001F56EB">
        <w:rPr>
          <w:b/>
          <w:noProof/>
          <w:snapToGrid/>
          <w:sz w:val="26"/>
          <w:szCs w:val="26"/>
        </w:rPr>
        <w:t xml:space="preserve"> </w:t>
      </w:r>
      <w:r>
        <w:rPr>
          <w:noProof/>
          <w:snapToGrid/>
          <w:sz w:val="26"/>
          <w:szCs w:val="26"/>
        </w:rPr>
        <w:t>to save.</w:t>
      </w:r>
    </w:p>
    <w:p w14:paraId="13529C41" w14:textId="01BC87FF" w:rsidR="004C70D0" w:rsidRDefault="003B7796" w:rsidP="004C70D0">
      <w:pPr>
        <w:pStyle w:val="Heading4"/>
      </w:pPr>
      <w:r>
        <w:t>Delete</w:t>
      </w:r>
      <w:r w:rsidR="004C70D0">
        <w:t xml:space="preserve"> media</w:t>
      </w:r>
    </w:p>
    <w:p w14:paraId="63411D16" w14:textId="0D54AD73" w:rsidR="004C70D0" w:rsidRPr="000B4350" w:rsidRDefault="003B7796" w:rsidP="004C70D0">
      <w:pPr>
        <w:pStyle w:val="ListParagraph"/>
        <w:widowControl/>
        <w:numPr>
          <w:ilvl w:val="0"/>
          <w:numId w:val="20"/>
        </w:numPr>
        <w:jc w:val="both"/>
        <w:rPr>
          <w:i/>
          <w:sz w:val="26"/>
          <w:szCs w:val="26"/>
        </w:rPr>
      </w:pPr>
      <w:r>
        <w:rPr>
          <w:sz w:val="26"/>
          <w:szCs w:val="26"/>
        </w:rPr>
        <w:t>Step</w:t>
      </w:r>
      <w:r w:rsidR="004C70D0" w:rsidRPr="00D11C25">
        <w:rPr>
          <w:sz w:val="26"/>
          <w:szCs w:val="26"/>
        </w:rPr>
        <w:t xml:space="preserve"> </w:t>
      </w:r>
      <w:r w:rsidR="004C70D0">
        <w:rPr>
          <w:sz w:val="26"/>
          <w:szCs w:val="26"/>
        </w:rPr>
        <w:t>1</w:t>
      </w:r>
      <w:r w:rsidR="004C70D0" w:rsidRPr="00D11C25">
        <w:rPr>
          <w:sz w:val="26"/>
          <w:szCs w:val="26"/>
        </w:rPr>
        <w:t xml:space="preserve">: </w:t>
      </w:r>
      <w:r>
        <w:rPr>
          <w:noProof/>
          <w:snapToGrid/>
          <w:sz w:val="26"/>
          <w:szCs w:val="26"/>
        </w:rPr>
        <w:t>Choose one media</w:t>
      </w:r>
      <w:r w:rsidR="004C70D0">
        <w:rPr>
          <w:noProof/>
          <w:snapToGrid/>
          <w:sz w:val="26"/>
          <w:szCs w:val="26"/>
        </w:rPr>
        <w:t>:</w:t>
      </w:r>
    </w:p>
    <w:p w14:paraId="5405CD07" w14:textId="04D4D8F2" w:rsidR="004C70D0" w:rsidRDefault="00E60B48" w:rsidP="004C70D0">
      <w:pPr>
        <w:widowControl/>
        <w:ind w:left="0"/>
        <w:jc w:val="both"/>
        <w:rPr>
          <w:i/>
          <w:sz w:val="26"/>
          <w:szCs w:val="26"/>
        </w:rPr>
      </w:pPr>
      <w:r>
        <w:rPr>
          <w:noProof/>
          <w:snapToGrid/>
        </w:rPr>
        <w:lastRenderedPageBreak/>
        <w:drawing>
          <wp:inline distT="0" distB="0" distL="0" distR="0" wp14:anchorId="74936CC4" wp14:editId="234C7351">
            <wp:extent cx="5941695" cy="1943100"/>
            <wp:effectExtent l="0" t="0" r="1905" b="0"/>
            <wp:docPr id="487035" name="Picture 48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695" cy="1943100"/>
                    </a:xfrm>
                    <a:prstGeom prst="rect">
                      <a:avLst/>
                    </a:prstGeom>
                  </pic:spPr>
                </pic:pic>
              </a:graphicData>
            </a:graphic>
          </wp:inline>
        </w:drawing>
      </w:r>
    </w:p>
    <w:p w14:paraId="2EA2C74D" w14:textId="0A541F78" w:rsidR="004C70D0" w:rsidRPr="00501463" w:rsidRDefault="003B7796" w:rsidP="004C70D0">
      <w:pPr>
        <w:pStyle w:val="ListParagraph"/>
        <w:widowControl/>
        <w:numPr>
          <w:ilvl w:val="0"/>
          <w:numId w:val="20"/>
        </w:numPr>
        <w:jc w:val="both"/>
        <w:rPr>
          <w:b/>
          <w:i/>
          <w:sz w:val="26"/>
          <w:szCs w:val="26"/>
        </w:rPr>
      </w:pPr>
      <w:r>
        <w:rPr>
          <w:sz w:val="26"/>
          <w:szCs w:val="26"/>
        </w:rPr>
        <w:t>Step</w:t>
      </w:r>
      <w:r w:rsidR="004C70D0" w:rsidRPr="00D11C25">
        <w:rPr>
          <w:sz w:val="26"/>
          <w:szCs w:val="26"/>
        </w:rPr>
        <w:t xml:space="preserve"> </w:t>
      </w:r>
      <w:r w:rsidR="004C70D0">
        <w:rPr>
          <w:sz w:val="26"/>
          <w:szCs w:val="26"/>
        </w:rPr>
        <w:t>2</w:t>
      </w:r>
      <w:r w:rsidR="004C70D0" w:rsidRPr="00D11C25">
        <w:rPr>
          <w:sz w:val="26"/>
          <w:szCs w:val="26"/>
        </w:rPr>
        <w:t xml:space="preserve">: </w:t>
      </w:r>
      <w:r w:rsidR="004C70D0">
        <w:rPr>
          <w:noProof/>
          <w:snapToGrid/>
          <w:sz w:val="26"/>
          <w:szCs w:val="26"/>
        </w:rPr>
        <w:t xml:space="preserve">Click button </w:t>
      </w:r>
      <w:r w:rsidR="004C70D0">
        <w:rPr>
          <w:b/>
          <w:noProof/>
          <w:snapToGrid/>
          <w:sz w:val="26"/>
          <w:szCs w:val="26"/>
        </w:rPr>
        <w:t>“Delete</w:t>
      </w:r>
      <w:r w:rsidR="004C70D0" w:rsidRPr="0079569B">
        <w:rPr>
          <w:b/>
          <w:noProof/>
          <w:snapToGrid/>
          <w:sz w:val="26"/>
          <w:szCs w:val="26"/>
        </w:rPr>
        <w:t>”</w:t>
      </w:r>
      <w:r w:rsidR="004C70D0">
        <w:rPr>
          <w:noProof/>
          <w:snapToGrid/>
          <w:sz w:val="26"/>
          <w:szCs w:val="26"/>
        </w:rPr>
        <w:t>.</w:t>
      </w:r>
    </w:p>
    <w:p w14:paraId="60D56433" w14:textId="45487EA5" w:rsidR="00501463" w:rsidRDefault="003B7796" w:rsidP="00501463">
      <w:pPr>
        <w:pStyle w:val="Heading3"/>
        <w:rPr>
          <w:lang w:val="en-US"/>
        </w:rPr>
      </w:pPr>
      <w:bookmarkStart w:id="20" w:name="_Toc14367886"/>
      <w:r>
        <w:rPr>
          <w:lang w:val="en-US"/>
        </w:rPr>
        <w:t>Configure</w:t>
      </w:r>
      <w:r w:rsidR="00501463">
        <w:rPr>
          <w:lang w:val="en-US"/>
        </w:rPr>
        <w:t xml:space="preserve"> </w:t>
      </w:r>
      <w:r w:rsidR="00D96A74">
        <w:rPr>
          <w:lang w:val="en-US"/>
        </w:rPr>
        <w:t>Menu</w:t>
      </w:r>
      <w:bookmarkEnd w:id="20"/>
    </w:p>
    <w:p w14:paraId="61C9A947" w14:textId="71D6562A" w:rsidR="00D96A74" w:rsidRPr="00D96A74" w:rsidRDefault="003B7796" w:rsidP="003B7796">
      <w:pPr>
        <w:pStyle w:val="ListParagraph"/>
        <w:numPr>
          <w:ilvl w:val="0"/>
          <w:numId w:val="20"/>
        </w:numPr>
        <w:jc w:val="both"/>
        <w:rPr>
          <w:sz w:val="26"/>
          <w:szCs w:val="26"/>
        </w:rPr>
      </w:pPr>
      <w:r w:rsidRPr="003B7796">
        <w:rPr>
          <w:sz w:val="26"/>
          <w:szCs w:val="26"/>
        </w:rPr>
        <w:t>Menu is the input to configure Call flow, which has a media file, and allows keystrokes to go to the next processing.</w:t>
      </w:r>
    </w:p>
    <w:p w14:paraId="2EFB7FA5" w14:textId="016BC890" w:rsidR="00501463" w:rsidRPr="003B7796" w:rsidRDefault="003B7796" w:rsidP="003B7796">
      <w:pPr>
        <w:pStyle w:val="ListParagraph"/>
        <w:widowControl/>
        <w:numPr>
          <w:ilvl w:val="0"/>
          <w:numId w:val="20"/>
        </w:numPr>
        <w:jc w:val="both"/>
        <w:rPr>
          <w:i/>
          <w:sz w:val="26"/>
          <w:szCs w:val="26"/>
        </w:rPr>
      </w:pPr>
      <w:r>
        <w:rPr>
          <w:sz w:val="26"/>
          <w:szCs w:val="26"/>
        </w:rPr>
        <w:t xml:space="preserve">From left menu, choose Settings/ </w:t>
      </w:r>
      <w:r w:rsidR="009E69BF">
        <w:rPr>
          <w:sz w:val="26"/>
          <w:szCs w:val="26"/>
        </w:rPr>
        <w:t>Calls sett</w:t>
      </w:r>
      <w:r>
        <w:rPr>
          <w:sz w:val="26"/>
          <w:szCs w:val="26"/>
        </w:rPr>
        <w:t xml:space="preserve">ing/ </w:t>
      </w:r>
      <w:proofErr w:type="spellStart"/>
      <w:r>
        <w:rPr>
          <w:sz w:val="26"/>
          <w:szCs w:val="26"/>
        </w:rPr>
        <w:t>Othes</w:t>
      </w:r>
      <w:proofErr w:type="spellEnd"/>
      <w:r>
        <w:rPr>
          <w:sz w:val="26"/>
          <w:szCs w:val="26"/>
        </w:rPr>
        <w:t xml:space="preserve"> </w:t>
      </w:r>
      <w:r w:rsidRPr="00841F33">
        <w:rPr>
          <w:sz w:val="26"/>
          <w:szCs w:val="26"/>
        </w:rPr>
        <w:sym w:font="Wingdings" w:char="F0E0"/>
      </w:r>
      <w:r>
        <w:rPr>
          <w:sz w:val="26"/>
          <w:szCs w:val="26"/>
        </w:rPr>
        <w:t xml:space="preserve"> click on Menu tab. </w:t>
      </w:r>
    </w:p>
    <w:p w14:paraId="015C9C69" w14:textId="2345828F" w:rsidR="00501463" w:rsidRDefault="007A4C6C" w:rsidP="00501463">
      <w:pPr>
        <w:ind w:left="0"/>
        <w:jc w:val="both"/>
        <w:rPr>
          <w:sz w:val="26"/>
          <w:szCs w:val="26"/>
        </w:rPr>
      </w:pPr>
      <w:r>
        <w:rPr>
          <w:noProof/>
          <w:snapToGrid/>
        </w:rPr>
        <w:drawing>
          <wp:inline distT="0" distB="0" distL="0" distR="0" wp14:anchorId="3CAE78DF" wp14:editId="5A806DB3">
            <wp:extent cx="5941695" cy="2705100"/>
            <wp:effectExtent l="0" t="0" r="1905" b="0"/>
            <wp:docPr id="487036" name="Picture 48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695" cy="2705100"/>
                    </a:xfrm>
                    <a:prstGeom prst="rect">
                      <a:avLst/>
                    </a:prstGeom>
                  </pic:spPr>
                </pic:pic>
              </a:graphicData>
            </a:graphic>
          </wp:inline>
        </w:drawing>
      </w:r>
    </w:p>
    <w:p w14:paraId="5BBC33CC" w14:textId="3DCBE413" w:rsidR="00D96A74" w:rsidRDefault="003B7796" w:rsidP="003B7796">
      <w:pPr>
        <w:pStyle w:val="ListParagraph"/>
        <w:numPr>
          <w:ilvl w:val="0"/>
          <w:numId w:val="20"/>
        </w:numPr>
        <w:jc w:val="both"/>
        <w:rPr>
          <w:sz w:val="26"/>
          <w:szCs w:val="26"/>
        </w:rPr>
      </w:pPr>
      <w:r w:rsidRPr="003B7796">
        <w:rPr>
          <w:sz w:val="26"/>
          <w:szCs w:val="26"/>
        </w:rPr>
        <w:t>For each business account, the default system has menus:</w:t>
      </w:r>
    </w:p>
    <w:p w14:paraId="1E72FDBF" w14:textId="3782C487" w:rsidR="00D96A74" w:rsidRDefault="00D96A74" w:rsidP="00D96A74">
      <w:pPr>
        <w:pStyle w:val="ListParagraph"/>
        <w:numPr>
          <w:ilvl w:val="1"/>
          <w:numId w:val="20"/>
        </w:numPr>
        <w:jc w:val="both"/>
        <w:rPr>
          <w:sz w:val="26"/>
          <w:szCs w:val="26"/>
        </w:rPr>
      </w:pPr>
      <w:proofErr w:type="spellStart"/>
      <w:r w:rsidRPr="00D96A74">
        <w:rPr>
          <w:sz w:val="26"/>
          <w:szCs w:val="26"/>
        </w:rPr>
        <w:t>MainHolidaysMenu</w:t>
      </w:r>
      <w:proofErr w:type="spellEnd"/>
    </w:p>
    <w:p w14:paraId="2EBA3F84" w14:textId="786B978D" w:rsidR="00D96A74" w:rsidRDefault="00D96A74" w:rsidP="00D96A74">
      <w:pPr>
        <w:pStyle w:val="ListParagraph"/>
        <w:numPr>
          <w:ilvl w:val="1"/>
          <w:numId w:val="20"/>
        </w:numPr>
        <w:jc w:val="both"/>
        <w:rPr>
          <w:sz w:val="26"/>
          <w:szCs w:val="26"/>
        </w:rPr>
      </w:pPr>
      <w:proofErr w:type="spellStart"/>
      <w:r w:rsidRPr="00D96A74">
        <w:rPr>
          <w:sz w:val="26"/>
          <w:szCs w:val="26"/>
        </w:rPr>
        <w:t>MainLunchHoursMenu</w:t>
      </w:r>
      <w:proofErr w:type="spellEnd"/>
    </w:p>
    <w:p w14:paraId="52A202A5" w14:textId="12047201" w:rsidR="00D96A74" w:rsidRDefault="00D96A74" w:rsidP="00D96A74">
      <w:pPr>
        <w:pStyle w:val="ListParagraph"/>
        <w:numPr>
          <w:ilvl w:val="1"/>
          <w:numId w:val="20"/>
        </w:numPr>
        <w:jc w:val="both"/>
        <w:rPr>
          <w:sz w:val="26"/>
          <w:szCs w:val="26"/>
        </w:rPr>
      </w:pPr>
      <w:proofErr w:type="spellStart"/>
      <w:r w:rsidRPr="00D96A74">
        <w:rPr>
          <w:sz w:val="26"/>
          <w:szCs w:val="26"/>
        </w:rPr>
        <w:t>MainAfterHoursMenu</w:t>
      </w:r>
      <w:proofErr w:type="spellEnd"/>
    </w:p>
    <w:p w14:paraId="4F9639B9" w14:textId="4EE91382" w:rsidR="00D96A74" w:rsidRPr="00D96A74" w:rsidRDefault="00D96A74" w:rsidP="00D96A74">
      <w:pPr>
        <w:pStyle w:val="ListParagraph"/>
        <w:numPr>
          <w:ilvl w:val="1"/>
          <w:numId w:val="20"/>
        </w:numPr>
        <w:jc w:val="both"/>
        <w:rPr>
          <w:sz w:val="26"/>
          <w:szCs w:val="26"/>
        </w:rPr>
      </w:pPr>
      <w:proofErr w:type="spellStart"/>
      <w:r w:rsidRPr="00D96A74">
        <w:rPr>
          <w:sz w:val="26"/>
          <w:szCs w:val="26"/>
        </w:rPr>
        <w:t>MainOpenHoursMenu</w:t>
      </w:r>
      <w:proofErr w:type="spellEnd"/>
    </w:p>
    <w:p w14:paraId="58E915D9" w14:textId="78A07B52" w:rsidR="00501463" w:rsidRDefault="003B7796" w:rsidP="00501463">
      <w:pPr>
        <w:pStyle w:val="Heading4"/>
      </w:pPr>
      <w:r>
        <w:lastRenderedPageBreak/>
        <w:t>Add new</w:t>
      </w:r>
      <w:r w:rsidR="00501463">
        <w:t xml:space="preserve"> </w:t>
      </w:r>
      <w:r w:rsidR="00D96A74">
        <w:t>Menu</w:t>
      </w:r>
    </w:p>
    <w:p w14:paraId="00F81E66" w14:textId="07B1CAB9" w:rsidR="00501463" w:rsidRPr="000B4350" w:rsidRDefault="003B7796" w:rsidP="00501463">
      <w:pPr>
        <w:pStyle w:val="ListParagraph"/>
        <w:widowControl/>
        <w:numPr>
          <w:ilvl w:val="0"/>
          <w:numId w:val="20"/>
        </w:numPr>
        <w:jc w:val="both"/>
        <w:rPr>
          <w:i/>
          <w:sz w:val="26"/>
          <w:szCs w:val="26"/>
        </w:rPr>
      </w:pPr>
      <w:r>
        <w:rPr>
          <w:sz w:val="26"/>
          <w:szCs w:val="26"/>
        </w:rPr>
        <w:t>Step</w:t>
      </w:r>
      <w:r w:rsidR="00501463" w:rsidRPr="00D11C25">
        <w:rPr>
          <w:sz w:val="26"/>
          <w:szCs w:val="26"/>
        </w:rPr>
        <w:t xml:space="preserve"> </w:t>
      </w:r>
      <w:r w:rsidR="00501463">
        <w:rPr>
          <w:sz w:val="26"/>
          <w:szCs w:val="26"/>
        </w:rPr>
        <w:t>1</w:t>
      </w:r>
      <w:r w:rsidR="00501463" w:rsidRPr="00D11C25">
        <w:rPr>
          <w:sz w:val="26"/>
          <w:szCs w:val="26"/>
        </w:rPr>
        <w:t xml:space="preserve">: </w:t>
      </w:r>
      <w:r>
        <w:rPr>
          <w:sz w:val="26"/>
          <w:szCs w:val="26"/>
        </w:rPr>
        <w:t xml:space="preserve">From Menu setting, click “Add menu” button: </w:t>
      </w:r>
    </w:p>
    <w:p w14:paraId="49B2D199" w14:textId="5D809003" w:rsidR="00501463" w:rsidRDefault="007A4C6C" w:rsidP="00501463">
      <w:pPr>
        <w:widowControl/>
        <w:ind w:left="0"/>
        <w:jc w:val="both"/>
        <w:rPr>
          <w:i/>
          <w:sz w:val="26"/>
          <w:szCs w:val="26"/>
        </w:rPr>
      </w:pPr>
      <w:r>
        <w:rPr>
          <w:noProof/>
          <w:snapToGrid/>
        </w:rPr>
        <w:drawing>
          <wp:inline distT="0" distB="0" distL="0" distR="0" wp14:anchorId="2821BCB3" wp14:editId="490DE375">
            <wp:extent cx="5941695" cy="2230120"/>
            <wp:effectExtent l="0" t="0" r="1905" b="0"/>
            <wp:docPr id="487037" name="Picture 48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1695" cy="2230120"/>
                    </a:xfrm>
                    <a:prstGeom prst="rect">
                      <a:avLst/>
                    </a:prstGeom>
                  </pic:spPr>
                </pic:pic>
              </a:graphicData>
            </a:graphic>
          </wp:inline>
        </w:drawing>
      </w:r>
    </w:p>
    <w:p w14:paraId="6C1FAA4E" w14:textId="46172F0C" w:rsidR="00501463" w:rsidRPr="00151353" w:rsidRDefault="003B7796" w:rsidP="00501463">
      <w:pPr>
        <w:pStyle w:val="ListParagraph"/>
        <w:widowControl/>
        <w:numPr>
          <w:ilvl w:val="0"/>
          <w:numId w:val="20"/>
        </w:numPr>
        <w:jc w:val="both"/>
        <w:rPr>
          <w:b/>
          <w:i/>
          <w:sz w:val="26"/>
          <w:szCs w:val="26"/>
        </w:rPr>
      </w:pPr>
      <w:r>
        <w:rPr>
          <w:sz w:val="26"/>
          <w:szCs w:val="26"/>
        </w:rPr>
        <w:t>Step</w:t>
      </w:r>
      <w:r w:rsidR="00501463" w:rsidRPr="00D11C25">
        <w:rPr>
          <w:sz w:val="26"/>
          <w:szCs w:val="26"/>
        </w:rPr>
        <w:t xml:space="preserve"> </w:t>
      </w:r>
      <w:r w:rsidR="00501463">
        <w:rPr>
          <w:sz w:val="26"/>
          <w:szCs w:val="26"/>
        </w:rPr>
        <w:t>2</w:t>
      </w:r>
      <w:r w:rsidR="00501463" w:rsidRPr="00D11C25">
        <w:rPr>
          <w:sz w:val="26"/>
          <w:szCs w:val="26"/>
        </w:rPr>
        <w:t xml:space="preserve">: </w:t>
      </w:r>
      <w:r>
        <w:rPr>
          <w:noProof/>
          <w:snapToGrid/>
          <w:sz w:val="26"/>
          <w:szCs w:val="26"/>
        </w:rPr>
        <w:t xml:space="preserve">Input information: </w:t>
      </w:r>
    </w:p>
    <w:p w14:paraId="15D561D5" w14:textId="74905C6A" w:rsidR="00501463" w:rsidRPr="00151353" w:rsidRDefault="003B7796" w:rsidP="00501463">
      <w:pPr>
        <w:pStyle w:val="ListParagraph"/>
        <w:widowControl/>
        <w:numPr>
          <w:ilvl w:val="1"/>
          <w:numId w:val="20"/>
        </w:numPr>
        <w:jc w:val="both"/>
        <w:rPr>
          <w:b/>
          <w:i/>
          <w:sz w:val="26"/>
          <w:szCs w:val="26"/>
        </w:rPr>
      </w:pPr>
      <w:r>
        <w:rPr>
          <w:noProof/>
          <w:snapToGrid/>
          <w:sz w:val="26"/>
          <w:szCs w:val="26"/>
        </w:rPr>
        <w:t>M</w:t>
      </w:r>
      <w:r w:rsidR="00D96A74">
        <w:rPr>
          <w:noProof/>
          <w:snapToGrid/>
          <w:sz w:val="26"/>
          <w:szCs w:val="26"/>
        </w:rPr>
        <w:t>enu</w:t>
      </w:r>
      <w:r>
        <w:rPr>
          <w:noProof/>
          <w:snapToGrid/>
          <w:sz w:val="26"/>
          <w:szCs w:val="26"/>
        </w:rPr>
        <w:t xml:space="preserve"> name</w:t>
      </w:r>
      <w:r w:rsidR="00501463">
        <w:rPr>
          <w:noProof/>
          <w:snapToGrid/>
          <w:sz w:val="26"/>
          <w:szCs w:val="26"/>
        </w:rPr>
        <w:t xml:space="preserve"> (*)</w:t>
      </w:r>
    </w:p>
    <w:p w14:paraId="3616E6A5" w14:textId="0C541585" w:rsidR="00501463" w:rsidRPr="0079569B" w:rsidRDefault="003B7796" w:rsidP="00501463">
      <w:pPr>
        <w:pStyle w:val="ListParagraph"/>
        <w:widowControl/>
        <w:numPr>
          <w:ilvl w:val="1"/>
          <w:numId w:val="20"/>
        </w:numPr>
        <w:jc w:val="both"/>
        <w:rPr>
          <w:b/>
          <w:i/>
          <w:sz w:val="26"/>
          <w:szCs w:val="26"/>
        </w:rPr>
      </w:pPr>
      <w:r>
        <w:rPr>
          <w:noProof/>
          <w:snapToGrid/>
          <w:sz w:val="26"/>
          <w:szCs w:val="26"/>
        </w:rPr>
        <w:t>Menu welcome message</w:t>
      </w:r>
      <w:r w:rsidR="00501463">
        <w:rPr>
          <w:noProof/>
          <w:snapToGrid/>
          <w:sz w:val="26"/>
          <w:szCs w:val="26"/>
        </w:rPr>
        <w:t xml:space="preserve"> (*): </w:t>
      </w:r>
      <w:r>
        <w:rPr>
          <w:noProof/>
          <w:snapToGrid/>
          <w:sz w:val="26"/>
          <w:szCs w:val="26"/>
        </w:rPr>
        <w:t>choose one value of Media</w:t>
      </w:r>
    </w:p>
    <w:p w14:paraId="279B1F9C" w14:textId="09F01B19" w:rsidR="00501463" w:rsidRPr="001F56EB" w:rsidRDefault="003B7796" w:rsidP="00501463">
      <w:pPr>
        <w:pStyle w:val="ListParagraph"/>
        <w:widowControl/>
        <w:numPr>
          <w:ilvl w:val="0"/>
          <w:numId w:val="20"/>
        </w:numPr>
        <w:jc w:val="both"/>
        <w:rPr>
          <w:b/>
          <w:i/>
          <w:sz w:val="26"/>
          <w:szCs w:val="26"/>
        </w:rPr>
      </w:pPr>
      <w:r>
        <w:rPr>
          <w:sz w:val="26"/>
          <w:szCs w:val="26"/>
        </w:rPr>
        <w:t>Step</w:t>
      </w:r>
      <w:r w:rsidR="00501463" w:rsidRPr="00D11C25">
        <w:rPr>
          <w:sz w:val="26"/>
          <w:szCs w:val="26"/>
        </w:rPr>
        <w:t xml:space="preserve"> </w:t>
      </w:r>
      <w:r w:rsidR="00501463">
        <w:rPr>
          <w:sz w:val="26"/>
          <w:szCs w:val="26"/>
        </w:rPr>
        <w:t>3</w:t>
      </w:r>
      <w:r w:rsidR="00501463" w:rsidRPr="00D11C25">
        <w:rPr>
          <w:sz w:val="26"/>
          <w:szCs w:val="26"/>
        </w:rPr>
        <w:t xml:space="preserve">: </w:t>
      </w:r>
      <w:r w:rsidR="00501463">
        <w:rPr>
          <w:noProof/>
          <w:snapToGrid/>
          <w:sz w:val="26"/>
          <w:szCs w:val="26"/>
        </w:rPr>
        <w:t xml:space="preserve">Click button </w:t>
      </w:r>
      <w:r w:rsidR="00501463">
        <w:rPr>
          <w:b/>
          <w:noProof/>
          <w:snapToGrid/>
          <w:sz w:val="26"/>
          <w:szCs w:val="26"/>
        </w:rPr>
        <w:t>“</w:t>
      </w:r>
      <w:r>
        <w:rPr>
          <w:b/>
          <w:noProof/>
          <w:snapToGrid/>
          <w:sz w:val="26"/>
          <w:szCs w:val="26"/>
        </w:rPr>
        <w:t>Save</w:t>
      </w:r>
      <w:r w:rsidR="00501463" w:rsidRPr="0079569B">
        <w:rPr>
          <w:b/>
          <w:noProof/>
          <w:snapToGrid/>
          <w:sz w:val="26"/>
          <w:szCs w:val="26"/>
        </w:rPr>
        <w:t>”</w:t>
      </w:r>
      <w:r w:rsidR="00501463">
        <w:rPr>
          <w:b/>
          <w:noProof/>
          <w:snapToGrid/>
          <w:sz w:val="26"/>
          <w:szCs w:val="26"/>
        </w:rPr>
        <w:t xml:space="preserve"> </w:t>
      </w:r>
      <w:r>
        <w:rPr>
          <w:noProof/>
          <w:snapToGrid/>
          <w:sz w:val="26"/>
          <w:szCs w:val="26"/>
        </w:rPr>
        <w:t>.</w:t>
      </w:r>
    </w:p>
    <w:p w14:paraId="05186B15" w14:textId="1EC7E68E" w:rsidR="00501463" w:rsidRDefault="003B7796" w:rsidP="00501463">
      <w:pPr>
        <w:pStyle w:val="Heading4"/>
      </w:pPr>
      <w:r>
        <w:t>Edit</w:t>
      </w:r>
      <w:r w:rsidR="00501463">
        <w:t xml:space="preserve"> </w:t>
      </w:r>
      <w:r w:rsidR="00D96A74">
        <w:t>Menu</w:t>
      </w:r>
    </w:p>
    <w:p w14:paraId="14D0BC14" w14:textId="3BE2D2CC" w:rsidR="00501463" w:rsidRPr="000B4350" w:rsidRDefault="003B7796" w:rsidP="00501463">
      <w:pPr>
        <w:pStyle w:val="ListParagraph"/>
        <w:widowControl/>
        <w:numPr>
          <w:ilvl w:val="0"/>
          <w:numId w:val="20"/>
        </w:numPr>
        <w:jc w:val="both"/>
        <w:rPr>
          <w:i/>
          <w:sz w:val="26"/>
          <w:szCs w:val="26"/>
        </w:rPr>
      </w:pPr>
      <w:r>
        <w:rPr>
          <w:sz w:val="26"/>
          <w:szCs w:val="26"/>
        </w:rPr>
        <w:t>Step</w:t>
      </w:r>
      <w:r w:rsidR="00501463" w:rsidRPr="00D11C25">
        <w:rPr>
          <w:sz w:val="26"/>
          <w:szCs w:val="26"/>
        </w:rPr>
        <w:t xml:space="preserve"> </w:t>
      </w:r>
      <w:r w:rsidR="00501463">
        <w:rPr>
          <w:sz w:val="26"/>
          <w:szCs w:val="26"/>
        </w:rPr>
        <w:t>1</w:t>
      </w:r>
      <w:r w:rsidR="00501463" w:rsidRPr="00D11C25">
        <w:rPr>
          <w:sz w:val="26"/>
          <w:szCs w:val="26"/>
        </w:rPr>
        <w:t>:</w:t>
      </w:r>
      <w:r>
        <w:rPr>
          <w:sz w:val="26"/>
          <w:szCs w:val="26"/>
        </w:rPr>
        <w:t xml:space="preserve"> Choose one menu from list menus, it shows like that: </w:t>
      </w:r>
    </w:p>
    <w:p w14:paraId="26CC0EA1" w14:textId="525664D4" w:rsidR="00501463" w:rsidRDefault="007A4C6C" w:rsidP="00501463">
      <w:pPr>
        <w:widowControl/>
        <w:ind w:left="0"/>
        <w:jc w:val="both"/>
        <w:rPr>
          <w:i/>
          <w:sz w:val="26"/>
          <w:szCs w:val="26"/>
        </w:rPr>
      </w:pPr>
      <w:r>
        <w:rPr>
          <w:noProof/>
          <w:snapToGrid/>
        </w:rPr>
        <w:drawing>
          <wp:inline distT="0" distB="0" distL="0" distR="0" wp14:anchorId="5766F27B" wp14:editId="16D27BA6">
            <wp:extent cx="5941695" cy="2560320"/>
            <wp:effectExtent l="0" t="0" r="1905" b="0"/>
            <wp:docPr id="487038" name="Picture 48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1695" cy="2560320"/>
                    </a:xfrm>
                    <a:prstGeom prst="rect">
                      <a:avLst/>
                    </a:prstGeom>
                  </pic:spPr>
                </pic:pic>
              </a:graphicData>
            </a:graphic>
          </wp:inline>
        </w:drawing>
      </w:r>
    </w:p>
    <w:p w14:paraId="7D59F546" w14:textId="2DB89B87" w:rsidR="00501463" w:rsidRPr="00151353" w:rsidRDefault="003B7796" w:rsidP="00501463">
      <w:pPr>
        <w:pStyle w:val="ListParagraph"/>
        <w:widowControl/>
        <w:numPr>
          <w:ilvl w:val="0"/>
          <w:numId w:val="20"/>
        </w:numPr>
        <w:jc w:val="both"/>
        <w:rPr>
          <w:b/>
          <w:i/>
          <w:sz w:val="26"/>
          <w:szCs w:val="26"/>
        </w:rPr>
      </w:pPr>
      <w:proofErr w:type="gramStart"/>
      <w:r>
        <w:rPr>
          <w:sz w:val="26"/>
          <w:szCs w:val="26"/>
        </w:rPr>
        <w:t xml:space="preserve">Step </w:t>
      </w:r>
      <w:r w:rsidR="00501463" w:rsidRPr="00D11C25">
        <w:rPr>
          <w:sz w:val="26"/>
          <w:szCs w:val="26"/>
        </w:rPr>
        <w:t xml:space="preserve"> </w:t>
      </w:r>
      <w:r w:rsidR="00501463">
        <w:rPr>
          <w:sz w:val="26"/>
          <w:szCs w:val="26"/>
        </w:rPr>
        <w:t>2</w:t>
      </w:r>
      <w:proofErr w:type="gramEnd"/>
      <w:r w:rsidR="00501463" w:rsidRPr="00D11C25">
        <w:rPr>
          <w:sz w:val="26"/>
          <w:szCs w:val="26"/>
        </w:rPr>
        <w:t xml:space="preserve">: </w:t>
      </w:r>
      <w:r>
        <w:rPr>
          <w:noProof/>
          <w:snapToGrid/>
          <w:sz w:val="26"/>
          <w:szCs w:val="26"/>
        </w:rPr>
        <w:t>Change information:</w:t>
      </w:r>
    </w:p>
    <w:p w14:paraId="7F2386DF" w14:textId="7FDF8592" w:rsidR="00501463" w:rsidRPr="00151353" w:rsidRDefault="003B7796" w:rsidP="00501463">
      <w:pPr>
        <w:pStyle w:val="ListParagraph"/>
        <w:widowControl/>
        <w:numPr>
          <w:ilvl w:val="1"/>
          <w:numId w:val="20"/>
        </w:numPr>
        <w:jc w:val="both"/>
        <w:rPr>
          <w:b/>
          <w:i/>
          <w:sz w:val="26"/>
          <w:szCs w:val="26"/>
        </w:rPr>
      </w:pPr>
      <w:r>
        <w:rPr>
          <w:noProof/>
          <w:snapToGrid/>
          <w:sz w:val="26"/>
          <w:szCs w:val="26"/>
        </w:rPr>
        <w:t>Menu name:</w:t>
      </w:r>
    </w:p>
    <w:p w14:paraId="10FA1060" w14:textId="127C658A" w:rsidR="00501463" w:rsidRPr="0079569B" w:rsidRDefault="003B7796" w:rsidP="00501463">
      <w:pPr>
        <w:pStyle w:val="ListParagraph"/>
        <w:widowControl/>
        <w:numPr>
          <w:ilvl w:val="1"/>
          <w:numId w:val="20"/>
        </w:numPr>
        <w:jc w:val="both"/>
        <w:rPr>
          <w:b/>
          <w:i/>
          <w:sz w:val="26"/>
          <w:szCs w:val="26"/>
        </w:rPr>
      </w:pPr>
      <w:r>
        <w:rPr>
          <w:noProof/>
          <w:snapToGrid/>
          <w:sz w:val="26"/>
          <w:szCs w:val="26"/>
        </w:rPr>
        <w:t>Menu welcome message</w:t>
      </w:r>
    </w:p>
    <w:p w14:paraId="6452F3FC" w14:textId="03825078" w:rsidR="00501463" w:rsidRPr="004C70D0" w:rsidRDefault="003B7796" w:rsidP="00501463">
      <w:pPr>
        <w:pStyle w:val="ListParagraph"/>
        <w:widowControl/>
        <w:numPr>
          <w:ilvl w:val="0"/>
          <w:numId w:val="20"/>
        </w:numPr>
        <w:jc w:val="both"/>
        <w:rPr>
          <w:b/>
          <w:i/>
          <w:sz w:val="26"/>
          <w:szCs w:val="26"/>
        </w:rPr>
      </w:pPr>
      <w:r>
        <w:rPr>
          <w:sz w:val="26"/>
          <w:szCs w:val="26"/>
        </w:rPr>
        <w:lastRenderedPageBreak/>
        <w:t>Step</w:t>
      </w:r>
      <w:r w:rsidR="00501463" w:rsidRPr="00D11C25">
        <w:rPr>
          <w:sz w:val="26"/>
          <w:szCs w:val="26"/>
        </w:rPr>
        <w:t xml:space="preserve"> </w:t>
      </w:r>
      <w:r w:rsidR="00501463">
        <w:rPr>
          <w:sz w:val="26"/>
          <w:szCs w:val="26"/>
        </w:rPr>
        <w:t>3</w:t>
      </w:r>
      <w:r w:rsidR="00501463" w:rsidRPr="00D11C25">
        <w:rPr>
          <w:sz w:val="26"/>
          <w:szCs w:val="26"/>
        </w:rPr>
        <w:t xml:space="preserve">: </w:t>
      </w:r>
      <w:r w:rsidR="00501463">
        <w:rPr>
          <w:noProof/>
          <w:snapToGrid/>
          <w:sz w:val="26"/>
          <w:szCs w:val="26"/>
        </w:rPr>
        <w:t xml:space="preserve">Click button </w:t>
      </w:r>
      <w:r w:rsidR="00501463">
        <w:rPr>
          <w:b/>
          <w:noProof/>
          <w:snapToGrid/>
          <w:sz w:val="26"/>
          <w:szCs w:val="26"/>
        </w:rPr>
        <w:t>“</w:t>
      </w:r>
      <w:r>
        <w:rPr>
          <w:b/>
          <w:noProof/>
          <w:snapToGrid/>
          <w:sz w:val="26"/>
          <w:szCs w:val="26"/>
        </w:rPr>
        <w:t>Save</w:t>
      </w:r>
      <w:r w:rsidR="00501463" w:rsidRPr="0079569B">
        <w:rPr>
          <w:b/>
          <w:noProof/>
          <w:snapToGrid/>
          <w:sz w:val="26"/>
          <w:szCs w:val="26"/>
        </w:rPr>
        <w:t>”</w:t>
      </w:r>
      <w:r w:rsidR="00501463">
        <w:rPr>
          <w:b/>
          <w:noProof/>
          <w:snapToGrid/>
          <w:sz w:val="26"/>
          <w:szCs w:val="26"/>
        </w:rPr>
        <w:t xml:space="preserve"> </w:t>
      </w:r>
      <w:r>
        <w:rPr>
          <w:noProof/>
          <w:snapToGrid/>
          <w:sz w:val="26"/>
          <w:szCs w:val="26"/>
        </w:rPr>
        <w:t>.</w:t>
      </w:r>
    </w:p>
    <w:p w14:paraId="5D6704D4" w14:textId="4DA60573" w:rsidR="00501463" w:rsidRDefault="003B7796" w:rsidP="00501463">
      <w:pPr>
        <w:pStyle w:val="Heading4"/>
      </w:pPr>
      <w:r>
        <w:t>Delete</w:t>
      </w:r>
      <w:r w:rsidR="00501463">
        <w:t xml:space="preserve"> </w:t>
      </w:r>
      <w:r w:rsidR="005025DF">
        <w:t>Menu</w:t>
      </w:r>
    </w:p>
    <w:p w14:paraId="56F8CE97" w14:textId="5AECBD9C" w:rsidR="005025DF" w:rsidRPr="000B4350" w:rsidRDefault="003B7796" w:rsidP="005025DF">
      <w:pPr>
        <w:pStyle w:val="ListParagraph"/>
        <w:widowControl/>
        <w:numPr>
          <w:ilvl w:val="0"/>
          <w:numId w:val="20"/>
        </w:numPr>
        <w:jc w:val="both"/>
        <w:rPr>
          <w:i/>
          <w:sz w:val="26"/>
          <w:szCs w:val="26"/>
        </w:rPr>
      </w:pPr>
      <w:r>
        <w:rPr>
          <w:sz w:val="26"/>
          <w:szCs w:val="26"/>
        </w:rPr>
        <w:t>Step</w:t>
      </w:r>
      <w:r w:rsidR="005025DF" w:rsidRPr="00D11C25">
        <w:rPr>
          <w:sz w:val="26"/>
          <w:szCs w:val="26"/>
        </w:rPr>
        <w:t xml:space="preserve"> </w:t>
      </w:r>
      <w:r w:rsidR="005025DF">
        <w:rPr>
          <w:sz w:val="26"/>
          <w:szCs w:val="26"/>
        </w:rPr>
        <w:t>1</w:t>
      </w:r>
      <w:r w:rsidR="005025DF" w:rsidRPr="00D11C25">
        <w:rPr>
          <w:sz w:val="26"/>
          <w:szCs w:val="26"/>
        </w:rPr>
        <w:t xml:space="preserve">: </w:t>
      </w:r>
      <w:r>
        <w:rPr>
          <w:noProof/>
          <w:snapToGrid/>
          <w:sz w:val="26"/>
          <w:szCs w:val="26"/>
        </w:rPr>
        <w:t>Choose one menu from list menus</w:t>
      </w:r>
      <w:r w:rsidR="005025DF">
        <w:rPr>
          <w:noProof/>
          <w:snapToGrid/>
          <w:sz w:val="26"/>
          <w:szCs w:val="26"/>
        </w:rPr>
        <w:t>:</w:t>
      </w:r>
    </w:p>
    <w:p w14:paraId="7C311042" w14:textId="3AB5010D" w:rsidR="00501463" w:rsidRDefault="007A4C6C" w:rsidP="00501463">
      <w:pPr>
        <w:widowControl/>
        <w:ind w:left="0"/>
        <w:jc w:val="both"/>
        <w:rPr>
          <w:i/>
          <w:sz w:val="26"/>
          <w:szCs w:val="26"/>
        </w:rPr>
      </w:pPr>
      <w:r>
        <w:rPr>
          <w:noProof/>
          <w:snapToGrid/>
        </w:rPr>
        <w:drawing>
          <wp:inline distT="0" distB="0" distL="0" distR="0" wp14:anchorId="4CF61D33" wp14:editId="345A5D61">
            <wp:extent cx="5941695" cy="2560320"/>
            <wp:effectExtent l="0" t="0" r="1905" b="0"/>
            <wp:docPr id="487039" name="Picture 48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695" cy="2560320"/>
                    </a:xfrm>
                    <a:prstGeom prst="rect">
                      <a:avLst/>
                    </a:prstGeom>
                  </pic:spPr>
                </pic:pic>
              </a:graphicData>
            </a:graphic>
          </wp:inline>
        </w:drawing>
      </w:r>
    </w:p>
    <w:p w14:paraId="56E548C0" w14:textId="7D08838C" w:rsidR="00501463" w:rsidRPr="005025DF" w:rsidRDefault="003B7796" w:rsidP="005025DF">
      <w:pPr>
        <w:pStyle w:val="ListParagraph"/>
        <w:widowControl/>
        <w:numPr>
          <w:ilvl w:val="0"/>
          <w:numId w:val="20"/>
        </w:numPr>
        <w:jc w:val="both"/>
        <w:rPr>
          <w:b/>
          <w:i/>
          <w:sz w:val="26"/>
          <w:szCs w:val="26"/>
        </w:rPr>
      </w:pPr>
      <w:r>
        <w:rPr>
          <w:sz w:val="26"/>
          <w:szCs w:val="26"/>
        </w:rPr>
        <w:t>Step</w:t>
      </w:r>
      <w:r w:rsidR="00501463" w:rsidRPr="00D11C25">
        <w:rPr>
          <w:sz w:val="26"/>
          <w:szCs w:val="26"/>
        </w:rPr>
        <w:t xml:space="preserve"> </w:t>
      </w:r>
      <w:r w:rsidR="00501463">
        <w:rPr>
          <w:sz w:val="26"/>
          <w:szCs w:val="26"/>
        </w:rPr>
        <w:t>2</w:t>
      </w:r>
      <w:r w:rsidR="00501463" w:rsidRPr="00D11C25">
        <w:rPr>
          <w:sz w:val="26"/>
          <w:szCs w:val="26"/>
        </w:rPr>
        <w:t xml:space="preserve">: </w:t>
      </w:r>
      <w:r w:rsidR="00501463">
        <w:rPr>
          <w:noProof/>
          <w:snapToGrid/>
          <w:sz w:val="26"/>
          <w:szCs w:val="26"/>
        </w:rPr>
        <w:t xml:space="preserve">Click button </w:t>
      </w:r>
      <w:r w:rsidR="00501463">
        <w:rPr>
          <w:b/>
          <w:noProof/>
          <w:snapToGrid/>
          <w:sz w:val="26"/>
          <w:szCs w:val="26"/>
        </w:rPr>
        <w:t>“Delete</w:t>
      </w:r>
      <w:r w:rsidR="00501463">
        <w:rPr>
          <w:noProof/>
          <w:snapToGrid/>
          <w:sz w:val="26"/>
          <w:szCs w:val="26"/>
        </w:rPr>
        <w:t>.</w:t>
      </w:r>
    </w:p>
    <w:p w14:paraId="42837F2E" w14:textId="170AA6C0" w:rsidR="00806FF9" w:rsidRDefault="006225DC" w:rsidP="00806FF9">
      <w:pPr>
        <w:pStyle w:val="Heading3"/>
        <w:rPr>
          <w:lang w:val="en-US"/>
        </w:rPr>
      </w:pPr>
      <w:bookmarkStart w:id="21" w:name="_Toc14367887"/>
      <w:r>
        <w:rPr>
          <w:lang w:val="en-US"/>
        </w:rPr>
        <w:t>Queues</w:t>
      </w:r>
      <w:bookmarkEnd w:id="21"/>
    </w:p>
    <w:p w14:paraId="49B2D590" w14:textId="4DAB1FEB" w:rsidR="00806FF9" w:rsidRDefault="00CC3C80" w:rsidP="00CC3C80">
      <w:pPr>
        <w:pStyle w:val="ListParagraph"/>
        <w:numPr>
          <w:ilvl w:val="0"/>
          <w:numId w:val="20"/>
        </w:numPr>
        <w:jc w:val="both"/>
        <w:rPr>
          <w:sz w:val="26"/>
          <w:szCs w:val="26"/>
        </w:rPr>
      </w:pPr>
      <w:r w:rsidRPr="00CC3C80">
        <w:rPr>
          <w:sz w:val="26"/>
          <w:szCs w:val="26"/>
        </w:rPr>
        <w:t xml:space="preserve">Queue configuration to receive </w:t>
      </w:r>
      <w:r>
        <w:rPr>
          <w:sz w:val="26"/>
          <w:szCs w:val="26"/>
        </w:rPr>
        <w:t>inbound</w:t>
      </w:r>
      <w:r w:rsidRPr="00CC3C80">
        <w:rPr>
          <w:sz w:val="26"/>
          <w:szCs w:val="26"/>
        </w:rPr>
        <w:t xml:space="preserve"> calls. When customers call the system, choose to meet the Agent, the call will be routed to an Inbound Voice Queue corresponding to the service selected by the customer. From here, the system will search for the free Agent assigned to this Queue to allocate the call.</w:t>
      </w:r>
    </w:p>
    <w:p w14:paraId="17A1F528" w14:textId="173233A1" w:rsidR="00CC3C80" w:rsidRPr="003B7796" w:rsidRDefault="00CC3C80" w:rsidP="00CC3C80">
      <w:pPr>
        <w:pStyle w:val="ListParagraph"/>
        <w:widowControl/>
        <w:numPr>
          <w:ilvl w:val="0"/>
          <w:numId w:val="20"/>
        </w:numPr>
        <w:jc w:val="both"/>
        <w:rPr>
          <w:i/>
          <w:sz w:val="26"/>
          <w:szCs w:val="26"/>
        </w:rPr>
      </w:pPr>
      <w:r>
        <w:rPr>
          <w:sz w:val="26"/>
          <w:szCs w:val="26"/>
        </w:rPr>
        <w:t xml:space="preserve">From left menu, choose Settings/ </w:t>
      </w:r>
      <w:r w:rsidR="009E69BF">
        <w:rPr>
          <w:sz w:val="26"/>
          <w:szCs w:val="26"/>
        </w:rPr>
        <w:t>Calls sett</w:t>
      </w:r>
      <w:r>
        <w:rPr>
          <w:sz w:val="26"/>
          <w:szCs w:val="26"/>
        </w:rPr>
        <w:t xml:space="preserve">ing/ </w:t>
      </w:r>
      <w:proofErr w:type="spellStart"/>
      <w:r>
        <w:rPr>
          <w:sz w:val="26"/>
          <w:szCs w:val="26"/>
        </w:rPr>
        <w:t>Othes</w:t>
      </w:r>
      <w:proofErr w:type="spellEnd"/>
      <w:r>
        <w:rPr>
          <w:sz w:val="26"/>
          <w:szCs w:val="26"/>
        </w:rPr>
        <w:t xml:space="preserve"> </w:t>
      </w:r>
      <w:r w:rsidRPr="00841F33">
        <w:rPr>
          <w:sz w:val="26"/>
          <w:szCs w:val="26"/>
        </w:rPr>
        <w:sym w:font="Wingdings" w:char="F0E0"/>
      </w:r>
      <w:r>
        <w:rPr>
          <w:sz w:val="26"/>
          <w:szCs w:val="26"/>
        </w:rPr>
        <w:t xml:space="preserve"> click on Queue tab. </w:t>
      </w:r>
    </w:p>
    <w:p w14:paraId="1A992791" w14:textId="02E831B2" w:rsidR="001A2D9C" w:rsidRDefault="007A4C6C" w:rsidP="001A2D9C">
      <w:pPr>
        <w:widowControl/>
        <w:ind w:left="0"/>
        <w:jc w:val="both"/>
        <w:rPr>
          <w:i/>
          <w:sz w:val="26"/>
          <w:szCs w:val="26"/>
        </w:rPr>
      </w:pPr>
      <w:r>
        <w:rPr>
          <w:noProof/>
          <w:snapToGrid/>
        </w:rPr>
        <w:drawing>
          <wp:inline distT="0" distB="0" distL="0" distR="0" wp14:anchorId="6E68567D" wp14:editId="366152C1">
            <wp:extent cx="5941695" cy="2685415"/>
            <wp:effectExtent l="0" t="0" r="190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1695" cy="2685415"/>
                    </a:xfrm>
                    <a:prstGeom prst="rect">
                      <a:avLst/>
                    </a:prstGeom>
                  </pic:spPr>
                </pic:pic>
              </a:graphicData>
            </a:graphic>
          </wp:inline>
        </w:drawing>
      </w:r>
    </w:p>
    <w:p w14:paraId="20C71996" w14:textId="13D557BE" w:rsidR="00CC3C80" w:rsidRPr="00CC3C80" w:rsidRDefault="00CC3C80" w:rsidP="001A2D9C">
      <w:pPr>
        <w:widowControl/>
        <w:ind w:left="0"/>
        <w:jc w:val="both"/>
        <w:rPr>
          <w:sz w:val="26"/>
          <w:szCs w:val="26"/>
        </w:rPr>
      </w:pPr>
      <w:r w:rsidRPr="00CC3C80">
        <w:rPr>
          <w:sz w:val="26"/>
          <w:szCs w:val="26"/>
        </w:rPr>
        <w:lastRenderedPageBreak/>
        <w:t>The screen is showed like that:</w:t>
      </w:r>
    </w:p>
    <w:p w14:paraId="60FD8F13" w14:textId="52AF5ED2" w:rsidR="00806FF9" w:rsidRPr="00DA7F7A" w:rsidRDefault="007A4C6C" w:rsidP="00806FF9">
      <w:pPr>
        <w:ind w:left="0"/>
        <w:jc w:val="both"/>
        <w:rPr>
          <w:sz w:val="26"/>
          <w:szCs w:val="26"/>
        </w:rPr>
      </w:pPr>
      <w:r>
        <w:rPr>
          <w:noProof/>
        </w:rPr>
        <w:drawing>
          <wp:inline distT="0" distB="0" distL="0" distR="0" wp14:anchorId="012D3A87" wp14:editId="11328C15">
            <wp:extent cx="5941695" cy="3787070"/>
            <wp:effectExtent l="0" t="0" r="1905" b="4445"/>
            <wp:docPr id="74" name="Picture 74" descr="C:\Users\VTS-HA~1\AppData\Local\Temp\SNAGHTML30a1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TS-HA~1\AppData\Local\Temp\SNAGHTML30a1242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1695" cy="3787070"/>
                    </a:xfrm>
                    <a:prstGeom prst="rect">
                      <a:avLst/>
                    </a:prstGeom>
                    <a:noFill/>
                    <a:ln>
                      <a:noFill/>
                    </a:ln>
                  </pic:spPr>
                </pic:pic>
              </a:graphicData>
            </a:graphic>
          </wp:inline>
        </w:drawing>
      </w:r>
    </w:p>
    <w:p w14:paraId="7A66AAFC" w14:textId="6A77705C" w:rsidR="00806FF9" w:rsidRDefault="00CC3C80" w:rsidP="00806FF9">
      <w:pPr>
        <w:pStyle w:val="Heading4"/>
      </w:pPr>
      <w:r>
        <w:t>Add new</w:t>
      </w:r>
      <w:r w:rsidR="00806FF9">
        <w:t xml:space="preserve"> </w:t>
      </w:r>
      <w:r w:rsidR="004D53AB">
        <w:t>Queu</w:t>
      </w:r>
      <w:r w:rsidR="00473061">
        <w:t>e</w:t>
      </w:r>
    </w:p>
    <w:p w14:paraId="4FBA72A4" w14:textId="53446199" w:rsidR="00806FF9" w:rsidRPr="000B4350" w:rsidRDefault="00CC3C80" w:rsidP="00806FF9">
      <w:pPr>
        <w:pStyle w:val="ListParagraph"/>
        <w:widowControl/>
        <w:numPr>
          <w:ilvl w:val="0"/>
          <w:numId w:val="20"/>
        </w:numPr>
        <w:jc w:val="both"/>
        <w:rPr>
          <w:i/>
          <w:sz w:val="26"/>
          <w:szCs w:val="26"/>
        </w:rPr>
      </w:pPr>
      <w:r>
        <w:rPr>
          <w:sz w:val="26"/>
          <w:szCs w:val="26"/>
        </w:rPr>
        <w:t>Step</w:t>
      </w:r>
      <w:r w:rsidR="00806FF9" w:rsidRPr="00D11C25">
        <w:rPr>
          <w:sz w:val="26"/>
          <w:szCs w:val="26"/>
        </w:rPr>
        <w:t xml:space="preserve"> </w:t>
      </w:r>
      <w:r w:rsidR="00806FF9">
        <w:rPr>
          <w:sz w:val="26"/>
          <w:szCs w:val="26"/>
        </w:rPr>
        <w:t>1</w:t>
      </w:r>
      <w:r w:rsidR="00806FF9" w:rsidRPr="00D11C25">
        <w:rPr>
          <w:sz w:val="26"/>
          <w:szCs w:val="26"/>
        </w:rPr>
        <w:t xml:space="preserve">: </w:t>
      </w:r>
      <w:r>
        <w:rPr>
          <w:noProof/>
          <w:snapToGrid/>
          <w:sz w:val="26"/>
          <w:szCs w:val="26"/>
        </w:rPr>
        <w:t>From</w:t>
      </w:r>
      <w:r w:rsidR="00806FF9">
        <w:rPr>
          <w:noProof/>
          <w:snapToGrid/>
          <w:sz w:val="26"/>
          <w:szCs w:val="26"/>
        </w:rPr>
        <w:t xml:space="preserve"> tab </w:t>
      </w:r>
      <w:r w:rsidR="00806FF9" w:rsidRPr="006F6778">
        <w:rPr>
          <w:i/>
          <w:noProof/>
          <w:snapToGrid/>
          <w:sz w:val="26"/>
          <w:szCs w:val="26"/>
        </w:rPr>
        <w:t>“</w:t>
      </w:r>
      <w:r w:rsidR="004D53AB">
        <w:rPr>
          <w:i/>
          <w:noProof/>
          <w:snapToGrid/>
          <w:sz w:val="26"/>
          <w:szCs w:val="26"/>
        </w:rPr>
        <w:t>Queue</w:t>
      </w:r>
      <w:r w:rsidR="00806FF9" w:rsidRPr="006F6778">
        <w:rPr>
          <w:i/>
          <w:noProof/>
          <w:snapToGrid/>
          <w:sz w:val="26"/>
          <w:szCs w:val="26"/>
        </w:rPr>
        <w:t>”</w:t>
      </w:r>
      <w:r w:rsidR="00806FF9">
        <w:rPr>
          <w:noProof/>
          <w:snapToGrid/>
          <w:sz w:val="26"/>
          <w:szCs w:val="26"/>
        </w:rPr>
        <w:t xml:space="preserve">, click button </w:t>
      </w:r>
      <w:r w:rsidR="00806FF9" w:rsidRPr="003D2F15">
        <w:rPr>
          <w:b/>
          <w:noProof/>
          <w:snapToGrid/>
          <w:sz w:val="26"/>
          <w:szCs w:val="26"/>
        </w:rPr>
        <w:t>“</w:t>
      </w:r>
      <w:r>
        <w:rPr>
          <w:b/>
          <w:noProof/>
          <w:snapToGrid/>
          <w:sz w:val="26"/>
          <w:szCs w:val="26"/>
        </w:rPr>
        <w:t>Add</w:t>
      </w:r>
      <w:r w:rsidR="00806FF9" w:rsidRPr="003D2F15">
        <w:rPr>
          <w:b/>
          <w:noProof/>
          <w:snapToGrid/>
          <w:sz w:val="26"/>
          <w:szCs w:val="26"/>
        </w:rPr>
        <w:t xml:space="preserve"> </w:t>
      </w:r>
      <w:r w:rsidR="00473061">
        <w:rPr>
          <w:b/>
          <w:noProof/>
          <w:snapToGrid/>
          <w:sz w:val="26"/>
          <w:szCs w:val="26"/>
        </w:rPr>
        <w:t>Queue</w:t>
      </w:r>
      <w:r w:rsidR="00806FF9" w:rsidRPr="003D2F15">
        <w:rPr>
          <w:b/>
          <w:noProof/>
          <w:snapToGrid/>
          <w:sz w:val="26"/>
          <w:szCs w:val="26"/>
        </w:rPr>
        <w:t>”</w:t>
      </w:r>
      <w:r>
        <w:rPr>
          <w:b/>
          <w:noProof/>
          <w:snapToGrid/>
          <w:sz w:val="26"/>
          <w:szCs w:val="26"/>
        </w:rPr>
        <w:t xml:space="preserve">: </w:t>
      </w:r>
      <w:r w:rsidR="00806FF9">
        <w:rPr>
          <w:noProof/>
          <w:snapToGrid/>
          <w:sz w:val="26"/>
          <w:szCs w:val="26"/>
        </w:rPr>
        <w:t xml:space="preserve"> </w:t>
      </w:r>
    </w:p>
    <w:p w14:paraId="3ECCE966" w14:textId="7C0F37E9" w:rsidR="00806FF9" w:rsidRDefault="007A4C6C" w:rsidP="00806FF9">
      <w:pPr>
        <w:widowControl/>
        <w:ind w:left="0"/>
        <w:jc w:val="both"/>
        <w:rPr>
          <w:i/>
          <w:sz w:val="26"/>
          <w:szCs w:val="26"/>
        </w:rPr>
      </w:pPr>
      <w:r>
        <w:rPr>
          <w:noProof/>
          <w:snapToGrid/>
        </w:rPr>
        <w:drawing>
          <wp:inline distT="0" distB="0" distL="0" distR="0" wp14:anchorId="6EE0EBC3" wp14:editId="228BC44F">
            <wp:extent cx="5941695" cy="2738120"/>
            <wp:effectExtent l="0" t="0" r="190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695" cy="2738120"/>
                    </a:xfrm>
                    <a:prstGeom prst="rect">
                      <a:avLst/>
                    </a:prstGeom>
                  </pic:spPr>
                </pic:pic>
              </a:graphicData>
            </a:graphic>
          </wp:inline>
        </w:drawing>
      </w:r>
    </w:p>
    <w:p w14:paraId="5622D681" w14:textId="5910CAA9" w:rsidR="00806FF9" w:rsidRPr="00151353" w:rsidRDefault="00CC3C80" w:rsidP="00806FF9">
      <w:pPr>
        <w:pStyle w:val="ListParagraph"/>
        <w:widowControl/>
        <w:numPr>
          <w:ilvl w:val="0"/>
          <w:numId w:val="20"/>
        </w:numPr>
        <w:jc w:val="both"/>
        <w:rPr>
          <w:b/>
          <w:i/>
          <w:sz w:val="26"/>
          <w:szCs w:val="26"/>
        </w:rPr>
      </w:pPr>
      <w:r>
        <w:rPr>
          <w:sz w:val="26"/>
          <w:szCs w:val="26"/>
        </w:rPr>
        <w:t>Step</w:t>
      </w:r>
      <w:r w:rsidR="00806FF9" w:rsidRPr="00D11C25">
        <w:rPr>
          <w:sz w:val="26"/>
          <w:szCs w:val="26"/>
        </w:rPr>
        <w:t xml:space="preserve"> </w:t>
      </w:r>
      <w:r w:rsidR="00806FF9">
        <w:rPr>
          <w:sz w:val="26"/>
          <w:szCs w:val="26"/>
        </w:rPr>
        <w:t>2</w:t>
      </w:r>
      <w:r w:rsidR="00806FF9" w:rsidRPr="00D11C25">
        <w:rPr>
          <w:sz w:val="26"/>
          <w:szCs w:val="26"/>
        </w:rPr>
        <w:t xml:space="preserve">: </w:t>
      </w:r>
      <w:r>
        <w:rPr>
          <w:noProof/>
          <w:snapToGrid/>
          <w:sz w:val="26"/>
          <w:szCs w:val="26"/>
        </w:rPr>
        <w:t>Input information:</w:t>
      </w:r>
    </w:p>
    <w:p w14:paraId="118BF4A6" w14:textId="75F738E2" w:rsidR="00806FF9" w:rsidRPr="00716B7A" w:rsidRDefault="00AD4E6A" w:rsidP="00806FF9">
      <w:pPr>
        <w:pStyle w:val="ListParagraph"/>
        <w:widowControl/>
        <w:numPr>
          <w:ilvl w:val="1"/>
          <w:numId w:val="20"/>
        </w:numPr>
        <w:jc w:val="both"/>
        <w:rPr>
          <w:b/>
          <w:i/>
          <w:sz w:val="26"/>
          <w:szCs w:val="26"/>
        </w:rPr>
      </w:pPr>
      <w:r>
        <w:rPr>
          <w:noProof/>
          <w:snapToGrid/>
          <w:sz w:val="26"/>
          <w:szCs w:val="26"/>
        </w:rPr>
        <w:t>Queue</w:t>
      </w:r>
      <w:r w:rsidR="00CC3C80">
        <w:rPr>
          <w:noProof/>
          <w:snapToGrid/>
          <w:sz w:val="26"/>
          <w:szCs w:val="26"/>
        </w:rPr>
        <w:t xml:space="preserve"> name</w:t>
      </w:r>
      <w:r w:rsidR="00806FF9">
        <w:rPr>
          <w:noProof/>
          <w:snapToGrid/>
          <w:sz w:val="26"/>
          <w:szCs w:val="26"/>
        </w:rPr>
        <w:t xml:space="preserve"> (*)</w:t>
      </w:r>
    </w:p>
    <w:p w14:paraId="7CDC9C05" w14:textId="11A13135" w:rsidR="00716B7A" w:rsidRPr="00716B7A" w:rsidRDefault="00716B7A" w:rsidP="00716B7A">
      <w:pPr>
        <w:pStyle w:val="ListParagraph"/>
        <w:widowControl/>
        <w:numPr>
          <w:ilvl w:val="1"/>
          <w:numId w:val="20"/>
        </w:numPr>
        <w:jc w:val="both"/>
        <w:rPr>
          <w:noProof/>
          <w:snapToGrid/>
          <w:sz w:val="26"/>
          <w:szCs w:val="26"/>
        </w:rPr>
      </w:pPr>
      <w:r w:rsidRPr="00716B7A">
        <w:rPr>
          <w:noProof/>
          <w:snapToGrid/>
          <w:sz w:val="26"/>
          <w:szCs w:val="26"/>
        </w:rPr>
        <w:lastRenderedPageBreak/>
        <w:t>Maximum number of calls: currently the system has not applied this parameter</w:t>
      </w:r>
    </w:p>
    <w:p w14:paraId="44735EA2" w14:textId="443B0D4C" w:rsidR="00716B7A" w:rsidRPr="00716B7A" w:rsidRDefault="00716B7A" w:rsidP="007F1248">
      <w:pPr>
        <w:pStyle w:val="ListParagraph"/>
        <w:widowControl/>
        <w:numPr>
          <w:ilvl w:val="1"/>
          <w:numId w:val="20"/>
        </w:numPr>
        <w:jc w:val="both"/>
        <w:rPr>
          <w:noProof/>
          <w:snapToGrid/>
          <w:sz w:val="26"/>
          <w:szCs w:val="26"/>
        </w:rPr>
      </w:pPr>
      <w:r w:rsidRPr="00716B7A">
        <w:rPr>
          <w:noProof/>
          <w:snapToGrid/>
          <w:sz w:val="26"/>
          <w:szCs w:val="26"/>
        </w:rPr>
        <w:t>Algorithm:</w:t>
      </w:r>
      <w:r>
        <w:rPr>
          <w:noProof/>
          <w:snapToGrid/>
          <w:sz w:val="26"/>
          <w:szCs w:val="26"/>
        </w:rPr>
        <w:t xml:space="preserve"> c</w:t>
      </w:r>
      <w:r w:rsidRPr="00716B7A">
        <w:rPr>
          <w:noProof/>
          <w:snapToGrid/>
          <w:sz w:val="26"/>
          <w:szCs w:val="26"/>
        </w:rPr>
        <w:t>hoose Rotate (Round robin) or Longest free (Most Idle)</w:t>
      </w:r>
    </w:p>
    <w:p w14:paraId="1902541B" w14:textId="1F87C1AA" w:rsidR="00716B7A" w:rsidRPr="00716B7A" w:rsidRDefault="00716B7A" w:rsidP="00716B7A">
      <w:pPr>
        <w:pStyle w:val="ListParagraph"/>
        <w:widowControl/>
        <w:numPr>
          <w:ilvl w:val="1"/>
          <w:numId w:val="20"/>
        </w:numPr>
        <w:jc w:val="both"/>
        <w:rPr>
          <w:noProof/>
          <w:snapToGrid/>
          <w:sz w:val="26"/>
          <w:szCs w:val="26"/>
        </w:rPr>
      </w:pPr>
      <w:r w:rsidRPr="00716B7A">
        <w:rPr>
          <w:noProof/>
          <w:snapToGrid/>
          <w:sz w:val="26"/>
          <w:szCs w:val="26"/>
        </w:rPr>
        <w:t>Default value: Rotate</w:t>
      </w:r>
    </w:p>
    <w:p w14:paraId="09614ED4" w14:textId="0F183E61" w:rsidR="00716B7A" w:rsidRPr="00716B7A" w:rsidRDefault="00716B7A" w:rsidP="00716B7A">
      <w:pPr>
        <w:pStyle w:val="ListParagraph"/>
        <w:widowControl/>
        <w:numPr>
          <w:ilvl w:val="2"/>
          <w:numId w:val="20"/>
        </w:numPr>
        <w:jc w:val="both"/>
        <w:rPr>
          <w:noProof/>
          <w:snapToGrid/>
          <w:sz w:val="26"/>
          <w:szCs w:val="26"/>
        </w:rPr>
      </w:pPr>
      <w:r w:rsidRPr="00716B7A">
        <w:rPr>
          <w:noProof/>
          <w:snapToGrid/>
          <w:sz w:val="26"/>
          <w:szCs w:val="26"/>
        </w:rPr>
        <w:t>" Rotate " algorithm: the system that distributes calls by the time the call is allocated to the Agent, prioritizes which Agent in the previous times received the call before the other Agents.</w:t>
      </w:r>
    </w:p>
    <w:p w14:paraId="7519C546" w14:textId="77777777" w:rsidR="00716B7A" w:rsidRPr="00716B7A" w:rsidRDefault="00716B7A" w:rsidP="00716B7A">
      <w:pPr>
        <w:widowControl/>
        <w:ind w:left="720" w:firstLine="720"/>
        <w:jc w:val="both"/>
        <w:rPr>
          <w:noProof/>
          <w:snapToGrid/>
          <w:sz w:val="26"/>
          <w:szCs w:val="26"/>
        </w:rPr>
      </w:pPr>
      <w:r w:rsidRPr="00716B7A">
        <w:rPr>
          <w:noProof/>
          <w:snapToGrid/>
          <w:sz w:val="26"/>
          <w:szCs w:val="26"/>
        </w:rPr>
        <w:t>For example, in Queue there are 3 agents: Agent1, Agent2, Agent3.</w:t>
      </w:r>
    </w:p>
    <w:p w14:paraId="78B1F959" w14:textId="514DDC40" w:rsidR="00716B7A" w:rsidRPr="00716B7A" w:rsidRDefault="00716B7A" w:rsidP="00716B7A">
      <w:pPr>
        <w:pStyle w:val="ListParagraph"/>
        <w:widowControl/>
        <w:ind w:left="1440"/>
        <w:jc w:val="both"/>
        <w:rPr>
          <w:noProof/>
          <w:snapToGrid/>
          <w:sz w:val="26"/>
          <w:szCs w:val="26"/>
        </w:rPr>
      </w:pPr>
      <w:r>
        <w:rPr>
          <w:noProof/>
          <w:snapToGrid/>
          <w:sz w:val="26"/>
          <w:szCs w:val="26"/>
        </w:rPr>
        <w:t xml:space="preserve">At </w:t>
      </w:r>
      <w:r w:rsidRPr="00716B7A">
        <w:rPr>
          <w:noProof/>
          <w:snapToGrid/>
          <w:sz w:val="26"/>
          <w:szCs w:val="26"/>
        </w:rPr>
        <w:t>1</w:t>
      </w:r>
      <w:r w:rsidRPr="00716B7A">
        <w:rPr>
          <w:noProof/>
          <w:snapToGrid/>
          <w:sz w:val="26"/>
          <w:szCs w:val="26"/>
          <w:vertAlign w:val="superscript"/>
        </w:rPr>
        <w:t>st</w:t>
      </w:r>
      <w:r>
        <w:rPr>
          <w:noProof/>
          <w:snapToGrid/>
          <w:sz w:val="26"/>
          <w:szCs w:val="26"/>
        </w:rPr>
        <w:t xml:space="preserve"> time</w:t>
      </w:r>
      <w:r w:rsidRPr="00716B7A">
        <w:rPr>
          <w:noProof/>
          <w:snapToGrid/>
          <w:sz w:val="26"/>
          <w:szCs w:val="26"/>
        </w:rPr>
        <w:t>: Call distributed to the agent in order: Agent1, Agent2, Agent3.</w:t>
      </w:r>
    </w:p>
    <w:p w14:paraId="284E346F" w14:textId="5EB7D353" w:rsidR="00716B7A" w:rsidRPr="00AD4E6A" w:rsidRDefault="00716B7A" w:rsidP="00716B7A">
      <w:pPr>
        <w:pStyle w:val="ListParagraph"/>
        <w:widowControl/>
        <w:ind w:left="1440"/>
        <w:jc w:val="both"/>
        <w:rPr>
          <w:b/>
          <w:i/>
          <w:sz w:val="26"/>
          <w:szCs w:val="26"/>
        </w:rPr>
      </w:pPr>
      <w:r w:rsidRPr="00716B7A">
        <w:rPr>
          <w:noProof/>
          <w:snapToGrid/>
          <w:sz w:val="26"/>
          <w:szCs w:val="26"/>
        </w:rPr>
        <w:t>For the next time, the call is also distributed in the following order: Agent1, Agent2, Agent3.</w:t>
      </w:r>
    </w:p>
    <w:p w14:paraId="759FB418" w14:textId="77777777" w:rsidR="00716B7A" w:rsidRPr="00716B7A" w:rsidRDefault="00716B7A" w:rsidP="00716B7A">
      <w:pPr>
        <w:pStyle w:val="ListParagraph"/>
        <w:widowControl/>
        <w:numPr>
          <w:ilvl w:val="2"/>
          <w:numId w:val="20"/>
        </w:numPr>
        <w:jc w:val="both"/>
        <w:rPr>
          <w:noProof/>
          <w:snapToGrid/>
          <w:sz w:val="26"/>
          <w:szCs w:val="26"/>
        </w:rPr>
      </w:pPr>
      <w:r>
        <w:rPr>
          <w:noProof/>
          <w:snapToGrid/>
          <w:sz w:val="26"/>
          <w:szCs w:val="26"/>
        </w:rPr>
        <w:t xml:space="preserve">“Most idle” algorithm: </w:t>
      </w:r>
      <w:r w:rsidRPr="00716B7A">
        <w:rPr>
          <w:noProof/>
          <w:snapToGrid/>
          <w:sz w:val="26"/>
          <w:szCs w:val="26"/>
        </w:rPr>
        <w:t>is the allocation algorithm according to the end of the previous call of each agent, prioritizing which agent is the longest available.</w:t>
      </w:r>
    </w:p>
    <w:p w14:paraId="0ACCF01D" w14:textId="77777777" w:rsidR="00716B7A" w:rsidRPr="00716B7A" w:rsidRDefault="00716B7A" w:rsidP="00716B7A">
      <w:pPr>
        <w:pStyle w:val="ListParagraph"/>
        <w:widowControl/>
        <w:numPr>
          <w:ilvl w:val="2"/>
          <w:numId w:val="20"/>
        </w:numPr>
        <w:jc w:val="both"/>
        <w:rPr>
          <w:noProof/>
          <w:snapToGrid/>
          <w:sz w:val="26"/>
          <w:szCs w:val="26"/>
        </w:rPr>
      </w:pPr>
      <w:r w:rsidRPr="00716B7A">
        <w:rPr>
          <w:noProof/>
          <w:snapToGrid/>
          <w:sz w:val="26"/>
          <w:szCs w:val="26"/>
        </w:rPr>
        <w:t>For example, in Queue there are 3 agents: Agent1, Agent2, Agent3.</w:t>
      </w:r>
    </w:p>
    <w:p w14:paraId="73243185" w14:textId="77777777" w:rsidR="00716B7A" w:rsidRPr="00716B7A" w:rsidRDefault="00716B7A" w:rsidP="00716B7A">
      <w:pPr>
        <w:pStyle w:val="ListParagraph"/>
        <w:widowControl/>
        <w:numPr>
          <w:ilvl w:val="2"/>
          <w:numId w:val="20"/>
        </w:numPr>
        <w:jc w:val="both"/>
        <w:rPr>
          <w:noProof/>
          <w:snapToGrid/>
          <w:sz w:val="26"/>
          <w:szCs w:val="26"/>
        </w:rPr>
      </w:pPr>
      <w:r w:rsidRPr="00716B7A">
        <w:rPr>
          <w:noProof/>
          <w:snapToGrid/>
          <w:sz w:val="26"/>
          <w:szCs w:val="26"/>
        </w:rPr>
        <w:t>The call is distributed in order: Agent1, Agent2, Agent3.</w:t>
      </w:r>
    </w:p>
    <w:p w14:paraId="4E8CA2DE" w14:textId="77777777" w:rsidR="00716B7A" w:rsidRPr="00716B7A" w:rsidRDefault="00716B7A" w:rsidP="00716B7A">
      <w:pPr>
        <w:pStyle w:val="ListParagraph"/>
        <w:widowControl/>
        <w:numPr>
          <w:ilvl w:val="2"/>
          <w:numId w:val="20"/>
        </w:numPr>
        <w:jc w:val="both"/>
        <w:rPr>
          <w:noProof/>
          <w:snapToGrid/>
          <w:sz w:val="26"/>
          <w:szCs w:val="26"/>
        </w:rPr>
      </w:pPr>
      <w:r w:rsidRPr="00716B7A">
        <w:rPr>
          <w:noProof/>
          <w:snapToGrid/>
          <w:sz w:val="26"/>
          <w:szCs w:val="26"/>
        </w:rPr>
        <w:t>Calls have an end time in order: Agent2, Agent3, Agent1.</w:t>
      </w:r>
    </w:p>
    <w:p w14:paraId="541AD480" w14:textId="0A3E00A0" w:rsidR="00AD4E6A" w:rsidRPr="00AD4E6A" w:rsidRDefault="00716B7A" w:rsidP="00716B7A">
      <w:pPr>
        <w:pStyle w:val="ListParagraph"/>
        <w:widowControl/>
        <w:numPr>
          <w:ilvl w:val="2"/>
          <w:numId w:val="20"/>
        </w:numPr>
        <w:jc w:val="both"/>
        <w:rPr>
          <w:b/>
          <w:i/>
          <w:sz w:val="26"/>
          <w:szCs w:val="26"/>
        </w:rPr>
      </w:pPr>
      <w:r w:rsidRPr="00716B7A">
        <w:rPr>
          <w:noProof/>
          <w:snapToGrid/>
          <w:sz w:val="26"/>
          <w:szCs w:val="26"/>
        </w:rPr>
        <w:t xml:space="preserve">The next time the calls will be allocated to the agent in order: Agent2, Agent3, Agent1 </w:t>
      </w:r>
    </w:p>
    <w:p w14:paraId="0965F129" w14:textId="4053FBDA" w:rsidR="00AD4E6A" w:rsidRPr="00AD4E6A" w:rsidRDefault="00AB0044" w:rsidP="00AD4E6A">
      <w:pPr>
        <w:pStyle w:val="ListParagraph"/>
        <w:widowControl/>
        <w:numPr>
          <w:ilvl w:val="1"/>
          <w:numId w:val="20"/>
        </w:numPr>
        <w:jc w:val="both"/>
        <w:rPr>
          <w:b/>
          <w:i/>
          <w:sz w:val="26"/>
          <w:szCs w:val="26"/>
        </w:rPr>
      </w:pPr>
      <w:r>
        <w:rPr>
          <w:noProof/>
          <w:snapToGrid/>
          <w:sz w:val="26"/>
          <w:szCs w:val="26"/>
        </w:rPr>
        <w:t>Waiting music</w:t>
      </w:r>
      <w:r w:rsidR="00AD4E6A">
        <w:rPr>
          <w:noProof/>
          <w:snapToGrid/>
          <w:sz w:val="26"/>
          <w:szCs w:val="26"/>
        </w:rPr>
        <w:t xml:space="preserve">: </w:t>
      </w:r>
      <w:r>
        <w:rPr>
          <w:noProof/>
          <w:snapToGrid/>
          <w:sz w:val="26"/>
          <w:szCs w:val="26"/>
        </w:rPr>
        <w:t xml:space="preserve">choose one value from list media file. </w:t>
      </w:r>
    </w:p>
    <w:p w14:paraId="4135395B" w14:textId="5F641DBF" w:rsidR="00806FF9" w:rsidRPr="00BE27D3" w:rsidRDefault="00AB0044" w:rsidP="00AB0044">
      <w:pPr>
        <w:pStyle w:val="ListParagraph"/>
        <w:widowControl/>
        <w:numPr>
          <w:ilvl w:val="1"/>
          <w:numId w:val="20"/>
        </w:numPr>
        <w:jc w:val="both"/>
        <w:rPr>
          <w:b/>
          <w:i/>
          <w:sz w:val="26"/>
          <w:szCs w:val="26"/>
        </w:rPr>
      </w:pPr>
      <w:r w:rsidRPr="00AB0044">
        <w:rPr>
          <w:bCs/>
          <w:noProof/>
          <w:snapToGrid/>
          <w:sz w:val="26"/>
          <w:szCs w:val="26"/>
        </w:rPr>
        <w:t>Caller Call Recording</w:t>
      </w:r>
      <w:r>
        <w:rPr>
          <w:b/>
          <w:bCs/>
          <w:noProof/>
          <w:snapToGrid/>
          <w:sz w:val="26"/>
          <w:szCs w:val="26"/>
        </w:rPr>
        <w:t xml:space="preserve"> </w:t>
      </w:r>
      <w:r>
        <w:rPr>
          <w:noProof/>
          <w:snapToGrid/>
          <w:sz w:val="26"/>
          <w:szCs w:val="26"/>
        </w:rPr>
        <w:t xml:space="preserve">: </w:t>
      </w:r>
      <w:r w:rsidRPr="00AB0044">
        <w:rPr>
          <w:noProof/>
          <w:snapToGrid/>
          <w:sz w:val="26"/>
          <w:szCs w:val="26"/>
        </w:rPr>
        <w:t>When checkbox is checked, the system will record the customer since entering Queue, the previous sections are configured in the "Enterprise configuration" function - "Recording settings"</w:t>
      </w:r>
    </w:p>
    <w:p w14:paraId="67C805DB" w14:textId="77777777" w:rsidR="005D5FE1" w:rsidRPr="005D5FE1" w:rsidRDefault="00BE27D3" w:rsidP="005D5FE1">
      <w:pPr>
        <w:pStyle w:val="ListParagraph"/>
        <w:widowControl/>
        <w:numPr>
          <w:ilvl w:val="1"/>
          <w:numId w:val="20"/>
        </w:numPr>
        <w:jc w:val="both"/>
        <w:rPr>
          <w:b/>
          <w:i/>
          <w:sz w:val="26"/>
          <w:szCs w:val="26"/>
        </w:rPr>
      </w:pPr>
      <w:r w:rsidRPr="005D5FE1">
        <w:rPr>
          <w:noProof/>
          <w:snapToGrid/>
          <w:sz w:val="26"/>
          <w:szCs w:val="26"/>
        </w:rPr>
        <w:t xml:space="preserve">Agent ring timeout (s): </w:t>
      </w:r>
      <w:r w:rsidR="005D5FE1" w:rsidRPr="005D5FE1">
        <w:rPr>
          <w:noProof/>
          <w:snapToGrid/>
          <w:sz w:val="26"/>
          <w:szCs w:val="26"/>
        </w:rPr>
        <w:t>The maximum time in each ring of the call to the agent, the agent who does not pick up the call will return to Queue looking for another free agent.</w:t>
      </w:r>
    </w:p>
    <w:p w14:paraId="684F2552" w14:textId="7B3BA220" w:rsidR="00BE27D3" w:rsidRPr="005D5FE1" w:rsidRDefault="00BE27D3" w:rsidP="005D5FE1">
      <w:pPr>
        <w:pStyle w:val="ListParagraph"/>
        <w:widowControl/>
        <w:numPr>
          <w:ilvl w:val="1"/>
          <w:numId w:val="20"/>
        </w:numPr>
        <w:jc w:val="both"/>
        <w:rPr>
          <w:b/>
          <w:i/>
          <w:sz w:val="26"/>
          <w:szCs w:val="26"/>
        </w:rPr>
      </w:pPr>
      <w:r w:rsidRPr="005D5FE1">
        <w:rPr>
          <w:snapToGrid/>
          <w:sz w:val="26"/>
          <w:szCs w:val="26"/>
        </w:rPr>
        <w:t xml:space="preserve">Agent </w:t>
      </w:r>
      <w:proofErr w:type="spellStart"/>
      <w:r w:rsidRPr="005D5FE1">
        <w:rPr>
          <w:snapToGrid/>
          <w:sz w:val="26"/>
          <w:szCs w:val="26"/>
        </w:rPr>
        <w:t>Wrapup</w:t>
      </w:r>
      <w:proofErr w:type="spellEnd"/>
      <w:r w:rsidRPr="005D5FE1">
        <w:rPr>
          <w:snapToGrid/>
          <w:sz w:val="26"/>
          <w:szCs w:val="26"/>
        </w:rPr>
        <w:t xml:space="preserve"> Time (s): </w:t>
      </w:r>
      <w:r w:rsidR="005D5FE1" w:rsidRPr="005D5FE1">
        <w:rPr>
          <w:snapToGrid/>
          <w:sz w:val="26"/>
          <w:szCs w:val="26"/>
        </w:rPr>
        <w:t>The agent's vacation time after the call ends, after this time, the agent is free to receive the next call</w:t>
      </w:r>
      <w:r w:rsidR="005D5FE1">
        <w:rPr>
          <w:snapToGrid/>
          <w:sz w:val="26"/>
          <w:szCs w:val="26"/>
        </w:rPr>
        <w:t>.</w:t>
      </w:r>
    </w:p>
    <w:p w14:paraId="4D882562" w14:textId="45A88BAB" w:rsidR="00BE27D3" w:rsidRPr="006645E6" w:rsidRDefault="00BE27D3" w:rsidP="005D5FE1">
      <w:pPr>
        <w:pStyle w:val="ListParagraph"/>
        <w:widowControl/>
        <w:numPr>
          <w:ilvl w:val="1"/>
          <w:numId w:val="20"/>
        </w:numPr>
        <w:jc w:val="both"/>
        <w:rPr>
          <w:b/>
          <w:i/>
          <w:sz w:val="26"/>
          <w:szCs w:val="26"/>
        </w:rPr>
      </w:pPr>
      <w:r w:rsidRPr="00BE27D3">
        <w:rPr>
          <w:sz w:val="26"/>
          <w:szCs w:val="26"/>
        </w:rPr>
        <w:lastRenderedPageBreak/>
        <w:t>Connection Timeout (s)</w:t>
      </w:r>
      <w:r>
        <w:rPr>
          <w:sz w:val="26"/>
          <w:szCs w:val="26"/>
        </w:rPr>
        <w:t xml:space="preserve">: </w:t>
      </w:r>
      <w:r w:rsidR="005D5FE1" w:rsidRPr="005D5FE1">
        <w:rPr>
          <w:sz w:val="26"/>
          <w:szCs w:val="26"/>
        </w:rPr>
        <w:t>timeout in Queue, queue customers after this time without any agent in Queue received, the call will be terminated</w:t>
      </w:r>
    </w:p>
    <w:p w14:paraId="7FC563C7" w14:textId="0399A6BD" w:rsidR="006645E6" w:rsidRPr="006645E6" w:rsidRDefault="005D5FE1" w:rsidP="005D5FE1">
      <w:pPr>
        <w:pStyle w:val="ListParagraph"/>
        <w:widowControl/>
        <w:numPr>
          <w:ilvl w:val="1"/>
          <w:numId w:val="20"/>
        </w:numPr>
        <w:jc w:val="both"/>
        <w:rPr>
          <w:b/>
          <w:i/>
          <w:sz w:val="26"/>
          <w:szCs w:val="26"/>
        </w:rPr>
      </w:pPr>
      <w:r>
        <w:rPr>
          <w:sz w:val="26"/>
          <w:szCs w:val="26"/>
        </w:rPr>
        <w:t>Queue – Agents configuration</w:t>
      </w:r>
      <w:r w:rsidR="006645E6">
        <w:rPr>
          <w:sz w:val="26"/>
          <w:szCs w:val="26"/>
        </w:rPr>
        <w:t xml:space="preserve">: </w:t>
      </w:r>
      <w:r w:rsidRPr="005D5FE1">
        <w:rPr>
          <w:sz w:val="26"/>
          <w:szCs w:val="26"/>
        </w:rPr>
        <w:t>Users can assign agents to Queue, or they can be assigned after the Queue has been created</w:t>
      </w:r>
      <w:r>
        <w:rPr>
          <w:sz w:val="26"/>
          <w:szCs w:val="26"/>
        </w:rPr>
        <w:t>.</w:t>
      </w:r>
    </w:p>
    <w:p w14:paraId="3438D105" w14:textId="388F7EF2" w:rsidR="006645E6" w:rsidRPr="006645E6" w:rsidRDefault="007A4C6C" w:rsidP="006645E6">
      <w:pPr>
        <w:widowControl/>
        <w:ind w:left="0"/>
        <w:jc w:val="both"/>
        <w:rPr>
          <w:b/>
          <w:i/>
          <w:sz w:val="26"/>
          <w:szCs w:val="26"/>
        </w:rPr>
      </w:pPr>
      <w:r>
        <w:rPr>
          <w:noProof/>
          <w:snapToGrid/>
        </w:rPr>
        <w:drawing>
          <wp:inline distT="0" distB="0" distL="0" distR="0" wp14:anchorId="7405E912" wp14:editId="6D480B5A">
            <wp:extent cx="5941695" cy="1997710"/>
            <wp:effectExtent l="0" t="0" r="190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1695" cy="1997710"/>
                    </a:xfrm>
                    <a:prstGeom prst="rect">
                      <a:avLst/>
                    </a:prstGeom>
                  </pic:spPr>
                </pic:pic>
              </a:graphicData>
            </a:graphic>
          </wp:inline>
        </w:drawing>
      </w:r>
    </w:p>
    <w:p w14:paraId="5520E3B2" w14:textId="73140A50" w:rsidR="006645E6" w:rsidRDefault="006645E6" w:rsidP="006645E6">
      <w:pPr>
        <w:pStyle w:val="ListParagraph"/>
        <w:widowControl/>
        <w:numPr>
          <w:ilvl w:val="2"/>
          <w:numId w:val="20"/>
        </w:numPr>
        <w:jc w:val="both"/>
        <w:rPr>
          <w:sz w:val="26"/>
          <w:szCs w:val="26"/>
        </w:rPr>
      </w:pPr>
      <w:r w:rsidRPr="00D11C25">
        <w:rPr>
          <w:sz w:val="26"/>
          <w:szCs w:val="26"/>
        </w:rPr>
        <w:t xml:space="preserve"> </w:t>
      </w:r>
      <w:r w:rsidR="005D5FE1">
        <w:rPr>
          <w:sz w:val="26"/>
          <w:szCs w:val="26"/>
        </w:rPr>
        <w:t>Assign agents to</w:t>
      </w:r>
      <w:r>
        <w:rPr>
          <w:sz w:val="26"/>
          <w:szCs w:val="26"/>
        </w:rPr>
        <w:t xml:space="preserve"> Queue</w:t>
      </w:r>
      <w:r w:rsidR="005D5FE1">
        <w:rPr>
          <w:sz w:val="26"/>
          <w:szCs w:val="26"/>
        </w:rPr>
        <w:t>:</w:t>
      </w:r>
    </w:p>
    <w:p w14:paraId="55B72245" w14:textId="52DE21CB" w:rsidR="006645E6" w:rsidRDefault="00907776" w:rsidP="00907776">
      <w:pPr>
        <w:pStyle w:val="ListParagraph"/>
        <w:widowControl/>
        <w:numPr>
          <w:ilvl w:val="3"/>
          <w:numId w:val="20"/>
        </w:numPr>
        <w:jc w:val="both"/>
        <w:rPr>
          <w:sz w:val="26"/>
          <w:szCs w:val="26"/>
        </w:rPr>
      </w:pPr>
      <w:r w:rsidRPr="00907776">
        <w:rPr>
          <w:sz w:val="26"/>
          <w:szCs w:val="26"/>
        </w:rPr>
        <w:t>User can select agent in left frame</w:t>
      </w:r>
      <w:r w:rsidR="006645E6">
        <w:rPr>
          <w:sz w:val="26"/>
          <w:szCs w:val="26"/>
        </w:rPr>
        <w:t xml:space="preserve">: </w:t>
      </w:r>
      <w:r>
        <w:rPr>
          <w:sz w:val="26"/>
          <w:szCs w:val="26"/>
        </w:rPr>
        <w:t>choose</w:t>
      </w:r>
      <w:r w:rsidR="006645E6" w:rsidRPr="006645E6">
        <w:rPr>
          <w:sz w:val="26"/>
          <w:szCs w:val="26"/>
        </w:rPr>
        <w:t xml:space="preserve"> 1</w:t>
      </w:r>
      <w:r w:rsidR="006645E6">
        <w:rPr>
          <w:sz w:val="26"/>
          <w:szCs w:val="26"/>
        </w:rPr>
        <w:t xml:space="preserve"> (</w:t>
      </w:r>
      <w:r w:rsidR="006645E6">
        <w:rPr>
          <w:noProof/>
        </w:rPr>
        <w:drawing>
          <wp:inline distT="0" distB="0" distL="0" distR="0" wp14:anchorId="466A4B47" wp14:editId="76D6B00B">
            <wp:extent cx="276225" cy="238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sidR="006645E6">
        <w:rPr>
          <w:sz w:val="26"/>
          <w:szCs w:val="26"/>
        </w:rPr>
        <w:t xml:space="preserve">), </w:t>
      </w:r>
      <w:r>
        <w:rPr>
          <w:sz w:val="26"/>
          <w:szCs w:val="26"/>
        </w:rPr>
        <w:t>choose all</w:t>
      </w:r>
      <w:r w:rsidR="006645E6">
        <w:rPr>
          <w:sz w:val="26"/>
          <w:szCs w:val="26"/>
        </w:rPr>
        <w:t xml:space="preserve"> (</w:t>
      </w:r>
      <w:r w:rsidR="006645E6">
        <w:rPr>
          <w:noProof/>
          <w:snapToGrid/>
        </w:rPr>
        <w:drawing>
          <wp:inline distT="0" distB="0" distL="0" distR="0" wp14:anchorId="64930408" wp14:editId="770E89F5">
            <wp:extent cx="380952" cy="27619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0952" cy="276190"/>
                    </a:xfrm>
                    <a:prstGeom prst="rect">
                      <a:avLst/>
                    </a:prstGeom>
                  </pic:spPr>
                </pic:pic>
              </a:graphicData>
            </a:graphic>
          </wp:inline>
        </w:drawing>
      </w:r>
      <w:r>
        <w:rPr>
          <w:sz w:val="26"/>
          <w:szCs w:val="26"/>
        </w:rPr>
        <w:t xml:space="preserve">) or choose Multiple by press: </w:t>
      </w:r>
      <w:r w:rsidR="006645E6">
        <w:rPr>
          <w:sz w:val="26"/>
          <w:szCs w:val="26"/>
        </w:rPr>
        <w:t>Shift, Ctrl</w:t>
      </w:r>
    </w:p>
    <w:p w14:paraId="64D0F5FB" w14:textId="218FE00F" w:rsidR="006645E6" w:rsidRPr="006645E6" w:rsidRDefault="00310BD7" w:rsidP="006645E6">
      <w:pPr>
        <w:pStyle w:val="ListParagraph"/>
        <w:widowControl/>
        <w:numPr>
          <w:ilvl w:val="3"/>
          <w:numId w:val="20"/>
        </w:numPr>
        <w:jc w:val="both"/>
        <w:rPr>
          <w:sz w:val="26"/>
          <w:szCs w:val="26"/>
        </w:rPr>
      </w:pPr>
      <w:r>
        <w:rPr>
          <w:sz w:val="26"/>
          <w:szCs w:val="26"/>
        </w:rPr>
        <w:t xml:space="preserve">Remove agent from </w:t>
      </w:r>
      <w:proofErr w:type="gramStart"/>
      <w:r>
        <w:rPr>
          <w:sz w:val="26"/>
          <w:szCs w:val="26"/>
        </w:rPr>
        <w:t>queue :</w:t>
      </w:r>
      <w:proofErr w:type="gramEnd"/>
      <w:r>
        <w:rPr>
          <w:sz w:val="26"/>
          <w:szCs w:val="26"/>
        </w:rPr>
        <w:t xml:space="preserve"> choose</w:t>
      </w:r>
      <w:r w:rsidR="00907776">
        <w:rPr>
          <w:sz w:val="26"/>
          <w:szCs w:val="26"/>
        </w:rPr>
        <w:t xml:space="preserve"> a</w:t>
      </w:r>
      <w:r w:rsidR="006645E6">
        <w:rPr>
          <w:sz w:val="26"/>
          <w:szCs w:val="26"/>
        </w:rPr>
        <w:t>gent</w:t>
      </w:r>
      <w:r w:rsidR="00907776">
        <w:rPr>
          <w:sz w:val="26"/>
          <w:szCs w:val="26"/>
        </w:rPr>
        <w:t>s from right frame</w:t>
      </w:r>
      <w:r>
        <w:rPr>
          <w:sz w:val="26"/>
          <w:szCs w:val="26"/>
        </w:rPr>
        <w:t xml:space="preserve"> and click icon to remove</w:t>
      </w:r>
      <w:r w:rsidR="00907776">
        <w:rPr>
          <w:sz w:val="26"/>
          <w:szCs w:val="26"/>
        </w:rPr>
        <w:t xml:space="preserve">: </w:t>
      </w:r>
      <w:r>
        <w:rPr>
          <w:sz w:val="26"/>
          <w:szCs w:val="26"/>
        </w:rPr>
        <w:t>choose</w:t>
      </w:r>
      <w:r w:rsidR="006645E6">
        <w:rPr>
          <w:sz w:val="26"/>
          <w:szCs w:val="26"/>
        </w:rPr>
        <w:t xml:space="preserve"> </w:t>
      </w:r>
      <w:r w:rsidR="00907776">
        <w:rPr>
          <w:sz w:val="26"/>
          <w:szCs w:val="26"/>
        </w:rPr>
        <w:t>1</w:t>
      </w:r>
      <w:r w:rsidR="006645E6">
        <w:rPr>
          <w:sz w:val="26"/>
          <w:szCs w:val="26"/>
        </w:rPr>
        <w:t xml:space="preserve"> (</w:t>
      </w:r>
      <w:r w:rsidR="006645E6">
        <w:rPr>
          <w:noProof/>
          <w:snapToGrid/>
        </w:rPr>
        <w:drawing>
          <wp:inline distT="0" distB="0" distL="0" distR="0" wp14:anchorId="4A9DAC11" wp14:editId="1DDEE218">
            <wp:extent cx="304762" cy="257143"/>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762" cy="257143"/>
                    </a:xfrm>
                    <a:prstGeom prst="rect">
                      <a:avLst/>
                    </a:prstGeom>
                  </pic:spPr>
                </pic:pic>
              </a:graphicData>
            </a:graphic>
          </wp:inline>
        </w:drawing>
      </w:r>
      <w:r w:rsidR="006645E6">
        <w:rPr>
          <w:sz w:val="26"/>
          <w:szCs w:val="26"/>
        </w:rPr>
        <w:t xml:space="preserve">), </w:t>
      </w:r>
      <w:r>
        <w:rPr>
          <w:sz w:val="26"/>
          <w:szCs w:val="26"/>
        </w:rPr>
        <w:t xml:space="preserve">choose all </w:t>
      </w:r>
      <w:r w:rsidR="006645E6">
        <w:rPr>
          <w:sz w:val="26"/>
          <w:szCs w:val="26"/>
        </w:rPr>
        <w:t xml:space="preserve"> (</w:t>
      </w:r>
      <w:r w:rsidR="006645E6">
        <w:rPr>
          <w:noProof/>
          <w:snapToGrid/>
        </w:rPr>
        <w:drawing>
          <wp:inline distT="0" distB="0" distL="0" distR="0" wp14:anchorId="44AE6C8E" wp14:editId="72874A3E">
            <wp:extent cx="352381" cy="26666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381" cy="266667"/>
                    </a:xfrm>
                    <a:prstGeom prst="rect">
                      <a:avLst/>
                    </a:prstGeom>
                  </pic:spPr>
                </pic:pic>
              </a:graphicData>
            </a:graphic>
          </wp:inline>
        </w:drawing>
      </w:r>
      <w:r w:rsidR="006645E6">
        <w:rPr>
          <w:sz w:val="26"/>
          <w:szCs w:val="26"/>
        </w:rPr>
        <w:t xml:space="preserve">), </w:t>
      </w:r>
      <w:r>
        <w:rPr>
          <w:sz w:val="26"/>
          <w:szCs w:val="26"/>
        </w:rPr>
        <w:t>or choose multiple to remove .</w:t>
      </w:r>
    </w:p>
    <w:p w14:paraId="31E6229D" w14:textId="4FAA773E" w:rsidR="00806FF9" w:rsidRPr="001F56EB" w:rsidRDefault="00310BD7" w:rsidP="00806FF9">
      <w:pPr>
        <w:pStyle w:val="ListParagraph"/>
        <w:widowControl/>
        <w:numPr>
          <w:ilvl w:val="0"/>
          <w:numId w:val="20"/>
        </w:numPr>
        <w:jc w:val="both"/>
        <w:rPr>
          <w:b/>
          <w:i/>
          <w:sz w:val="26"/>
          <w:szCs w:val="26"/>
        </w:rPr>
      </w:pPr>
      <w:r>
        <w:rPr>
          <w:sz w:val="26"/>
          <w:szCs w:val="26"/>
        </w:rPr>
        <w:t>Step</w:t>
      </w:r>
      <w:r w:rsidR="00806FF9" w:rsidRPr="00D11C25">
        <w:rPr>
          <w:sz w:val="26"/>
          <w:szCs w:val="26"/>
        </w:rPr>
        <w:t xml:space="preserve"> </w:t>
      </w:r>
      <w:r w:rsidR="00806FF9">
        <w:rPr>
          <w:sz w:val="26"/>
          <w:szCs w:val="26"/>
        </w:rPr>
        <w:t>3</w:t>
      </w:r>
      <w:r w:rsidR="00806FF9" w:rsidRPr="00D11C25">
        <w:rPr>
          <w:sz w:val="26"/>
          <w:szCs w:val="26"/>
        </w:rPr>
        <w:t xml:space="preserve">: </w:t>
      </w:r>
      <w:r w:rsidR="00806FF9">
        <w:rPr>
          <w:noProof/>
          <w:snapToGrid/>
          <w:sz w:val="26"/>
          <w:szCs w:val="26"/>
        </w:rPr>
        <w:t xml:space="preserve">Click button </w:t>
      </w:r>
      <w:r w:rsidR="00806FF9">
        <w:rPr>
          <w:b/>
          <w:noProof/>
          <w:snapToGrid/>
          <w:sz w:val="26"/>
          <w:szCs w:val="26"/>
        </w:rPr>
        <w:t>“</w:t>
      </w:r>
      <w:r>
        <w:rPr>
          <w:b/>
          <w:noProof/>
          <w:snapToGrid/>
          <w:sz w:val="26"/>
          <w:szCs w:val="26"/>
        </w:rPr>
        <w:t>Save</w:t>
      </w:r>
      <w:r w:rsidR="00806FF9" w:rsidRPr="0079569B">
        <w:rPr>
          <w:b/>
          <w:noProof/>
          <w:snapToGrid/>
          <w:sz w:val="26"/>
          <w:szCs w:val="26"/>
        </w:rPr>
        <w:t>”</w:t>
      </w:r>
      <w:r w:rsidR="00806FF9">
        <w:rPr>
          <w:b/>
          <w:noProof/>
          <w:snapToGrid/>
          <w:sz w:val="26"/>
          <w:szCs w:val="26"/>
        </w:rPr>
        <w:t xml:space="preserve"> </w:t>
      </w:r>
      <w:r>
        <w:rPr>
          <w:noProof/>
          <w:snapToGrid/>
          <w:sz w:val="26"/>
          <w:szCs w:val="26"/>
        </w:rPr>
        <w:t>.</w:t>
      </w:r>
    </w:p>
    <w:p w14:paraId="64CAB09B" w14:textId="1B1CFD00" w:rsidR="00806FF9" w:rsidRDefault="00EA4C74" w:rsidP="00806FF9">
      <w:pPr>
        <w:pStyle w:val="Heading4"/>
      </w:pPr>
      <w:r>
        <w:t>Update</w:t>
      </w:r>
      <w:r w:rsidR="00806FF9">
        <w:t xml:space="preserve"> </w:t>
      </w:r>
      <w:r w:rsidR="00660B00">
        <w:t>Queue</w:t>
      </w:r>
    </w:p>
    <w:p w14:paraId="4EE626C4" w14:textId="348DF9DB" w:rsidR="00806FF9" w:rsidRPr="000B4350" w:rsidRDefault="00EA4C74" w:rsidP="00806FF9">
      <w:pPr>
        <w:pStyle w:val="ListParagraph"/>
        <w:widowControl/>
        <w:numPr>
          <w:ilvl w:val="0"/>
          <w:numId w:val="20"/>
        </w:numPr>
        <w:jc w:val="both"/>
        <w:rPr>
          <w:i/>
          <w:sz w:val="26"/>
          <w:szCs w:val="26"/>
        </w:rPr>
      </w:pPr>
      <w:r>
        <w:rPr>
          <w:sz w:val="26"/>
          <w:szCs w:val="26"/>
        </w:rPr>
        <w:t>Step</w:t>
      </w:r>
      <w:r w:rsidR="00806FF9" w:rsidRPr="00D11C25">
        <w:rPr>
          <w:sz w:val="26"/>
          <w:szCs w:val="26"/>
        </w:rPr>
        <w:t xml:space="preserve"> </w:t>
      </w:r>
      <w:r w:rsidR="00806FF9">
        <w:rPr>
          <w:sz w:val="26"/>
          <w:szCs w:val="26"/>
        </w:rPr>
        <w:t>1</w:t>
      </w:r>
      <w:r w:rsidR="00806FF9" w:rsidRPr="00D11C25">
        <w:rPr>
          <w:sz w:val="26"/>
          <w:szCs w:val="26"/>
        </w:rPr>
        <w:t xml:space="preserve">: </w:t>
      </w:r>
      <w:r w:rsidR="001B0F6A">
        <w:rPr>
          <w:sz w:val="26"/>
          <w:szCs w:val="26"/>
        </w:rPr>
        <w:t xml:space="preserve">Choose one queue from list </w:t>
      </w:r>
      <w:proofErr w:type="gramStart"/>
      <w:r w:rsidR="001B0F6A">
        <w:rPr>
          <w:sz w:val="26"/>
          <w:szCs w:val="26"/>
        </w:rPr>
        <w:t>queues ,</w:t>
      </w:r>
      <w:proofErr w:type="gramEnd"/>
      <w:r w:rsidR="001B0F6A">
        <w:rPr>
          <w:sz w:val="26"/>
          <w:szCs w:val="26"/>
        </w:rPr>
        <w:t xml:space="preserve"> it is showed : Queue Detail: </w:t>
      </w:r>
    </w:p>
    <w:p w14:paraId="6E69FBBA" w14:textId="669E3829" w:rsidR="00806FF9" w:rsidRDefault="007A4C6C" w:rsidP="00806FF9">
      <w:pPr>
        <w:widowControl/>
        <w:ind w:left="0"/>
        <w:jc w:val="both"/>
        <w:rPr>
          <w:i/>
          <w:sz w:val="26"/>
          <w:szCs w:val="26"/>
        </w:rPr>
      </w:pPr>
      <w:r>
        <w:rPr>
          <w:noProof/>
          <w:snapToGrid/>
        </w:rPr>
        <w:lastRenderedPageBreak/>
        <w:drawing>
          <wp:inline distT="0" distB="0" distL="0" distR="0" wp14:anchorId="5EDD77ED" wp14:editId="6EC272B8">
            <wp:extent cx="5941695" cy="291592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695" cy="2915920"/>
                    </a:xfrm>
                    <a:prstGeom prst="rect">
                      <a:avLst/>
                    </a:prstGeom>
                  </pic:spPr>
                </pic:pic>
              </a:graphicData>
            </a:graphic>
          </wp:inline>
        </w:drawing>
      </w:r>
    </w:p>
    <w:p w14:paraId="72EAF632" w14:textId="6EB48CD7" w:rsidR="00806FF9" w:rsidRPr="001B0F6A" w:rsidRDefault="001B0F6A" w:rsidP="00806FF9">
      <w:pPr>
        <w:pStyle w:val="ListParagraph"/>
        <w:widowControl/>
        <w:numPr>
          <w:ilvl w:val="0"/>
          <w:numId w:val="20"/>
        </w:numPr>
        <w:jc w:val="both"/>
        <w:rPr>
          <w:b/>
          <w:i/>
          <w:sz w:val="26"/>
          <w:szCs w:val="26"/>
        </w:rPr>
      </w:pPr>
      <w:r>
        <w:rPr>
          <w:sz w:val="26"/>
          <w:szCs w:val="26"/>
        </w:rPr>
        <w:t>Step</w:t>
      </w:r>
      <w:r w:rsidR="00806FF9" w:rsidRPr="00D11C25">
        <w:rPr>
          <w:sz w:val="26"/>
          <w:szCs w:val="26"/>
        </w:rPr>
        <w:t xml:space="preserve"> </w:t>
      </w:r>
      <w:r w:rsidR="00806FF9">
        <w:rPr>
          <w:sz w:val="26"/>
          <w:szCs w:val="26"/>
        </w:rPr>
        <w:t>2</w:t>
      </w:r>
      <w:r w:rsidR="00806FF9" w:rsidRPr="00D11C25">
        <w:rPr>
          <w:sz w:val="26"/>
          <w:szCs w:val="26"/>
        </w:rPr>
        <w:t xml:space="preserve">: </w:t>
      </w:r>
      <w:r>
        <w:rPr>
          <w:noProof/>
          <w:snapToGrid/>
          <w:sz w:val="26"/>
          <w:szCs w:val="26"/>
        </w:rPr>
        <w:t>Change information</w:t>
      </w:r>
    </w:p>
    <w:p w14:paraId="1F8C1941" w14:textId="0CA7DEE0" w:rsidR="001B0F6A" w:rsidRPr="00151353" w:rsidRDefault="001B0F6A" w:rsidP="00806FF9">
      <w:pPr>
        <w:pStyle w:val="ListParagraph"/>
        <w:widowControl/>
        <w:numPr>
          <w:ilvl w:val="0"/>
          <w:numId w:val="20"/>
        </w:numPr>
        <w:jc w:val="both"/>
        <w:rPr>
          <w:b/>
          <w:i/>
          <w:sz w:val="26"/>
          <w:szCs w:val="26"/>
        </w:rPr>
      </w:pPr>
      <w:r>
        <w:rPr>
          <w:noProof/>
          <w:snapToGrid/>
          <w:sz w:val="26"/>
          <w:szCs w:val="26"/>
        </w:rPr>
        <w:t>Step 3: Click “Save” button.</w:t>
      </w:r>
    </w:p>
    <w:p w14:paraId="446BD169" w14:textId="1779FFC5" w:rsidR="00806FF9" w:rsidRDefault="001B0F6A" w:rsidP="00806FF9">
      <w:pPr>
        <w:pStyle w:val="Heading4"/>
      </w:pPr>
      <w:r>
        <w:t>Delete</w:t>
      </w:r>
      <w:r w:rsidR="00806FF9">
        <w:t xml:space="preserve"> </w:t>
      </w:r>
      <w:r w:rsidR="00943D22">
        <w:t>Queue</w:t>
      </w:r>
    </w:p>
    <w:p w14:paraId="6FEEFC8C" w14:textId="2540AE00" w:rsidR="00E4123B" w:rsidRPr="001B0F6A" w:rsidRDefault="001B0F6A" w:rsidP="00E4123B">
      <w:pPr>
        <w:pStyle w:val="ListParagraph"/>
        <w:widowControl/>
        <w:numPr>
          <w:ilvl w:val="0"/>
          <w:numId w:val="20"/>
        </w:numPr>
        <w:jc w:val="both"/>
        <w:rPr>
          <w:i/>
          <w:sz w:val="26"/>
          <w:szCs w:val="26"/>
        </w:rPr>
      </w:pPr>
      <w:r>
        <w:rPr>
          <w:sz w:val="26"/>
          <w:szCs w:val="26"/>
        </w:rPr>
        <w:t>Step</w:t>
      </w:r>
      <w:r w:rsidR="00E4123B" w:rsidRPr="00D11C25">
        <w:rPr>
          <w:sz w:val="26"/>
          <w:szCs w:val="26"/>
        </w:rPr>
        <w:t xml:space="preserve"> </w:t>
      </w:r>
      <w:r w:rsidR="00E4123B">
        <w:rPr>
          <w:sz w:val="26"/>
          <w:szCs w:val="26"/>
        </w:rPr>
        <w:t>1</w:t>
      </w:r>
      <w:r w:rsidR="00E4123B" w:rsidRPr="00D11C25">
        <w:rPr>
          <w:sz w:val="26"/>
          <w:szCs w:val="26"/>
        </w:rPr>
        <w:t xml:space="preserve">: </w:t>
      </w:r>
      <w:r>
        <w:rPr>
          <w:noProof/>
          <w:snapToGrid/>
          <w:sz w:val="26"/>
          <w:szCs w:val="26"/>
        </w:rPr>
        <w:t xml:space="preserve">Choose one queue from list queue </w:t>
      </w:r>
    </w:p>
    <w:p w14:paraId="3D600E91" w14:textId="1F3835AB" w:rsidR="001B0F6A" w:rsidRPr="000B4350" w:rsidRDefault="001B0F6A" w:rsidP="00E4123B">
      <w:pPr>
        <w:pStyle w:val="ListParagraph"/>
        <w:widowControl/>
        <w:numPr>
          <w:ilvl w:val="0"/>
          <w:numId w:val="20"/>
        </w:numPr>
        <w:jc w:val="both"/>
        <w:rPr>
          <w:i/>
          <w:sz w:val="26"/>
          <w:szCs w:val="26"/>
        </w:rPr>
      </w:pPr>
      <w:r>
        <w:rPr>
          <w:noProof/>
          <w:snapToGrid/>
          <w:sz w:val="26"/>
          <w:szCs w:val="26"/>
        </w:rPr>
        <w:t xml:space="preserve">Step 2: Click “Delete” button. </w:t>
      </w:r>
    </w:p>
    <w:p w14:paraId="2D7D1C73" w14:textId="5326BB79" w:rsidR="00B10114" w:rsidRDefault="001B0F6A" w:rsidP="00B10114">
      <w:pPr>
        <w:pStyle w:val="Heading3"/>
        <w:rPr>
          <w:lang w:val="en-US"/>
        </w:rPr>
      </w:pPr>
      <w:bookmarkStart w:id="22" w:name="_Toc14367888"/>
      <w:r>
        <w:rPr>
          <w:lang w:val="en-US"/>
        </w:rPr>
        <w:t>Configure</w:t>
      </w:r>
      <w:r w:rsidR="00B10114">
        <w:rPr>
          <w:lang w:val="en-US"/>
        </w:rPr>
        <w:t xml:space="preserve"> Time of Day</w:t>
      </w:r>
      <w:bookmarkEnd w:id="22"/>
      <w:r w:rsidR="00B10114">
        <w:rPr>
          <w:lang w:val="en-US"/>
        </w:rPr>
        <w:t xml:space="preserve"> </w:t>
      </w:r>
    </w:p>
    <w:p w14:paraId="6B1E5515" w14:textId="1AFD34BC" w:rsidR="001B0F6A" w:rsidRPr="001B0F6A" w:rsidRDefault="001B0F6A" w:rsidP="001B0F6A">
      <w:pPr>
        <w:pStyle w:val="ListParagraph"/>
        <w:numPr>
          <w:ilvl w:val="0"/>
          <w:numId w:val="20"/>
        </w:numPr>
        <w:jc w:val="both"/>
        <w:rPr>
          <w:sz w:val="26"/>
          <w:szCs w:val="26"/>
        </w:rPr>
      </w:pPr>
      <w:r w:rsidRPr="001B0F6A">
        <w:rPr>
          <w:sz w:val="26"/>
          <w:szCs w:val="26"/>
        </w:rPr>
        <w:t>The function allows to configure the working time of the business. The time can be configured for the IVR and ACD numbers or for each individual queue.</w:t>
      </w:r>
    </w:p>
    <w:p w14:paraId="05B2EE1C" w14:textId="77777777" w:rsidR="001B0F6A" w:rsidRPr="001B0F6A" w:rsidRDefault="001B0F6A" w:rsidP="001B0F6A">
      <w:pPr>
        <w:pStyle w:val="ListParagraph"/>
        <w:numPr>
          <w:ilvl w:val="0"/>
          <w:numId w:val="20"/>
        </w:numPr>
        <w:jc w:val="both"/>
        <w:rPr>
          <w:sz w:val="26"/>
          <w:szCs w:val="26"/>
        </w:rPr>
      </w:pPr>
      <w:r w:rsidRPr="001B0F6A">
        <w:rPr>
          <w:sz w:val="26"/>
          <w:szCs w:val="26"/>
        </w:rPr>
        <w:t>Types of time include: During working hours, Outside working hours, Lunch break, Holidays.</w:t>
      </w:r>
    </w:p>
    <w:p w14:paraId="33B93734" w14:textId="40493023" w:rsidR="00B10114" w:rsidRDefault="001B0F6A" w:rsidP="001B0F6A">
      <w:pPr>
        <w:pStyle w:val="ListParagraph"/>
        <w:numPr>
          <w:ilvl w:val="0"/>
          <w:numId w:val="20"/>
        </w:numPr>
        <w:jc w:val="both"/>
        <w:rPr>
          <w:sz w:val="26"/>
          <w:szCs w:val="26"/>
        </w:rPr>
      </w:pPr>
      <w:r w:rsidRPr="001B0F6A">
        <w:rPr>
          <w:sz w:val="26"/>
          <w:szCs w:val="26"/>
        </w:rPr>
        <w:t>This is the input for configuring the uptime of the business (configuring call flow), for IVR numbers or Queues that do not work 24/7.</w:t>
      </w:r>
    </w:p>
    <w:p w14:paraId="52C88974" w14:textId="0BB815C3" w:rsidR="001B0F6A" w:rsidRDefault="001B0F6A" w:rsidP="001B0F6A">
      <w:pPr>
        <w:pStyle w:val="ListParagraph"/>
        <w:numPr>
          <w:ilvl w:val="0"/>
          <w:numId w:val="20"/>
        </w:numPr>
        <w:jc w:val="both"/>
        <w:rPr>
          <w:sz w:val="26"/>
          <w:szCs w:val="26"/>
        </w:rPr>
      </w:pPr>
      <w:r>
        <w:rPr>
          <w:sz w:val="26"/>
          <w:szCs w:val="26"/>
        </w:rPr>
        <w:t>From left menu, choose Settings/ Calls set</w:t>
      </w:r>
      <w:r w:rsidR="009E69BF">
        <w:rPr>
          <w:sz w:val="26"/>
          <w:szCs w:val="26"/>
        </w:rPr>
        <w:t>t</w:t>
      </w:r>
      <w:r>
        <w:rPr>
          <w:sz w:val="26"/>
          <w:szCs w:val="26"/>
        </w:rPr>
        <w:t xml:space="preserve">ing/ </w:t>
      </w:r>
      <w:proofErr w:type="spellStart"/>
      <w:r>
        <w:rPr>
          <w:sz w:val="26"/>
          <w:szCs w:val="26"/>
        </w:rPr>
        <w:t>Othes</w:t>
      </w:r>
      <w:proofErr w:type="spellEnd"/>
      <w:r>
        <w:rPr>
          <w:sz w:val="26"/>
          <w:szCs w:val="26"/>
        </w:rPr>
        <w:t xml:space="preserve"> </w:t>
      </w:r>
      <w:r w:rsidRPr="00841F33">
        <w:rPr>
          <w:sz w:val="26"/>
          <w:szCs w:val="26"/>
        </w:rPr>
        <w:sym w:font="Wingdings" w:char="F0E0"/>
      </w:r>
      <w:r>
        <w:rPr>
          <w:sz w:val="26"/>
          <w:szCs w:val="26"/>
        </w:rPr>
        <w:t xml:space="preserve"> click on Time of Day tab</w:t>
      </w:r>
    </w:p>
    <w:p w14:paraId="62613920" w14:textId="336B180B" w:rsidR="00B10114" w:rsidRPr="00DA7F7A" w:rsidRDefault="007A4C6C" w:rsidP="00B10114">
      <w:pPr>
        <w:ind w:left="0"/>
        <w:jc w:val="both"/>
        <w:rPr>
          <w:sz w:val="26"/>
          <w:szCs w:val="26"/>
        </w:rPr>
      </w:pPr>
      <w:r>
        <w:rPr>
          <w:noProof/>
          <w:snapToGrid/>
        </w:rPr>
        <w:lastRenderedPageBreak/>
        <w:drawing>
          <wp:inline distT="0" distB="0" distL="0" distR="0" wp14:anchorId="2E861E96" wp14:editId="58637B0E">
            <wp:extent cx="5941695" cy="2164715"/>
            <wp:effectExtent l="0" t="0" r="190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1695" cy="2164715"/>
                    </a:xfrm>
                    <a:prstGeom prst="rect">
                      <a:avLst/>
                    </a:prstGeom>
                  </pic:spPr>
                </pic:pic>
              </a:graphicData>
            </a:graphic>
          </wp:inline>
        </w:drawing>
      </w:r>
    </w:p>
    <w:p w14:paraId="46D96780" w14:textId="3E0B0524" w:rsidR="00B10114" w:rsidRDefault="001B0F6A" w:rsidP="00B10114">
      <w:pPr>
        <w:pStyle w:val="Heading4"/>
      </w:pPr>
      <w:r>
        <w:t xml:space="preserve">Add new </w:t>
      </w:r>
    </w:p>
    <w:p w14:paraId="182C6F2C" w14:textId="40E5C1CA" w:rsidR="001B0F6A" w:rsidRPr="001B0F6A" w:rsidRDefault="001B0F6A" w:rsidP="00B10114">
      <w:pPr>
        <w:pStyle w:val="ListParagraph"/>
        <w:widowControl/>
        <w:numPr>
          <w:ilvl w:val="0"/>
          <w:numId w:val="20"/>
        </w:numPr>
        <w:jc w:val="both"/>
        <w:rPr>
          <w:sz w:val="26"/>
          <w:szCs w:val="26"/>
        </w:rPr>
      </w:pPr>
      <w:r w:rsidRPr="001B0F6A">
        <w:rPr>
          <w:sz w:val="26"/>
          <w:szCs w:val="26"/>
        </w:rPr>
        <w:t xml:space="preserve">Step </w:t>
      </w:r>
      <w:proofErr w:type="gramStart"/>
      <w:r w:rsidRPr="001B0F6A">
        <w:rPr>
          <w:sz w:val="26"/>
          <w:szCs w:val="26"/>
        </w:rPr>
        <w:t>1 :</w:t>
      </w:r>
      <w:proofErr w:type="gramEnd"/>
      <w:r w:rsidRPr="001B0F6A">
        <w:rPr>
          <w:sz w:val="26"/>
          <w:szCs w:val="26"/>
        </w:rPr>
        <w:t xml:space="preserve"> From Time of Day screen, click “Add” button, it shows like that: </w:t>
      </w:r>
    </w:p>
    <w:p w14:paraId="33EB6849" w14:textId="5B6E60E9" w:rsidR="00B10114" w:rsidRDefault="007A4C6C" w:rsidP="00B10114">
      <w:pPr>
        <w:widowControl/>
        <w:ind w:left="0"/>
        <w:jc w:val="both"/>
        <w:rPr>
          <w:i/>
          <w:sz w:val="26"/>
          <w:szCs w:val="26"/>
        </w:rPr>
      </w:pPr>
      <w:r>
        <w:rPr>
          <w:noProof/>
          <w:snapToGrid/>
        </w:rPr>
        <w:drawing>
          <wp:inline distT="0" distB="0" distL="0" distR="0" wp14:anchorId="3488BEDC" wp14:editId="08BB7DB1">
            <wp:extent cx="5941695" cy="2150745"/>
            <wp:effectExtent l="0" t="0" r="190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1695" cy="2150745"/>
                    </a:xfrm>
                    <a:prstGeom prst="rect">
                      <a:avLst/>
                    </a:prstGeom>
                  </pic:spPr>
                </pic:pic>
              </a:graphicData>
            </a:graphic>
          </wp:inline>
        </w:drawing>
      </w:r>
    </w:p>
    <w:p w14:paraId="583011D7" w14:textId="004982DE" w:rsidR="00253031" w:rsidRPr="00253031" w:rsidRDefault="00253031" w:rsidP="00B10114">
      <w:pPr>
        <w:pStyle w:val="ListParagraph"/>
        <w:widowControl/>
        <w:numPr>
          <w:ilvl w:val="0"/>
          <w:numId w:val="20"/>
        </w:numPr>
        <w:jc w:val="both"/>
        <w:rPr>
          <w:b/>
          <w:i/>
          <w:sz w:val="26"/>
          <w:szCs w:val="26"/>
        </w:rPr>
      </w:pPr>
      <w:r>
        <w:rPr>
          <w:sz w:val="26"/>
          <w:szCs w:val="26"/>
        </w:rPr>
        <w:t xml:space="preserve">Step 2: Input information: </w:t>
      </w:r>
    </w:p>
    <w:p w14:paraId="1EDF6D0F" w14:textId="1FE0560D" w:rsidR="00B10114" w:rsidRPr="00253031" w:rsidRDefault="00253031" w:rsidP="00B10114">
      <w:pPr>
        <w:pStyle w:val="ListParagraph"/>
        <w:widowControl/>
        <w:numPr>
          <w:ilvl w:val="1"/>
          <w:numId w:val="20"/>
        </w:numPr>
        <w:jc w:val="both"/>
        <w:rPr>
          <w:b/>
          <w:i/>
          <w:sz w:val="26"/>
          <w:szCs w:val="26"/>
        </w:rPr>
      </w:pPr>
      <w:r>
        <w:rPr>
          <w:noProof/>
          <w:snapToGrid/>
          <w:sz w:val="26"/>
          <w:szCs w:val="26"/>
        </w:rPr>
        <w:t xml:space="preserve">Name </w:t>
      </w:r>
      <w:r w:rsidR="00B10114">
        <w:rPr>
          <w:noProof/>
          <w:snapToGrid/>
          <w:sz w:val="26"/>
          <w:szCs w:val="26"/>
        </w:rPr>
        <w:t>(*)</w:t>
      </w:r>
    </w:p>
    <w:p w14:paraId="2B1E09A0" w14:textId="77777777" w:rsidR="00253031" w:rsidRPr="00253031" w:rsidRDefault="00253031" w:rsidP="00B10114">
      <w:pPr>
        <w:pStyle w:val="ListParagraph"/>
        <w:widowControl/>
        <w:numPr>
          <w:ilvl w:val="1"/>
          <w:numId w:val="20"/>
        </w:numPr>
        <w:jc w:val="both"/>
        <w:rPr>
          <w:b/>
          <w:i/>
          <w:sz w:val="26"/>
          <w:szCs w:val="26"/>
        </w:rPr>
      </w:pPr>
      <w:r>
        <w:rPr>
          <w:noProof/>
          <w:snapToGrid/>
          <w:sz w:val="26"/>
          <w:szCs w:val="26"/>
        </w:rPr>
        <w:t>Repeats: default: weekly</w:t>
      </w:r>
    </w:p>
    <w:p w14:paraId="1984FFB2" w14:textId="77777777" w:rsidR="00253031" w:rsidRPr="00253031" w:rsidRDefault="00253031" w:rsidP="00B10114">
      <w:pPr>
        <w:pStyle w:val="ListParagraph"/>
        <w:widowControl/>
        <w:numPr>
          <w:ilvl w:val="1"/>
          <w:numId w:val="20"/>
        </w:numPr>
        <w:jc w:val="both"/>
        <w:rPr>
          <w:b/>
          <w:i/>
          <w:sz w:val="26"/>
          <w:szCs w:val="26"/>
        </w:rPr>
      </w:pPr>
      <w:r>
        <w:rPr>
          <w:noProof/>
          <w:snapToGrid/>
          <w:sz w:val="26"/>
          <w:szCs w:val="26"/>
        </w:rPr>
        <w:t xml:space="preserve">From: HH24:mi:ss </w:t>
      </w:r>
    </w:p>
    <w:p w14:paraId="285A4563" w14:textId="77777777" w:rsidR="00253031" w:rsidRPr="00253031" w:rsidRDefault="00253031" w:rsidP="00B10114">
      <w:pPr>
        <w:pStyle w:val="ListParagraph"/>
        <w:widowControl/>
        <w:numPr>
          <w:ilvl w:val="1"/>
          <w:numId w:val="20"/>
        </w:numPr>
        <w:jc w:val="both"/>
        <w:rPr>
          <w:b/>
          <w:i/>
          <w:sz w:val="26"/>
          <w:szCs w:val="26"/>
        </w:rPr>
      </w:pPr>
      <w:r>
        <w:rPr>
          <w:noProof/>
          <w:snapToGrid/>
          <w:sz w:val="26"/>
          <w:szCs w:val="26"/>
        </w:rPr>
        <w:t xml:space="preserve">To: HH24:mi: ss </w:t>
      </w:r>
    </w:p>
    <w:p w14:paraId="7C51E17F" w14:textId="4FFE3E9B" w:rsidR="00253031" w:rsidRPr="00AD4E6A" w:rsidRDefault="00253031" w:rsidP="00253031">
      <w:pPr>
        <w:pStyle w:val="ListParagraph"/>
        <w:widowControl/>
        <w:ind w:left="1440"/>
        <w:jc w:val="both"/>
        <w:rPr>
          <w:b/>
          <w:i/>
          <w:sz w:val="26"/>
          <w:szCs w:val="26"/>
        </w:rPr>
      </w:pPr>
      <w:r>
        <w:rPr>
          <w:noProof/>
          <w:snapToGrid/>
          <w:sz w:val="26"/>
          <w:szCs w:val="26"/>
        </w:rPr>
        <w:t xml:space="preserve">( Default: From 08:00:00 To 17:30:00) </w:t>
      </w:r>
    </w:p>
    <w:p w14:paraId="2C7B28BE" w14:textId="7D968CE8" w:rsidR="00B10114" w:rsidRPr="00AD4E6A" w:rsidRDefault="00253031" w:rsidP="00B10114">
      <w:pPr>
        <w:pStyle w:val="ListParagraph"/>
        <w:widowControl/>
        <w:numPr>
          <w:ilvl w:val="1"/>
          <w:numId w:val="20"/>
        </w:numPr>
        <w:jc w:val="both"/>
        <w:rPr>
          <w:b/>
          <w:i/>
          <w:sz w:val="26"/>
          <w:szCs w:val="26"/>
        </w:rPr>
      </w:pPr>
      <w:r>
        <w:rPr>
          <w:noProof/>
          <w:snapToGrid/>
          <w:sz w:val="26"/>
          <w:szCs w:val="26"/>
        </w:rPr>
        <w:t>Day</w:t>
      </w:r>
      <w:r w:rsidR="00CF406A">
        <w:rPr>
          <w:noProof/>
          <w:snapToGrid/>
          <w:sz w:val="26"/>
          <w:szCs w:val="26"/>
        </w:rPr>
        <w:t xml:space="preserve"> (*)</w:t>
      </w:r>
    </w:p>
    <w:p w14:paraId="0BD6DADE" w14:textId="12464357" w:rsidR="00B10114" w:rsidRPr="00AD4E6A" w:rsidRDefault="00253031" w:rsidP="00253031">
      <w:pPr>
        <w:pStyle w:val="ListParagraph"/>
        <w:widowControl/>
        <w:numPr>
          <w:ilvl w:val="2"/>
          <w:numId w:val="20"/>
        </w:numPr>
        <w:jc w:val="both"/>
        <w:rPr>
          <w:b/>
          <w:i/>
          <w:sz w:val="26"/>
          <w:szCs w:val="26"/>
        </w:rPr>
      </w:pPr>
      <w:r>
        <w:rPr>
          <w:noProof/>
          <w:snapToGrid/>
          <w:sz w:val="26"/>
          <w:szCs w:val="26"/>
        </w:rPr>
        <w:t>Choose value from</w:t>
      </w:r>
      <w:r w:rsidR="00CF406A">
        <w:rPr>
          <w:noProof/>
          <w:snapToGrid/>
          <w:sz w:val="26"/>
          <w:szCs w:val="26"/>
        </w:rPr>
        <w:t>: Mo, Tu, We, Th, Fr, Sa, Su (</w:t>
      </w:r>
      <w:r w:rsidRPr="00253031">
        <w:rPr>
          <w:noProof/>
          <w:snapToGrid/>
          <w:sz w:val="26"/>
          <w:szCs w:val="26"/>
        </w:rPr>
        <w:t>corresponds to the things of the week</w:t>
      </w:r>
      <w:r w:rsidR="00CF406A">
        <w:rPr>
          <w:noProof/>
          <w:snapToGrid/>
          <w:sz w:val="26"/>
          <w:szCs w:val="26"/>
        </w:rPr>
        <w:t>)</w:t>
      </w:r>
    </w:p>
    <w:p w14:paraId="4C9721F5" w14:textId="0CAECB39" w:rsidR="00B10114" w:rsidRPr="00AD4E6A" w:rsidRDefault="00253031" w:rsidP="00B10114">
      <w:pPr>
        <w:pStyle w:val="ListParagraph"/>
        <w:widowControl/>
        <w:numPr>
          <w:ilvl w:val="2"/>
          <w:numId w:val="20"/>
        </w:numPr>
        <w:jc w:val="both"/>
        <w:rPr>
          <w:b/>
          <w:i/>
          <w:sz w:val="26"/>
          <w:szCs w:val="26"/>
        </w:rPr>
      </w:pPr>
      <w:r>
        <w:rPr>
          <w:noProof/>
          <w:snapToGrid/>
          <w:sz w:val="26"/>
          <w:szCs w:val="26"/>
        </w:rPr>
        <w:t>At least choose one day.</w:t>
      </w:r>
    </w:p>
    <w:p w14:paraId="5153DFCF" w14:textId="399E54E8" w:rsidR="00B10114" w:rsidRPr="001F56EB" w:rsidRDefault="009348D1" w:rsidP="00B10114">
      <w:pPr>
        <w:pStyle w:val="ListParagraph"/>
        <w:widowControl/>
        <w:numPr>
          <w:ilvl w:val="0"/>
          <w:numId w:val="20"/>
        </w:numPr>
        <w:jc w:val="both"/>
        <w:rPr>
          <w:b/>
          <w:i/>
          <w:sz w:val="26"/>
          <w:szCs w:val="26"/>
        </w:rPr>
      </w:pPr>
      <w:r>
        <w:rPr>
          <w:sz w:val="26"/>
          <w:szCs w:val="26"/>
        </w:rPr>
        <w:lastRenderedPageBreak/>
        <w:t>Step</w:t>
      </w:r>
      <w:r w:rsidR="00B10114" w:rsidRPr="00D11C25">
        <w:rPr>
          <w:sz w:val="26"/>
          <w:szCs w:val="26"/>
        </w:rPr>
        <w:t xml:space="preserve"> </w:t>
      </w:r>
      <w:r w:rsidR="00B10114">
        <w:rPr>
          <w:sz w:val="26"/>
          <w:szCs w:val="26"/>
        </w:rPr>
        <w:t>3</w:t>
      </w:r>
      <w:r w:rsidR="00B10114" w:rsidRPr="00D11C25">
        <w:rPr>
          <w:sz w:val="26"/>
          <w:szCs w:val="26"/>
        </w:rPr>
        <w:t xml:space="preserve">: </w:t>
      </w:r>
      <w:r w:rsidR="00B10114">
        <w:rPr>
          <w:noProof/>
          <w:snapToGrid/>
          <w:sz w:val="26"/>
          <w:szCs w:val="26"/>
        </w:rPr>
        <w:t xml:space="preserve">Click </w:t>
      </w:r>
      <w:r>
        <w:rPr>
          <w:noProof/>
          <w:snapToGrid/>
          <w:sz w:val="26"/>
          <w:szCs w:val="26"/>
        </w:rPr>
        <w:t xml:space="preserve">“Add”button. </w:t>
      </w:r>
    </w:p>
    <w:p w14:paraId="19BDF705" w14:textId="4EEE4F5A" w:rsidR="00B10114" w:rsidRDefault="009348D1" w:rsidP="00B10114">
      <w:pPr>
        <w:pStyle w:val="Heading4"/>
      </w:pPr>
      <w:r>
        <w:t>Edit time of day</w:t>
      </w:r>
    </w:p>
    <w:p w14:paraId="62D8C3A9" w14:textId="25511666" w:rsidR="009348D1" w:rsidRPr="009348D1" w:rsidRDefault="009348D1" w:rsidP="00B10114">
      <w:pPr>
        <w:pStyle w:val="ListParagraph"/>
        <w:widowControl/>
        <w:numPr>
          <w:ilvl w:val="0"/>
          <w:numId w:val="20"/>
        </w:numPr>
        <w:jc w:val="both"/>
        <w:rPr>
          <w:i/>
          <w:sz w:val="26"/>
          <w:szCs w:val="26"/>
        </w:rPr>
      </w:pPr>
      <w:r>
        <w:rPr>
          <w:sz w:val="26"/>
          <w:szCs w:val="26"/>
        </w:rPr>
        <w:t xml:space="preserve">Step 1: Choose one value from list config time of day: </w:t>
      </w:r>
    </w:p>
    <w:p w14:paraId="30463A1D" w14:textId="27F19F88" w:rsidR="00B10114" w:rsidRDefault="007A4C6C" w:rsidP="00B10114">
      <w:pPr>
        <w:widowControl/>
        <w:ind w:left="0"/>
        <w:jc w:val="both"/>
        <w:rPr>
          <w:i/>
          <w:sz w:val="26"/>
          <w:szCs w:val="26"/>
        </w:rPr>
      </w:pPr>
      <w:r>
        <w:rPr>
          <w:noProof/>
          <w:snapToGrid/>
        </w:rPr>
        <w:drawing>
          <wp:inline distT="0" distB="0" distL="0" distR="0" wp14:anchorId="7B81F82C" wp14:editId="67827E22">
            <wp:extent cx="5941695" cy="200215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1695" cy="2002155"/>
                    </a:xfrm>
                    <a:prstGeom prst="rect">
                      <a:avLst/>
                    </a:prstGeom>
                  </pic:spPr>
                </pic:pic>
              </a:graphicData>
            </a:graphic>
          </wp:inline>
        </w:drawing>
      </w:r>
    </w:p>
    <w:p w14:paraId="2CCCB7F5" w14:textId="28024670" w:rsidR="009348D1" w:rsidRPr="009348D1" w:rsidRDefault="009348D1" w:rsidP="00B10114">
      <w:pPr>
        <w:pStyle w:val="ListParagraph"/>
        <w:widowControl/>
        <w:numPr>
          <w:ilvl w:val="0"/>
          <w:numId w:val="20"/>
        </w:numPr>
        <w:jc w:val="both"/>
        <w:rPr>
          <w:b/>
          <w:i/>
          <w:sz w:val="26"/>
          <w:szCs w:val="26"/>
        </w:rPr>
      </w:pPr>
      <w:r>
        <w:rPr>
          <w:sz w:val="26"/>
          <w:szCs w:val="26"/>
        </w:rPr>
        <w:t>Step 2: Change information</w:t>
      </w:r>
    </w:p>
    <w:p w14:paraId="7A551026" w14:textId="4E13A3AF" w:rsidR="009348D1" w:rsidRPr="009348D1" w:rsidRDefault="009348D1" w:rsidP="00B10114">
      <w:pPr>
        <w:pStyle w:val="ListParagraph"/>
        <w:widowControl/>
        <w:numPr>
          <w:ilvl w:val="0"/>
          <w:numId w:val="20"/>
        </w:numPr>
        <w:jc w:val="both"/>
        <w:rPr>
          <w:b/>
          <w:i/>
          <w:sz w:val="26"/>
          <w:szCs w:val="26"/>
        </w:rPr>
      </w:pPr>
      <w:r>
        <w:rPr>
          <w:sz w:val="26"/>
          <w:szCs w:val="26"/>
        </w:rPr>
        <w:t xml:space="preserve">Step 3: Click “Submit” button to save. </w:t>
      </w:r>
    </w:p>
    <w:p w14:paraId="00CABE12" w14:textId="0993C71C" w:rsidR="00B10114" w:rsidRDefault="009348D1" w:rsidP="00B10114">
      <w:pPr>
        <w:pStyle w:val="Heading4"/>
      </w:pPr>
      <w:r>
        <w:t>Delete time of day config.</w:t>
      </w:r>
    </w:p>
    <w:p w14:paraId="0F9FE001" w14:textId="22FC462B" w:rsidR="00D417C7" w:rsidRPr="009348D1" w:rsidRDefault="009348D1" w:rsidP="00D417C7">
      <w:pPr>
        <w:pStyle w:val="ListParagraph"/>
        <w:widowControl/>
        <w:numPr>
          <w:ilvl w:val="0"/>
          <w:numId w:val="20"/>
        </w:numPr>
        <w:jc w:val="both"/>
        <w:rPr>
          <w:i/>
          <w:sz w:val="26"/>
          <w:szCs w:val="26"/>
        </w:rPr>
      </w:pPr>
      <w:r>
        <w:rPr>
          <w:sz w:val="26"/>
          <w:szCs w:val="26"/>
        </w:rPr>
        <w:t>Step</w:t>
      </w:r>
      <w:r w:rsidR="00D417C7" w:rsidRPr="00D11C25">
        <w:rPr>
          <w:sz w:val="26"/>
          <w:szCs w:val="26"/>
        </w:rPr>
        <w:t xml:space="preserve"> </w:t>
      </w:r>
      <w:r w:rsidR="00D417C7">
        <w:rPr>
          <w:sz w:val="26"/>
          <w:szCs w:val="26"/>
        </w:rPr>
        <w:t>1</w:t>
      </w:r>
      <w:r w:rsidR="00D417C7" w:rsidRPr="00D11C25">
        <w:rPr>
          <w:sz w:val="26"/>
          <w:szCs w:val="26"/>
        </w:rPr>
        <w:t xml:space="preserve">: </w:t>
      </w:r>
      <w:r>
        <w:rPr>
          <w:noProof/>
          <w:snapToGrid/>
          <w:sz w:val="26"/>
          <w:szCs w:val="26"/>
        </w:rPr>
        <w:t xml:space="preserve">Choose one value from list time of day config: </w:t>
      </w:r>
    </w:p>
    <w:p w14:paraId="431CADFF" w14:textId="509C1158" w:rsidR="009348D1" w:rsidRPr="000B4350" w:rsidRDefault="009348D1" w:rsidP="00D417C7">
      <w:pPr>
        <w:pStyle w:val="ListParagraph"/>
        <w:widowControl/>
        <w:numPr>
          <w:ilvl w:val="0"/>
          <w:numId w:val="20"/>
        </w:numPr>
        <w:jc w:val="both"/>
        <w:rPr>
          <w:i/>
          <w:sz w:val="26"/>
          <w:szCs w:val="26"/>
        </w:rPr>
      </w:pPr>
      <w:r>
        <w:rPr>
          <w:noProof/>
          <w:snapToGrid/>
          <w:sz w:val="26"/>
          <w:szCs w:val="26"/>
        </w:rPr>
        <w:t xml:space="preserve">Step 2: Click “Delete” button. </w:t>
      </w:r>
    </w:p>
    <w:p w14:paraId="708A2429" w14:textId="0E2DA5C7" w:rsidR="003C61BF" w:rsidRDefault="00CC3C80" w:rsidP="003C61BF">
      <w:pPr>
        <w:pStyle w:val="Heading3"/>
        <w:rPr>
          <w:lang w:val="en-US"/>
        </w:rPr>
      </w:pPr>
      <w:bookmarkStart w:id="23" w:name="_Toc14367889"/>
      <w:r>
        <w:rPr>
          <w:lang w:val="en-US"/>
        </w:rPr>
        <w:t>Configure</w:t>
      </w:r>
      <w:r w:rsidR="003C61BF">
        <w:rPr>
          <w:lang w:val="en-US"/>
        </w:rPr>
        <w:t xml:space="preserve"> </w:t>
      </w:r>
      <w:proofErr w:type="spellStart"/>
      <w:r w:rsidR="003C61BF">
        <w:rPr>
          <w:lang w:val="en-US"/>
        </w:rPr>
        <w:t>Callflow</w:t>
      </w:r>
      <w:bookmarkEnd w:id="23"/>
      <w:proofErr w:type="spellEnd"/>
    </w:p>
    <w:p w14:paraId="7E9A3F03" w14:textId="4774868A" w:rsidR="003C61BF" w:rsidRDefault="009E69BF" w:rsidP="009E69BF">
      <w:pPr>
        <w:pStyle w:val="ListParagraph"/>
        <w:numPr>
          <w:ilvl w:val="0"/>
          <w:numId w:val="20"/>
        </w:numPr>
        <w:jc w:val="both"/>
        <w:rPr>
          <w:sz w:val="26"/>
          <w:szCs w:val="26"/>
        </w:rPr>
      </w:pPr>
      <w:r w:rsidRPr="009E69BF">
        <w:rPr>
          <w:sz w:val="26"/>
          <w:szCs w:val="26"/>
        </w:rPr>
        <w:t xml:space="preserve">After configuring the inputs such as Media, Menu, Queue, Time of Day -&gt; Admin can configure </w:t>
      </w:r>
      <w:proofErr w:type="spellStart"/>
      <w:r w:rsidRPr="009E69BF">
        <w:rPr>
          <w:sz w:val="26"/>
          <w:szCs w:val="26"/>
        </w:rPr>
        <w:t>Callflow</w:t>
      </w:r>
      <w:proofErr w:type="spellEnd"/>
      <w:r w:rsidRPr="009E69BF">
        <w:rPr>
          <w:sz w:val="26"/>
          <w:szCs w:val="26"/>
        </w:rPr>
        <w:t xml:space="preserve"> for businesses.</w:t>
      </w:r>
    </w:p>
    <w:p w14:paraId="5C5A34FF" w14:textId="1E282C61" w:rsidR="009E69BF" w:rsidRPr="00D96A74" w:rsidRDefault="009E69BF" w:rsidP="009E69BF">
      <w:pPr>
        <w:pStyle w:val="ListParagraph"/>
        <w:numPr>
          <w:ilvl w:val="0"/>
          <w:numId w:val="20"/>
        </w:numPr>
        <w:jc w:val="both"/>
        <w:rPr>
          <w:sz w:val="26"/>
          <w:szCs w:val="26"/>
        </w:rPr>
      </w:pPr>
      <w:r>
        <w:rPr>
          <w:sz w:val="26"/>
          <w:szCs w:val="26"/>
        </w:rPr>
        <w:t xml:space="preserve">From left menu, choose Settings/ Calls setting/ </w:t>
      </w:r>
      <w:proofErr w:type="spellStart"/>
      <w:r>
        <w:rPr>
          <w:sz w:val="26"/>
          <w:szCs w:val="26"/>
        </w:rPr>
        <w:t>Callflows</w:t>
      </w:r>
      <w:proofErr w:type="spellEnd"/>
    </w:p>
    <w:p w14:paraId="7F58C574" w14:textId="668F3157" w:rsidR="000F5D2B" w:rsidRDefault="007A4C6C" w:rsidP="003C61BF">
      <w:pPr>
        <w:ind w:left="0"/>
        <w:jc w:val="both"/>
        <w:rPr>
          <w:sz w:val="26"/>
          <w:szCs w:val="26"/>
        </w:rPr>
      </w:pPr>
      <w:r>
        <w:rPr>
          <w:noProof/>
          <w:snapToGrid/>
        </w:rPr>
        <w:lastRenderedPageBreak/>
        <w:drawing>
          <wp:inline distT="0" distB="0" distL="0" distR="0" wp14:anchorId="1E64BEAF" wp14:editId="562611E0">
            <wp:extent cx="5941695" cy="2512695"/>
            <wp:effectExtent l="0" t="0" r="190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1695" cy="2512695"/>
                    </a:xfrm>
                    <a:prstGeom prst="rect">
                      <a:avLst/>
                    </a:prstGeom>
                  </pic:spPr>
                </pic:pic>
              </a:graphicData>
            </a:graphic>
          </wp:inline>
        </w:drawing>
      </w:r>
    </w:p>
    <w:p w14:paraId="239C7A0F" w14:textId="0D61F692" w:rsidR="000F5D2B" w:rsidRDefault="009E69BF" w:rsidP="003C61BF">
      <w:pPr>
        <w:ind w:left="0"/>
        <w:jc w:val="both"/>
        <w:rPr>
          <w:sz w:val="26"/>
          <w:szCs w:val="26"/>
        </w:rPr>
      </w:pPr>
      <w:r>
        <w:rPr>
          <w:sz w:val="26"/>
          <w:szCs w:val="26"/>
        </w:rPr>
        <w:t>It shows:</w:t>
      </w:r>
    </w:p>
    <w:p w14:paraId="377A43AF" w14:textId="3C1D4B3D" w:rsidR="003C61BF" w:rsidRDefault="007A4C6C" w:rsidP="003C61BF">
      <w:pPr>
        <w:ind w:left="0"/>
        <w:jc w:val="both"/>
        <w:rPr>
          <w:sz w:val="26"/>
          <w:szCs w:val="26"/>
        </w:rPr>
      </w:pPr>
      <w:r>
        <w:rPr>
          <w:noProof/>
          <w:snapToGrid/>
        </w:rPr>
        <w:drawing>
          <wp:inline distT="0" distB="0" distL="0" distR="0" wp14:anchorId="4ADC2FA9" wp14:editId="5EDA3BE3">
            <wp:extent cx="5941695" cy="280733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695" cy="2807335"/>
                    </a:xfrm>
                    <a:prstGeom prst="rect">
                      <a:avLst/>
                    </a:prstGeom>
                  </pic:spPr>
                </pic:pic>
              </a:graphicData>
            </a:graphic>
          </wp:inline>
        </w:drawing>
      </w:r>
    </w:p>
    <w:p w14:paraId="688354D5" w14:textId="2A7F2F5B" w:rsidR="003C61BF" w:rsidRDefault="00A83C97" w:rsidP="00A83C97">
      <w:pPr>
        <w:pStyle w:val="ListParagraph"/>
        <w:numPr>
          <w:ilvl w:val="0"/>
          <w:numId w:val="20"/>
        </w:numPr>
        <w:jc w:val="both"/>
        <w:rPr>
          <w:sz w:val="26"/>
          <w:szCs w:val="26"/>
        </w:rPr>
      </w:pPr>
      <w:r w:rsidRPr="00A83C97">
        <w:rPr>
          <w:sz w:val="26"/>
          <w:szCs w:val="26"/>
        </w:rPr>
        <w:t xml:space="preserve">For each business account, the default system has the following </w:t>
      </w:r>
      <w:proofErr w:type="spellStart"/>
      <w:r w:rsidRPr="00A83C97">
        <w:rPr>
          <w:sz w:val="26"/>
          <w:szCs w:val="26"/>
        </w:rPr>
        <w:t>callflows</w:t>
      </w:r>
      <w:proofErr w:type="spellEnd"/>
      <w:r w:rsidRPr="00A83C97">
        <w:rPr>
          <w:sz w:val="26"/>
          <w:szCs w:val="26"/>
        </w:rPr>
        <w:t>:</w:t>
      </w:r>
      <w:r w:rsidR="003C61BF">
        <w:rPr>
          <w:sz w:val="26"/>
          <w:szCs w:val="26"/>
        </w:rPr>
        <w:t xml:space="preserve"> </w:t>
      </w:r>
    </w:p>
    <w:p w14:paraId="115A5B6E" w14:textId="063FA5C1" w:rsidR="003C61BF" w:rsidRDefault="003C61BF" w:rsidP="003C61BF">
      <w:pPr>
        <w:pStyle w:val="ListParagraph"/>
        <w:numPr>
          <w:ilvl w:val="1"/>
          <w:numId w:val="20"/>
        </w:numPr>
        <w:jc w:val="both"/>
        <w:rPr>
          <w:sz w:val="26"/>
          <w:szCs w:val="26"/>
        </w:rPr>
      </w:pPr>
      <w:proofErr w:type="spellStart"/>
      <w:r w:rsidRPr="00D96A74">
        <w:rPr>
          <w:sz w:val="26"/>
          <w:szCs w:val="26"/>
        </w:rPr>
        <w:t>Main</w:t>
      </w:r>
      <w:r w:rsidR="0014748B">
        <w:rPr>
          <w:sz w:val="26"/>
          <w:szCs w:val="26"/>
        </w:rPr>
        <w:t>OpenHours</w:t>
      </w:r>
      <w:proofErr w:type="spellEnd"/>
    </w:p>
    <w:p w14:paraId="52723B97" w14:textId="127439BE" w:rsidR="003C61BF" w:rsidRDefault="0014748B" w:rsidP="003C61BF">
      <w:pPr>
        <w:pStyle w:val="ListParagraph"/>
        <w:numPr>
          <w:ilvl w:val="1"/>
          <w:numId w:val="20"/>
        </w:numPr>
        <w:jc w:val="both"/>
        <w:rPr>
          <w:sz w:val="26"/>
          <w:szCs w:val="26"/>
        </w:rPr>
      </w:pPr>
      <w:proofErr w:type="spellStart"/>
      <w:r>
        <w:rPr>
          <w:sz w:val="26"/>
          <w:szCs w:val="26"/>
        </w:rPr>
        <w:t>MainLunchHours</w:t>
      </w:r>
      <w:proofErr w:type="spellEnd"/>
    </w:p>
    <w:p w14:paraId="0364E547" w14:textId="5F8E48D5" w:rsidR="003C61BF" w:rsidRDefault="0014748B" w:rsidP="003C61BF">
      <w:pPr>
        <w:pStyle w:val="ListParagraph"/>
        <w:numPr>
          <w:ilvl w:val="1"/>
          <w:numId w:val="20"/>
        </w:numPr>
        <w:jc w:val="both"/>
        <w:rPr>
          <w:sz w:val="26"/>
          <w:szCs w:val="26"/>
        </w:rPr>
      </w:pPr>
      <w:proofErr w:type="spellStart"/>
      <w:r>
        <w:rPr>
          <w:sz w:val="26"/>
          <w:szCs w:val="26"/>
        </w:rPr>
        <w:t>MainAfterHours</w:t>
      </w:r>
      <w:proofErr w:type="spellEnd"/>
    </w:p>
    <w:p w14:paraId="50BC8AF7" w14:textId="497CA8D4" w:rsidR="003C61BF" w:rsidRPr="00D96A74" w:rsidRDefault="0014748B" w:rsidP="003C61BF">
      <w:pPr>
        <w:pStyle w:val="ListParagraph"/>
        <w:numPr>
          <w:ilvl w:val="1"/>
          <w:numId w:val="20"/>
        </w:numPr>
        <w:jc w:val="both"/>
        <w:rPr>
          <w:sz w:val="26"/>
          <w:szCs w:val="26"/>
        </w:rPr>
      </w:pPr>
      <w:proofErr w:type="spellStart"/>
      <w:r>
        <w:rPr>
          <w:sz w:val="26"/>
          <w:szCs w:val="26"/>
        </w:rPr>
        <w:t>MainHolidays</w:t>
      </w:r>
      <w:proofErr w:type="spellEnd"/>
    </w:p>
    <w:p w14:paraId="6C2C0C15" w14:textId="346CD483" w:rsidR="003C61BF" w:rsidRDefault="00045FA7" w:rsidP="003C61BF">
      <w:pPr>
        <w:pStyle w:val="Heading4"/>
      </w:pPr>
      <w:r>
        <w:t>Add new</w:t>
      </w:r>
      <w:r w:rsidR="003C61BF">
        <w:t xml:space="preserve"> </w:t>
      </w:r>
      <w:proofErr w:type="spellStart"/>
      <w:r w:rsidR="00A82D3F">
        <w:t>Callflow</w:t>
      </w:r>
      <w:proofErr w:type="spellEnd"/>
    </w:p>
    <w:p w14:paraId="00F77E06" w14:textId="5A92418A" w:rsidR="00045FA7" w:rsidRPr="00045FA7" w:rsidRDefault="00045FA7" w:rsidP="003C61BF">
      <w:pPr>
        <w:pStyle w:val="ListParagraph"/>
        <w:widowControl/>
        <w:numPr>
          <w:ilvl w:val="0"/>
          <w:numId w:val="20"/>
        </w:numPr>
        <w:jc w:val="both"/>
        <w:rPr>
          <w:i/>
          <w:sz w:val="26"/>
          <w:szCs w:val="26"/>
        </w:rPr>
      </w:pPr>
      <w:r>
        <w:rPr>
          <w:sz w:val="26"/>
          <w:szCs w:val="26"/>
        </w:rPr>
        <w:t xml:space="preserve">Step 1: From </w:t>
      </w:r>
      <w:proofErr w:type="spellStart"/>
      <w:r>
        <w:rPr>
          <w:sz w:val="26"/>
          <w:szCs w:val="26"/>
        </w:rPr>
        <w:t>Callflow</w:t>
      </w:r>
      <w:proofErr w:type="spellEnd"/>
      <w:r>
        <w:rPr>
          <w:sz w:val="26"/>
          <w:szCs w:val="26"/>
        </w:rPr>
        <w:t xml:space="preserve"> setting, click “Add </w:t>
      </w:r>
      <w:proofErr w:type="spellStart"/>
      <w:r>
        <w:rPr>
          <w:sz w:val="26"/>
          <w:szCs w:val="26"/>
        </w:rPr>
        <w:t>Callflow</w:t>
      </w:r>
      <w:proofErr w:type="spellEnd"/>
      <w:r>
        <w:rPr>
          <w:sz w:val="26"/>
          <w:szCs w:val="26"/>
        </w:rPr>
        <w:t xml:space="preserve">” button: </w:t>
      </w:r>
    </w:p>
    <w:p w14:paraId="6CA21DA9" w14:textId="77777777" w:rsidR="00045FA7" w:rsidRPr="00045FA7" w:rsidRDefault="00045FA7" w:rsidP="003C61BF">
      <w:pPr>
        <w:pStyle w:val="ListParagraph"/>
        <w:widowControl/>
        <w:numPr>
          <w:ilvl w:val="0"/>
          <w:numId w:val="20"/>
        </w:numPr>
        <w:jc w:val="both"/>
        <w:rPr>
          <w:i/>
          <w:sz w:val="26"/>
          <w:szCs w:val="26"/>
        </w:rPr>
      </w:pPr>
    </w:p>
    <w:p w14:paraId="37EC1453" w14:textId="0C9A7365" w:rsidR="003C61BF" w:rsidRDefault="007A4C6C" w:rsidP="003C61BF">
      <w:pPr>
        <w:widowControl/>
        <w:ind w:left="0"/>
        <w:jc w:val="both"/>
        <w:rPr>
          <w:i/>
          <w:sz w:val="26"/>
          <w:szCs w:val="26"/>
        </w:rPr>
      </w:pPr>
      <w:r>
        <w:rPr>
          <w:noProof/>
          <w:snapToGrid/>
        </w:rPr>
        <w:lastRenderedPageBreak/>
        <w:drawing>
          <wp:inline distT="0" distB="0" distL="0" distR="0" wp14:anchorId="1C499A2C" wp14:editId="1068450C">
            <wp:extent cx="5941695" cy="2217420"/>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695" cy="2217420"/>
                    </a:xfrm>
                    <a:prstGeom prst="rect">
                      <a:avLst/>
                    </a:prstGeom>
                  </pic:spPr>
                </pic:pic>
              </a:graphicData>
            </a:graphic>
          </wp:inline>
        </w:drawing>
      </w:r>
    </w:p>
    <w:p w14:paraId="76D47B42" w14:textId="680F1785" w:rsidR="003C61BF" w:rsidRPr="00151353" w:rsidRDefault="00045FA7" w:rsidP="003C61BF">
      <w:pPr>
        <w:pStyle w:val="ListParagraph"/>
        <w:widowControl/>
        <w:numPr>
          <w:ilvl w:val="0"/>
          <w:numId w:val="20"/>
        </w:numPr>
        <w:jc w:val="both"/>
        <w:rPr>
          <w:b/>
          <w:i/>
          <w:sz w:val="26"/>
          <w:szCs w:val="26"/>
        </w:rPr>
      </w:pPr>
      <w:r>
        <w:rPr>
          <w:sz w:val="26"/>
          <w:szCs w:val="26"/>
        </w:rPr>
        <w:t>Step</w:t>
      </w:r>
      <w:r w:rsidR="003C61BF" w:rsidRPr="00D11C25">
        <w:rPr>
          <w:sz w:val="26"/>
          <w:szCs w:val="26"/>
        </w:rPr>
        <w:t xml:space="preserve"> </w:t>
      </w:r>
      <w:r w:rsidR="003C61BF">
        <w:rPr>
          <w:sz w:val="26"/>
          <w:szCs w:val="26"/>
        </w:rPr>
        <w:t>2</w:t>
      </w:r>
      <w:r w:rsidR="003C61BF" w:rsidRPr="00D11C25">
        <w:rPr>
          <w:sz w:val="26"/>
          <w:szCs w:val="26"/>
        </w:rPr>
        <w:t xml:space="preserve">: </w:t>
      </w:r>
      <w:r>
        <w:rPr>
          <w:noProof/>
          <w:snapToGrid/>
          <w:sz w:val="26"/>
          <w:szCs w:val="26"/>
        </w:rPr>
        <w:t xml:space="preserve">Input information: </w:t>
      </w:r>
    </w:p>
    <w:p w14:paraId="50897B47" w14:textId="2A9DDB9A" w:rsidR="003C61BF" w:rsidRPr="00151353" w:rsidRDefault="00045FA7" w:rsidP="003C61BF">
      <w:pPr>
        <w:pStyle w:val="ListParagraph"/>
        <w:widowControl/>
        <w:numPr>
          <w:ilvl w:val="1"/>
          <w:numId w:val="20"/>
        </w:numPr>
        <w:jc w:val="both"/>
        <w:rPr>
          <w:b/>
          <w:i/>
          <w:sz w:val="26"/>
          <w:szCs w:val="26"/>
        </w:rPr>
      </w:pPr>
      <w:r>
        <w:rPr>
          <w:noProof/>
          <w:snapToGrid/>
          <w:sz w:val="26"/>
          <w:szCs w:val="26"/>
        </w:rPr>
        <w:t>Name of</w:t>
      </w:r>
      <w:r w:rsidR="003C61BF">
        <w:rPr>
          <w:noProof/>
          <w:snapToGrid/>
          <w:sz w:val="26"/>
          <w:szCs w:val="26"/>
        </w:rPr>
        <w:t xml:space="preserve"> </w:t>
      </w:r>
      <w:r w:rsidR="00A65380">
        <w:rPr>
          <w:noProof/>
          <w:snapToGrid/>
          <w:sz w:val="26"/>
          <w:szCs w:val="26"/>
        </w:rPr>
        <w:t>Callflow</w:t>
      </w:r>
      <w:r w:rsidR="003C61BF">
        <w:rPr>
          <w:noProof/>
          <w:snapToGrid/>
          <w:sz w:val="26"/>
          <w:szCs w:val="26"/>
        </w:rPr>
        <w:t xml:space="preserve"> (*)</w:t>
      </w:r>
    </w:p>
    <w:p w14:paraId="454B26A3" w14:textId="7375DCCA" w:rsidR="003C61BF" w:rsidRPr="00A65380" w:rsidRDefault="00045FA7" w:rsidP="00045FA7">
      <w:pPr>
        <w:pStyle w:val="ListParagraph"/>
        <w:widowControl/>
        <w:numPr>
          <w:ilvl w:val="1"/>
          <w:numId w:val="20"/>
        </w:numPr>
        <w:jc w:val="both"/>
        <w:rPr>
          <w:b/>
          <w:i/>
          <w:sz w:val="26"/>
          <w:szCs w:val="26"/>
        </w:rPr>
      </w:pPr>
      <w:r w:rsidRPr="00045FA7">
        <w:rPr>
          <w:noProof/>
          <w:snapToGrid/>
          <w:sz w:val="26"/>
          <w:szCs w:val="26"/>
        </w:rPr>
        <w:t>Destination moved</w:t>
      </w:r>
      <w:r w:rsidR="003C61BF">
        <w:rPr>
          <w:noProof/>
          <w:snapToGrid/>
          <w:sz w:val="26"/>
          <w:szCs w:val="26"/>
        </w:rPr>
        <w:t xml:space="preserve"> (*): </w:t>
      </w:r>
      <w:r>
        <w:rPr>
          <w:noProof/>
          <w:snapToGrid/>
          <w:sz w:val="26"/>
          <w:szCs w:val="26"/>
        </w:rPr>
        <w:t>choose destination from this control</w:t>
      </w:r>
      <w:r w:rsidR="00A65380">
        <w:rPr>
          <w:noProof/>
          <w:snapToGrid/>
          <w:sz w:val="26"/>
          <w:szCs w:val="26"/>
        </w:rPr>
        <w:t xml:space="preserve"> </w:t>
      </w:r>
      <w:r w:rsidR="00A65380">
        <w:rPr>
          <w:noProof/>
          <w:snapToGrid/>
        </w:rPr>
        <w:drawing>
          <wp:inline distT="0" distB="0" distL="0" distR="0" wp14:anchorId="106FF695" wp14:editId="32536A2D">
            <wp:extent cx="1304762" cy="36190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04762" cy="361905"/>
                    </a:xfrm>
                    <a:prstGeom prst="rect">
                      <a:avLst/>
                    </a:prstGeom>
                  </pic:spPr>
                </pic:pic>
              </a:graphicData>
            </a:graphic>
          </wp:inline>
        </w:drawing>
      </w:r>
    </w:p>
    <w:p w14:paraId="5475C75B" w14:textId="20A77108" w:rsidR="00A65380" w:rsidRPr="00A65380" w:rsidRDefault="00045FA7" w:rsidP="00A65380">
      <w:pPr>
        <w:pStyle w:val="ListParagraph"/>
        <w:widowControl/>
        <w:numPr>
          <w:ilvl w:val="2"/>
          <w:numId w:val="20"/>
        </w:numPr>
        <w:jc w:val="both"/>
        <w:rPr>
          <w:b/>
          <w:i/>
          <w:sz w:val="26"/>
          <w:szCs w:val="26"/>
        </w:rPr>
      </w:pPr>
      <w:r>
        <w:rPr>
          <w:noProof/>
          <w:snapToGrid/>
          <w:sz w:val="26"/>
          <w:szCs w:val="26"/>
        </w:rPr>
        <w:t>Click</w:t>
      </w:r>
      <w:r w:rsidR="00A65380">
        <w:rPr>
          <w:noProof/>
          <w:snapToGrid/>
          <w:sz w:val="26"/>
          <w:szCs w:val="26"/>
        </w:rPr>
        <w:t xml:space="preserve"> button </w:t>
      </w:r>
      <w:r w:rsidR="00A65380">
        <w:rPr>
          <w:noProof/>
          <w:snapToGrid/>
        </w:rPr>
        <w:drawing>
          <wp:inline distT="0" distB="0" distL="0" distR="0" wp14:anchorId="319D9648" wp14:editId="059B036E">
            <wp:extent cx="1304762" cy="36190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04762" cy="361905"/>
                    </a:xfrm>
                    <a:prstGeom prst="rect">
                      <a:avLst/>
                    </a:prstGeom>
                  </pic:spPr>
                </pic:pic>
              </a:graphicData>
            </a:graphic>
          </wp:inline>
        </w:drawing>
      </w:r>
      <w:r w:rsidR="00A65380">
        <w:rPr>
          <w:noProof/>
          <w:snapToGrid/>
          <w:sz w:val="26"/>
          <w:szCs w:val="26"/>
        </w:rPr>
        <w:t xml:space="preserve"> </w:t>
      </w:r>
      <w:r w:rsidR="00A65380" w:rsidRPr="00A65380">
        <w:rPr>
          <w:noProof/>
          <w:snapToGrid/>
          <w:sz w:val="26"/>
          <w:szCs w:val="26"/>
        </w:rPr>
        <w:sym w:font="Wingdings" w:char="F0E8"/>
      </w:r>
      <w:r w:rsidR="00A65380">
        <w:rPr>
          <w:noProof/>
          <w:snapToGrid/>
          <w:sz w:val="26"/>
          <w:szCs w:val="26"/>
        </w:rPr>
        <w:t xml:space="preserve"> </w:t>
      </w:r>
      <w:r>
        <w:rPr>
          <w:noProof/>
          <w:snapToGrid/>
          <w:sz w:val="26"/>
          <w:szCs w:val="26"/>
        </w:rPr>
        <w:t>it shows</w:t>
      </w:r>
      <w:r w:rsidR="00A65380">
        <w:rPr>
          <w:noProof/>
          <w:snapToGrid/>
          <w:sz w:val="26"/>
          <w:szCs w:val="26"/>
        </w:rPr>
        <w:t>:</w:t>
      </w:r>
    </w:p>
    <w:p w14:paraId="0338C228" w14:textId="7341663A" w:rsidR="00A65380" w:rsidRDefault="007A4C6C" w:rsidP="00A65380">
      <w:pPr>
        <w:widowControl/>
        <w:ind w:left="0"/>
        <w:jc w:val="center"/>
        <w:rPr>
          <w:b/>
          <w:i/>
          <w:sz w:val="26"/>
          <w:szCs w:val="26"/>
        </w:rPr>
      </w:pPr>
      <w:r>
        <w:rPr>
          <w:noProof/>
          <w:snapToGrid/>
        </w:rPr>
        <w:drawing>
          <wp:inline distT="0" distB="0" distL="0" distR="0" wp14:anchorId="2A057504" wp14:editId="2E66E72E">
            <wp:extent cx="5295238" cy="2790476"/>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5238" cy="2790476"/>
                    </a:xfrm>
                    <a:prstGeom prst="rect">
                      <a:avLst/>
                    </a:prstGeom>
                  </pic:spPr>
                </pic:pic>
              </a:graphicData>
            </a:graphic>
          </wp:inline>
        </w:drawing>
      </w:r>
    </w:p>
    <w:p w14:paraId="2EFBB0AA" w14:textId="7346FAEC" w:rsidR="00812031" w:rsidRDefault="00812031" w:rsidP="00A65380">
      <w:pPr>
        <w:widowControl/>
        <w:ind w:left="0"/>
        <w:jc w:val="center"/>
        <w:rPr>
          <w:b/>
          <w:i/>
          <w:sz w:val="26"/>
          <w:szCs w:val="26"/>
        </w:rPr>
      </w:pPr>
      <w:r>
        <w:rPr>
          <w:noProof/>
          <w:snapToGrid/>
        </w:rPr>
        <w:lastRenderedPageBreak/>
        <w:drawing>
          <wp:inline distT="0" distB="0" distL="0" distR="0" wp14:anchorId="05152CA5" wp14:editId="185E61A1">
            <wp:extent cx="5342857" cy="3371429"/>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42857" cy="3371429"/>
                    </a:xfrm>
                    <a:prstGeom prst="rect">
                      <a:avLst/>
                    </a:prstGeom>
                  </pic:spPr>
                </pic:pic>
              </a:graphicData>
            </a:graphic>
          </wp:inline>
        </w:drawing>
      </w:r>
    </w:p>
    <w:p w14:paraId="378B4BCA" w14:textId="12B391C2" w:rsidR="00387898" w:rsidRPr="00387898" w:rsidRDefault="00387898" w:rsidP="00387898">
      <w:pPr>
        <w:pStyle w:val="ListParagraph"/>
        <w:widowControl/>
        <w:numPr>
          <w:ilvl w:val="2"/>
          <w:numId w:val="20"/>
        </w:numPr>
        <w:jc w:val="both"/>
        <w:rPr>
          <w:noProof/>
          <w:snapToGrid/>
          <w:sz w:val="26"/>
          <w:szCs w:val="26"/>
        </w:rPr>
      </w:pPr>
      <w:r w:rsidRPr="00387898">
        <w:rPr>
          <w:noProof/>
          <w:snapToGrid/>
          <w:sz w:val="26"/>
          <w:szCs w:val="26"/>
        </w:rPr>
        <w:t>User</w:t>
      </w:r>
      <w:r>
        <w:rPr>
          <w:noProof/>
          <w:snapToGrid/>
          <w:sz w:val="26"/>
          <w:szCs w:val="26"/>
        </w:rPr>
        <w:t>s select d</w:t>
      </w:r>
      <w:r w:rsidRPr="00387898">
        <w:rPr>
          <w:noProof/>
          <w:snapToGrid/>
          <w:sz w:val="26"/>
          <w:szCs w:val="26"/>
        </w:rPr>
        <w:t>estination type to move to the Call divert box. Include:</w:t>
      </w:r>
    </w:p>
    <w:p w14:paraId="75E747D1" w14:textId="1DDE8590" w:rsidR="00387898" w:rsidRPr="00387898" w:rsidRDefault="00387898" w:rsidP="00387898">
      <w:pPr>
        <w:pStyle w:val="ListParagraph"/>
        <w:widowControl/>
        <w:numPr>
          <w:ilvl w:val="3"/>
          <w:numId w:val="20"/>
        </w:numPr>
        <w:jc w:val="both"/>
        <w:rPr>
          <w:noProof/>
          <w:snapToGrid/>
          <w:sz w:val="26"/>
          <w:szCs w:val="26"/>
        </w:rPr>
      </w:pPr>
      <w:r w:rsidRPr="00387898">
        <w:rPr>
          <w:noProof/>
          <w:snapToGrid/>
          <w:sz w:val="26"/>
          <w:szCs w:val="26"/>
        </w:rPr>
        <w:t>Callflow: switch to another Callflow</w:t>
      </w:r>
    </w:p>
    <w:p w14:paraId="44BB090C" w14:textId="2FD897C1" w:rsidR="00387898" w:rsidRPr="00387898" w:rsidRDefault="00387898" w:rsidP="00387898">
      <w:pPr>
        <w:pStyle w:val="ListParagraph"/>
        <w:widowControl/>
        <w:numPr>
          <w:ilvl w:val="3"/>
          <w:numId w:val="20"/>
        </w:numPr>
        <w:jc w:val="both"/>
        <w:rPr>
          <w:noProof/>
          <w:snapToGrid/>
          <w:sz w:val="26"/>
          <w:szCs w:val="26"/>
        </w:rPr>
      </w:pPr>
      <w:r w:rsidRPr="00387898">
        <w:rPr>
          <w:noProof/>
          <w:snapToGrid/>
          <w:sz w:val="26"/>
          <w:szCs w:val="26"/>
        </w:rPr>
        <w:t>Device: move to specific agent under Device</w:t>
      </w:r>
    </w:p>
    <w:p w14:paraId="5656EF65" w14:textId="79E7DBBC" w:rsidR="00387898" w:rsidRPr="00387898" w:rsidRDefault="00387898" w:rsidP="00387898">
      <w:pPr>
        <w:pStyle w:val="ListParagraph"/>
        <w:widowControl/>
        <w:numPr>
          <w:ilvl w:val="3"/>
          <w:numId w:val="20"/>
        </w:numPr>
        <w:jc w:val="both"/>
        <w:rPr>
          <w:noProof/>
          <w:snapToGrid/>
          <w:sz w:val="26"/>
          <w:szCs w:val="26"/>
        </w:rPr>
      </w:pPr>
      <w:r w:rsidRPr="00387898">
        <w:rPr>
          <w:noProof/>
          <w:snapToGrid/>
          <w:sz w:val="26"/>
          <w:szCs w:val="26"/>
        </w:rPr>
        <w:t>Menu: switch to the menu (The menu has media playback and allow to select the key to go to other processing)</w:t>
      </w:r>
    </w:p>
    <w:p w14:paraId="602ACDF5" w14:textId="23474F72" w:rsidR="00387898" w:rsidRPr="00387898" w:rsidRDefault="00387898" w:rsidP="00387898">
      <w:pPr>
        <w:pStyle w:val="ListParagraph"/>
        <w:widowControl/>
        <w:numPr>
          <w:ilvl w:val="3"/>
          <w:numId w:val="20"/>
        </w:numPr>
        <w:jc w:val="both"/>
        <w:rPr>
          <w:noProof/>
          <w:snapToGrid/>
          <w:sz w:val="26"/>
          <w:szCs w:val="26"/>
        </w:rPr>
      </w:pPr>
      <w:r w:rsidRPr="00387898">
        <w:rPr>
          <w:noProof/>
          <w:snapToGrid/>
          <w:sz w:val="26"/>
          <w:szCs w:val="26"/>
        </w:rPr>
        <w:t>Media: play media files</w:t>
      </w:r>
    </w:p>
    <w:p w14:paraId="652C08CB" w14:textId="52331A61" w:rsidR="00387898" w:rsidRPr="00387898" w:rsidRDefault="00387898" w:rsidP="00387898">
      <w:pPr>
        <w:pStyle w:val="ListParagraph"/>
        <w:widowControl/>
        <w:numPr>
          <w:ilvl w:val="3"/>
          <w:numId w:val="20"/>
        </w:numPr>
        <w:jc w:val="both"/>
        <w:rPr>
          <w:noProof/>
          <w:snapToGrid/>
          <w:sz w:val="26"/>
          <w:szCs w:val="26"/>
        </w:rPr>
      </w:pPr>
      <w:r w:rsidRPr="00387898">
        <w:rPr>
          <w:noProof/>
          <w:snapToGrid/>
          <w:sz w:val="26"/>
          <w:szCs w:val="26"/>
        </w:rPr>
        <w:t>Language Set: allows setting language</w:t>
      </w:r>
    </w:p>
    <w:p w14:paraId="655A36F3" w14:textId="7E494FF2" w:rsidR="00387898" w:rsidRPr="00387898" w:rsidRDefault="00387898" w:rsidP="00387898">
      <w:pPr>
        <w:pStyle w:val="ListParagraph"/>
        <w:widowControl/>
        <w:numPr>
          <w:ilvl w:val="3"/>
          <w:numId w:val="20"/>
        </w:numPr>
        <w:jc w:val="both"/>
        <w:rPr>
          <w:noProof/>
          <w:snapToGrid/>
          <w:sz w:val="26"/>
          <w:szCs w:val="26"/>
        </w:rPr>
      </w:pPr>
      <w:r w:rsidRPr="00387898">
        <w:rPr>
          <w:noProof/>
          <w:snapToGrid/>
          <w:sz w:val="26"/>
          <w:szCs w:val="26"/>
        </w:rPr>
        <w:t>Temporal Route: when you need to configure the working time for IVR or the ACD branch to work 24/7: Temporal Route should be selected to configure</w:t>
      </w:r>
    </w:p>
    <w:p w14:paraId="50FAF4FF" w14:textId="6DB13012" w:rsidR="00387898" w:rsidRPr="00387898" w:rsidRDefault="00387898" w:rsidP="00387898">
      <w:pPr>
        <w:pStyle w:val="ListParagraph"/>
        <w:widowControl/>
        <w:numPr>
          <w:ilvl w:val="3"/>
          <w:numId w:val="20"/>
        </w:numPr>
        <w:jc w:val="both"/>
        <w:rPr>
          <w:noProof/>
          <w:snapToGrid/>
          <w:sz w:val="26"/>
          <w:szCs w:val="26"/>
        </w:rPr>
      </w:pPr>
      <w:r w:rsidRPr="00387898">
        <w:rPr>
          <w:noProof/>
          <w:snapToGrid/>
          <w:sz w:val="26"/>
          <w:szCs w:val="26"/>
        </w:rPr>
        <w:t>Queue: transfer to Queue</w:t>
      </w:r>
    </w:p>
    <w:p w14:paraId="4695C9FB" w14:textId="7ECC5D45" w:rsidR="00387898" w:rsidRPr="00387898" w:rsidRDefault="00387898" w:rsidP="00387898">
      <w:pPr>
        <w:pStyle w:val="ListParagraph"/>
        <w:widowControl/>
        <w:numPr>
          <w:ilvl w:val="3"/>
          <w:numId w:val="20"/>
        </w:numPr>
        <w:jc w:val="both"/>
        <w:rPr>
          <w:noProof/>
          <w:snapToGrid/>
          <w:sz w:val="26"/>
          <w:szCs w:val="26"/>
        </w:rPr>
      </w:pPr>
      <w:r w:rsidRPr="00387898">
        <w:rPr>
          <w:noProof/>
          <w:snapToGrid/>
          <w:sz w:val="26"/>
          <w:szCs w:val="26"/>
        </w:rPr>
        <w:t>User: allows to transfer to specific Agent by username</w:t>
      </w:r>
    </w:p>
    <w:p w14:paraId="7B7278DF" w14:textId="2C52ABA8" w:rsidR="00387898" w:rsidRPr="00387898" w:rsidRDefault="00387898" w:rsidP="00387898">
      <w:pPr>
        <w:pStyle w:val="ListParagraph"/>
        <w:widowControl/>
        <w:numPr>
          <w:ilvl w:val="3"/>
          <w:numId w:val="20"/>
        </w:numPr>
        <w:jc w:val="both"/>
        <w:rPr>
          <w:noProof/>
          <w:snapToGrid/>
          <w:sz w:val="26"/>
          <w:szCs w:val="26"/>
        </w:rPr>
      </w:pPr>
      <w:r>
        <w:rPr>
          <w:noProof/>
          <w:snapToGrid/>
          <w:sz w:val="26"/>
          <w:szCs w:val="26"/>
        </w:rPr>
        <w:t>T</w:t>
      </w:r>
      <w:r w:rsidRPr="00387898">
        <w:rPr>
          <w:noProof/>
          <w:snapToGrid/>
          <w:sz w:val="26"/>
          <w:szCs w:val="26"/>
        </w:rPr>
        <w:t>he user switches to a specific destination after selecting the destination type (For example: after selecting the type of Queue, which one should be selected)</w:t>
      </w:r>
    </w:p>
    <w:p w14:paraId="4386FC27" w14:textId="0CCAA69F" w:rsidR="006B3279" w:rsidRPr="006B3279" w:rsidRDefault="00387898" w:rsidP="00387898">
      <w:pPr>
        <w:pStyle w:val="ListParagraph"/>
        <w:widowControl/>
        <w:numPr>
          <w:ilvl w:val="2"/>
          <w:numId w:val="20"/>
        </w:numPr>
        <w:jc w:val="both"/>
        <w:rPr>
          <w:b/>
          <w:i/>
          <w:sz w:val="26"/>
          <w:szCs w:val="26"/>
        </w:rPr>
      </w:pPr>
      <w:r w:rsidRPr="00387898">
        <w:rPr>
          <w:noProof/>
          <w:snapToGrid/>
          <w:sz w:val="26"/>
          <w:szCs w:val="26"/>
        </w:rPr>
        <w:lastRenderedPageBreak/>
        <w:t>Click the "Change" button on the popup Select the callflow to make the selection</w:t>
      </w:r>
    </w:p>
    <w:p w14:paraId="6F161EDE" w14:textId="6336BF34" w:rsidR="003C61BF" w:rsidRPr="00BA3B1C" w:rsidRDefault="00387898" w:rsidP="003C61BF">
      <w:pPr>
        <w:pStyle w:val="ListParagraph"/>
        <w:widowControl/>
        <w:numPr>
          <w:ilvl w:val="0"/>
          <w:numId w:val="20"/>
        </w:numPr>
        <w:jc w:val="both"/>
        <w:rPr>
          <w:b/>
          <w:i/>
          <w:sz w:val="26"/>
          <w:szCs w:val="26"/>
        </w:rPr>
      </w:pPr>
      <w:r>
        <w:rPr>
          <w:sz w:val="26"/>
          <w:szCs w:val="26"/>
        </w:rPr>
        <w:t>Step</w:t>
      </w:r>
      <w:r w:rsidR="003C61BF" w:rsidRPr="00D11C25">
        <w:rPr>
          <w:sz w:val="26"/>
          <w:szCs w:val="26"/>
        </w:rPr>
        <w:t xml:space="preserve"> </w:t>
      </w:r>
      <w:r w:rsidR="003C61BF">
        <w:rPr>
          <w:sz w:val="26"/>
          <w:szCs w:val="26"/>
        </w:rPr>
        <w:t>3</w:t>
      </w:r>
      <w:r w:rsidR="003C61BF" w:rsidRPr="00D11C25">
        <w:rPr>
          <w:sz w:val="26"/>
          <w:szCs w:val="26"/>
        </w:rPr>
        <w:t xml:space="preserve">: </w:t>
      </w:r>
      <w:r>
        <w:rPr>
          <w:noProof/>
          <w:snapToGrid/>
          <w:sz w:val="26"/>
          <w:szCs w:val="26"/>
        </w:rPr>
        <w:t>Click “Save”</w:t>
      </w:r>
    </w:p>
    <w:p w14:paraId="66DB8A24" w14:textId="3B3EB49B" w:rsidR="003059D3" w:rsidRPr="00387898" w:rsidRDefault="00387898" w:rsidP="00387898">
      <w:pPr>
        <w:pStyle w:val="ListParagraph"/>
        <w:widowControl/>
        <w:numPr>
          <w:ilvl w:val="0"/>
          <w:numId w:val="20"/>
        </w:numPr>
        <w:jc w:val="both"/>
        <w:rPr>
          <w:b/>
          <w:i/>
          <w:sz w:val="26"/>
          <w:szCs w:val="26"/>
        </w:rPr>
      </w:pPr>
      <w:r>
        <w:rPr>
          <w:sz w:val="26"/>
          <w:szCs w:val="26"/>
        </w:rPr>
        <w:t>Note</w:t>
      </w:r>
      <w:r w:rsidR="00BA3B1C" w:rsidRPr="00D11C25">
        <w:rPr>
          <w:sz w:val="26"/>
          <w:szCs w:val="26"/>
        </w:rPr>
        <w:t>:</w:t>
      </w:r>
    </w:p>
    <w:p w14:paraId="22550536" w14:textId="3F1C4A9D" w:rsidR="00387898" w:rsidRPr="00387898" w:rsidRDefault="00387898" w:rsidP="00387898">
      <w:pPr>
        <w:pStyle w:val="ListParagraph"/>
        <w:widowControl/>
        <w:numPr>
          <w:ilvl w:val="1"/>
          <w:numId w:val="20"/>
        </w:numPr>
        <w:jc w:val="both"/>
        <w:rPr>
          <w:i/>
          <w:sz w:val="26"/>
          <w:szCs w:val="26"/>
        </w:rPr>
      </w:pPr>
      <w:r w:rsidRPr="00387898">
        <w:rPr>
          <w:i/>
          <w:sz w:val="26"/>
          <w:szCs w:val="26"/>
        </w:rPr>
        <w:t>A phone number is assigned to the main phone number of the business (in the</w:t>
      </w:r>
      <w:r w:rsidR="001B0340">
        <w:rPr>
          <w:i/>
          <w:sz w:val="26"/>
          <w:szCs w:val="26"/>
        </w:rPr>
        <w:t xml:space="preserve"> "Phone Number Configuration") </w:t>
      </w:r>
    </w:p>
    <w:p w14:paraId="32B5BFC3" w14:textId="77777777" w:rsidR="00387898" w:rsidRPr="00387898" w:rsidRDefault="00387898" w:rsidP="00387898">
      <w:pPr>
        <w:pStyle w:val="ListParagraph"/>
        <w:widowControl/>
        <w:numPr>
          <w:ilvl w:val="1"/>
          <w:numId w:val="20"/>
        </w:numPr>
        <w:jc w:val="both"/>
        <w:rPr>
          <w:i/>
          <w:sz w:val="26"/>
          <w:szCs w:val="26"/>
        </w:rPr>
      </w:pPr>
      <w:r w:rsidRPr="00387898">
        <w:rPr>
          <w:i/>
          <w:sz w:val="26"/>
          <w:szCs w:val="26"/>
        </w:rPr>
        <w:t xml:space="preserve"> Customer calls this number: the default call will follow </w:t>
      </w:r>
      <w:proofErr w:type="spellStart"/>
      <w:r w:rsidRPr="00387898">
        <w:rPr>
          <w:i/>
          <w:sz w:val="26"/>
          <w:szCs w:val="26"/>
        </w:rPr>
        <w:t>MainOpenHours</w:t>
      </w:r>
      <w:proofErr w:type="spellEnd"/>
      <w:r w:rsidRPr="00387898">
        <w:rPr>
          <w:i/>
          <w:sz w:val="26"/>
          <w:szCs w:val="26"/>
        </w:rPr>
        <w:t xml:space="preserve"> </w:t>
      </w:r>
      <w:proofErr w:type="spellStart"/>
      <w:r w:rsidRPr="00387898">
        <w:rPr>
          <w:i/>
          <w:sz w:val="26"/>
          <w:szCs w:val="26"/>
        </w:rPr>
        <w:t>callflow</w:t>
      </w:r>
      <w:proofErr w:type="spellEnd"/>
    </w:p>
    <w:p w14:paraId="018A58D6" w14:textId="38CD8CD3" w:rsidR="00387898" w:rsidRPr="00387898" w:rsidRDefault="00387898" w:rsidP="00387898">
      <w:pPr>
        <w:pStyle w:val="ListParagraph"/>
        <w:widowControl/>
        <w:ind w:left="1440"/>
        <w:jc w:val="both"/>
        <w:rPr>
          <w:i/>
          <w:sz w:val="26"/>
          <w:szCs w:val="26"/>
        </w:rPr>
      </w:pPr>
      <w:r w:rsidRPr="00387898">
        <w:rPr>
          <w:i/>
          <w:sz w:val="26"/>
          <w:szCs w:val="26"/>
        </w:rPr>
        <w:t xml:space="preserve">An enterprise can configure a number or </w:t>
      </w:r>
      <w:r w:rsidR="00FA75D0">
        <w:rPr>
          <w:i/>
          <w:sz w:val="26"/>
          <w:szCs w:val="26"/>
        </w:rPr>
        <w:t xml:space="preserve">multiple numbers. </w:t>
      </w:r>
    </w:p>
    <w:p w14:paraId="337EB7AD" w14:textId="77777777" w:rsidR="00387898" w:rsidRPr="00387898" w:rsidRDefault="00387898" w:rsidP="00387898">
      <w:pPr>
        <w:pStyle w:val="ListParagraph"/>
        <w:widowControl/>
        <w:ind w:left="1440"/>
        <w:jc w:val="both"/>
        <w:rPr>
          <w:i/>
          <w:sz w:val="26"/>
          <w:szCs w:val="26"/>
        </w:rPr>
      </w:pPr>
      <w:r w:rsidRPr="00387898">
        <w:rPr>
          <w:i/>
          <w:sz w:val="26"/>
          <w:szCs w:val="26"/>
        </w:rPr>
        <w:t xml:space="preserve"> Different numbers can point to a </w:t>
      </w:r>
      <w:proofErr w:type="spellStart"/>
      <w:r w:rsidRPr="00387898">
        <w:rPr>
          <w:i/>
          <w:sz w:val="26"/>
          <w:szCs w:val="26"/>
        </w:rPr>
        <w:t>callflow</w:t>
      </w:r>
      <w:proofErr w:type="spellEnd"/>
      <w:r w:rsidRPr="00387898">
        <w:rPr>
          <w:i/>
          <w:sz w:val="26"/>
          <w:szCs w:val="26"/>
        </w:rPr>
        <w:t>: for quick configuration, add these numbers to the main phone number of the business.</w:t>
      </w:r>
    </w:p>
    <w:p w14:paraId="1F592897" w14:textId="77777777" w:rsidR="00387898" w:rsidRPr="00387898" w:rsidRDefault="00387898" w:rsidP="00387898">
      <w:pPr>
        <w:pStyle w:val="ListParagraph"/>
        <w:widowControl/>
        <w:ind w:left="1440"/>
        <w:jc w:val="both"/>
        <w:rPr>
          <w:i/>
          <w:sz w:val="26"/>
          <w:szCs w:val="26"/>
        </w:rPr>
      </w:pPr>
      <w:r w:rsidRPr="00387898">
        <w:rPr>
          <w:i/>
          <w:sz w:val="26"/>
          <w:szCs w:val="26"/>
        </w:rPr>
        <w:t xml:space="preserve"> Different numbers of heads pointing to different </w:t>
      </w:r>
      <w:proofErr w:type="spellStart"/>
      <w:r w:rsidRPr="00387898">
        <w:rPr>
          <w:i/>
          <w:sz w:val="26"/>
          <w:szCs w:val="26"/>
        </w:rPr>
        <w:t>callflows</w:t>
      </w:r>
      <w:proofErr w:type="spellEnd"/>
      <w:r w:rsidRPr="00387898">
        <w:rPr>
          <w:i/>
          <w:sz w:val="26"/>
          <w:szCs w:val="26"/>
        </w:rPr>
        <w:t xml:space="preserve">: need to declare more </w:t>
      </w:r>
      <w:proofErr w:type="spellStart"/>
      <w:r w:rsidRPr="00387898">
        <w:rPr>
          <w:i/>
          <w:sz w:val="26"/>
          <w:szCs w:val="26"/>
        </w:rPr>
        <w:t>callflow</w:t>
      </w:r>
      <w:proofErr w:type="spellEnd"/>
      <w:r w:rsidRPr="00387898">
        <w:rPr>
          <w:i/>
          <w:sz w:val="26"/>
          <w:szCs w:val="26"/>
        </w:rPr>
        <w:t xml:space="preserve"> associated with this number in the </w:t>
      </w:r>
      <w:proofErr w:type="spellStart"/>
      <w:r w:rsidRPr="00387898">
        <w:rPr>
          <w:i/>
          <w:sz w:val="26"/>
          <w:szCs w:val="26"/>
        </w:rPr>
        <w:t>callflow</w:t>
      </w:r>
      <w:proofErr w:type="spellEnd"/>
      <w:r w:rsidRPr="00387898">
        <w:rPr>
          <w:i/>
          <w:sz w:val="26"/>
          <w:szCs w:val="26"/>
        </w:rPr>
        <w:t xml:space="preserve"> section</w:t>
      </w:r>
    </w:p>
    <w:p w14:paraId="3A76E570" w14:textId="4D798907" w:rsidR="00387898" w:rsidRPr="00387898" w:rsidRDefault="00387898" w:rsidP="00387898">
      <w:pPr>
        <w:pStyle w:val="ListParagraph"/>
        <w:widowControl/>
        <w:numPr>
          <w:ilvl w:val="1"/>
          <w:numId w:val="20"/>
        </w:numPr>
        <w:jc w:val="both"/>
        <w:rPr>
          <w:i/>
          <w:sz w:val="26"/>
          <w:szCs w:val="26"/>
        </w:rPr>
      </w:pPr>
      <w:r w:rsidRPr="00387898">
        <w:rPr>
          <w:i/>
          <w:sz w:val="26"/>
          <w:szCs w:val="26"/>
        </w:rPr>
        <w:t>For example: Enterprises have 2 numbers: 1062, 02466522614</w:t>
      </w:r>
    </w:p>
    <w:p w14:paraId="7E4CBAD6" w14:textId="77777777" w:rsidR="00387898" w:rsidRPr="00387898" w:rsidRDefault="00387898" w:rsidP="00387898">
      <w:pPr>
        <w:pStyle w:val="ListParagraph"/>
        <w:widowControl/>
        <w:ind w:left="1440"/>
        <w:jc w:val="both"/>
        <w:rPr>
          <w:i/>
          <w:sz w:val="26"/>
          <w:szCs w:val="26"/>
        </w:rPr>
      </w:pPr>
      <w:r w:rsidRPr="00387898">
        <w:rPr>
          <w:i/>
          <w:sz w:val="26"/>
          <w:szCs w:val="26"/>
        </w:rPr>
        <w:t xml:space="preserve"> Customers call up to process according to 2 different </w:t>
      </w:r>
      <w:proofErr w:type="spellStart"/>
      <w:r w:rsidRPr="00387898">
        <w:rPr>
          <w:i/>
          <w:sz w:val="26"/>
          <w:szCs w:val="26"/>
        </w:rPr>
        <w:t>callflows</w:t>
      </w:r>
      <w:proofErr w:type="spellEnd"/>
      <w:r w:rsidRPr="00387898">
        <w:rPr>
          <w:i/>
          <w:sz w:val="26"/>
          <w:szCs w:val="26"/>
        </w:rPr>
        <w:t xml:space="preserve"> that can be assigned 1062 to the main phone number (number 02466522614 only created in the phone number), create 1 </w:t>
      </w:r>
      <w:proofErr w:type="spellStart"/>
      <w:r w:rsidRPr="00387898">
        <w:rPr>
          <w:i/>
          <w:sz w:val="26"/>
          <w:szCs w:val="26"/>
        </w:rPr>
        <w:t>callflow</w:t>
      </w:r>
      <w:proofErr w:type="spellEnd"/>
      <w:r w:rsidRPr="00387898">
        <w:rPr>
          <w:i/>
          <w:sz w:val="26"/>
          <w:szCs w:val="26"/>
        </w:rPr>
        <w:t xml:space="preserve"> +842466522614 in the </w:t>
      </w:r>
      <w:proofErr w:type="spellStart"/>
      <w:r w:rsidRPr="00387898">
        <w:rPr>
          <w:i/>
          <w:sz w:val="26"/>
          <w:szCs w:val="26"/>
        </w:rPr>
        <w:t>callflow</w:t>
      </w:r>
      <w:proofErr w:type="spellEnd"/>
      <w:r w:rsidRPr="00387898">
        <w:rPr>
          <w:i/>
          <w:sz w:val="26"/>
          <w:szCs w:val="26"/>
        </w:rPr>
        <w:t xml:space="preserve"> function</w:t>
      </w:r>
    </w:p>
    <w:p w14:paraId="6FA370F4" w14:textId="60A88E4A" w:rsidR="00387898" w:rsidRPr="00387898" w:rsidRDefault="00387898" w:rsidP="00387898">
      <w:pPr>
        <w:pStyle w:val="ListParagraph"/>
        <w:widowControl/>
        <w:ind w:left="1440"/>
        <w:jc w:val="both"/>
        <w:rPr>
          <w:i/>
          <w:sz w:val="26"/>
          <w:szCs w:val="26"/>
        </w:rPr>
      </w:pPr>
      <w:r w:rsidRPr="00387898">
        <w:rPr>
          <w:i/>
          <w:sz w:val="26"/>
          <w:szCs w:val="26"/>
        </w:rPr>
        <w:t> </w:t>
      </w:r>
      <w:r w:rsidRPr="00387898">
        <w:rPr>
          <w:i/>
          <w:sz w:val="26"/>
          <w:szCs w:val="26"/>
        </w:rPr>
        <w:t xml:space="preserve"> customers call to 1062 to handle </w:t>
      </w:r>
      <w:proofErr w:type="spellStart"/>
      <w:r w:rsidRPr="00387898">
        <w:rPr>
          <w:i/>
          <w:sz w:val="26"/>
          <w:szCs w:val="26"/>
        </w:rPr>
        <w:t>MainOpenHour</w:t>
      </w:r>
      <w:proofErr w:type="spellEnd"/>
      <w:r w:rsidRPr="00387898">
        <w:rPr>
          <w:i/>
          <w:sz w:val="26"/>
          <w:szCs w:val="26"/>
        </w:rPr>
        <w:t xml:space="preserve"> </w:t>
      </w:r>
      <w:proofErr w:type="spellStart"/>
      <w:r w:rsidRPr="00387898">
        <w:rPr>
          <w:i/>
          <w:sz w:val="26"/>
          <w:szCs w:val="26"/>
        </w:rPr>
        <w:t>callflow</w:t>
      </w:r>
      <w:proofErr w:type="spellEnd"/>
      <w:r w:rsidRPr="00387898">
        <w:rPr>
          <w:i/>
          <w:sz w:val="26"/>
          <w:szCs w:val="26"/>
        </w:rPr>
        <w:t xml:space="preserve">, customers call up 02466522614 processing according to </w:t>
      </w:r>
      <w:proofErr w:type="spellStart"/>
      <w:r w:rsidRPr="00387898">
        <w:rPr>
          <w:i/>
          <w:sz w:val="26"/>
          <w:szCs w:val="26"/>
        </w:rPr>
        <w:t>callflow</w:t>
      </w:r>
      <w:proofErr w:type="spellEnd"/>
      <w:r w:rsidRPr="00387898">
        <w:rPr>
          <w:i/>
          <w:sz w:val="26"/>
          <w:szCs w:val="26"/>
        </w:rPr>
        <w:t xml:space="preserve"> +842466522614</w:t>
      </w:r>
    </w:p>
    <w:p w14:paraId="3EAB1AD1" w14:textId="4199FAD9" w:rsidR="003C61BF" w:rsidRDefault="00387898" w:rsidP="003C61BF">
      <w:pPr>
        <w:pStyle w:val="Heading4"/>
      </w:pPr>
      <w:r>
        <w:t xml:space="preserve">Edit </w:t>
      </w:r>
      <w:proofErr w:type="spellStart"/>
      <w:r w:rsidR="00E520A4">
        <w:t>Callflow</w:t>
      </w:r>
      <w:proofErr w:type="spellEnd"/>
    </w:p>
    <w:p w14:paraId="45309A9E" w14:textId="3BD03E9A" w:rsidR="003C61BF" w:rsidRPr="000B4350" w:rsidRDefault="00387898" w:rsidP="003C61BF">
      <w:pPr>
        <w:pStyle w:val="ListParagraph"/>
        <w:widowControl/>
        <w:numPr>
          <w:ilvl w:val="0"/>
          <w:numId w:val="20"/>
        </w:numPr>
        <w:jc w:val="both"/>
        <w:rPr>
          <w:i/>
          <w:sz w:val="26"/>
          <w:szCs w:val="26"/>
        </w:rPr>
      </w:pPr>
      <w:r>
        <w:rPr>
          <w:sz w:val="26"/>
          <w:szCs w:val="26"/>
        </w:rPr>
        <w:t>Step</w:t>
      </w:r>
      <w:r w:rsidR="003C61BF" w:rsidRPr="00D11C25">
        <w:rPr>
          <w:sz w:val="26"/>
          <w:szCs w:val="26"/>
        </w:rPr>
        <w:t xml:space="preserve"> </w:t>
      </w:r>
      <w:proofErr w:type="gramStart"/>
      <w:r w:rsidR="003C61BF">
        <w:rPr>
          <w:sz w:val="26"/>
          <w:szCs w:val="26"/>
        </w:rPr>
        <w:t>1</w:t>
      </w:r>
      <w:r>
        <w:rPr>
          <w:sz w:val="26"/>
          <w:szCs w:val="26"/>
        </w:rPr>
        <w:t>:On</w:t>
      </w:r>
      <w:proofErr w:type="gramEnd"/>
      <w:r>
        <w:rPr>
          <w:sz w:val="26"/>
          <w:szCs w:val="26"/>
        </w:rPr>
        <w:t xml:space="preserve"> </w:t>
      </w:r>
      <w:proofErr w:type="spellStart"/>
      <w:r>
        <w:rPr>
          <w:sz w:val="26"/>
          <w:szCs w:val="26"/>
        </w:rPr>
        <w:t>tab</w:t>
      </w:r>
      <w:r w:rsidR="003C61BF" w:rsidRPr="006F6778">
        <w:rPr>
          <w:i/>
          <w:noProof/>
          <w:snapToGrid/>
          <w:sz w:val="26"/>
          <w:szCs w:val="26"/>
        </w:rPr>
        <w:t>“</w:t>
      </w:r>
      <w:r w:rsidR="00E520A4">
        <w:rPr>
          <w:i/>
          <w:noProof/>
          <w:snapToGrid/>
          <w:sz w:val="26"/>
          <w:szCs w:val="26"/>
        </w:rPr>
        <w:t>Callflow</w:t>
      </w:r>
      <w:proofErr w:type="spellEnd"/>
      <w:r w:rsidR="003C61BF" w:rsidRPr="006F6778">
        <w:rPr>
          <w:i/>
          <w:noProof/>
          <w:snapToGrid/>
          <w:sz w:val="26"/>
          <w:szCs w:val="26"/>
        </w:rPr>
        <w:t>”</w:t>
      </w:r>
      <w:r w:rsidR="003C61BF">
        <w:rPr>
          <w:noProof/>
          <w:snapToGrid/>
          <w:sz w:val="26"/>
          <w:szCs w:val="26"/>
        </w:rPr>
        <w:t xml:space="preserve">, </w:t>
      </w:r>
      <w:r>
        <w:rPr>
          <w:noProof/>
          <w:snapToGrid/>
          <w:sz w:val="26"/>
          <w:szCs w:val="26"/>
        </w:rPr>
        <w:t>choose one callflow</w:t>
      </w:r>
      <w:r w:rsidR="003C61BF">
        <w:rPr>
          <w:noProof/>
          <w:snapToGrid/>
          <w:sz w:val="26"/>
          <w:szCs w:val="26"/>
        </w:rPr>
        <w:t xml:space="preserve"> </w:t>
      </w:r>
      <w:r w:rsidR="003C61BF" w:rsidRPr="00151353">
        <w:rPr>
          <w:noProof/>
          <w:snapToGrid/>
          <w:sz w:val="26"/>
          <w:szCs w:val="26"/>
        </w:rPr>
        <w:sym w:font="Wingdings" w:char="F0E8"/>
      </w:r>
      <w:r w:rsidR="003C61BF">
        <w:rPr>
          <w:noProof/>
          <w:snapToGrid/>
          <w:sz w:val="26"/>
          <w:szCs w:val="26"/>
        </w:rPr>
        <w:t xml:space="preserve"> </w:t>
      </w:r>
      <w:r>
        <w:rPr>
          <w:noProof/>
          <w:snapToGrid/>
          <w:sz w:val="26"/>
          <w:szCs w:val="26"/>
        </w:rPr>
        <w:t>it shows:</w:t>
      </w:r>
    </w:p>
    <w:p w14:paraId="74A87F4E" w14:textId="67D5CC61" w:rsidR="003C61BF" w:rsidRDefault="00812031" w:rsidP="003C61BF">
      <w:pPr>
        <w:widowControl/>
        <w:ind w:left="0"/>
        <w:jc w:val="both"/>
        <w:rPr>
          <w:i/>
          <w:sz w:val="26"/>
          <w:szCs w:val="26"/>
        </w:rPr>
      </w:pPr>
      <w:r>
        <w:rPr>
          <w:noProof/>
          <w:snapToGrid/>
        </w:rPr>
        <w:lastRenderedPageBreak/>
        <w:drawing>
          <wp:inline distT="0" distB="0" distL="0" distR="0" wp14:anchorId="100E9E40" wp14:editId="23291388">
            <wp:extent cx="5941695" cy="250253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1695" cy="2502535"/>
                    </a:xfrm>
                    <a:prstGeom prst="rect">
                      <a:avLst/>
                    </a:prstGeom>
                  </pic:spPr>
                </pic:pic>
              </a:graphicData>
            </a:graphic>
          </wp:inline>
        </w:drawing>
      </w:r>
    </w:p>
    <w:p w14:paraId="7F28C05A" w14:textId="4BB7C2C1" w:rsidR="003C61BF" w:rsidRPr="00387898" w:rsidRDefault="00387898" w:rsidP="003C61BF">
      <w:pPr>
        <w:pStyle w:val="ListParagraph"/>
        <w:widowControl/>
        <w:numPr>
          <w:ilvl w:val="0"/>
          <w:numId w:val="20"/>
        </w:numPr>
        <w:jc w:val="both"/>
        <w:rPr>
          <w:b/>
          <w:i/>
          <w:sz w:val="26"/>
          <w:szCs w:val="26"/>
        </w:rPr>
      </w:pPr>
      <w:r>
        <w:rPr>
          <w:sz w:val="26"/>
          <w:szCs w:val="26"/>
        </w:rPr>
        <w:t>Step 2: Change information</w:t>
      </w:r>
    </w:p>
    <w:p w14:paraId="63B74C17" w14:textId="5CBB11F6" w:rsidR="00387898" w:rsidRPr="00151353" w:rsidRDefault="00387898" w:rsidP="003C61BF">
      <w:pPr>
        <w:pStyle w:val="ListParagraph"/>
        <w:widowControl/>
        <w:numPr>
          <w:ilvl w:val="0"/>
          <w:numId w:val="20"/>
        </w:numPr>
        <w:jc w:val="both"/>
        <w:rPr>
          <w:b/>
          <w:i/>
          <w:sz w:val="26"/>
          <w:szCs w:val="26"/>
        </w:rPr>
      </w:pPr>
      <w:r>
        <w:rPr>
          <w:sz w:val="26"/>
          <w:szCs w:val="26"/>
        </w:rPr>
        <w:t>Step 3: Click Save</w:t>
      </w:r>
    </w:p>
    <w:p w14:paraId="54C0E3FE" w14:textId="615C081C" w:rsidR="003C61BF" w:rsidRDefault="00387898" w:rsidP="003C61BF">
      <w:pPr>
        <w:pStyle w:val="Heading4"/>
      </w:pPr>
      <w:r>
        <w:t>Delete</w:t>
      </w:r>
      <w:r w:rsidR="003C61BF">
        <w:t xml:space="preserve"> </w:t>
      </w:r>
      <w:proofErr w:type="spellStart"/>
      <w:r w:rsidR="00E520A4">
        <w:t>Callflow</w:t>
      </w:r>
      <w:proofErr w:type="spellEnd"/>
    </w:p>
    <w:p w14:paraId="5BA8C375" w14:textId="439AAC73" w:rsidR="003C61BF" w:rsidRPr="00387898" w:rsidRDefault="00387898" w:rsidP="008F052E">
      <w:pPr>
        <w:pStyle w:val="ListParagraph"/>
        <w:widowControl/>
        <w:numPr>
          <w:ilvl w:val="0"/>
          <w:numId w:val="20"/>
        </w:numPr>
        <w:jc w:val="both"/>
        <w:rPr>
          <w:i/>
          <w:sz w:val="26"/>
          <w:szCs w:val="26"/>
        </w:rPr>
      </w:pPr>
      <w:r>
        <w:rPr>
          <w:sz w:val="26"/>
          <w:szCs w:val="26"/>
        </w:rPr>
        <w:t>Step</w:t>
      </w:r>
      <w:r w:rsidR="008F052E" w:rsidRPr="00D11C25">
        <w:rPr>
          <w:sz w:val="26"/>
          <w:szCs w:val="26"/>
        </w:rPr>
        <w:t xml:space="preserve"> </w:t>
      </w:r>
      <w:r w:rsidR="008F052E">
        <w:rPr>
          <w:sz w:val="26"/>
          <w:szCs w:val="26"/>
        </w:rPr>
        <w:t>1</w:t>
      </w:r>
      <w:r w:rsidR="008F052E" w:rsidRPr="00D11C25">
        <w:rPr>
          <w:sz w:val="26"/>
          <w:szCs w:val="26"/>
        </w:rPr>
        <w:t xml:space="preserve">: </w:t>
      </w:r>
      <w:r>
        <w:rPr>
          <w:noProof/>
          <w:snapToGrid/>
          <w:sz w:val="26"/>
          <w:szCs w:val="26"/>
        </w:rPr>
        <w:t>Choose one callflow which you want to delete.</w:t>
      </w:r>
    </w:p>
    <w:p w14:paraId="1FD68B2D" w14:textId="61BF7368" w:rsidR="00387898" w:rsidRPr="008F052E" w:rsidRDefault="00387898" w:rsidP="008F052E">
      <w:pPr>
        <w:pStyle w:val="ListParagraph"/>
        <w:widowControl/>
        <w:numPr>
          <w:ilvl w:val="0"/>
          <w:numId w:val="20"/>
        </w:numPr>
        <w:jc w:val="both"/>
        <w:rPr>
          <w:i/>
          <w:sz w:val="26"/>
          <w:szCs w:val="26"/>
        </w:rPr>
      </w:pPr>
      <w:r>
        <w:rPr>
          <w:noProof/>
          <w:snapToGrid/>
          <w:sz w:val="26"/>
          <w:szCs w:val="26"/>
        </w:rPr>
        <w:t>Step 2: Click “Delete” button</w:t>
      </w:r>
    </w:p>
    <w:p w14:paraId="6A7979AD" w14:textId="6302C511" w:rsidR="00C21584" w:rsidRPr="00B10114" w:rsidRDefault="006F200F" w:rsidP="00C21584">
      <w:pPr>
        <w:pStyle w:val="Heading2"/>
        <w:rPr>
          <w:rFonts w:ascii="Times New Roman" w:hAnsi="Times New Roman"/>
          <w:sz w:val="26"/>
          <w:szCs w:val="26"/>
        </w:rPr>
      </w:pPr>
      <w:bookmarkStart w:id="24" w:name="_Toc14367890"/>
      <w:r>
        <w:rPr>
          <w:rFonts w:ascii="Times New Roman" w:hAnsi="Times New Roman"/>
          <w:sz w:val="26"/>
          <w:szCs w:val="26"/>
        </w:rPr>
        <w:t>Configure</w:t>
      </w:r>
      <w:r w:rsidR="00C21584" w:rsidRPr="00B10114">
        <w:rPr>
          <w:rFonts w:ascii="Times New Roman" w:hAnsi="Times New Roman"/>
          <w:sz w:val="26"/>
          <w:szCs w:val="26"/>
        </w:rPr>
        <w:t xml:space="preserve"> </w:t>
      </w:r>
      <w:r w:rsidR="00454A40">
        <w:rPr>
          <w:rFonts w:ascii="Times New Roman" w:hAnsi="Times New Roman"/>
          <w:sz w:val="26"/>
          <w:szCs w:val="26"/>
        </w:rPr>
        <w:t>Email Account</w:t>
      </w:r>
      <w:bookmarkEnd w:id="24"/>
      <w:r w:rsidR="00831A0F">
        <w:rPr>
          <w:rFonts w:ascii="Times New Roman" w:hAnsi="Times New Roman"/>
          <w:sz w:val="26"/>
          <w:szCs w:val="26"/>
        </w:rPr>
        <w:t xml:space="preserve"> </w:t>
      </w:r>
    </w:p>
    <w:p w14:paraId="03F7DE47" w14:textId="569AC75B" w:rsidR="00DF1B47" w:rsidRPr="00DF1B47" w:rsidRDefault="00DF1B47" w:rsidP="00DF1B47">
      <w:pPr>
        <w:pStyle w:val="ListParagraph"/>
        <w:numPr>
          <w:ilvl w:val="0"/>
          <w:numId w:val="20"/>
        </w:numPr>
        <w:jc w:val="both"/>
        <w:rPr>
          <w:sz w:val="26"/>
          <w:szCs w:val="26"/>
        </w:rPr>
      </w:pPr>
      <w:r w:rsidRPr="00DF1B47">
        <w:rPr>
          <w:sz w:val="26"/>
          <w:szCs w:val="26"/>
        </w:rPr>
        <w:t>The function allows to configure the address of receiving emails of customers sent to businesses.</w:t>
      </w:r>
    </w:p>
    <w:p w14:paraId="513DC653" w14:textId="57170A02" w:rsidR="00C21584" w:rsidRDefault="00DF1B47" w:rsidP="00DF1B47">
      <w:pPr>
        <w:pStyle w:val="ListParagraph"/>
        <w:numPr>
          <w:ilvl w:val="0"/>
          <w:numId w:val="20"/>
        </w:numPr>
        <w:jc w:val="both"/>
        <w:rPr>
          <w:sz w:val="26"/>
          <w:szCs w:val="26"/>
        </w:rPr>
      </w:pPr>
      <w:r w:rsidRPr="00DF1B47">
        <w:rPr>
          <w:sz w:val="26"/>
          <w:szCs w:val="26"/>
        </w:rPr>
        <w:t xml:space="preserve">All emails sent by the client are retrieved to the </w:t>
      </w:r>
      <w:proofErr w:type="spellStart"/>
      <w:r w:rsidRPr="00DF1B47">
        <w:rPr>
          <w:sz w:val="26"/>
          <w:szCs w:val="26"/>
        </w:rPr>
        <w:t>myCC</w:t>
      </w:r>
      <w:proofErr w:type="spellEnd"/>
      <w:r w:rsidRPr="00DF1B47">
        <w:rPr>
          <w:sz w:val="26"/>
          <w:szCs w:val="26"/>
        </w:rPr>
        <w:t xml:space="preserve"> system, sent to the email queue -&gt; the system automatically allocates to the counselors according to the rotation algorithm.</w:t>
      </w:r>
    </w:p>
    <w:p w14:paraId="49EE4E3F" w14:textId="7789B532" w:rsidR="00C21584" w:rsidRPr="00DA7F7A" w:rsidRDefault="00DF1B47" w:rsidP="00C21584">
      <w:pPr>
        <w:pStyle w:val="ListParagraph"/>
        <w:widowControl/>
        <w:numPr>
          <w:ilvl w:val="0"/>
          <w:numId w:val="20"/>
        </w:numPr>
        <w:jc w:val="both"/>
        <w:rPr>
          <w:i/>
          <w:sz w:val="26"/>
          <w:szCs w:val="26"/>
        </w:rPr>
      </w:pPr>
      <w:r>
        <w:rPr>
          <w:sz w:val="26"/>
          <w:szCs w:val="26"/>
        </w:rPr>
        <w:t>From menu, click</w:t>
      </w:r>
      <w:r w:rsidR="008162CD">
        <w:rPr>
          <w:sz w:val="26"/>
          <w:szCs w:val="26"/>
        </w:rPr>
        <w:t>:</w:t>
      </w:r>
    </w:p>
    <w:p w14:paraId="563C9689" w14:textId="62E94E55" w:rsidR="00C21584" w:rsidRPr="00DA7F7A" w:rsidRDefault="00DF1B47" w:rsidP="00C21584">
      <w:pPr>
        <w:ind w:left="0"/>
        <w:jc w:val="both"/>
        <w:rPr>
          <w:sz w:val="26"/>
          <w:szCs w:val="26"/>
        </w:rPr>
      </w:pPr>
      <w:r>
        <w:rPr>
          <w:noProof/>
          <w:snapToGrid/>
        </w:rPr>
        <w:lastRenderedPageBreak/>
        <w:drawing>
          <wp:inline distT="0" distB="0" distL="0" distR="0" wp14:anchorId="2B6EF051" wp14:editId="2849FAA1">
            <wp:extent cx="5941695" cy="2628900"/>
            <wp:effectExtent l="0" t="0" r="1905" b="0"/>
            <wp:docPr id="487014" name="Picture 48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1695" cy="2628900"/>
                    </a:xfrm>
                    <a:prstGeom prst="rect">
                      <a:avLst/>
                    </a:prstGeom>
                  </pic:spPr>
                </pic:pic>
              </a:graphicData>
            </a:graphic>
          </wp:inline>
        </w:drawing>
      </w:r>
    </w:p>
    <w:p w14:paraId="6D67E2D4" w14:textId="5F49743A" w:rsidR="00C21584" w:rsidRDefault="00DF1B47" w:rsidP="00C21584">
      <w:pPr>
        <w:pStyle w:val="Heading4"/>
      </w:pPr>
      <w:r>
        <w:t xml:space="preserve">Add </w:t>
      </w:r>
      <w:proofErr w:type="gramStart"/>
      <w:r>
        <w:t xml:space="preserve">new </w:t>
      </w:r>
      <w:r w:rsidR="00C21584">
        <w:t xml:space="preserve"> </w:t>
      </w:r>
      <w:r>
        <w:t>e</w:t>
      </w:r>
      <w:r w:rsidR="00861B10">
        <w:t>mail</w:t>
      </w:r>
      <w:proofErr w:type="gramEnd"/>
      <w:r w:rsidR="00861B10">
        <w:t xml:space="preserve"> account</w:t>
      </w:r>
    </w:p>
    <w:p w14:paraId="046FD8CD" w14:textId="4F69736C" w:rsidR="00DF1B47" w:rsidRPr="00DF1B47" w:rsidRDefault="00DF1B47" w:rsidP="00DF1B47">
      <w:pPr>
        <w:pStyle w:val="ListParagraph"/>
        <w:widowControl/>
        <w:numPr>
          <w:ilvl w:val="0"/>
          <w:numId w:val="20"/>
        </w:numPr>
        <w:jc w:val="both"/>
        <w:rPr>
          <w:i/>
          <w:sz w:val="26"/>
          <w:szCs w:val="26"/>
        </w:rPr>
      </w:pPr>
      <w:r>
        <w:rPr>
          <w:sz w:val="26"/>
          <w:szCs w:val="26"/>
        </w:rPr>
        <w:t xml:space="preserve">On the email accounts setting, click “Add” button, it opens a popup: </w:t>
      </w:r>
    </w:p>
    <w:p w14:paraId="1B7DDB77" w14:textId="2EFC290C" w:rsidR="00DF1B47" w:rsidRDefault="00DF1B47" w:rsidP="00DF1B47">
      <w:pPr>
        <w:widowControl/>
        <w:ind w:left="0"/>
        <w:jc w:val="both"/>
        <w:rPr>
          <w:i/>
          <w:sz w:val="26"/>
          <w:szCs w:val="26"/>
        </w:rPr>
      </w:pPr>
      <w:r>
        <w:rPr>
          <w:noProof/>
          <w:snapToGrid/>
        </w:rPr>
        <w:drawing>
          <wp:inline distT="0" distB="0" distL="0" distR="0" wp14:anchorId="414BD792" wp14:editId="1599E22B">
            <wp:extent cx="3761905" cy="5419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1905" cy="5419048"/>
                    </a:xfrm>
                    <a:prstGeom prst="rect">
                      <a:avLst/>
                    </a:prstGeom>
                  </pic:spPr>
                </pic:pic>
              </a:graphicData>
            </a:graphic>
          </wp:inline>
        </w:drawing>
      </w:r>
    </w:p>
    <w:p w14:paraId="1ABF6CB5" w14:textId="3BDBA266" w:rsidR="00DF1B47" w:rsidRPr="00DF1B47" w:rsidRDefault="00DF1B47" w:rsidP="00DF1B47">
      <w:pPr>
        <w:pStyle w:val="ListParagraph"/>
        <w:widowControl/>
        <w:numPr>
          <w:ilvl w:val="0"/>
          <w:numId w:val="20"/>
        </w:numPr>
        <w:jc w:val="both"/>
        <w:rPr>
          <w:i/>
          <w:sz w:val="26"/>
          <w:szCs w:val="26"/>
        </w:rPr>
      </w:pPr>
      <w:r>
        <w:rPr>
          <w:sz w:val="26"/>
          <w:szCs w:val="26"/>
        </w:rPr>
        <w:lastRenderedPageBreak/>
        <w:t xml:space="preserve">Input information: </w:t>
      </w:r>
    </w:p>
    <w:p w14:paraId="73F1E656" w14:textId="2B0D4F72" w:rsidR="00DF1B47" w:rsidRDefault="00DF1B47" w:rsidP="00DF1B47">
      <w:pPr>
        <w:pStyle w:val="ListParagraph"/>
        <w:widowControl/>
        <w:jc w:val="both"/>
        <w:rPr>
          <w:sz w:val="26"/>
          <w:szCs w:val="26"/>
        </w:rPr>
      </w:pPr>
      <w:r>
        <w:rPr>
          <w:sz w:val="26"/>
          <w:szCs w:val="26"/>
        </w:rPr>
        <w:t xml:space="preserve">Account name (*) </w:t>
      </w:r>
    </w:p>
    <w:p w14:paraId="38AD85EE" w14:textId="52AED93A" w:rsidR="00DF1B47" w:rsidRDefault="00DF1B47" w:rsidP="00DF1B47">
      <w:pPr>
        <w:pStyle w:val="ListParagraph"/>
        <w:widowControl/>
        <w:jc w:val="both"/>
        <w:rPr>
          <w:sz w:val="26"/>
          <w:szCs w:val="26"/>
        </w:rPr>
      </w:pPr>
      <w:r>
        <w:rPr>
          <w:sz w:val="26"/>
          <w:szCs w:val="26"/>
        </w:rPr>
        <w:t>Email address (*)</w:t>
      </w:r>
    </w:p>
    <w:p w14:paraId="18D060D0" w14:textId="522A6BFA" w:rsidR="00DF1B47" w:rsidRDefault="00DF1B47" w:rsidP="00DF1B47">
      <w:pPr>
        <w:pStyle w:val="ListParagraph"/>
        <w:widowControl/>
        <w:jc w:val="both"/>
        <w:rPr>
          <w:sz w:val="26"/>
          <w:szCs w:val="26"/>
        </w:rPr>
      </w:pPr>
      <w:r>
        <w:rPr>
          <w:sz w:val="26"/>
          <w:szCs w:val="26"/>
        </w:rPr>
        <w:t>Password (*)</w:t>
      </w:r>
    </w:p>
    <w:p w14:paraId="407D3A13" w14:textId="66A739C1" w:rsidR="00DF1B47" w:rsidRDefault="00DF1B47" w:rsidP="00DF1B47">
      <w:pPr>
        <w:pStyle w:val="ListParagraph"/>
        <w:widowControl/>
        <w:jc w:val="both"/>
        <w:rPr>
          <w:sz w:val="26"/>
          <w:szCs w:val="26"/>
        </w:rPr>
      </w:pPr>
      <w:r>
        <w:rPr>
          <w:sz w:val="26"/>
          <w:szCs w:val="26"/>
        </w:rPr>
        <w:t>Confirm password (*)</w:t>
      </w:r>
    </w:p>
    <w:p w14:paraId="2302D481" w14:textId="3315029F" w:rsidR="00DF1B47" w:rsidRDefault="00DF1B47" w:rsidP="00DF1B47">
      <w:pPr>
        <w:pStyle w:val="ListParagraph"/>
        <w:widowControl/>
        <w:jc w:val="both"/>
        <w:rPr>
          <w:sz w:val="26"/>
          <w:szCs w:val="26"/>
        </w:rPr>
      </w:pPr>
      <w:r>
        <w:rPr>
          <w:sz w:val="26"/>
          <w:szCs w:val="26"/>
        </w:rPr>
        <w:t xml:space="preserve">Checkbox use SSL?  </w:t>
      </w:r>
      <w:proofErr w:type="spellStart"/>
      <w:r>
        <w:rPr>
          <w:sz w:val="26"/>
          <w:szCs w:val="26"/>
        </w:rPr>
        <w:t>Incomming</w:t>
      </w:r>
      <w:proofErr w:type="spellEnd"/>
      <w:r>
        <w:rPr>
          <w:sz w:val="26"/>
          <w:szCs w:val="26"/>
        </w:rPr>
        <w:t xml:space="preserve"> Mail server (*) / Port (*)</w:t>
      </w:r>
    </w:p>
    <w:p w14:paraId="48124BBA" w14:textId="63EDF739" w:rsidR="00DF1B47" w:rsidRDefault="00DF1B47" w:rsidP="00DF1B47">
      <w:pPr>
        <w:pStyle w:val="ListParagraph"/>
        <w:widowControl/>
        <w:jc w:val="both"/>
        <w:rPr>
          <w:sz w:val="26"/>
          <w:szCs w:val="26"/>
        </w:rPr>
      </w:pPr>
      <w:r>
        <w:rPr>
          <w:sz w:val="26"/>
          <w:szCs w:val="26"/>
        </w:rPr>
        <w:t xml:space="preserve">Checkbox allow </w:t>
      </w:r>
      <w:proofErr w:type="spellStart"/>
      <w:proofErr w:type="gramStart"/>
      <w:r>
        <w:rPr>
          <w:sz w:val="26"/>
          <w:szCs w:val="26"/>
        </w:rPr>
        <w:t>SSLOut</w:t>
      </w:r>
      <w:proofErr w:type="spellEnd"/>
      <w:r>
        <w:rPr>
          <w:sz w:val="26"/>
          <w:szCs w:val="26"/>
        </w:rPr>
        <w:t xml:space="preserve"> ?</w:t>
      </w:r>
      <w:proofErr w:type="gramEnd"/>
      <w:r>
        <w:rPr>
          <w:sz w:val="26"/>
          <w:szCs w:val="26"/>
        </w:rPr>
        <w:t xml:space="preserve"> Outgoing mail server (*) / Port (*)</w:t>
      </w:r>
    </w:p>
    <w:p w14:paraId="3B324490" w14:textId="19CCCFAC" w:rsidR="00DF1B47" w:rsidRDefault="00DF1B47" w:rsidP="00DF1B47">
      <w:pPr>
        <w:pStyle w:val="ListParagraph"/>
        <w:widowControl/>
        <w:jc w:val="both"/>
        <w:rPr>
          <w:sz w:val="26"/>
          <w:szCs w:val="26"/>
        </w:rPr>
      </w:pPr>
      <w:r>
        <w:rPr>
          <w:sz w:val="26"/>
          <w:szCs w:val="26"/>
        </w:rPr>
        <w:t>Information other / Effect time (*)</w:t>
      </w:r>
    </w:p>
    <w:p w14:paraId="6147A8EA" w14:textId="1931EE0A" w:rsidR="00DF1B47" w:rsidRDefault="00DF1B47" w:rsidP="00DF1B47">
      <w:pPr>
        <w:pStyle w:val="ListParagraph"/>
        <w:widowControl/>
        <w:numPr>
          <w:ilvl w:val="0"/>
          <w:numId w:val="20"/>
        </w:numPr>
        <w:jc w:val="both"/>
        <w:rPr>
          <w:sz w:val="26"/>
          <w:szCs w:val="26"/>
        </w:rPr>
      </w:pPr>
      <w:r>
        <w:rPr>
          <w:sz w:val="26"/>
          <w:szCs w:val="26"/>
        </w:rPr>
        <w:t>Click “Add” button to save.</w:t>
      </w:r>
    </w:p>
    <w:p w14:paraId="2B85AF1B" w14:textId="0CD84EBC" w:rsidR="00DF1B47" w:rsidRDefault="00DF1B47" w:rsidP="00DF1B47">
      <w:pPr>
        <w:pStyle w:val="ListParagraph"/>
        <w:widowControl/>
        <w:numPr>
          <w:ilvl w:val="0"/>
          <w:numId w:val="20"/>
        </w:numPr>
        <w:jc w:val="both"/>
        <w:rPr>
          <w:sz w:val="26"/>
          <w:szCs w:val="26"/>
        </w:rPr>
      </w:pPr>
      <w:r>
        <w:rPr>
          <w:sz w:val="26"/>
          <w:szCs w:val="26"/>
        </w:rPr>
        <w:t xml:space="preserve">Click “Checking connection” to check. </w:t>
      </w:r>
    </w:p>
    <w:p w14:paraId="2F6799AD" w14:textId="0DA6D481" w:rsidR="00894268" w:rsidRDefault="00DF1B47" w:rsidP="00894268">
      <w:pPr>
        <w:widowControl/>
        <w:ind w:left="0"/>
        <w:jc w:val="center"/>
        <w:rPr>
          <w:b/>
          <w:i/>
          <w:sz w:val="26"/>
          <w:szCs w:val="26"/>
        </w:rPr>
      </w:pPr>
      <w:r>
        <w:rPr>
          <w:noProof/>
          <w:snapToGrid/>
        </w:rPr>
        <w:drawing>
          <wp:inline distT="0" distB="0" distL="0" distR="0" wp14:anchorId="543317E1" wp14:editId="4727E35C">
            <wp:extent cx="3752381" cy="2095238"/>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2381" cy="2095238"/>
                    </a:xfrm>
                    <a:prstGeom prst="rect">
                      <a:avLst/>
                    </a:prstGeom>
                  </pic:spPr>
                </pic:pic>
              </a:graphicData>
            </a:graphic>
          </wp:inline>
        </w:drawing>
      </w:r>
    </w:p>
    <w:p w14:paraId="1DC9D28F" w14:textId="2A0E5B14" w:rsidR="00894268" w:rsidRPr="00894268" w:rsidRDefault="003500C7" w:rsidP="00894268">
      <w:pPr>
        <w:pStyle w:val="ListParagraph"/>
        <w:widowControl/>
        <w:numPr>
          <w:ilvl w:val="0"/>
          <w:numId w:val="20"/>
        </w:numPr>
        <w:jc w:val="both"/>
        <w:rPr>
          <w:b/>
          <w:i/>
          <w:sz w:val="26"/>
          <w:szCs w:val="26"/>
        </w:rPr>
      </w:pPr>
      <w:r>
        <w:rPr>
          <w:sz w:val="26"/>
          <w:szCs w:val="26"/>
        </w:rPr>
        <w:t>If status is success</w:t>
      </w:r>
      <w:r w:rsidR="00DF1B47">
        <w:rPr>
          <w:sz w:val="26"/>
          <w:szCs w:val="26"/>
        </w:rPr>
        <w:t xml:space="preserve">  </w:t>
      </w:r>
      <w:r w:rsidR="00DF1B47" w:rsidRPr="00DF1B47">
        <w:rPr>
          <w:sz w:val="26"/>
          <w:szCs w:val="26"/>
        </w:rPr>
        <w:sym w:font="Wingdings" w:char="F0E0"/>
      </w:r>
      <w:r w:rsidR="00DF1B47">
        <w:rPr>
          <w:sz w:val="26"/>
          <w:szCs w:val="26"/>
        </w:rPr>
        <w:t xml:space="preserve"> configure completely, can use this email account. </w:t>
      </w:r>
    </w:p>
    <w:p w14:paraId="6CDA5BD9" w14:textId="35BFECF5" w:rsidR="00894268" w:rsidRDefault="00DF1B47" w:rsidP="00894268">
      <w:pPr>
        <w:widowControl/>
        <w:ind w:left="0"/>
        <w:jc w:val="both"/>
        <w:rPr>
          <w:b/>
          <w:i/>
          <w:sz w:val="26"/>
          <w:szCs w:val="26"/>
        </w:rPr>
      </w:pPr>
      <w:r>
        <w:rPr>
          <w:noProof/>
          <w:snapToGrid/>
        </w:rPr>
        <w:drawing>
          <wp:inline distT="0" distB="0" distL="0" distR="0" wp14:anchorId="1EF24BF2" wp14:editId="5885DA9D">
            <wp:extent cx="5941695" cy="153162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1695" cy="1531620"/>
                    </a:xfrm>
                    <a:prstGeom prst="rect">
                      <a:avLst/>
                    </a:prstGeom>
                  </pic:spPr>
                </pic:pic>
              </a:graphicData>
            </a:graphic>
          </wp:inline>
        </w:drawing>
      </w:r>
    </w:p>
    <w:p w14:paraId="5730532D" w14:textId="381F42D1" w:rsidR="00E85CA7" w:rsidRDefault="003500C7" w:rsidP="00E85CA7">
      <w:pPr>
        <w:pStyle w:val="Heading4"/>
      </w:pPr>
      <w:r>
        <w:t>Edit</w:t>
      </w:r>
      <w:r w:rsidR="00E85CA7">
        <w:t xml:space="preserve"> Email account</w:t>
      </w:r>
    </w:p>
    <w:p w14:paraId="1F84A7B1" w14:textId="0E7196C2" w:rsidR="00E85CA7" w:rsidRPr="00E85CA7" w:rsidRDefault="003500C7" w:rsidP="00E85CA7">
      <w:pPr>
        <w:pStyle w:val="ListParagraph"/>
        <w:widowControl/>
        <w:numPr>
          <w:ilvl w:val="0"/>
          <w:numId w:val="20"/>
        </w:numPr>
        <w:jc w:val="both"/>
        <w:rPr>
          <w:i/>
          <w:sz w:val="26"/>
          <w:szCs w:val="26"/>
        </w:rPr>
      </w:pPr>
      <w:r>
        <w:rPr>
          <w:sz w:val="26"/>
          <w:szCs w:val="26"/>
        </w:rPr>
        <w:t xml:space="preserve">On email account setting screen, click icon Update </w:t>
      </w:r>
      <w:proofErr w:type="gramStart"/>
      <w:r>
        <w:rPr>
          <w:sz w:val="26"/>
          <w:szCs w:val="26"/>
        </w:rPr>
        <w:t>email :</w:t>
      </w:r>
      <w:proofErr w:type="gramEnd"/>
      <w:r>
        <w:rPr>
          <w:sz w:val="26"/>
          <w:szCs w:val="26"/>
        </w:rPr>
        <w:t xml:space="preserve"> </w:t>
      </w:r>
    </w:p>
    <w:p w14:paraId="724F714F" w14:textId="0D9732AC" w:rsidR="00E85CA7" w:rsidRPr="00E85CA7" w:rsidRDefault="003500C7" w:rsidP="00E85CA7">
      <w:pPr>
        <w:widowControl/>
        <w:ind w:left="0"/>
        <w:jc w:val="both"/>
        <w:rPr>
          <w:i/>
          <w:sz w:val="26"/>
          <w:szCs w:val="26"/>
        </w:rPr>
      </w:pPr>
      <w:r>
        <w:rPr>
          <w:noProof/>
          <w:snapToGrid/>
        </w:rPr>
        <w:lastRenderedPageBreak/>
        <w:drawing>
          <wp:inline distT="0" distB="0" distL="0" distR="0" wp14:anchorId="7C7FA17C" wp14:editId="3CCBCB40">
            <wp:extent cx="5941695" cy="1617980"/>
            <wp:effectExtent l="0" t="0" r="190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695" cy="1617980"/>
                    </a:xfrm>
                    <a:prstGeom prst="rect">
                      <a:avLst/>
                    </a:prstGeom>
                  </pic:spPr>
                </pic:pic>
              </a:graphicData>
            </a:graphic>
          </wp:inline>
        </w:drawing>
      </w:r>
    </w:p>
    <w:p w14:paraId="73F3D43D" w14:textId="2FBA26BF" w:rsidR="00E85CA7" w:rsidRPr="00E85CA7" w:rsidRDefault="003500C7" w:rsidP="00FF3AFD">
      <w:pPr>
        <w:pStyle w:val="ListParagraph"/>
        <w:widowControl/>
        <w:numPr>
          <w:ilvl w:val="0"/>
          <w:numId w:val="25"/>
        </w:numPr>
        <w:jc w:val="both"/>
        <w:rPr>
          <w:i/>
          <w:sz w:val="26"/>
          <w:szCs w:val="26"/>
        </w:rPr>
      </w:pPr>
      <w:r>
        <w:rPr>
          <w:noProof/>
          <w:snapToGrid/>
          <w:sz w:val="26"/>
          <w:szCs w:val="26"/>
        </w:rPr>
        <w:t>It shows:</w:t>
      </w:r>
    </w:p>
    <w:p w14:paraId="6C2221C4" w14:textId="56D928F1" w:rsidR="00E85CA7" w:rsidRDefault="003500C7" w:rsidP="00E85CA7">
      <w:pPr>
        <w:widowControl/>
        <w:ind w:left="0"/>
        <w:jc w:val="center"/>
        <w:rPr>
          <w:i/>
          <w:sz w:val="26"/>
          <w:szCs w:val="26"/>
        </w:rPr>
      </w:pPr>
      <w:r>
        <w:rPr>
          <w:noProof/>
          <w:snapToGrid/>
        </w:rPr>
        <w:drawing>
          <wp:inline distT="0" distB="0" distL="0" distR="0" wp14:anchorId="6404854F" wp14:editId="1C7B06C9">
            <wp:extent cx="3742857" cy="5295238"/>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2857" cy="5295238"/>
                    </a:xfrm>
                    <a:prstGeom prst="rect">
                      <a:avLst/>
                    </a:prstGeom>
                  </pic:spPr>
                </pic:pic>
              </a:graphicData>
            </a:graphic>
          </wp:inline>
        </w:drawing>
      </w:r>
    </w:p>
    <w:p w14:paraId="747654E9" w14:textId="470DDBAA" w:rsidR="00E85CA7" w:rsidRPr="00022E67" w:rsidRDefault="003500C7" w:rsidP="00E85CA7">
      <w:pPr>
        <w:pStyle w:val="ListParagraph"/>
        <w:widowControl/>
        <w:numPr>
          <w:ilvl w:val="0"/>
          <w:numId w:val="20"/>
        </w:numPr>
        <w:jc w:val="both"/>
        <w:rPr>
          <w:b/>
          <w:i/>
          <w:sz w:val="26"/>
          <w:szCs w:val="26"/>
        </w:rPr>
      </w:pPr>
      <w:r>
        <w:rPr>
          <w:sz w:val="26"/>
          <w:szCs w:val="26"/>
        </w:rPr>
        <w:t>Step</w:t>
      </w:r>
      <w:r w:rsidR="00E85CA7" w:rsidRPr="00D11C25">
        <w:rPr>
          <w:sz w:val="26"/>
          <w:szCs w:val="26"/>
        </w:rPr>
        <w:t xml:space="preserve"> </w:t>
      </w:r>
      <w:r w:rsidR="00E85CA7">
        <w:rPr>
          <w:sz w:val="26"/>
          <w:szCs w:val="26"/>
        </w:rPr>
        <w:t>2</w:t>
      </w:r>
      <w:r w:rsidR="00E85CA7" w:rsidRPr="00D11C25">
        <w:rPr>
          <w:sz w:val="26"/>
          <w:szCs w:val="26"/>
        </w:rPr>
        <w:t xml:space="preserve">: </w:t>
      </w:r>
      <w:r>
        <w:rPr>
          <w:noProof/>
          <w:snapToGrid/>
          <w:sz w:val="26"/>
          <w:szCs w:val="26"/>
        </w:rPr>
        <w:t>Change information</w:t>
      </w:r>
    </w:p>
    <w:p w14:paraId="50D0454D" w14:textId="17A9F179" w:rsidR="00894268" w:rsidRPr="00191ADE" w:rsidRDefault="003500C7" w:rsidP="00191ADE">
      <w:pPr>
        <w:pStyle w:val="ListParagraph"/>
        <w:widowControl/>
        <w:numPr>
          <w:ilvl w:val="0"/>
          <w:numId w:val="20"/>
        </w:numPr>
        <w:jc w:val="both"/>
        <w:rPr>
          <w:b/>
          <w:i/>
          <w:sz w:val="26"/>
          <w:szCs w:val="26"/>
        </w:rPr>
      </w:pPr>
      <w:r>
        <w:rPr>
          <w:sz w:val="26"/>
          <w:szCs w:val="26"/>
        </w:rPr>
        <w:t>Step</w:t>
      </w:r>
      <w:r w:rsidR="00E85CA7" w:rsidRPr="00D11C25">
        <w:rPr>
          <w:sz w:val="26"/>
          <w:szCs w:val="26"/>
        </w:rPr>
        <w:t xml:space="preserve"> </w:t>
      </w:r>
      <w:r w:rsidR="00E85CA7">
        <w:rPr>
          <w:sz w:val="26"/>
          <w:szCs w:val="26"/>
        </w:rPr>
        <w:t>3</w:t>
      </w:r>
      <w:r w:rsidR="00E85CA7" w:rsidRPr="00D11C25">
        <w:rPr>
          <w:sz w:val="26"/>
          <w:szCs w:val="26"/>
        </w:rPr>
        <w:t xml:space="preserve">: </w:t>
      </w:r>
      <w:r w:rsidR="00E85CA7">
        <w:rPr>
          <w:noProof/>
          <w:snapToGrid/>
          <w:sz w:val="26"/>
          <w:szCs w:val="26"/>
        </w:rPr>
        <w:t xml:space="preserve">Click </w:t>
      </w:r>
      <w:r>
        <w:rPr>
          <w:noProof/>
          <w:snapToGrid/>
          <w:sz w:val="26"/>
          <w:szCs w:val="26"/>
        </w:rPr>
        <w:t>“Update” button</w:t>
      </w:r>
      <w:r w:rsidR="00E85CA7">
        <w:rPr>
          <w:noProof/>
          <w:snapToGrid/>
          <w:sz w:val="26"/>
          <w:szCs w:val="26"/>
        </w:rPr>
        <w:t>.</w:t>
      </w:r>
    </w:p>
    <w:p w14:paraId="3B62795A" w14:textId="00BB3AEE" w:rsidR="00191ADE" w:rsidRDefault="00E30C09" w:rsidP="00191ADE">
      <w:pPr>
        <w:pStyle w:val="Heading4"/>
      </w:pPr>
      <w:r>
        <w:t>Delete</w:t>
      </w:r>
      <w:r w:rsidR="00191ADE">
        <w:t xml:space="preserve"> Email account</w:t>
      </w:r>
    </w:p>
    <w:p w14:paraId="4BD65862" w14:textId="7E4C1613" w:rsidR="00191ADE" w:rsidRPr="00E85CA7" w:rsidRDefault="00E30C09" w:rsidP="00E30C09">
      <w:pPr>
        <w:pStyle w:val="ListParagraph"/>
        <w:widowControl/>
        <w:numPr>
          <w:ilvl w:val="0"/>
          <w:numId w:val="20"/>
        </w:numPr>
        <w:jc w:val="both"/>
        <w:rPr>
          <w:i/>
          <w:sz w:val="26"/>
          <w:szCs w:val="26"/>
        </w:rPr>
      </w:pPr>
      <w:r>
        <w:rPr>
          <w:sz w:val="26"/>
          <w:szCs w:val="26"/>
        </w:rPr>
        <w:t>On email account setting screen, click icon Delete email:</w:t>
      </w:r>
    </w:p>
    <w:p w14:paraId="7909924C" w14:textId="137AEAF4" w:rsidR="00191ADE" w:rsidRPr="00E85CA7" w:rsidRDefault="00E30C09" w:rsidP="00191ADE">
      <w:pPr>
        <w:widowControl/>
        <w:ind w:left="0"/>
        <w:jc w:val="both"/>
        <w:rPr>
          <w:i/>
          <w:sz w:val="26"/>
          <w:szCs w:val="26"/>
        </w:rPr>
      </w:pPr>
      <w:r>
        <w:rPr>
          <w:noProof/>
          <w:snapToGrid/>
        </w:rPr>
        <w:lastRenderedPageBreak/>
        <w:drawing>
          <wp:inline distT="0" distB="0" distL="0" distR="0" wp14:anchorId="6D945865" wp14:editId="0F3498E1">
            <wp:extent cx="5941695" cy="161798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695" cy="1617980"/>
                    </a:xfrm>
                    <a:prstGeom prst="rect">
                      <a:avLst/>
                    </a:prstGeom>
                  </pic:spPr>
                </pic:pic>
              </a:graphicData>
            </a:graphic>
          </wp:inline>
        </w:drawing>
      </w:r>
    </w:p>
    <w:p w14:paraId="7F3E609F" w14:textId="5E9594FC" w:rsidR="00191ADE" w:rsidRPr="00E85CA7" w:rsidRDefault="00191ADE" w:rsidP="00FF3AFD">
      <w:pPr>
        <w:pStyle w:val="ListParagraph"/>
        <w:widowControl/>
        <w:numPr>
          <w:ilvl w:val="0"/>
          <w:numId w:val="25"/>
        </w:numPr>
        <w:jc w:val="both"/>
        <w:rPr>
          <w:i/>
          <w:sz w:val="26"/>
          <w:szCs w:val="26"/>
        </w:rPr>
      </w:pPr>
      <w:r w:rsidRPr="00E85CA7">
        <w:rPr>
          <w:noProof/>
          <w:snapToGrid/>
          <w:sz w:val="26"/>
          <w:szCs w:val="26"/>
        </w:rPr>
        <w:t xml:space="preserve"> </w:t>
      </w:r>
      <w:r w:rsidR="00E30C09">
        <w:rPr>
          <w:noProof/>
          <w:snapToGrid/>
          <w:sz w:val="26"/>
          <w:szCs w:val="26"/>
        </w:rPr>
        <w:t>It shows a confirm</w:t>
      </w:r>
      <w:r w:rsidRPr="00E85CA7">
        <w:rPr>
          <w:noProof/>
          <w:snapToGrid/>
          <w:sz w:val="26"/>
          <w:szCs w:val="26"/>
        </w:rPr>
        <w:t>:</w:t>
      </w:r>
    </w:p>
    <w:p w14:paraId="170DAD13" w14:textId="1B877F04" w:rsidR="00191ADE" w:rsidRPr="00191ADE" w:rsidRDefault="00E30C09" w:rsidP="00191ADE">
      <w:pPr>
        <w:widowControl/>
        <w:ind w:left="0"/>
        <w:jc w:val="center"/>
        <w:rPr>
          <w:b/>
          <w:i/>
          <w:sz w:val="26"/>
          <w:szCs w:val="26"/>
        </w:rPr>
      </w:pPr>
      <w:r>
        <w:rPr>
          <w:noProof/>
          <w:snapToGrid/>
        </w:rPr>
        <w:drawing>
          <wp:inline distT="0" distB="0" distL="0" distR="0" wp14:anchorId="38208822" wp14:editId="5313455C">
            <wp:extent cx="3742857" cy="16095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42857" cy="1609524"/>
                    </a:xfrm>
                    <a:prstGeom prst="rect">
                      <a:avLst/>
                    </a:prstGeom>
                  </pic:spPr>
                </pic:pic>
              </a:graphicData>
            </a:graphic>
          </wp:inline>
        </w:drawing>
      </w:r>
    </w:p>
    <w:p w14:paraId="36D16DBD" w14:textId="13DC212F" w:rsidR="00191ADE" w:rsidRPr="00854439" w:rsidRDefault="00E30C09" w:rsidP="00191ADE">
      <w:pPr>
        <w:pStyle w:val="ListParagraph"/>
        <w:widowControl/>
        <w:numPr>
          <w:ilvl w:val="0"/>
          <w:numId w:val="20"/>
        </w:numPr>
        <w:jc w:val="both"/>
        <w:rPr>
          <w:b/>
          <w:i/>
          <w:sz w:val="26"/>
          <w:szCs w:val="26"/>
        </w:rPr>
      </w:pPr>
      <w:r>
        <w:rPr>
          <w:sz w:val="26"/>
          <w:szCs w:val="26"/>
        </w:rPr>
        <w:t>Step</w:t>
      </w:r>
      <w:r w:rsidR="00191ADE" w:rsidRPr="00D11C25">
        <w:rPr>
          <w:sz w:val="26"/>
          <w:szCs w:val="26"/>
        </w:rPr>
        <w:t xml:space="preserve"> </w:t>
      </w:r>
      <w:r w:rsidR="00191ADE">
        <w:rPr>
          <w:sz w:val="26"/>
          <w:szCs w:val="26"/>
        </w:rPr>
        <w:t>2</w:t>
      </w:r>
      <w:r w:rsidR="00191ADE" w:rsidRPr="00D11C25">
        <w:rPr>
          <w:sz w:val="26"/>
          <w:szCs w:val="26"/>
        </w:rPr>
        <w:t xml:space="preserve">: </w:t>
      </w:r>
      <w:r>
        <w:rPr>
          <w:noProof/>
          <w:snapToGrid/>
          <w:sz w:val="26"/>
          <w:szCs w:val="26"/>
        </w:rPr>
        <w:t>Click bu</w:t>
      </w:r>
      <w:r w:rsidR="002745DC">
        <w:rPr>
          <w:noProof/>
          <w:snapToGrid/>
          <w:sz w:val="26"/>
          <w:szCs w:val="26"/>
        </w:rPr>
        <w:t>tton “Yes” to delete</w:t>
      </w:r>
      <w:r w:rsidR="00191ADE">
        <w:rPr>
          <w:noProof/>
          <w:snapToGrid/>
          <w:sz w:val="26"/>
          <w:szCs w:val="26"/>
        </w:rPr>
        <w:t>.</w:t>
      </w:r>
    </w:p>
    <w:p w14:paraId="01C9D479" w14:textId="59905F48" w:rsidR="00854439" w:rsidRPr="00B10114" w:rsidRDefault="005A5192" w:rsidP="00854439">
      <w:pPr>
        <w:pStyle w:val="Heading2"/>
        <w:rPr>
          <w:rFonts w:ascii="Times New Roman" w:hAnsi="Times New Roman"/>
          <w:sz w:val="26"/>
          <w:szCs w:val="26"/>
        </w:rPr>
      </w:pPr>
      <w:bookmarkStart w:id="25" w:name="_Toc14367891"/>
      <w:r>
        <w:rPr>
          <w:rFonts w:ascii="Times New Roman" w:hAnsi="Times New Roman"/>
          <w:sz w:val="26"/>
          <w:szCs w:val="26"/>
        </w:rPr>
        <w:t>Configure</w:t>
      </w:r>
      <w:r w:rsidR="00854439" w:rsidRPr="00B10114">
        <w:rPr>
          <w:rFonts w:ascii="Times New Roman" w:hAnsi="Times New Roman"/>
          <w:sz w:val="26"/>
          <w:szCs w:val="26"/>
        </w:rPr>
        <w:t xml:space="preserve"> </w:t>
      </w:r>
      <w:r w:rsidR="00854439">
        <w:rPr>
          <w:rFonts w:ascii="Times New Roman" w:hAnsi="Times New Roman"/>
          <w:sz w:val="26"/>
          <w:szCs w:val="26"/>
        </w:rPr>
        <w:t>Domain</w:t>
      </w:r>
      <w:r w:rsidR="008162CD">
        <w:rPr>
          <w:rFonts w:ascii="Times New Roman" w:hAnsi="Times New Roman"/>
          <w:sz w:val="26"/>
          <w:szCs w:val="26"/>
        </w:rPr>
        <w:t>s</w:t>
      </w:r>
      <w:r w:rsidR="00854439">
        <w:rPr>
          <w:rFonts w:ascii="Times New Roman" w:hAnsi="Times New Roman"/>
          <w:sz w:val="26"/>
          <w:szCs w:val="26"/>
        </w:rPr>
        <w:t xml:space="preserve"> (chat)</w:t>
      </w:r>
      <w:bookmarkEnd w:id="25"/>
    </w:p>
    <w:p w14:paraId="704D0110" w14:textId="798E9DE8" w:rsidR="0055033A" w:rsidRPr="0055033A" w:rsidRDefault="0055033A" w:rsidP="0055033A">
      <w:pPr>
        <w:pStyle w:val="ListParagraph"/>
        <w:numPr>
          <w:ilvl w:val="0"/>
          <w:numId w:val="20"/>
        </w:numPr>
        <w:jc w:val="both"/>
        <w:rPr>
          <w:sz w:val="26"/>
          <w:szCs w:val="26"/>
        </w:rPr>
      </w:pPr>
      <w:r>
        <w:rPr>
          <w:sz w:val="26"/>
          <w:szCs w:val="26"/>
        </w:rPr>
        <w:t>F</w:t>
      </w:r>
      <w:r w:rsidRPr="0055033A">
        <w:rPr>
          <w:sz w:val="26"/>
          <w:szCs w:val="26"/>
        </w:rPr>
        <w:t>unction to enable chat site configuration. Customers send chat via web chat channel - the transaction is waiting in Queue.</w:t>
      </w:r>
    </w:p>
    <w:p w14:paraId="1F94D3C9" w14:textId="552EC244" w:rsidR="002E5BEA" w:rsidRDefault="0055033A" w:rsidP="0055033A">
      <w:pPr>
        <w:pStyle w:val="ListParagraph"/>
        <w:numPr>
          <w:ilvl w:val="0"/>
          <w:numId w:val="20"/>
        </w:numPr>
        <w:jc w:val="both"/>
        <w:rPr>
          <w:sz w:val="26"/>
          <w:szCs w:val="26"/>
        </w:rPr>
      </w:pPr>
      <w:r w:rsidRPr="0055033A">
        <w:rPr>
          <w:sz w:val="26"/>
          <w:szCs w:val="26"/>
        </w:rPr>
        <w:t>The system automatically allocates email to agents according to the rotation algorithm.</w:t>
      </w:r>
    </w:p>
    <w:p w14:paraId="1D7A2E0B" w14:textId="1A37DA9D" w:rsidR="00854439" w:rsidRPr="00DA7F7A" w:rsidRDefault="0055033A" w:rsidP="00854439">
      <w:pPr>
        <w:pStyle w:val="ListParagraph"/>
        <w:widowControl/>
        <w:numPr>
          <w:ilvl w:val="0"/>
          <w:numId w:val="20"/>
        </w:numPr>
        <w:jc w:val="both"/>
        <w:rPr>
          <w:i/>
          <w:sz w:val="26"/>
          <w:szCs w:val="26"/>
        </w:rPr>
      </w:pPr>
      <w:r>
        <w:rPr>
          <w:sz w:val="26"/>
          <w:szCs w:val="26"/>
        </w:rPr>
        <w:t>From menu, click Settings/ Domains:</w:t>
      </w:r>
    </w:p>
    <w:p w14:paraId="73452D4A" w14:textId="7CBDF81F" w:rsidR="00854439" w:rsidRPr="00DA7F7A" w:rsidRDefault="0055033A" w:rsidP="00854439">
      <w:pPr>
        <w:ind w:left="0"/>
        <w:jc w:val="both"/>
        <w:rPr>
          <w:sz w:val="26"/>
          <w:szCs w:val="26"/>
        </w:rPr>
      </w:pPr>
      <w:r>
        <w:rPr>
          <w:noProof/>
          <w:snapToGrid/>
        </w:rPr>
        <w:drawing>
          <wp:inline distT="0" distB="0" distL="0" distR="0" wp14:anchorId="1EE4B72C" wp14:editId="4A338322">
            <wp:extent cx="5941695" cy="2433320"/>
            <wp:effectExtent l="0" t="0" r="190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1695" cy="2433320"/>
                    </a:xfrm>
                    <a:prstGeom prst="rect">
                      <a:avLst/>
                    </a:prstGeom>
                  </pic:spPr>
                </pic:pic>
              </a:graphicData>
            </a:graphic>
          </wp:inline>
        </w:drawing>
      </w:r>
    </w:p>
    <w:p w14:paraId="3FE77328" w14:textId="1FFAF075" w:rsidR="00854439" w:rsidRDefault="0055033A" w:rsidP="002546DA">
      <w:pPr>
        <w:pStyle w:val="Heading3"/>
      </w:pPr>
      <w:bookmarkStart w:id="26" w:name="_Toc14367892"/>
      <w:r>
        <w:lastRenderedPageBreak/>
        <w:t>Add new</w:t>
      </w:r>
      <w:r w:rsidR="00854439">
        <w:t xml:space="preserve"> </w:t>
      </w:r>
      <w:r>
        <w:t>d</w:t>
      </w:r>
      <w:r w:rsidR="008162CD">
        <w:t>omain</w:t>
      </w:r>
      <w:bookmarkEnd w:id="26"/>
    </w:p>
    <w:p w14:paraId="27D29BD5" w14:textId="38D70141" w:rsidR="00676C09" w:rsidRPr="00676C09" w:rsidRDefault="00632B9A" w:rsidP="00632B9A">
      <w:pPr>
        <w:pStyle w:val="ListParagraph"/>
        <w:numPr>
          <w:ilvl w:val="0"/>
          <w:numId w:val="20"/>
        </w:numPr>
        <w:rPr>
          <w:sz w:val="26"/>
          <w:szCs w:val="26"/>
        </w:rPr>
      </w:pPr>
      <w:r w:rsidRPr="00632B9A">
        <w:rPr>
          <w:sz w:val="26"/>
          <w:szCs w:val="26"/>
        </w:rPr>
        <w:t>The function allows to declare general information of the website, including: Name, Description</w:t>
      </w:r>
    </w:p>
    <w:p w14:paraId="7EEAA48C" w14:textId="0B14559D" w:rsidR="00632B9A" w:rsidRPr="00632B9A" w:rsidRDefault="00632B9A" w:rsidP="00854439">
      <w:pPr>
        <w:pStyle w:val="ListParagraph"/>
        <w:widowControl/>
        <w:numPr>
          <w:ilvl w:val="0"/>
          <w:numId w:val="20"/>
        </w:numPr>
        <w:jc w:val="both"/>
        <w:rPr>
          <w:i/>
          <w:sz w:val="26"/>
          <w:szCs w:val="26"/>
        </w:rPr>
      </w:pPr>
      <w:r>
        <w:rPr>
          <w:sz w:val="26"/>
          <w:szCs w:val="26"/>
        </w:rPr>
        <w:t>From Domain settings, click “Add” button:</w:t>
      </w:r>
    </w:p>
    <w:p w14:paraId="17FCC1AB" w14:textId="63343FA6" w:rsidR="00854439" w:rsidRDefault="00632B9A" w:rsidP="00854439">
      <w:pPr>
        <w:widowControl/>
        <w:ind w:left="0"/>
        <w:jc w:val="center"/>
        <w:rPr>
          <w:i/>
          <w:sz w:val="26"/>
          <w:szCs w:val="26"/>
        </w:rPr>
      </w:pPr>
      <w:r>
        <w:rPr>
          <w:noProof/>
          <w:snapToGrid/>
        </w:rPr>
        <w:drawing>
          <wp:inline distT="0" distB="0" distL="0" distR="0" wp14:anchorId="667AA815" wp14:editId="168350C8">
            <wp:extent cx="5941695" cy="2090420"/>
            <wp:effectExtent l="0" t="0" r="190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1695" cy="2090420"/>
                    </a:xfrm>
                    <a:prstGeom prst="rect">
                      <a:avLst/>
                    </a:prstGeom>
                  </pic:spPr>
                </pic:pic>
              </a:graphicData>
            </a:graphic>
          </wp:inline>
        </w:drawing>
      </w:r>
    </w:p>
    <w:p w14:paraId="102F3047" w14:textId="39740419" w:rsidR="008162CD" w:rsidRPr="008162CD" w:rsidRDefault="00632B9A" w:rsidP="00FF3AFD">
      <w:pPr>
        <w:pStyle w:val="ListParagraph"/>
        <w:widowControl/>
        <w:numPr>
          <w:ilvl w:val="0"/>
          <w:numId w:val="25"/>
        </w:numPr>
        <w:rPr>
          <w:i/>
          <w:sz w:val="26"/>
          <w:szCs w:val="26"/>
        </w:rPr>
      </w:pPr>
      <w:r>
        <w:rPr>
          <w:sz w:val="26"/>
          <w:szCs w:val="26"/>
        </w:rPr>
        <w:t>It shows:</w:t>
      </w:r>
    </w:p>
    <w:p w14:paraId="664E9DA0" w14:textId="4ED63D83" w:rsidR="008162CD" w:rsidRPr="008162CD" w:rsidRDefault="00632B9A" w:rsidP="008162CD">
      <w:pPr>
        <w:widowControl/>
        <w:ind w:left="0"/>
        <w:jc w:val="center"/>
        <w:rPr>
          <w:i/>
          <w:sz w:val="26"/>
          <w:szCs w:val="26"/>
        </w:rPr>
      </w:pPr>
      <w:r>
        <w:rPr>
          <w:noProof/>
          <w:snapToGrid/>
        </w:rPr>
        <w:drawing>
          <wp:inline distT="0" distB="0" distL="0" distR="0" wp14:anchorId="0C02B823" wp14:editId="5F5EDF9E">
            <wp:extent cx="4342857" cy="3371429"/>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2857" cy="3371429"/>
                    </a:xfrm>
                    <a:prstGeom prst="rect">
                      <a:avLst/>
                    </a:prstGeom>
                  </pic:spPr>
                </pic:pic>
              </a:graphicData>
            </a:graphic>
          </wp:inline>
        </w:drawing>
      </w:r>
    </w:p>
    <w:p w14:paraId="569E7458" w14:textId="5B656530" w:rsidR="00854439" w:rsidRPr="00022E67" w:rsidRDefault="00632B9A" w:rsidP="00854439">
      <w:pPr>
        <w:pStyle w:val="ListParagraph"/>
        <w:widowControl/>
        <w:numPr>
          <w:ilvl w:val="0"/>
          <w:numId w:val="20"/>
        </w:numPr>
        <w:jc w:val="both"/>
        <w:rPr>
          <w:b/>
          <w:i/>
          <w:sz w:val="26"/>
          <w:szCs w:val="26"/>
        </w:rPr>
      </w:pPr>
      <w:r>
        <w:rPr>
          <w:sz w:val="26"/>
          <w:szCs w:val="26"/>
        </w:rPr>
        <w:t>Step 2: Input information:</w:t>
      </w:r>
    </w:p>
    <w:p w14:paraId="17E228CA" w14:textId="0E32A609" w:rsidR="00854439" w:rsidRPr="00602475" w:rsidRDefault="00632B9A" w:rsidP="00854439">
      <w:pPr>
        <w:pStyle w:val="ListParagraph"/>
        <w:widowControl/>
        <w:numPr>
          <w:ilvl w:val="1"/>
          <w:numId w:val="20"/>
        </w:numPr>
        <w:jc w:val="both"/>
        <w:rPr>
          <w:b/>
          <w:i/>
          <w:sz w:val="26"/>
          <w:szCs w:val="26"/>
        </w:rPr>
      </w:pPr>
      <w:r>
        <w:rPr>
          <w:noProof/>
          <w:snapToGrid/>
          <w:sz w:val="26"/>
          <w:szCs w:val="26"/>
        </w:rPr>
        <w:t>Domain name</w:t>
      </w:r>
      <w:r w:rsidR="00854439">
        <w:rPr>
          <w:noProof/>
          <w:snapToGrid/>
          <w:sz w:val="26"/>
          <w:szCs w:val="26"/>
        </w:rPr>
        <w:t xml:space="preserve"> (*)</w:t>
      </w:r>
    </w:p>
    <w:p w14:paraId="6E3FA0B9" w14:textId="73E0E8D2" w:rsidR="00854439" w:rsidRPr="008162CD" w:rsidRDefault="00632B9A" w:rsidP="00854439">
      <w:pPr>
        <w:pStyle w:val="ListParagraph"/>
        <w:widowControl/>
        <w:numPr>
          <w:ilvl w:val="1"/>
          <w:numId w:val="20"/>
        </w:numPr>
        <w:jc w:val="both"/>
        <w:rPr>
          <w:b/>
          <w:i/>
          <w:sz w:val="26"/>
          <w:szCs w:val="26"/>
        </w:rPr>
      </w:pPr>
      <w:r>
        <w:rPr>
          <w:noProof/>
          <w:snapToGrid/>
          <w:sz w:val="26"/>
          <w:szCs w:val="26"/>
        </w:rPr>
        <w:t>Description:</w:t>
      </w:r>
    </w:p>
    <w:p w14:paraId="2FF9DCB1" w14:textId="4E95DE6B" w:rsidR="008162CD" w:rsidRPr="00894268" w:rsidRDefault="00632B9A" w:rsidP="00854439">
      <w:pPr>
        <w:pStyle w:val="ListParagraph"/>
        <w:widowControl/>
        <w:numPr>
          <w:ilvl w:val="1"/>
          <w:numId w:val="20"/>
        </w:numPr>
        <w:jc w:val="both"/>
        <w:rPr>
          <w:b/>
          <w:i/>
          <w:sz w:val="26"/>
          <w:szCs w:val="26"/>
        </w:rPr>
      </w:pPr>
      <w:r>
        <w:rPr>
          <w:noProof/>
          <w:snapToGrid/>
          <w:color w:val="FF0000"/>
          <w:sz w:val="26"/>
          <w:szCs w:val="26"/>
        </w:rPr>
        <w:t>Note</w:t>
      </w:r>
      <w:r w:rsidR="008162CD">
        <w:rPr>
          <w:noProof/>
          <w:snapToGrid/>
          <w:sz w:val="26"/>
          <w:szCs w:val="26"/>
        </w:rPr>
        <w:t>: checkbox</w:t>
      </w:r>
      <w:r>
        <w:rPr>
          <w:noProof/>
          <w:snapToGrid/>
          <w:sz w:val="26"/>
          <w:szCs w:val="26"/>
        </w:rPr>
        <w:t>: Allow create reflected</w:t>
      </w:r>
      <w:r w:rsidR="008162CD">
        <w:rPr>
          <w:noProof/>
          <w:snapToGrid/>
          <w:sz w:val="26"/>
          <w:szCs w:val="26"/>
        </w:rPr>
        <w:t xml:space="preserve">: </w:t>
      </w:r>
      <w:r>
        <w:rPr>
          <w:noProof/>
          <w:snapToGrid/>
          <w:sz w:val="26"/>
          <w:szCs w:val="26"/>
        </w:rPr>
        <w:t>do not care</w:t>
      </w:r>
    </w:p>
    <w:p w14:paraId="50962D12" w14:textId="06A02851" w:rsidR="00854439" w:rsidRPr="00894268" w:rsidRDefault="00632B9A" w:rsidP="00854439">
      <w:pPr>
        <w:pStyle w:val="ListParagraph"/>
        <w:widowControl/>
        <w:numPr>
          <w:ilvl w:val="0"/>
          <w:numId w:val="20"/>
        </w:numPr>
        <w:jc w:val="both"/>
        <w:rPr>
          <w:b/>
          <w:i/>
          <w:sz w:val="26"/>
          <w:szCs w:val="26"/>
        </w:rPr>
      </w:pPr>
      <w:r>
        <w:rPr>
          <w:sz w:val="26"/>
          <w:szCs w:val="26"/>
        </w:rPr>
        <w:lastRenderedPageBreak/>
        <w:t>Step</w:t>
      </w:r>
      <w:r w:rsidR="00854439" w:rsidRPr="00D11C25">
        <w:rPr>
          <w:sz w:val="26"/>
          <w:szCs w:val="26"/>
        </w:rPr>
        <w:t xml:space="preserve"> </w:t>
      </w:r>
      <w:r w:rsidR="00854439">
        <w:rPr>
          <w:sz w:val="26"/>
          <w:szCs w:val="26"/>
        </w:rPr>
        <w:t>3</w:t>
      </w:r>
      <w:r w:rsidR="00854439" w:rsidRPr="00D11C25">
        <w:rPr>
          <w:sz w:val="26"/>
          <w:szCs w:val="26"/>
        </w:rPr>
        <w:t xml:space="preserve">: </w:t>
      </w:r>
      <w:r w:rsidR="00854439">
        <w:rPr>
          <w:noProof/>
          <w:snapToGrid/>
          <w:sz w:val="26"/>
          <w:szCs w:val="26"/>
        </w:rPr>
        <w:t xml:space="preserve">Click button </w:t>
      </w:r>
      <w:r w:rsidR="00854439">
        <w:rPr>
          <w:b/>
          <w:noProof/>
          <w:snapToGrid/>
          <w:sz w:val="26"/>
          <w:szCs w:val="26"/>
        </w:rPr>
        <w:t>“</w:t>
      </w:r>
      <w:r>
        <w:rPr>
          <w:b/>
          <w:noProof/>
          <w:snapToGrid/>
          <w:sz w:val="26"/>
          <w:szCs w:val="26"/>
        </w:rPr>
        <w:t>Submit”.</w:t>
      </w:r>
    </w:p>
    <w:p w14:paraId="6152E699" w14:textId="0449625F" w:rsidR="002546DA" w:rsidRPr="002546DA" w:rsidRDefault="00632B9A" w:rsidP="002546DA">
      <w:pPr>
        <w:pStyle w:val="ListParagraph"/>
        <w:widowControl/>
        <w:numPr>
          <w:ilvl w:val="0"/>
          <w:numId w:val="20"/>
        </w:numPr>
        <w:jc w:val="both"/>
        <w:rPr>
          <w:b/>
          <w:i/>
          <w:sz w:val="26"/>
          <w:szCs w:val="26"/>
        </w:rPr>
      </w:pPr>
      <w:r w:rsidRPr="00632B9A">
        <w:rPr>
          <w:sz w:val="26"/>
          <w:szCs w:val="26"/>
        </w:rPr>
        <w:t>After adding the website successfully, it is necessary to configure the next tab: Display configuration and Enter information</w:t>
      </w:r>
      <w:r>
        <w:rPr>
          <w:sz w:val="26"/>
          <w:szCs w:val="26"/>
        </w:rPr>
        <w:t xml:space="preserve">. </w:t>
      </w:r>
    </w:p>
    <w:p w14:paraId="22D1307B" w14:textId="040CFBCE" w:rsidR="002546DA" w:rsidRDefault="002546DA" w:rsidP="002546DA">
      <w:pPr>
        <w:pStyle w:val="Heading3"/>
      </w:pPr>
      <w:r>
        <w:rPr>
          <w:sz w:val="26"/>
          <w:szCs w:val="26"/>
        </w:rPr>
        <w:t xml:space="preserve"> </w:t>
      </w:r>
      <w:bookmarkStart w:id="27" w:name="_Toc14367893"/>
      <w:r>
        <w:t>Edit Domain</w:t>
      </w:r>
      <w:bookmarkEnd w:id="27"/>
    </w:p>
    <w:p w14:paraId="4E3DAE2F" w14:textId="77777777" w:rsidR="002546DA" w:rsidRPr="00E85CA7" w:rsidRDefault="002546DA" w:rsidP="002546DA">
      <w:pPr>
        <w:pStyle w:val="ListParagraph"/>
        <w:widowControl/>
        <w:numPr>
          <w:ilvl w:val="0"/>
          <w:numId w:val="20"/>
        </w:numPr>
        <w:jc w:val="both"/>
        <w:rPr>
          <w:i/>
          <w:sz w:val="26"/>
          <w:szCs w:val="26"/>
        </w:rPr>
      </w:pPr>
      <w:r>
        <w:rPr>
          <w:sz w:val="26"/>
          <w:szCs w:val="26"/>
        </w:rPr>
        <w:t>Step</w:t>
      </w:r>
      <w:r w:rsidRPr="00D11C25">
        <w:rPr>
          <w:sz w:val="26"/>
          <w:szCs w:val="26"/>
        </w:rPr>
        <w:t xml:space="preserve"> </w:t>
      </w:r>
      <w:r>
        <w:rPr>
          <w:sz w:val="26"/>
          <w:szCs w:val="26"/>
        </w:rPr>
        <w:t>1</w:t>
      </w:r>
      <w:r w:rsidRPr="00D11C25">
        <w:rPr>
          <w:sz w:val="26"/>
          <w:szCs w:val="26"/>
        </w:rPr>
        <w:t xml:space="preserve">: </w:t>
      </w:r>
      <w:r>
        <w:rPr>
          <w:sz w:val="26"/>
          <w:szCs w:val="26"/>
        </w:rPr>
        <w:t xml:space="preserve">On list domains, click Edit icon: </w:t>
      </w:r>
    </w:p>
    <w:p w14:paraId="2F501033" w14:textId="77777777" w:rsidR="002546DA" w:rsidRPr="00E85CA7" w:rsidRDefault="002546DA" w:rsidP="002546DA">
      <w:pPr>
        <w:widowControl/>
        <w:ind w:left="0"/>
        <w:jc w:val="both"/>
        <w:rPr>
          <w:i/>
          <w:sz w:val="26"/>
          <w:szCs w:val="26"/>
        </w:rPr>
      </w:pPr>
      <w:r>
        <w:rPr>
          <w:noProof/>
          <w:snapToGrid/>
        </w:rPr>
        <w:drawing>
          <wp:inline distT="0" distB="0" distL="0" distR="0" wp14:anchorId="25649965" wp14:editId="1F5D9175">
            <wp:extent cx="5941695" cy="2055495"/>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1695" cy="2055495"/>
                    </a:xfrm>
                    <a:prstGeom prst="rect">
                      <a:avLst/>
                    </a:prstGeom>
                  </pic:spPr>
                </pic:pic>
              </a:graphicData>
            </a:graphic>
          </wp:inline>
        </w:drawing>
      </w:r>
    </w:p>
    <w:p w14:paraId="2D8A472D" w14:textId="77777777" w:rsidR="002546DA" w:rsidRPr="00012394" w:rsidRDefault="002546DA" w:rsidP="002546DA">
      <w:pPr>
        <w:pStyle w:val="ListParagraph"/>
        <w:widowControl/>
        <w:numPr>
          <w:ilvl w:val="0"/>
          <w:numId w:val="25"/>
        </w:numPr>
        <w:jc w:val="both"/>
        <w:rPr>
          <w:i/>
          <w:sz w:val="26"/>
          <w:szCs w:val="26"/>
        </w:rPr>
      </w:pPr>
      <w:r w:rsidRPr="00E85CA7">
        <w:rPr>
          <w:noProof/>
          <w:snapToGrid/>
          <w:sz w:val="26"/>
          <w:szCs w:val="26"/>
        </w:rPr>
        <w:t xml:space="preserve"> </w:t>
      </w:r>
      <w:r>
        <w:rPr>
          <w:noProof/>
          <w:snapToGrid/>
          <w:sz w:val="26"/>
          <w:szCs w:val="26"/>
        </w:rPr>
        <w:t>The screen shows</w:t>
      </w:r>
      <w:r w:rsidRPr="00E85CA7">
        <w:rPr>
          <w:noProof/>
          <w:snapToGrid/>
          <w:sz w:val="26"/>
          <w:szCs w:val="26"/>
        </w:rPr>
        <w:t>:</w:t>
      </w:r>
    </w:p>
    <w:p w14:paraId="2CD94A3D" w14:textId="77777777" w:rsidR="002546DA" w:rsidRDefault="002546DA" w:rsidP="002546DA">
      <w:pPr>
        <w:widowControl/>
        <w:ind w:left="0"/>
        <w:jc w:val="both"/>
        <w:rPr>
          <w:i/>
          <w:sz w:val="26"/>
          <w:szCs w:val="26"/>
        </w:rPr>
      </w:pPr>
      <w:r>
        <w:rPr>
          <w:noProof/>
          <w:snapToGrid/>
        </w:rPr>
        <w:drawing>
          <wp:inline distT="0" distB="0" distL="0" distR="0" wp14:anchorId="63A20035" wp14:editId="58EECEC3">
            <wp:extent cx="5941695" cy="193294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1695" cy="1932940"/>
                    </a:xfrm>
                    <a:prstGeom prst="rect">
                      <a:avLst/>
                    </a:prstGeom>
                  </pic:spPr>
                </pic:pic>
              </a:graphicData>
            </a:graphic>
          </wp:inline>
        </w:drawing>
      </w:r>
    </w:p>
    <w:p w14:paraId="2701C52D" w14:textId="77777777" w:rsidR="002546DA" w:rsidRDefault="002546DA" w:rsidP="002546DA">
      <w:pPr>
        <w:pStyle w:val="Heading4"/>
      </w:pPr>
      <w:r>
        <w:t>Tab Information web</w:t>
      </w:r>
    </w:p>
    <w:p w14:paraId="09F61FF9" w14:textId="77777777" w:rsidR="002546DA" w:rsidRPr="00DD1BA5" w:rsidRDefault="002546DA" w:rsidP="002546DA">
      <w:pPr>
        <w:pStyle w:val="ListParagraph"/>
        <w:widowControl/>
        <w:numPr>
          <w:ilvl w:val="0"/>
          <w:numId w:val="20"/>
        </w:numPr>
        <w:jc w:val="both"/>
        <w:rPr>
          <w:i/>
          <w:sz w:val="26"/>
          <w:szCs w:val="26"/>
        </w:rPr>
      </w:pPr>
      <w:r w:rsidRPr="00267412">
        <w:rPr>
          <w:sz w:val="26"/>
          <w:szCs w:val="26"/>
        </w:rPr>
        <w:t>Allow</w:t>
      </w:r>
      <w:r>
        <w:rPr>
          <w:sz w:val="26"/>
          <w:szCs w:val="26"/>
        </w:rPr>
        <w:t xml:space="preserve"> users to update information n</w:t>
      </w:r>
      <w:r w:rsidRPr="00267412">
        <w:rPr>
          <w:sz w:val="26"/>
          <w:szCs w:val="26"/>
        </w:rPr>
        <w:t>ame, website description</w:t>
      </w:r>
    </w:p>
    <w:p w14:paraId="42355804" w14:textId="77777777" w:rsidR="002546DA" w:rsidRPr="00DD1BA5" w:rsidRDefault="002546DA" w:rsidP="002546DA">
      <w:pPr>
        <w:widowControl/>
        <w:ind w:left="0"/>
        <w:jc w:val="both"/>
        <w:rPr>
          <w:i/>
          <w:sz w:val="26"/>
          <w:szCs w:val="26"/>
        </w:rPr>
      </w:pPr>
      <w:r>
        <w:rPr>
          <w:noProof/>
          <w:snapToGrid/>
        </w:rPr>
        <w:lastRenderedPageBreak/>
        <w:drawing>
          <wp:inline distT="0" distB="0" distL="0" distR="0" wp14:anchorId="5C7F030D" wp14:editId="0FA4FF5D">
            <wp:extent cx="5941695" cy="2035810"/>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1695" cy="2035810"/>
                    </a:xfrm>
                    <a:prstGeom prst="rect">
                      <a:avLst/>
                    </a:prstGeom>
                  </pic:spPr>
                </pic:pic>
              </a:graphicData>
            </a:graphic>
          </wp:inline>
        </w:drawing>
      </w:r>
    </w:p>
    <w:p w14:paraId="137E7303" w14:textId="77777777" w:rsidR="002546DA" w:rsidRDefault="002546DA" w:rsidP="002546DA">
      <w:pPr>
        <w:pStyle w:val="Heading4"/>
      </w:pPr>
      <w:r>
        <w:t xml:space="preserve">Tab Manage service </w:t>
      </w:r>
    </w:p>
    <w:p w14:paraId="750F0098" w14:textId="77777777" w:rsidR="002546DA" w:rsidRPr="00267412" w:rsidRDefault="002546DA" w:rsidP="002546DA">
      <w:pPr>
        <w:pStyle w:val="ListParagraph"/>
        <w:widowControl/>
        <w:numPr>
          <w:ilvl w:val="0"/>
          <w:numId w:val="20"/>
        </w:numPr>
        <w:jc w:val="both"/>
        <w:rPr>
          <w:sz w:val="26"/>
          <w:szCs w:val="26"/>
        </w:rPr>
      </w:pPr>
      <w:r w:rsidRPr="00267412">
        <w:rPr>
          <w:sz w:val="26"/>
          <w:szCs w:val="26"/>
        </w:rPr>
        <w:t>Allow to add / edit / delete services for the website.</w:t>
      </w:r>
    </w:p>
    <w:p w14:paraId="5B96C47F" w14:textId="77777777" w:rsidR="002546DA" w:rsidRPr="00641C69" w:rsidRDefault="002546DA" w:rsidP="002546DA">
      <w:pPr>
        <w:pStyle w:val="ListParagraph"/>
        <w:widowControl/>
        <w:numPr>
          <w:ilvl w:val="0"/>
          <w:numId w:val="20"/>
        </w:numPr>
        <w:jc w:val="both"/>
        <w:rPr>
          <w:i/>
          <w:sz w:val="26"/>
          <w:szCs w:val="26"/>
        </w:rPr>
      </w:pPr>
      <w:r w:rsidRPr="00267412">
        <w:rPr>
          <w:sz w:val="26"/>
          <w:szCs w:val="26"/>
        </w:rPr>
        <w:t>When adding a new domain, by default, the system generates a service itself. Admin can also declare additional services.</w:t>
      </w:r>
    </w:p>
    <w:p w14:paraId="41FD30F3" w14:textId="77777777" w:rsidR="002546DA" w:rsidRPr="00641C69" w:rsidRDefault="002546DA" w:rsidP="002546DA">
      <w:pPr>
        <w:widowControl/>
        <w:ind w:left="0"/>
        <w:jc w:val="both"/>
        <w:rPr>
          <w:i/>
          <w:sz w:val="26"/>
          <w:szCs w:val="26"/>
        </w:rPr>
      </w:pPr>
      <w:r>
        <w:rPr>
          <w:noProof/>
          <w:snapToGrid/>
        </w:rPr>
        <w:drawing>
          <wp:inline distT="0" distB="0" distL="0" distR="0" wp14:anchorId="47E54D01" wp14:editId="42C7FE5F">
            <wp:extent cx="5941695" cy="192722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1695" cy="1927225"/>
                    </a:xfrm>
                    <a:prstGeom prst="rect">
                      <a:avLst/>
                    </a:prstGeom>
                  </pic:spPr>
                </pic:pic>
              </a:graphicData>
            </a:graphic>
          </wp:inline>
        </w:drawing>
      </w:r>
    </w:p>
    <w:p w14:paraId="294BBAF0" w14:textId="77777777" w:rsidR="002546DA" w:rsidRPr="00267412" w:rsidRDefault="002546DA" w:rsidP="002546DA">
      <w:pPr>
        <w:pStyle w:val="ListParagraph"/>
        <w:widowControl/>
        <w:numPr>
          <w:ilvl w:val="1"/>
          <w:numId w:val="20"/>
        </w:numPr>
        <w:jc w:val="both"/>
        <w:rPr>
          <w:sz w:val="26"/>
          <w:szCs w:val="26"/>
        </w:rPr>
      </w:pPr>
      <w:r w:rsidRPr="00267412">
        <w:rPr>
          <w:sz w:val="26"/>
          <w:szCs w:val="26"/>
        </w:rPr>
        <w:t>Domains with only 1 service -&gt; Customers who chat on the web will not have to choose the service</w:t>
      </w:r>
    </w:p>
    <w:p w14:paraId="594F48CD" w14:textId="77777777" w:rsidR="002546DA" w:rsidRPr="00A84635" w:rsidRDefault="002546DA" w:rsidP="002546DA">
      <w:pPr>
        <w:pStyle w:val="ListParagraph"/>
        <w:widowControl/>
        <w:numPr>
          <w:ilvl w:val="1"/>
          <w:numId w:val="20"/>
        </w:numPr>
        <w:jc w:val="both"/>
        <w:rPr>
          <w:i/>
          <w:sz w:val="26"/>
          <w:szCs w:val="26"/>
        </w:rPr>
      </w:pPr>
      <w:r w:rsidRPr="00267412">
        <w:rPr>
          <w:sz w:val="26"/>
          <w:szCs w:val="26"/>
        </w:rPr>
        <w:t>For domains with many services -&gt; Web chat customers must choose the service</w:t>
      </w:r>
    </w:p>
    <w:p w14:paraId="51A8C27A" w14:textId="77777777" w:rsidR="002546DA" w:rsidRPr="00A84635" w:rsidRDefault="002546DA" w:rsidP="002546DA">
      <w:pPr>
        <w:pStyle w:val="ListParagraph"/>
        <w:widowControl/>
        <w:numPr>
          <w:ilvl w:val="0"/>
          <w:numId w:val="20"/>
        </w:numPr>
        <w:jc w:val="both"/>
        <w:rPr>
          <w:b/>
          <w:i/>
          <w:sz w:val="26"/>
          <w:szCs w:val="26"/>
        </w:rPr>
      </w:pPr>
      <w:r>
        <w:rPr>
          <w:b/>
          <w:sz w:val="26"/>
          <w:szCs w:val="26"/>
        </w:rPr>
        <w:t>Add new service</w:t>
      </w:r>
    </w:p>
    <w:p w14:paraId="5239B2A3" w14:textId="77777777" w:rsidR="002546DA" w:rsidRPr="00267412" w:rsidRDefault="002546DA" w:rsidP="002546DA">
      <w:pPr>
        <w:pStyle w:val="ListParagraph"/>
        <w:widowControl/>
        <w:numPr>
          <w:ilvl w:val="1"/>
          <w:numId w:val="20"/>
        </w:numPr>
        <w:jc w:val="both"/>
        <w:rPr>
          <w:i/>
          <w:sz w:val="26"/>
          <w:szCs w:val="26"/>
        </w:rPr>
      </w:pPr>
      <w:r>
        <w:rPr>
          <w:sz w:val="26"/>
          <w:szCs w:val="26"/>
        </w:rPr>
        <w:t>From Manage service screen, click Add button:</w:t>
      </w:r>
    </w:p>
    <w:p w14:paraId="0A86FBC6" w14:textId="77777777" w:rsidR="002546DA" w:rsidRPr="00A84635" w:rsidRDefault="002546DA" w:rsidP="002546DA">
      <w:pPr>
        <w:widowControl/>
        <w:ind w:left="0"/>
        <w:jc w:val="center"/>
        <w:rPr>
          <w:i/>
          <w:sz w:val="26"/>
          <w:szCs w:val="26"/>
        </w:rPr>
      </w:pPr>
      <w:r>
        <w:rPr>
          <w:noProof/>
          <w:snapToGrid/>
        </w:rPr>
        <w:lastRenderedPageBreak/>
        <w:drawing>
          <wp:inline distT="0" distB="0" distL="0" distR="0" wp14:anchorId="0D7668A4" wp14:editId="12992529">
            <wp:extent cx="4266667" cy="307619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6667" cy="3076190"/>
                    </a:xfrm>
                    <a:prstGeom prst="rect">
                      <a:avLst/>
                    </a:prstGeom>
                  </pic:spPr>
                </pic:pic>
              </a:graphicData>
            </a:graphic>
          </wp:inline>
        </w:drawing>
      </w:r>
    </w:p>
    <w:p w14:paraId="77758543" w14:textId="77777777" w:rsidR="002546DA" w:rsidRPr="00A84635" w:rsidRDefault="002546DA" w:rsidP="002546DA">
      <w:pPr>
        <w:pStyle w:val="ListParagraph"/>
        <w:widowControl/>
        <w:numPr>
          <w:ilvl w:val="1"/>
          <w:numId w:val="20"/>
        </w:numPr>
        <w:jc w:val="both"/>
        <w:rPr>
          <w:i/>
          <w:sz w:val="26"/>
          <w:szCs w:val="26"/>
        </w:rPr>
      </w:pPr>
      <w:r>
        <w:rPr>
          <w:sz w:val="26"/>
          <w:szCs w:val="26"/>
        </w:rPr>
        <w:t>Input information:</w:t>
      </w:r>
    </w:p>
    <w:p w14:paraId="72864D3A" w14:textId="77777777" w:rsidR="002546DA" w:rsidRPr="00A84635" w:rsidRDefault="002546DA" w:rsidP="002546DA">
      <w:pPr>
        <w:pStyle w:val="ListParagraph"/>
        <w:widowControl/>
        <w:numPr>
          <w:ilvl w:val="2"/>
          <w:numId w:val="20"/>
        </w:numPr>
        <w:jc w:val="both"/>
        <w:rPr>
          <w:i/>
          <w:sz w:val="26"/>
          <w:szCs w:val="26"/>
        </w:rPr>
      </w:pPr>
      <w:r>
        <w:rPr>
          <w:sz w:val="26"/>
          <w:szCs w:val="26"/>
        </w:rPr>
        <w:t>Service name (*)</w:t>
      </w:r>
    </w:p>
    <w:p w14:paraId="254DADDF" w14:textId="77777777" w:rsidR="002546DA" w:rsidRPr="00A84635" w:rsidRDefault="002546DA" w:rsidP="002546DA">
      <w:pPr>
        <w:pStyle w:val="ListParagraph"/>
        <w:widowControl/>
        <w:numPr>
          <w:ilvl w:val="2"/>
          <w:numId w:val="20"/>
        </w:numPr>
        <w:jc w:val="both"/>
        <w:rPr>
          <w:i/>
          <w:sz w:val="26"/>
          <w:szCs w:val="26"/>
        </w:rPr>
      </w:pPr>
      <w:r>
        <w:rPr>
          <w:sz w:val="26"/>
          <w:szCs w:val="26"/>
        </w:rPr>
        <w:t>Description</w:t>
      </w:r>
    </w:p>
    <w:p w14:paraId="30140AF8" w14:textId="77777777" w:rsidR="002546DA" w:rsidRPr="00EC6AD0" w:rsidRDefault="002546DA" w:rsidP="002546DA">
      <w:pPr>
        <w:pStyle w:val="ListParagraph"/>
        <w:widowControl/>
        <w:numPr>
          <w:ilvl w:val="1"/>
          <w:numId w:val="20"/>
        </w:numPr>
        <w:jc w:val="both"/>
        <w:rPr>
          <w:i/>
          <w:sz w:val="26"/>
          <w:szCs w:val="26"/>
        </w:rPr>
      </w:pPr>
      <w:proofErr w:type="gramStart"/>
      <w:r>
        <w:rPr>
          <w:sz w:val="26"/>
          <w:szCs w:val="26"/>
        </w:rPr>
        <w:t>Click  “</w:t>
      </w:r>
      <w:proofErr w:type="gramEnd"/>
      <w:r>
        <w:rPr>
          <w:b/>
          <w:sz w:val="26"/>
          <w:szCs w:val="26"/>
        </w:rPr>
        <w:t>Submit”</w:t>
      </w:r>
    </w:p>
    <w:p w14:paraId="0BF5A676" w14:textId="77777777" w:rsidR="002546DA" w:rsidRPr="00EC6AD0" w:rsidRDefault="002546DA" w:rsidP="002546DA">
      <w:pPr>
        <w:pStyle w:val="ListParagraph"/>
        <w:widowControl/>
        <w:numPr>
          <w:ilvl w:val="0"/>
          <w:numId w:val="20"/>
        </w:numPr>
        <w:jc w:val="both"/>
        <w:rPr>
          <w:b/>
          <w:i/>
          <w:sz w:val="26"/>
          <w:szCs w:val="26"/>
        </w:rPr>
      </w:pPr>
      <w:r>
        <w:rPr>
          <w:b/>
          <w:sz w:val="26"/>
          <w:szCs w:val="26"/>
        </w:rPr>
        <w:t>Edit service</w:t>
      </w:r>
    </w:p>
    <w:p w14:paraId="69FFB297" w14:textId="77777777" w:rsidR="002546DA" w:rsidRPr="00C579CB" w:rsidRDefault="002546DA" w:rsidP="002546DA">
      <w:pPr>
        <w:pStyle w:val="ListParagraph"/>
        <w:widowControl/>
        <w:numPr>
          <w:ilvl w:val="1"/>
          <w:numId w:val="20"/>
        </w:numPr>
        <w:jc w:val="both"/>
        <w:rPr>
          <w:i/>
          <w:sz w:val="26"/>
          <w:szCs w:val="26"/>
        </w:rPr>
      </w:pPr>
      <w:r>
        <w:rPr>
          <w:sz w:val="26"/>
          <w:szCs w:val="26"/>
        </w:rPr>
        <w:t>On Manage service screen, click icon at which line you want to edit:</w:t>
      </w:r>
    </w:p>
    <w:p w14:paraId="11732DC4" w14:textId="77777777" w:rsidR="002546DA" w:rsidRDefault="002546DA" w:rsidP="002546DA">
      <w:pPr>
        <w:widowControl/>
        <w:ind w:left="0"/>
        <w:jc w:val="both"/>
        <w:rPr>
          <w:i/>
          <w:sz w:val="26"/>
          <w:szCs w:val="26"/>
        </w:rPr>
      </w:pPr>
      <w:r>
        <w:rPr>
          <w:noProof/>
          <w:snapToGrid/>
        </w:rPr>
        <w:drawing>
          <wp:inline distT="0" distB="0" distL="0" distR="0" wp14:anchorId="1833579C" wp14:editId="04B4BA9E">
            <wp:extent cx="5941695" cy="197167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1695" cy="1971675"/>
                    </a:xfrm>
                    <a:prstGeom prst="rect">
                      <a:avLst/>
                    </a:prstGeom>
                  </pic:spPr>
                </pic:pic>
              </a:graphicData>
            </a:graphic>
          </wp:inline>
        </w:drawing>
      </w:r>
    </w:p>
    <w:p w14:paraId="0AAF62B1" w14:textId="77777777" w:rsidR="002546DA" w:rsidRPr="00A84635" w:rsidRDefault="002546DA" w:rsidP="002546DA">
      <w:pPr>
        <w:pStyle w:val="ListParagraph"/>
        <w:widowControl/>
        <w:numPr>
          <w:ilvl w:val="0"/>
          <w:numId w:val="25"/>
        </w:numPr>
        <w:jc w:val="both"/>
        <w:rPr>
          <w:sz w:val="26"/>
          <w:szCs w:val="26"/>
        </w:rPr>
      </w:pPr>
      <w:r>
        <w:rPr>
          <w:sz w:val="26"/>
          <w:szCs w:val="26"/>
        </w:rPr>
        <w:t>It shows:</w:t>
      </w:r>
    </w:p>
    <w:p w14:paraId="0569D368" w14:textId="77777777" w:rsidR="002546DA" w:rsidRPr="00A84635" w:rsidRDefault="002546DA" w:rsidP="002546DA">
      <w:pPr>
        <w:widowControl/>
        <w:ind w:left="0"/>
        <w:jc w:val="center"/>
      </w:pPr>
      <w:r>
        <w:rPr>
          <w:noProof/>
          <w:snapToGrid/>
        </w:rPr>
        <w:lastRenderedPageBreak/>
        <w:drawing>
          <wp:inline distT="0" distB="0" distL="0" distR="0" wp14:anchorId="2467E2B1" wp14:editId="407068FB">
            <wp:extent cx="4247619" cy="303809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47619" cy="3038095"/>
                    </a:xfrm>
                    <a:prstGeom prst="rect">
                      <a:avLst/>
                    </a:prstGeom>
                  </pic:spPr>
                </pic:pic>
              </a:graphicData>
            </a:graphic>
          </wp:inline>
        </w:drawing>
      </w:r>
    </w:p>
    <w:p w14:paraId="47DFEB9C" w14:textId="77777777" w:rsidR="002546DA" w:rsidRPr="00A84635" w:rsidRDefault="002546DA" w:rsidP="002546DA">
      <w:pPr>
        <w:pStyle w:val="ListParagraph"/>
        <w:widowControl/>
        <w:numPr>
          <w:ilvl w:val="1"/>
          <w:numId w:val="20"/>
        </w:numPr>
        <w:jc w:val="both"/>
        <w:rPr>
          <w:i/>
          <w:sz w:val="26"/>
          <w:szCs w:val="26"/>
        </w:rPr>
      </w:pPr>
      <w:r>
        <w:rPr>
          <w:sz w:val="26"/>
          <w:szCs w:val="26"/>
        </w:rPr>
        <w:t>Chane information</w:t>
      </w:r>
    </w:p>
    <w:p w14:paraId="745EADAA" w14:textId="77777777" w:rsidR="002546DA" w:rsidRPr="00EC6AD0" w:rsidRDefault="002546DA" w:rsidP="002546DA">
      <w:pPr>
        <w:pStyle w:val="ListParagraph"/>
        <w:widowControl/>
        <w:numPr>
          <w:ilvl w:val="1"/>
          <w:numId w:val="20"/>
        </w:numPr>
        <w:jc w:val="both"/>
        <w:rPr>
          <w:i/>
          <w:sz w:val="26"/>
          <w:szCs w:val="26"/>
        </w:rPr>
      </w:pPr>
      <w:r>
        <w:rPr>
          <w:sz w:val="26"/>
          <w:szCs w:val="26"/>
        </w:rPr>
        <w:t>Click “Update” button</w:t>
      </w:r>
    </w:p>
    <w:p w14:paraId="6F394578" w14:textId="77777777" w:rsidR="002546DA" w:rsidRPr="00EC6AD0" w:rsidRDefault="002546DA" w:rsidP="002546DA">
      <w:pPr>
        <w:pStyle w:val="ListParagraph"/>
        <w:widowControl/>
        <w:numPr>
          <w:ilvl w:val="0"/>
          <w:numId w:val="20"/>
        </w:numPr>
        <w:jc w:val="both"/>
        <w:rPr>
          <w:b/>
          <w:i/>
          <w:sz w:val="26"/>
          <w:szCs w:val="26"/>
        </w:rPr>
      </w:pPr>
      <w:r>
        <w:rPr>
          <w:b/>
          <w:sz w:val="26"/>
          <w:szCs w:val="26"/>
        </w:rPr>
        <w:t>Delete service</w:t>
      </w:r>
    </w:p>
    <w:p w14:paraId="032B1066" w14:textId="77777777" w:rsidR="002546DA" w:rsidRPr="00A84635" w:rsidRDefault="002546DA" w:rsidP="002546DA">
      <w:pPr>
        <w:pStyle w:val="ListParagraph"/>
        <w:widowControl/>
        <w:numPr>
          <w:ilvl w:val="1"/>
          <w:numId w:val="20"/>
        </w:numPr>
        <w:jc w:val="both"/>
        <w:rPr>
          <w:i/>
          <w:sz w:val="26"/>
          <w:szCs w:val="26"/>
        </w:rPr>
      </w:pPr>
      <w:r>
        <w:rPr>
          <w:sz w:val="26"/>
          <w:szCs w:val="26"/>
        </w:rPr>
        <w:t>Click icon Delete at which line you want to delete</w:t>
      </w:r>
    </w:p>
    <w:p w14:paraId="2620B9A7" w14:textId="77777777" w:rsidR="002546DA" w:rsidRDefault="002546DA" w:rsidP="002546DA">
      <w:pPr>
        <w:widowControl/>
        <w:ind w:left="0"/>
        <w:jc w:val="both"/>
        <w:rPr>
          <w:i/>
          <w:sz w:val="26"/>
          <w:szCs w:val="26"/>
        </w:rPr>
      </w:pPr>
      <w:r>
        <w:rPr>
          <w:noProof/>
          <w:snapToGrid/>
        </w:rPr>
        <w:drawing>
          <wp:inline distT="0" distB="0" distL="0" distR="0" wp14:anchorId="3378465E" wp14:editId="28304E2E">
            <wp:extent cx="5941695" cy="1934210"/>
            <wp:effectExtent l="0" t="0" r="190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1695" cy="1934210"/>
                    </a:xfrm>
                    <a:prstGeom prst="rect">
                      <a:avLst/>
                    </a:prstGeom>
                  </pic:spPr>
                </pic:pic>
              </a:graphicData>
            </a:graphic>
          </wp:inline>
        </w:drawing>
      </w:r>
    </w:p>
    <w:p w14:paraId="507EEFAB" w14:textId="77777777" w:rsidR="002546DA" w:rsidRDefault="002546DA" w:rsidP="002546DA">
      <w:pPr>
        <w:pStyle w:val="ListParagraph"/>
        <w:widowControl/>
        <w:numPr>
          <w:ilvl w:val="0"/>
          <w:numId w:val="25"/>
        </w:numPr>
        <w:jc w:val="both"/>
        <w:rPr>
          <w:sz w:val="26"/>
          <w:szCs w:val="26"/>
        </w:rPr>
      </w:pPr>
      <w:r>
        <w:rPr>
          <w:sz w:val="26"/>
          <w:szCs w:val="26"/>
        </w:rPr>
        <w:t>It shows:</w:t>
      </w:r>
    </w:p>
    <w:p w14:paraId="30BD6636" w14:textId="77777777" w:rsidR="002546DA" w:rsidRPr="00EC6AD0" w:rsidRDefault="002546DA" w:rsidP="002546DA">
      <w:pPr>
        <w:widowControl/>
        <w:ind w:left="0"/>
        <w:jc w:val="center"/>
        <w:rPr>
          <w:sz w:val="26"/>
          <w:szCs w:val="26"/>
        </w:rPr>
      </w:pPr>
      <w:r>
        <w:rPr>
          <w:noProof/>
          <w:snapToGrid/>
        </w:rPr>
        <w:drawing>
          <wp:inline distT="0" distB="0" distL="0" distR="0" wp14:anchorId="6033FFDE" wp14:editId="45EBDA97">
            <wp:extent cx="4247619" cy="1933333"/>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47619" cy="1933333"/>
                    </a:xfrm>
                    <a:prstGeom prst="rect">
                      <a:avLst/>
                    </a:prstGeom>
                  </pic:spPr>
                </pic:pic>
              </a:graphicData>
            </a:graphic>
          </wp:inline>
        </w:drawing>
      </w:r>
    </w:p>
    <w:p w14:paraId="6D06FF74" w14:textId="77777777" w:rsidR="002546DA" w:rsidRPr="00EC6AD0" w:rsidRDefault="002546DA" w:rsidP="002546DA">
      <w:pPr>
        <w:pStyle w:val="ListParagraph"/>
        <w:widowControl/>
        <w:numPr>
          <w:ilvl w:val="1"/>
          <w:numId w:val="20"/>
        </w:numPr>
        <w:jc w:val="both"/>
        <w:rPr>
          <w:i/>
          <w:sz w:val="26"/>
          <w:szCs w:val="26"/>
        </w:rPr>
      </w:pPr>
      <w:r>
        <w:rPr>
          <w:sz w:val="26"/>
          <w:szCs w:val="26"/>
        </w:rPr>
        <w:lastRenderedPageBreak/>
        <w:t>Click “</w:t>
      </w:r>
      <w:r w:rsidRPr="00C579CB">
        <w:rPr>
          <w:b/>
          <w:sz w:val="26"/>
          <w:szCs w:val="26"/>
        </w:rPr>
        <w:t>Yes</w:t>
      </w:r>
      <w:r>
        <w:rPr>
          <w:sz w:val="26"/>
          <w:szCs w:val="26"/>
        </w:rPr>
        <w:t>” to delete.</w:t>
      </w:r>
    </w:p>
    <w:p w14:paraId="4082FD2D" w14:textId="77777777" w:rsidR="002546DA" w:rsidRPr="00A84635" w:rsidRDefault="002546DA" w:rsidP="002546DA">
      <w:pPr>
        <w:pStyle w:val="ListParagraph"/>
        <w:widowControl/>
        <w:ind w:left="1440"/>
        <w:jc w:val="both"/>
        <w:rPr>
          <w:i/>
          <w:sz w:val="26"/>
          <w:szCs w:val="26"/>
        </w:rPr>
      </w:pPr>
    </w:p>
    <w:p w14:paraId="7C3780E2" w14:textId="77777777" w:rsidR="002546DA" w:rsidRDefault="002546DA" w:rsidP="002546DA">
      <w:pPr>
        <w:pStyle w:val="Heading4"/>
      </w:pPr>
      <w:r>
        <w:t>Tab Configuration display</w:t>
      </w:r>
    </w:p>
    <w:p w14:paraId="785860A0" w14:textId="77777777" w:rsidR="002546DA" w:rsidRPr="00641C69" w:rsidRDefault="002546DA" w:rsidP="002546DA">
      <w:pPr>
        <w:pStyle w:val="ListParagraph"/>
        <w:widowControl/>
        <w:numPr>
          <w:ilvl w:val="0"/>
          <w:numId w:val="20"/>
        </w:numPr>
        <w:jc w:val="both"/>
        <w:rPr>
          <w:i/>
          <w:sz w:val="26"/>
          <w:szCs w:val="26"/>
        </w:rPr>
      </w:pPr>
      <w:r w:rsidRPr="00FF7BE6">
        <w:rPr>
          <w:sz w:val="26"/>
          <w:szCs w:val="26"/>
        </w:rPr>
        <w:t>Allow to configure the information displayed on the chat window such as: Title, Color, Support staff, Language.</w:t>
      </w:r>
    </w:p>
    <w:p w14:paraId="717FC425" w14:textId="77777777" w:rsidR="002546DA" w:rsidRDefault="002546DA" w:rsidP="002546DA">
      <w:pPr>
        <w:widowControl/>
        <w:ind w:left="0"/>
        <w:jc w:val="both"/>
        <w:rPr>
          <w:i/>
          <w:sz w:val="26"/>
          <w:szCs w:val="26"/>
        </w:rPr>
      </w:pPr>
      <w:r>
        <w:rPr>
          <w:noProof/>
          <w:snapToGrid/>
        </w:rPr>
        <w:drawing>
          <wp:inline distT="0" distB="0" distL="0" distR="0" wp14:anchorId="042D9EC3" wp14:editId="65305263">
            <wp:extent cx="5941695" cy="314515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1695" cy="3145155"/>
                    </a:xfrm>
                    <a:prstGeom prst="rect">
                      <a:avLst/>
                    </a:prstGeom>
                  </pic:spPr>
                </pic:pic>
              </a:graphicData>
            </a:graphic>
          </wp:inline>
        </w:drawing>
      </w:r>
    </w:p>
    <w:p w14:paraId="4D94C08B" w14:textId="77777777" w:rsidR="002546DA" w:rsidRPr="00641C69" w:rsidRDefault="002546DA" w:rsidP="002546DA">
      <w:pPr>
        <w:pStyle w:val="ListParagraph"/>
        <w:widowControl/>
        <w:numPr>
          <w:ilvl w:val="0"/>
          <w:numId w:val="20"/>
        </w:numPr>
        <w:jc w:val="both"/>
        <w:rPr>
          <w:i/>
          <w:sz w:val="26"/>
          <w:szCs w:val="26"/>
        </w:rPr>
      </w:pPr>
      <w:r>
        <w:rPr>
          <w:sz w:val="26"/>
          <w:szCs w:val="26"/>
        </w:rPr>
        <w:t xml:space="preserve">Click icon to view Chat window: </w:t>
      </w:r>
    </w:p>
    <w:p w14:paraId="5EAB6D22" w14:textId="77777777" w:rsidR="002546DA" w:rsidRDefault="002546DA" w:rsidP="002546DA">
      <w:pPr>
        <w:widowControl/>
        <w:ind w:left="0"/>
        <w:jc w:val="both"/>
        <w:rPr>
          <w:i/>
          <w:sz w:val="26"/>
          <w:szCs w:val="26"/>
        </w:rPr>
      </w:pPr>
      <w:r>
        <w:rPr>
          <w:noProof/>
          <w:snapToGrid/>
        </w:rPr>
        <w:drawing>
          <wp:inline distT="0" distB="0" distL="0" distR="0" wp14:anchorId="09D59EF9" wp14:editId="6340655C">
            <wp:extent cx="5941695" cy="2645410"/>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695" cy="2645410"/>
                    </a:xfrm>
                    <a:prstGeom prst="rect">
                      <a:avLst/>
                    </a:prstGeom>
                  </pic:spPr>
                </pic:pic>
              </a:graphicData>
            </a:graphic>
          </wp:inline>
        </w:drawing>
      </w:r>
    </w:p>
    <w:p w14:paraId="7186ACFB" w14:textId="77777777" w:rsidR="002546DA" w:rsidRPr="00641C69" w:rsidRDefault="002546DA" w:rsidP="002546DA">
      <w:pPr>
        <w:pStyle w:val="ListParagraph"/>
        <w:widowControl/>
        <w:numPr>
          <w:ilvl w:val="0"/>
          <w:numId w:val="25"/>
        </w:numPr>
        <w:jc w:val="both"/>
        <w:rPr>
          <w:sz w:val="26"/>
          <w:szCs w:val="26"/>
        </w:rPr>
      </w:pPr>
      <w:r>
        <w:rPr>
          <w:sz w:val="26"/>
          <w:szCs w:val="26"/>
        </w:rPr>
        <w:t>It shows like that: (window for customers to chat to the system)</w:t>
      </w:r>
    </w:p>
    <w:p w14:paraId="56A70E25" w14:textId="77777777" w:rsidR="002546DA" w:rsidRDefault="002546DA" w:rsidP="002546DA">
      <w:pPr>
        <w:widowControl/>
        <w:ind w:left="0"/>
        <w:jc w:val="both"/>
        <w:rPr>
          <w:i/>
          <w:sz w:val="26"/>
          <w:szCs w:val="26"/>
        </w:rPr>
      </w:pPr>
      <w:r>
        <w:rPr>
          <w:noProof/>
          <w:snapToGrid/>
        </w:rPr>
        <w:lastRenderedPageBreak/>
        <w:drawing>
          <wp:inline distT="0" distB="0" distL="0" distR="0" wp14:anchorId="387D6F63" wp14:editId="3F26F132">
            <wp:extent cx="5941695" cy="3079750"/>
            <wp:effectExtent l="0" t="0" r="1905" b="6350"/>
            <wp:docPr id="486976" name="Picture 48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1695" cy="3079750"/>
                    </a:xfrm>
                    <a:prstGeom prst="rect">
                      <a:avLst/>
                    </a:prstGeom>
                  </pic:spPr>
                </pic:pic>
              </a:graphicData>
            </a:graphic>
          </wp:inline>
        </w:drawing>
      </w:r>
    </w:p>
    <w:p w14:paraId="61D6901C" w14:textId="77777777" w:rsidR="002546DA" w:rsidRDefault="002546DA" w:rsidP="002546DA">
      <w:pPr>
        <w:pStyle w:val="Heading4"/>
      </w:pPr>
      <w:r>
        <w:t>Tab Enter information</w:t>
      </w:r>
    </w:p>
    <w:p w14:paraId="7F6366DF" w14:textId="77777777" w:rsidR="002546DA" w:rsidRPr="00641C69" w:rsidRDefault="002546DA" w:rsidP="002546DA">
      <w:pPr>
        <w:pStyle w:val="ListParagraph"/>
        <w:widowControl/>
        <w:numPr>
          <w:ilvl w:val="0"/>
          <w:numId w:val="20"/>
        </w:numPr>
        <w:jc w:val="both"/>
        <w:rPr>
          <w:i/>
          <w:sz w:val="26"/>
          <w:szCs w:val="26"/>
        </w:rPr>
      </w:pPr>
      <w:r w:rsidRPr="00FF7BE6">
        <w:rPr>
          <w:sz w:val="26"/>
          <w:szCs w:val="26"/>
        </w:rPr>
        <w:t>Allow to configure information as: Customer greetings when the customer starts chatting, the message informing the chat transaction is finished, the time to alert when the customer leaves for too long does not respond to the agent, the scene message report when the customer left too long without feedback agent</w:t>
      </w:r>
    </w:p>
    <w:p w14:paraId="236E7E03" w14:textId="77777777" w:rsidR="002546DA" w:rsidRDefault="002546DA" w:rsidP="002546DA">
      <w:pPr>
        <w:widowControl/>
        <w:ind w:left="0"/>
        <w:jc w:val="both"/>
        <w:rPr>
          <w:i/>
          <w:sz w:val="26"/>
          <w:szCs w:val="26"/>
        </w:rPr>
      </w:pPr>
      <w:r>
        <w:rPr>
          <w:noProof/>
          <w:snapToGrid/>
        </w:rPr>
        <w:drawing>
          <wp:inline distT="0" distB="0" distL="0" distR="0" wp14:anchorId="53FFE8E6" wp14:editId="1B96A250">
            <wp:extent cx="5941695" cy="3145155"/>
            <wp:effectExtent l="0" t="0" r="1905" b="0"/>
            <wp:docPr id="486977" name="Picture 48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695" cy="3145155"/>
                    </a:xfrm>
                    <a:prstGeom prst="rect">
                      <a:avLst/>
                    </a:prstGeom>
                  </pic:spPr>
                </pic:pic>
              </a:graphicData>
            </a:graphic>
          </wp:inline>
        </w:drawing>
      </w:r>
    </w:p>
    <w:p w14:paraId="60E4FC73" w14:textId="77777777" w:rsidR="002546DA" w:rsidRPr="005D1D08" w:rsidRDefault="002546DA" w:rsidP="002546DA">
      <w:pPr>
        <w:pStyle w:val="ListParagraph"/>
        <w:widowControl/>
        <w:numPr>
          <w:ilvl w:val="0"/>
          <w:numId w:val="20"/>
        </w:numPr>
        <w:jc w:val="both"/>
        <w:rPr>
          <w:i/>
          <w:sz w:val="26"/>
          <w:szCs w:val="26"/>
        </w:rPr>
      </w:pPr>
      <w:r>
        <w:rPr>
          <w:color w:val="FF0000"/>
          <w:sz w:val="26"/>
          <w:szCs w:val="26"/>
        </w:rPr>
        <w:t>Note:</w:t>
      </w:r>
      <w:r>
        <w:rPr>
          <w:sz w:val="26"/>
          <w:szCs w:val="26"/>
        </w:rPr>
        <w:t xml:space="preserve"> section “4. Overtime support has not applied yet.”</w:t>
      </w:r>
    </w:p>
    <w:p w14:paraId="4BB5ACEE" w14:textId="77777777" w:rsidR="002546DA" w:rsidRDefault="002546DA" w:rsidP="002546DA">
      <w:pPr>
        <w:pStyle w:val="Heading4"/>
      </w:pPr>
      <w:r>
        <w:lastRenderedPageBreak/>
        <w:t>Tab Script embed</w:t>
      </w:r>
    </w:p>
    <w:p w14:paraId="13B8088C" w14:textId="77777777" w:rsidR="002546DA" w:rsidRPr="0066227D" w:rsidRDefault="002546DA" w:rsidP="002546DA">
      <w:pPr>
        <w:pStyle w:val="ListParagraph"/>
        <w:widowControl/>
        <w:numPr>
          <w:ilvl w:val="0"/>
          <w:numId w:val="20"/>
        </w:numPr>
        <w:jc w:val="both"/>
        <w:rPr>
          <w:i/>
          <w:sz w:val="26"/>
          <w:szCs w:val="26"/>
        </w:rPr>
      </w:pPr>
      <w:r w:rsidRPr="0066227D">
        <w:rPr>
          <w:sz w:val="26"/>
          <w:szCs w:val="26"/>
        </w:rPr>
        <w:t>Allow users to view domain scripts generated by the system itself. When deploying a web chat channel, it is necessary to embed this script on the web page to display the domain.</w:t>
      </w:r>
    </w:p>
    <w:p w14:paraId="162C8D6C" w14:textId="77777777" w:rsidR="002546DA" w:rsidRPr="006A0AFD" w:rsidRDefault="002546DA" w:rsidP="002546DA">
      <w:pPr>
        <w:widowControl/>
        <w:ind w:left="0"/>
        <w:jc w:val="both"/>
        <w:rPr>
          <w:i/>
          <w:sz w:val="26"/>
          <w:szCs w:val="26"/>
        </w:rPr>
      </w:pPr>
      <w:r>
        <w:rPr>
          <w:noProof/>
          <w:snapToGrid/>
        </w:rPr>
        <w:drawing>
          <wp:inline distT="0" distB="0" distL="0" distR="0" wp14:anchorId="7CDD99F8" wp14:editId="5C68C72A">
            <wp:extent cx="5941695" cy="2101850"/>
            <wp:effectExtent l="0" t="0" r="1905" b="0"/>
            <wp:docPr id="486978" name="Picture 48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1695" cy="2101850"/>
                    </a:xfrm>
                    <a:prstGeom prst="rect">
                      <a:avLst/>
                    </a:prstGeom>
                  </pic:spPr>
                </pic:pic>
              </a:graphicData>
            </a:graphic>
          </wp:inline>
        </w:drawing>
      </w:r>
    </w:p>
    <w:p w14:paraId="463A224E" w14:textId="77777777" w:rsidR="002546DA" w:rsidRDefault="002546DA" w:rsidP="002546DA">
      <w:pPr>
        <w:pStyle w:val="Heading4"/>
      </w:pPr>
      <w:r>
        <w:t>Delete Domain</w:t>
      </w:r>
    </w:p>
    <w:p w14:paraId="3F42DB69" w14:textId="77777777" w:rsidR="002546DA" w:rsidRPr="00E85CA7" w:rsidRDefault="002546DA" w:rsidP="002546DA">
      <w:pPr>
        <w:pStyle w:val="ListParagraph"/>
        <w:widowControl/>
        <w:numPr>
          <w:ilvl w:val="0"/>
          <w:numId w:val="20"/>
        </w:numPr>
        <w:jc w:val="both"/>
        <w:rPr>
          <w:i/>
          <w:sz w:val="26"/>
          <w:szCs w:val="26"/>
        </w:rPr>
      </w:pPr>
      <w:r>
        <w:rPr>
          <w:sz w:val="26"/>
          <w:szCs w:val="26"/>
        </w:rPr>
        <w:t>Step</w:t>
      </w:r>
      <w:r w:rsidRPr="00D11C25">
        <w:rPr>
          <w:sz w:val="26"/>
          <w:szCs w:val="26"/>
        </w:rPr>
        <w:t xml:space="preserve"> </w:t>
      </w:r>
      <w:r>
        <w:rPr>
          <w:sz w:val="26"/>
          <w:szCs w:val="26"/>
        </w:rPr>
        <w:t>1</w:t>
      </w:r>
      <w:r w:rsidRPr="00D11C25">
        <w:rPr>
          <w:sz w:val="26"/>
          <w:szCs w:val="26"/>
        </w:rPr>
        <w:t xml:space="preserve">: </w:t>
      </w:r>
      <w:r>
        <w:rPr>
          <w:sz w:val="26"/>
          <w:szCs w:val="26"/>
        </w:rPr>
        <w:t xml:space="preserve">on Domains setting, click icon “Delete at which domain you want to delete. </w:t>
      </w:r>
    </w:p>
    <w:p w14:paraId="02E81328" w14:textId="77777777" w:rsidR="002546DA" w:rsidRPr="00E85CA7" w:rsidRDefault="002546DA" w:rsidP="002546DA">
      <w:pPr>
        <w:widowControl/>
        <w:ind w:left="0"/>
        <w:jc w:val="both"/>
        <w:rPr>
          <w:i/>
          <w:sz w:val="26"/>
          <w:szCs w:val="26"/>
        </w:rPr>
      </w:pPr>
      <w:r>
        <w:rPr>
          <w:noProof/>
          <w:snapToGrid/>
        </w:rPr>
        <w:drawing>
          <wp:inline distT="0" distB="0" distL="0" distR="0" wp14:anchorId="3AAD6AB4" wp14:editId="29E34A11">
            <wp:extent cx="5941695" cy="1720215"/>
            <wp:effectExtent l="0" t="0" r="1905" b="0"/>
            <wp:docPr id="487007" name="Picture 48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1695" cy="1720215"/>
                    </a:xfrm>
                    <a:prstGeom prst="rect">
                      <a:avLst/>
                    </a:prstGeom>
                  </pic:spPr>
                </pic:pic>
              </a:graphicData>
            </a:graphic>
          </wp:inline>
        </w:drawing>
      </w:r>
    </w:p>
    <w:p w14:paraId="1C338800" w14:textId="77777777" w:rsidR="002546DA" w:rsidRPr="00E85CA7" w:rsidRDefault="002546DA" w:rsidP="002546DA">
      <w:pPr>
        <w:pStyle w:val="ListParagraph"/>
        <w:widowControl/>
        <w:numPr>
          <w:ilvl w:val="0"/>
          <w:numId w:val="25"/>
        </w:numPr>
        <w:jc w:val="both"/>
        <w:rPr>
          <w:i/>
          <w:sz w:val="26"/>
          <w:szCs w:val="26"/>
        </w:rPr>
      </w:pPr>
      <w:r w:rsidRPr="00E85CA7">
        <w:rPr>
          <w:noProof/>
          <w:snapToGrid/>
          <w:sz w:val="26"/>
          <w:szCs w:val="26"/>
        </w:rPr>
        <w:t xml:space="preserve"> </w:t>
      </w:r>
      <w:r>
        <w:rPr>
          <w:noProof/>
          <w:snapToGrid/>
          <w:sz w:val="26"/>
          <w:szCs w:val="26"/>
        </w:rPr>
        <w:t>It shows :</w:t>
      </w:r>
    </w:p>
    <w:p w14:paraId="7FF530C1" w14:textId="77777777" w:rsidR="002546DA" w:rsidRPr="00191ADE" w:rsidRDefault="002546DA" w:rsidP="002546DA">
      <w:pPr>
        <w:widowControl/>
        <w:ind w:left="0"/>
        <w:jc w:val="center"/>
        <w:rPr>
          <w:b/>
          <w:i/>
          <w:sz w:val="26"/>
          <w:szCs w:val="26"/>
        </w:rPr>
      </w:pPr>
      <w:r>
        <w:rPr>
          <w:noProof/>
          <w:snapToGrid/>
        </w:rPr>
        <w:drawing>
          <wp:inline distT="0" distB="0" distL="0" distR="0" wp14:anchorId="0F9D3D61" wp14:editId="1E48657E">
            <wp:extent cx="3495238" cy="1571429"/>
            <wp:effectExtent l="0" t="0" r="0" b="0"/>
            <wp:docPr id="487008" name="Picture 48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95238" cy="1571429"/>
                    </a:xfrm>
                    <a:prstGeom prst="rect">
                      <a:avLst/>
                    </a:prstGeom>
                  </pic:spPr>
                </pic:pic>
              </a:graphicData>
            </a:graphic>
          </wp:inline>
        </w:drawing>
      </w:r>
    </w:p>
    <w:p w14:paraId="7C5C5B43" w14:textId="77777777" w:rsidR="002546DA" w:rsidRPr="00191ADE" w:rsidRDefault="002546DA" w:rsidP="002546DA">
      <w:pPr>
        <w:pStyle w:val="ListParagraph"/>
        <w:widowControl/>
        <w:numPr>
          <w:ilvl w:val="0"/>
          <w:numId w:val="20"/>
        </w:numPr>
        <w:jc w:val="both"/>
        <w:rPr>
          <w:b/>
          <w:i/>
          <w:sz w:val="26"/>
          <w:szCs w:val="26"/>
        </w:rPr>
      </w:pPr>
      <w:r>
        <w:rPr>
          <w:sz w:val="26"/>
          <w:szCs w:val="26"/>
        </w:rPr>
        <w:t>Step</w:t>
      </w:r>
      <w:r w:rsidRPr="00D11C25">
        <w:rPr>
          <w:sz w:val="26"/>
          <w:szCs w:val="26"/>
        </w:rPr>
        <w:t xml:space="preserve"> </w:t>
      </w:r>
      <w:r>
        <w:rPr>
          <w:sz w:val="26"/>
          <w:szCs w:val="26"/>
        </w:rPr>
        <w:t>2</w:t>
      </w:r>
      <w:r w:rsidRPr="00D11C25">
        <w:rPr>
          <w:sz w:val="26"/>
          <w:szCs w:val="26"/>
        </w:rPr>
        <w:t xml:space="preserve">: </w:t>
      </w:r>
      <w:r>
        <w:rPr>
          <w:noProof/>
          <w:snapToGrid/>
          <w:sz w:val="26"/>
          <w:szCs w:val="26"/>
        </w:rPr>
        <w:t>Click “Delete” button.</w:t>
      </w:r>
    </w:p>
    <w:p w14:paraId="7E2622FB" w14:textId="77777777" w:rsidR="002546DA" w:rsidRPr="00012394" w:rsidRDefault="002546DA" w:rsidP="002546DA">
      <w:pPr>
        <w:widowControl/>
        <w:ind w:left="0"/>
        <w:jc w:val="both"/>
        <w:rPr>
          <w:b/>
          <w:i/>
          <w:sz w:val="26"/>
          <w:szCs w:val="26"/>
        </w:rPr>
      </w:pPr>
    </w:p>
    <w:p w14:paraId="1818EAF3" w14:textId="77777777" w:rsidR="002546DA" w:rsidRDefault="002546DA" w:rsidP="002546DA">
      <w:pPr>
        <w:pStyle w:val="Heading2"/>
        <w:rPr>
          <w:rFonts w:ascii="Times New Roman" w:hAnsi="Times New Roman"/>
          <w:sz w:val="26"/>
          <w:szCs w:val="26"/>
        </w:rPr>
      </w:pPr>
      <w:bookmarkStart w:id="28" w:name="_Toc12466286"/>
      <w:bookmarkStart w:id="29" w:name="_Toc14367894"/>
      <w:r>
        <w:rPr>
          <w:rFonts w:ascii="Times New Roman" w:hAnsi="Times New Roman"/>
          <w:sz w:val="26"/>
          <w:szCs w:val="26"/>
        </w:rPr>
        <w:t>Assign Agent to Queue Chat / Queue Ticket</w:t>
      </w:r>
      <w:bookmarkEnd w:id="28"/>
      <w:bookmarkEnd w:id="29"/>
    </w:p>
    <w:p w14:paraId="0EFA382F" w14:textId="77777777" w:rsidR="002546DA" w:rsidRPr="002932C4" w:rsidRDefault="002546DA" w:rsidP="002546DA">
      <w:pPr>
        <w:pStyle w:val="ListParagraph"/>
        <w:numPr>
          <w:ilvl w:val="0"/>
          <w:numId w:val="20"/>
        </w:numPr>
        <w:rPr>
          <w:i/>
          <w:sz w:val="26"/>
          <w:szCs w:val="26"/>
        </w:rPr>
      </w:pPr>
      <w:r w:rsidRPr="002932C4">
        <w:rPr>
          <w:sz w:val="26"/>
          <w:szCs w:val="26"/>
        </w:rPr>
        <w:t>Description: The function allows users to assign agents to Queue Chat / Queue Ticket (Voice Queue uses other features).</w:t>
      </w:r>
    </w:p>
    <w:p w14:paraId="304A16A0" w14:textId="77777777" w:rsidR="002546DA" w:rsidRPr="008D4783" w:rsidRDefault="002546DA" w:rsidP="002546DA">
      <w:pPr>
        <w:pStyle w:val="ListParagraph"/>
        <w:numPr>
          <w:ilvl w:val="0"/>
          <w:numId w:val="20"/>
        </w:numPr>
        <w:rPr>
          <w:i/>
          <w:sz w:val="26"/>
          <w:szCs w:val="26"/>
        </w:rPr>
      </w:pPr>
      <w:r>
        <w:rPr>
          <w:sz w:val="26"/>
          <w:szCs w:val="26"/>
        </w:rPr>
        <w:t>From menu, choose Settings/ Users -&gt; click “Queue” tab:</w:t>
      </w:r>
    </w:p>
    <w:p w14:paraId="2552D0C4" w14:textId="77777777" w:rsidR="002546DA" w:rsidRPr="00054696" w:rsidRDefault="002546DA" w:rsidP="002546DA">
      <w:pPr>
        <w:widowControl/>
        <w:ind w:left="0"/>
        <w:jc w:val="both"/>
        <w:rPr>
          <w:i/>
          <w:sz w:val="26"/>
          <w:szCs w:val="26"/>
        </w:rPr>
      </w:pPr>
      <w:r>
        <w:rPr>
          <w:noProof/>
          <w:snapToGrid/>
        </w:rPr>
        <w:drawing>
          <wp:inline distT="0" distB="0" distL="0" distR="0" wp14:anchorId="5A6A4F8A" wp14:editId="3B7A46E3">
            <wp:extent cx="5941695" cy="2491105"/>
            <wp:effectExtent l="0" t="0" r="190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1695" cy="2491105"/>
                    </a:xfrm>
                    <a:prstGeom prst="rect">
                      <a:avLst/>
                    </a:prstGeom>
                  </pic:spPr>
                </pic:pic>
              </a:graphicData>
            </a:graphic>
          </wp:inline>
        </w:drawing>
      </w:r>
    </w:p>
    <w:p w14:paraId="751FC478" w14:textId="77777777" w:rsidR="002546DA" w:rsidRPr="005B6B39" w:rsidRDefault="002546DA" w:rsidP="002546DA">
      <w:pPr>
        <w:pStyle w:val="Heading3"/>
      </w:pPr>
      <w:bookmarkStart w:id="30" w:name="_Toc12466287"/>
      <w:bookmarkStart w:id="31" w:name="_Toc14367895"/>
      <w:r>
        <w:rPr>
          <w:lang w:val="en-US"/>
        </w:rPr>
        <w:t>Assign agents to Queue</w:t>
      </w:r>
      <w:bookmarkEnd w:id="30"/>
      <w:bookmarkEnd w:id="31"/>
    </w:p>
    <w:p w14:paraId="5EC1248E" w14:textId="77777777" w:rsidR="002546DA" w:rsidRPr="002932C4" w:rsidRDefault="002546DA" w:rsidP="002546DA">
      <w:pPr>
        <w:pStyle w:val="ListParagraph"/>
        <w:widowControl/>
        <w:numPr>
          <w:ilvl w:val="0"/>
          <w:numId w:val="20"/>
        </w:numPr>
        <w:jc w:val="both"/>
        <w:rPr>
          <w:i/>
          <w:sz w:val="26"/>
          <w:szCs w:val="26"/>
        </w:rPr>
      </w:pPr>
      <w:r w:rsidRPr="002932C4">
        <w:rPr>
          <w:sz w:val="26"/>
          <w:szCs w:val="26"/>
        </w:rPr>
        <w:t xml:space="preserve">Step 1: </w:t>
      </w:r>
      <w:r w:rsidRPr="002932C4">
        <w:rPr>
          <w:noProof/>
          <w:snapToGrid/>
          <w:sz w:val="26"/>
          <w:szCs w:val="26"/>
        </w:rPr>
        <w:t>On the "Queue" tab, click to select Queue you want to assign in the left menu -&gt; The system displays the list of assigned agents in the corresponding Queue in the right pane</w:t>
      </w:r>
    </w:p>
    <w:p w14:paraId="32A44A42" w14:textId="77777777" w:rsidR="002546DA" w:rsidRPr="002932C4" w:rsidRDefault="002546DA" w:rsidP="002546DA">
      <w:pPr>
        <w:pStyle w:val="ListParagraph"/>
        <w:widowControl/>
        <w:numPr>
          <w:ilvl w:val="0"/>
          <w:numId w:val="20"/>
        </w:numPr>
        <w:jc w:val="both"/>
        <w:rPr>
          <w:i/>
          <w:sz w:val="26"/>
          <w:szCs w:val="26"/>
        </w:rPr>
      </w:pPr>
      <w:r>
        <w:rPr>
          <w:noProof/>
          <w:snapToGrid/>
          <w:sz w:val="26"/>
          <w:szCs w:val="26"/>
        </w:rPr>
        <w:t>Step</w:t>
      </w:r>
      <w:r w:rsidRPr="002932C4">
        <w:rPr>
          <w:noProof/>
          <w:snapToGrid/>
          <w:sz w:val="26"/>
          <w:szCs w:val="26"/>
        </w:rPr>
        <w:t xml:space="preserve"> 2: Click button </w:t>
      </w:r>
      <w:r w:rsidRPr="002932C4">
        <w:rPr>
          <w:b/>
          <w:noProof/>
          <w:snapToGrid/>
          <w:sz w:val="26"/>
          <w:szCs w:val="26"/>
        </w:rPr>
        <w:t>“Add”</w:t>
      </w:r>
    </w:p>
    <w:p w14:paraId="63C18451" w14:textId="77777777" w:rsidR="002546DA" w:rsidRPr="000B4350" w:rsidRDefault="002546DA" w:rsidP="002546DA">
      <w:pPr>
        <w:widowControl/>
        <w:ind w:left="0"/>
        <w:jc w:val="both"/>
        <w:rPr>
          <w:i/>
          <w:sz w:val="26"/>
          <w:szCs w:val="26"/>
        </w:rPr>
      </w:pPr>
      <w:r>
        <w:rPr>
          <w:noProof/>
          <w:snapToGrid/>
        </w:rPr>
        <w:drawing>
          <wp:inline distT="0" distB="0" distL="0" distR="0" wp14:anchorId="5CFE3F91" wp14:editId="20D973FF">
            <wp:extent cx="5941695" cy="2662555"/>
            <wp:effectExtent l="0" t="0" r="190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1695" cy="2662555"/>
                    </a:xfrm>
                    <a:prstGeom prst="rect">
                      <a:avLst/>
                    </a:prstGeom>
                  </pic:spPr>
                </pic:pic>
              </a:graphicData>
            </a:graphic>
          </wp:inline>
        </w:drawing>
      </w:r>
    </w:p>
    <w:p w14:paraId="11FDF610" w14:textId="77777777" w:rsidR="002546DA" w:rsidRDefault="002546DA" w:rsidP="002546DA">
      <w:pPr>
        <w:pStyle w:val="ListParagraph"/>
        <w:widowControl/>
        <w:numPr>
          <w:ilvl w:val="0"/>
          <w:numId w:val="25"/>
        </w:numPr>
        <w:jc w:val="both"/>
        <w:rPr>
          <w:sz w:val="26"/>
          <w:szCs w:val="26"/>
        </w:rPr>
      </w:pPr>
      <w:r>
        <w:rPr>
          <w:sz w:val="26"/>
          <w:szCs w:val="26"/>
        </w:rPr>
        <w:lastRenderedPageBreak/>
        <w:t>It shows:</w:t>
      </w:r>
    </w:p>
    <w:p w14:paraId="56D58719" w14:textId="77777777" w:rsidR="002546DA" w:rsidRPr="000B4350" w:rsidRDefault="002546DA" w:rsidP="002546DA">
      <w:pPr>
        <w:widowControl/>
        <w:ind w:left="0"/>
        <w:jc w:val="center"/>
        <w:rPr>
          <w:sz w:val="26"/>
          <w:szCs w:val="26"/>
        </w:rPr>
      </w:pPr>
      <w:r>
        <w:rPr>
          <w:noProof/>
          <w:snapToGrid/>
        </w:rPr>
        <w:drawing>
          <wp:inline distT="0" distB="0" distL="0" distR="0" wp14:anchorId="5143BAB4" wp14:editId="2E5E66A8">
            <wp:extent cx="4304762" cy="3009524"/>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4762" cy="3009524"/>
                    </a:xfrm>
                    <a:prstGeom prst="rect">
                      <a:avLst/>
                    </a:prstGeom>
                  </pic:spPr>
                </pic:pic>
              </a:graphicData>
            </a:graphic>
          </wp:inline>
        </w:drawing>
      </w:r>
    </w:p>
    <w:p w14:paraId="58ACA844" w14:textId="77777777" w:rsidR="002546DA" w:rsidRPr="001B382B" w:rsidRDefault="002546DA" w:rsidP="002546DA">
      <w:pPr>
        <w:pStyle w:val="ListParagraph"/>
        <w:widowControl/>
        <w:numPr>
          <w:ilvl w:val="0"/>
          <w:numId w:val="20"/>
        </w:numPr>
        <w:jc w:val="both"/>
        <w:rPr>
          <w:sz w:val="26"/>
          <w:szCs w:val="26"/>
        </w:rPr>
      </w:pPr>
      <w:r>
        <w:rPr>
          <w:sz w:val="26"/>
          <w:szCs w:val="26"/>
        </w:rPr>
        <w:t>Step 2</w:t>
      </w:r>
      <w:r w:rsidRPr="00D11C25">
        <w:rPr>
          <w:sz w:val="26"/>
          <w:szCs w:val="26"/>
        </w:rPr>
        <w:t xml:space="preserve">: </w:t>
      </w:r>
      <w:r>
        <w:rPr>
          <w:sz w:val="26"/>
          <w:szCs w:val="26"/>
        </w:rPr>
        <w:t>Input information:</w:t>
      </w:r>
      <w:r>
        <w:rPr>
          <w:b/>
          <w:sz w:val="26"/>
          <w:szCs w:val="26"/>
        </w:rPr>
        <w:t xml:space="preserve"> </w:t>
      </w:r>
    </w:p>
    <w:p w14:paraId="72C01EE7" w14:textId="77777777" w:rsidR="002546DA" w:rsidRDefault="002546DA" w:rsidP="002546DA">
      <w:pPr>
        <w:pStyle w:val="ListParagraph"/>
        <w:widowControl/>
        <w:numPr>
          <w:ilvl w:val="1"/>
          <w:numId w:val="20"/>
        </w:numPr>
        <w:jc w:val="both"/>
        <w:rPr>
          <w:sz w:val="26"/>
          <w:szCs w:val="26"/>
        </w:rPr>
      </w:pPr>
      <w:proofErr w:type="gramStart"/>
      <w:r>
        <w:rPr>
          <w:sz w:val="26"/>
          <w:szCs w:val="26"/>
        </w:rPr>
        <w:t>User name</w:t>
      </w:r>
      <w:proofErr w:type="gramEnd"/>
      <w:r>
        <w:rPr>
          <w:sz w:val="26"/>
          <w:szCs w:val="26"/>
        </w:rPr>
        <w:t xml:space="preserve">: </w:t>
      </w:r>
    </w:p>
    <w:p w14:paraId="4F6E7AD4" w14:textId="77777777" w:rsidR="002546DA" w:rsidRDefault="002546DA" w:rsidP="002546DA">
      <w:pPr>
        <w:pStyle w:val="ListParagraph"/>
        <w:widowControl/>
        <w:numPr>
          <w:ilvl w:val="2"/>
          <w:numId w:val="20"/>
        </w:numPr>
        <w:jc w:val="both"/>
        <w:rPr>
          <w:sz w:val="26"/>
          <w:szCs w:val="26"/>
        </w:rPr>
      </w:pPr>
      <w:r>
        <w:rPr>
          <w:sz w:val="26"/>
          <w:szCs w:val="26"/>
        </w:rPr>
        <w:t>Choose one or multi agents from list agents</w:t>
      </w:r>
    </w:p>
    <w:p w14:paraId="5C6AFB0B" w14:textId="77777777" w:rsidR="002546DA" w:rsidRDefault="002546DA" w:rsidP="002546DA">
      <w:pPr>
        <w:widowControl/>
        <w:ind w:left="0"/>
        <w:jc w:val="both"/>
        <w:rPr>
          <w:sz w:val="26"/>
          <w:szCs w:val="26"/>
        </w:rPr>
      </w:pPr>
      <w:r>
        <w:rPr>
          <w:noProof/>
          <w:snapToGrid/>
        </w:rPr>
        <w:drawing>
          <wp:inline distT="0" distB="0" distL="0" distR="0" wp14:anchorId="7694F7A5" wp14:editId="4BED731F">
            <wp:extent cx="4257143" cy="285714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57143" cy="2857143"/>
                    </a:xfrm>
                    <a:prstGeom prst="rect">
                      <a:avLst/>
                    </a:prstGeom>
                  </pic:spPr>
                </pic:pic>
              </a:graphicData>
            </a:graphic>
          </wp:inline>
        </w:drawing>
      </w:r>
    </w:p>
    <w:p w14:paraId="0F2DC1A5" w14:textId="77777777" w:rsidR="002546DA" w:rsidRDefault="002546DA" w:rsidP="002546DA">
      <w:pPr>
        <w:pStyle w:val="ListParagraph"/>
        <w:widowControl/>
        <w:numPr>
          <w:ilvl w:val="2"/>
          <w:numId w:val="20"/>
        </w:numPr>
        <w:jc w:val="both"/>
        <w:rPr>
          <w:sz w:val="26"/>
          <w:szCs w:val="26"/>
        </w:rPr>
      </w:pPr>
      <w:r w:rsidRPr="002932C4">
        <w:rPr>
          <w:sz w:val="26"/>
          <w:szCs w:val="26"/>
        </w:rPr>
        <w:t>Support relative search by agent when entering string into username box</w:t>
      </w:r>
    </w:p>
    <w:p w14:paraId="696A98F3" w14:textId="77777777" w:rsidR="002546DA" w:rsidRDefault="002546DA" w:rsidP="002546DA">
      <w:pPr>
        <w:pStyle w:val="ListParagraph"/>
        <w:widowControl/>
        <w:numPr>
          <w:ilvl w:val="2"/>
          <w:numId w:val="20"/>
        </w:numPr>
        <w:jc w:val="both"/>
        <w:rPr>
          <w:sz w:val="26"/>
          <w:szCs w:val="26"/>
        </w:rPr>
      </w:pPr>
      <w:r>
        <w:rPr>
          <w:sz w:val="26"/>
          <w:szCs w:val="26"/>
        </w:rPr>
        <w:t>Remove agent by choosing icon “x”</w:t>
      </w:r>
    </w:p>
    <w:p w14:paraId="397AA374" w14:textId="77777777" w:rsidR="002546DA" w:rsidRPr="006E5F3D" w:rsidRDefault="002546DA" w:rsidP="002546DA">
      <w:pPr>
        <w:widowControl/>
        <w:ind w:left="0"/>
        <w:jc w:val="both"/>
        <w:rPr>
          <w:sz w:val="26"/>
          <w:szCs w:val="26"/>
        </w:rPr>
      </w:pPr>
    </w:p>
    <w:p w14:paraId="30DD78AD" w14:textId="77777777" w:rsidR="002546DA" w:rsidRDefault="002546DA" w:rsidP="002546DA">
      <w:pPr>
        <w:pStyle w:val="ListParagraph"/>
        <w:widowControl/>
        <w:numPr>
          <w:ilvl w:val="1"/>
          <w:numId w:val="20"/>
        </w:numPr>
        <w:jc w:val="both"/>
        <w:rPr>
          <w:sz w:val="26"/>
          <w:szCs w:val="26"/>
        </w:rPr>
      </w:pPr>
      <w:r w:rsidRPr="00A44D2B">
        <w:rPr>
          <w:sz w:val="26"/>
          <w:szCs w:val="26"/>
        </w:rPr>
        <w:lastRenderedPageBreak/>
        <w:t>Priority: only enter numbers, which is the preferred value when assigned to the Queue Chat / Queue Ticket. The agent that is assigned to the Queue with the smaller the Priority value is prioritized first</w:t>
      </w:r>
    </w:p>
    <w:p w14:paraId="3B6B4F07" w14:textId="77777777" w:rsidR="002546DA" w:rsidRDefault="002546DA" w:rsidP="002546DA">
      <w:pPr>
        <w:pStyle w:val="ListParagraph"/>
        <w:widowControl/>
        <w:numPr>
          <w:ilvl w:val="0"/>
          <w:numId w:val="20"/>
        </w:numPr>
        <w:jc w:val="both"/>
        <w:rPr>
          <w:sz w:val="26"/>
          <w:szCs w:val="26"/>
        </w:rPr>
      </w:pPr>
      <w:r>
        <w:rPr>
          <w:sz w:val="26"/>
          <w:szCs w:val="26"/>
        </w:rPr>
        <w:t>Step 3</w:t>
      </w:r>
      <w:r w:rsidRPr="00D11C25">
        <w:rPr>
          <w:sz w:val="26"/>
          <w:szCs w:val="26"/>
        </w:rPr>
        <w:t xml:space="preserve">: </w:t>
      </w:r>
      <w:r>
        <w:rPr>
          <w:sz w:val="26"/>
          <w:szCs w:val="26"/>
        </w:rPr>
        <w:t xml:space="preserve">Click </w:t>
      </w:r>
      <w:r w:rsidRPr="00ED5F19">
        <w:rPr>
          <w:b/>
          <w:sz w:val="26"/>
          <w:szCs w:val="26"/>
        </w:rPr>
        <w:t>“</w:t>
      </w:r>
      <w:r>
        <w:rPr>
          <w:b/>
          <w:sz w:val="26"/>
          <w:szCs w:val="26"/>
        </w:rPr>
        <w:t>Add</w:t>
      </w:r>
      <w:r>
        <w:rPr>
          <w:sz w:val="26"/>
          <w:szCs w:val="26"/>
        </w:rPr>
        <w:t>”</w:t>
      </w:r>
    </w:p>
    <w:p w14:paraId="1EC392A4" w14:textId="77777777" w:rsidR="002546DA" w:rsidRPr="00D11C25" w:rsidRDefault="002546DA" w:rsidP="002546DA">
      <w:pPr>
        <w:pStyle w:val="Heading3"/>
      </w:pPr>
      <w:bookmarkStart w:id="32" w:name="_Toc14367896"/>
      <w:r>
        <w:rPr>
          <w:lang w:val="en-US"/>
        </w:rPr>
        <w:t>Remove agents from Queue</w:t>
      </w:r>
      <w:bookmarkEnd w:id="32"/>
    </w:p>
    <w:p w14:paraId="4FDD61E9" w14:textId="77777777" w:rsidR="002546DA" w:rsidRPr="00054696" w:rsidRDefault="002546DA" w:rsidP="002546DA">
      <w:pPr>
        <w:pStyle w:val="ListParagraph"/>
        <w:widowControl/>
        <w:numPr>
          <w:ilvl w:val="0"/>
          <w:numId w:val="20"/>
        </w:numPr>
        <w:jc w:val="both"/>
        <w:rPr>
          <w:i/>
          <w:sz w:val="26"/>
          <w:szCs w:val="26"/>
        </w:rPr>
      </w:pPr>
      <w:r>
        <w:rPr>
          <w:sz w:val="26"/>
          <w:szCs w:val="26"/>
        </w:rPr>
        <w:t>From list agents had assigned to queue, click icon “Delete” at which agent you want to remove.</w:t>
      </w:r>
    </w:p>
    <w:p w14:paraId="7B021AA8" w14:textId="77777777" w:rsidR="002546DA" w:rsidRDefault="002546DA" w:rsidP="002546DA">
      <w:pPr>
        <w:widowControl/>
        <w:ind w:left="0"/>
        <w:jc w:val="both"/>
        <w:rPr>
          <w:i/>
          <w:sz w:val="26"/>
          <w:szCs w:val="26"/>
        </w:rPr>
      </w:pPr>
      <w:r>
        <w:rPr>
          <w:noProof/>
          <w:snapToGrid/>
        </w:rPr>
        <w:drawing>
          <wp:inline distT="0" distB="0" distL="0" distR="0" wp14:anchorId="6F66419A" wp14:editId="40EFACE1">
            <wp:extent cx="5941695" cy="2260600"/>
            <wp:effectExtent l="0" t="0" r="190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695" cy="2260600"/>
                    </a:xfrm>
                    <a:prstGeom prst="rect">
                      <a:avLst/>
                    </a:prstGeom>
                  </pic:spPr>
                </pic:pic>
              </a:graphicData>
            </a:graphic>
          </wp:inline>
        </w:drawing>
      </w:r>
    </w:p>
    <w:p w14:paraId="1AC59845" w14:textId="77777777" w:rsidR="002546DA" w:rsidRPr="00ED5F19" w:rsidRDefault="002546DA" w:rsidP="002546DA">
      <w:pPr>
        <w:pStyle w:val="ListParagraph"/>
        <w:widowControl/>
        <w:numPr>
          <w:ilvl w:val="0"/>
          <w:numId w:val="25"/>
        </w:numPr>
        <w:jc w:val="both"/>
        <w:rPr>
          <w:i/>
          <w:sz w:val="26"/>
          <w:szCs w:val="26"/>
        </w:rPr>
      </w:pPr>
      <w:r>
        <w:rPr>
          <w:sz w:val="26"/>
          <w:szCs w:val="26"/>
        </w:rPr>
        <w:t>It shows:</w:t>
      </w:r>
    </w:p>
    <w:p w14:paraId="296F3EA6" w14:textId="77777777" w:rsidR="002546DA" w:rsidRDefault="002546DA" w:rsidP="002546DA">
      <w:pPr>
        <w:widowControl/>
        <w:ind w:left="0"/>
        <w:jc w:val="center"/>
        <w:rPr>
          <w:i/>
          <w:sz w:val="26"/>
          <w:szCs w:val="26"/>
        </w:rPr>
      </w:pPr>
      <w:r>
        <w:rPr>
          <w:noProof/>
          <w:snapToGrid/>
        </w:rPr>
        <w:drawing>
          <wp:inline distT="0" distB="0" distL="0" distR="0" wp14:anchorId="45C7F7FF" wp14:editId="2381DDAF">
            <wp:extent cx="4200000" cy="1819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0000" cy="1819048"/>
                    </a:xfrm>
                    <a:prstGeom prst="rect">
                      <a:avLst/>
                    </a:prstGeom>
                  </pic:spPr>
                </pic:pic>
              </a:graphicData>
            </a:graphic>
          </wp:inline>
        </w:drawing>
      </w:r>
    </w:p>
    <w:p w14:paraId="2BC326E5" w14:textId="77777777" w:rsidR="002546DA" w:rsidRPr="00E527F3" w:rsidRDefault="002546DA" w:rsidP="002546DA">
      <w:pPr>
        <w:pStyle w:val="ListParagraph"/>
        <w:widowControl/>
        <w:numPr>
          <w:ilvl w:val="0"/>
          <w:numId w:val="20"/>
        </w:numPr>
        <w:jc w:val="both"/>
        <w:rPr>
          <w:i/>
          <w:sz w:val="26"/>
          <w:szCs w:val="26"/>
        </w:rPr>
      </w:pPr>
      <w:r>
        <w:rPr>
          <w:sz w:val="26"/>
          <w:szCs w:val="26"/>
        </w:rPr>
        <w:t>Step</w:t>
      </w:r>
      <w:r w:rsidRPr="00ED5F19">
        <w:rPr>
          <w:sz w:val="26"/>
          <w:szCs w:val="26"/>
        </w:rPr>
        <w:t xml:space="preserve"> 2: </w:t>
      </w:r>
      <w:r>
        <w:rPr>
          <w:noProof/>
          <w:snapToGrid/>
          <w:sz w:val="26"/>
          <w:szCs w:val="26"/>
        </w:rPr>
        <w:t xml:space="preserve">Click </w:t>
      </w:r>
      <w:r w:rsidRPr="00ED5F19">
        <w:rPr>
          <w:b/>
          <w:noProof/>
          <w:snapToGrid/>
          <w:sz w:val="26"/>
          <w:szCs w:val="26"/>
        </w:rPr>
        <w:t>“Delete”</w:t>
      </w:r>
      <w:r>
        <w:rPr>
          <w:noProof/>
          <w:snapToGrid/>
          <w:sz w:val="26"/>
          <w:szCs w:val="26"/>
        </w:rPr>
        <w:t xml:space="preserve"> button.</w:t>
      </w:r>
    </w:p>
    <w:p w14:paraId="58A56491" w14:textId="77777777" w:rsidR="002546DA" w:rsidRDefault="002546DA" w:rsidP="002546DA">
      <w:pPr>
        <w:pStyle w:val="Heading2"/>
        <w:rPr>
          <w:rFonts w:ascii="Times New Roman" w:hAnsi="Times New Roman"/>
          <w:sz w:val="26"/>
          <w:szCs w:val="26"/>
        </w:rPr>
      </w:pPr>
      <w:bookmarkStart w:id="33" w:name="_Toc14367897"/>
      <w:r>
        <w:rPr>
          <w:rFonts w:ascii="Times New Roman" w:hAnsi="Times New Roman"/>
          <w:sz w:val="26"/>
          <w:szCs w:val="26"/>
        </w:rPr>
        <w:t>Business Hours</w:t>
      </w:r>
      <w:bookmarkEnd w:id="33"/>
    </w:p>
    <w:p w14:paraId="5C0FE631" w14:textId="77777777" w:rsidR="002546DA" w:rsidRPr="00E527F3" w:rsidRDefault="002546DA" w:rsidP="002546DA">
      <w:pPr>
        <w:pStyle w:val="Heading3"/>
        <w:rPr>
          <w:lang w:val="en-US"/>
        </w:rPr>
      </w:pPr>
      <w:bookmarkStart w:id="34" w:name="_Toc14367898"/>
      <w:r>
        <w:rPr>
          <w:lang w:val="en-US"/>
        </w:rPr>
        <w:t>Working hours</w:t>
      </w:r>
      <w:bookmarkEnd w:id="34"/>
    </w:p>
    <w:p w14:paraId="68FEC5A2" w14:textId="77777777" w:rsidR="002546DA" w:rsidRDefault="002546DA" w:rsidP="002546DA">
      <w:pPr>
        <w:pStyle w:val="ListParagraph"/>
        <w:numPr>
          <w:ilvl w:val="0"/>
          <w:numId w:val="29"/>
        </w:numPr>
        <w:jc w:val="both"/>
      </w:pPr>
      <w:r>
        <w:t xml:space="preserve">From menu: </w:t>
      </w:r>
      <w:proofErr w:type="gramStart"/>
      <w:r>
        <w:t>Choose :</w:t>
      </w:r>
      <w:proofErr w:type="gramEnd"/>
      <w:r>
        <w:t xml:space="preserve"> Settings/ Business Hours </w:t>
      </w:r>
      <w:r>
        <w:sym w:font="Wingdings" w:char="F0E0"/>
      </w:r>
      <w:r>
        <w:t xml:space="preserve"> Tab: Work Hours  </w:t>
      </w:r>
    </w:p>
    <w:p w14:paraId="10F0BDE8" w14:textId="77777777" w:rsidR="002546DA" w:rsidRDefault="002546DA" w:rsidP="002546DA">
      <w:pPr>
        <w:jc w:val="center"/>
      </w:pPr>
      <w:r>
        <w:rPr>
          <w:noProof/>
          <w:snapToGrid/>
        </w:rPr>
        <w:lastRenderedPageBreak/>
        <w:drawing>
          <wp:inline distT="0" distB="0" distL="0" distR="0" wp14:anchorId="34CE7C83" wp14:editId="708B6D6D">
            <wp:extent cx="5941695" cy="2548890"/>
            <wp:effectExtent l="0" t="0" r="190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1695" cy="2548890"/>
                    </a:xfrm>
                    <a:prstGeom prst="rect">
                      <a:avLst/>
                    </a:prstGeom>
                  </pic:spPr>
                </pic:pic>
              </a:graphicData>
            </a:graphic>
          </wp:inline>
        </w:drawing>
      </w:r>
    </w:p>
    <w:p w14:paraId="7EB22FE4" w14:textId="77777777" w:rsidR="002546DA" w:rsidRDefault="002546DA" w:rsidP="002546DA">
      <w:pPr>
        <w:jc w:val="both"/>
      </w:pPr>
      <w:r>
        <w:t>- Choose channel:</w:t>
      </w:r>
    </w:p>
    <w:p w14:paraId="14E42A07" w14:textId="77777777" w:rsidR="002546DA" w:rsidRDefault="002546DA" w:rsidP="002546DA">
      <w:pPr>
        <w:jc w:val="center"/>
      </w:pPr>
      <w:r>
        <w:rPr>
          <w:noProof/>
          <w:snapToGrid/>
        </w:rPr>
        <w:drawing>
          <wp:inline distT="0" distB="0" distL="0" distR="0" wp14:anchorId="2FF1E583" wp14:editId="6DFE9041">
            <wp:extent cx="5941695" cy="234823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1695" cy="2348230"/>
                    </a:xfrm>
                    <a:prstGeom prst="rect">
                      <a:avLst/>
                    </a:prstGeom>
                  </pic:spPr>
                </pic:pic>
              </a:graphicData>
            </a:graphic>
          </wp:inline>
        </w:drawing>
      </w:r>
    </w:p>
    <w:p w14:paraId="102D0D1D" w14:textId="77777777" w:rsidR="002546DA" w:rsidRDefault="002546DA" w:rsidP="002546DA">
      <w:pPr>
        <w:jc w:val="both"/>
      </w:pPr>
      <w:r>
        <w:t>- Step 3: Choose working hours:</w:t>
      </w:r>
    </w:p>
    <w:p w14:paraId="2B5CB859" w14:textId="77777777" w:rsidR="002546DA" w:rsidRDefault="002546DA" w:rsidP="002546DA">
      <w:pPr>
        <w:keepNext/>
        <w:widowControl/>
        <w:numPr>
          <w:ilvl w:val="0"/>
          <w:numId w:val="40"/>
        </w:numPr>
        <w:jc w:val="both"/>
      </w:pPr>
      <w:r>
        <w:lastRenderedPageBreak/>
        <w:t>2 options:</w:t>
      </w:r>
    </w:p>
    <w:p w14:paraId="1F190B9F" w14:textId="77777777" w:rsidR="002546DA" w:rsidRPr="00E66E72" w:rsidRDefault="002546DA" w:rsidP="002546DA">
      <w:pPr>
        <w:keepNext/>
        <w:widowControl/>
        <w:numPr>
          <w:ilvl w:val="1"/>
          <w:numId w:val="40"/>
        </w:numPr>
        <w:jc w:val="both"/>
      </w:pPr>
      <w:r>
        <w:rPr>
          <w:rFonts w:ascii="Helvetica" w:hAnsi="Helvetica"/>
          <w:b/>
          <w:bCs/>
          <w:color w:val="333333"/>
          <w:sz w:val="20"/>
          <w:shd w:val="clear" w:color="auto" w:fill="FFFFFF"/>
        </w:rPr>
        <w:t>Contact center operates 24 hours a day</w:t>
      </w:r>
    </w:p>
    <w:p w14:paraId="1EDF8BB6" w14:textId="77777777" w:rsidR="002546DA" w:rsidRPr="00E66E72" w:rsidRDefault="002546DA" w:rsidP="002546DA">
      <w:pPr>
        <w:keepNext/>
        <w:widowControl/>
        <w:ind w:left="1440"/>
        <w:jc w:val="both"/>
      </w:pPr>
      <w:r>
        <w:rPr>
          <w:rFonts w:ascii="Helvetica" w:hAnsi="Helvetica"/>
          <w:b/>
          <w:bCs/>
          <w:color w:val="333333"/>
          <w:sz w:val="20"/>
          <w:shd w:val="clear" w:color="auto" w:fill="FFFFFF"/>
        </w:rPr>
        <w:t xml:space="preserve"> (</w:t>
      </w:r>
      <w:r>
        <w:rPr>
          <w:rFonts w:ascii="Helvetica" w:hAnsi="Helvetica"/>
          <w:color w:val="737373"/>
          <w:sz w:val="20"/>
          <w:shd w:val="clear" w:color="auto" w:fill="FFFFFF"/>
        </w:rPr>
        <w:t>Incoming calls are handled the same for all hours of the day)</w:t>
      </w:r>
    </w:p>
    <w:p w14:paraId="00FF7A65" w14:textId="77777777" w:rsidR="002546DA" w:rsidRPr="00E66E72" w:rsidRDefault="002546DA" w:rsidP="002546DA">
      <w:pPr>
        <w:keepNext/>
        <w:widowControl/>
        <w:numPr>
          <w:ilvl w:val="1"/>
          <w:numId w:val="40"/>
        </w:numPr>
        <w:jc w:val="both"/>
      </w:pPr>
      <w:r>
        <w:rPr>
          <w:rFonts w:ascii="Helvetica" w:hAnsi="Helvetica"/>
          <w:color w:val="333333"/>
          <w:sz w:val="20"/>
          <w:shd w:val="clear" w:color="auto" w:fill="FFFFFF"/>
        </w:rPr>
        <w:t>Contact center operates during the working hours</w:t>
      </w:r>
    </w:p>
    <w:p w14:paraId="64072DC9" w14:textId="77777777" w:rsidR="002546DA" w:rsidRDefault="002546DA" w:rsidP="002546DA">
      <w:pPr>
        <w:keepNext/>
        <w:widowControl/>
        <w:ind w:left="1440"/>
        <w:jc w:val="both"/>
      </w:pPr>
      <w:r>
        <w:rPr>
          <w:rFonts w:ascii="Helvetica" w:hAnsi="Helvetica"/>
          <w:color w:val="333333"/>
          <w:sz w:val="20"/>
          <w:shd w:val="clear" w:color="auto" w:fill="FFFFFF"/>
        </w:rPr>
        <w:t>(</w:t>
      </w:r>
      <w:r>
        <w:rPr>
          <w:rFonts w:ascii="Helvetica" w:hAnsi="Helvetica"/>
          <w:color w:val="737373"/>
          <w:sz w:val="20"/>
          <w:shd w:val="clear" w:color="auto" w:fill="FFFFFF"/>
        </w:rPr>
        <w:t>Incoming calls are handled differently between office hours and breaks)</w:t>
      </w:r>
    </w:p>
    <w:p w14:paraId="02746199" w14:textId="77777777" w:rsidR="002546DA" w:rsidRDefault="002546DA" w:rsidP="002546DA">
      <w:pPr>
        <w:keepNext/>
        <w:widowControl/>
        <w:numPr>
          <w:ilvl w:val="0"/>
          <w:numId w:val="39"/>
        </w:numPr>
        <w:ind w:left="360" w:hanging="180"/>
        <w:jc w:val="both"/>
        <w:rPr>
          <w:highlight w:val="white"/>
        </w:rPr>
      </w:pPr>
      <w:r>
        <w:t>If you choose: Contact center operates during the working hours, it shows:</w:t>
      </w:r>
    </w:p>
    <w:p w14:paraId="45D0E6E6" w14:textId="77777777" w:rsidR="002546DA" w:rsidRDefault="002546DA" w:rsidP="002546DA">
      <w:pPr>
        <w:ind w:left="540" w:hanging="180"/>
        <w:jc w:val="center"/>
      </w:pPr>
      <w:r>
        <w:rPr>
          <w:noProof/>
          <w:snapToGrid/>
        </w:rPr>
        <w:drawing>
          <wp:inline distT="0" distB="0" distL="0" distR="0" wp14:anchorId="59F0FA42" wp14:editId="0CBD9E81">
            <wp:extent cx="5941695" cy="316357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1695" cy="3163570"/>
                    </a:xfrm>
                    <a:prstGeom prst="rect">
                      <a:avLst/>
                    </a:prstGeom>
                  </pic:spPr>
                </pic:pic>
              </a:graphicData>
            </a:graphic>
          </wp:inline>
        </w:drawing>
      </w:r>
    </w:p>
    <w:p w14:paraId="7A36E7DC" w14:textId="77777777" w:rsidR="002546DA" w:rsidRDefault="002546DA" w:rsidP="002546DA">
      <w:pPr>
        <w:keepNext/>
        <w:widowControl/>
        <w:ind w:left="180"/>
        <w:jc w:val="both"/>
      </w:pPr>
      <w:r>
        <w:lastRenderedPageBreak/>
        <w:tab/>
        <w:t xml:space="preserve">+ Click the checkbox to choose day of week and input time to </w:t>
      </w:r>
      <w:proofErr w:type="gramStart"/>
      <w:r>
        <w:t>work :</w:t>
      </w:r>
      <w:proofErr w:type="gramEnd"/>
      <w:r>
        <w:t xml:space="preserve"> from … to like: 08:00 </w:t>
      </w:r>
      <w:r>
        <w:sym w:font="Wingdings" w:char="F0E0"/>
      </w:r>
      <w:r>
        <w:t xml:space="preserve"> 17:30</w:t>
      </w:r>
    </w:p>
    <w:p w14:paraId="2769DFC1" w14:textId="77777777" w:rsidR="002546DA" w:rsidRDefault="002546DA" w:rsidP="002546DA">
      <w:pPr>
        <w:keepNext/>
        <w:widowControl/>
        <w:ind w:left="180"/>
        <w:jc w:val="both"/>
      </w:pPr>
      <w:r>
        <w:rPr>
          <w:noProof/>
          <w:snapToGrid/>
        </w:rPr>
        <w:drawing>
          <wp:inline distT="0" distB="0" distL="0" distR="0" wp14:anchorId="61767D3F" wp14:editId="19AFD78B">
            <wp:extent cx="4219048" cy="1580952"/>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9048" cy="1580952"/>
                    </a:xfrm>
                    <a:prstGeom prst="rect">
                      <a:avLst/>
                    </a:prstGeom>
                  </pic:spPr>
                </pic:pic>
              </a:graphicData>
            </a:graphic>
          </wp:inline>
        </w:drawing>
      </w:r>
    </w:p>
    <w:p w14:paraId="23B9BA45" w14:textId="77777777" w:rsidR="002546DA" w:rsidRDefault="002546DA" w:rsidP="002546DA">
      <w:pPr>
        <w:keepNext/>
        <w:widowControl/>
        <w:ind w:left="180"/>
        <w:jc w:val="both"/>
      </w:pPr>
      <w:r>
        <w:t xml:space="preserve">+ Click the checkbox and input time break for agents have lunch: </w:t>
      </w:r>
    </w:p>
    <w:p w14:paraId="272BA3AA" w14:textId="77777777" w:rsidR="002546DA" w:rsidRDefault="002546DA" w:rsidP="002546DA">
      <w:pPr>
        <w:keepNext/>
        <w:widowControl/>
        <w:ind w:left="180"/>
        <w:jc w:val="both"/>
      </w:pPr>
      <w:r>
        <w:rPr>
          <w:noProof/>
          <w:snapToGrid/>
        </w:rPr>
        <w:drawing>
          <wp:inline distT="0" distB="0" distL="0" distR="0" wp14:anchorId="09ECBA6E" wp14:editId="59B8B3A6">
            <wp:extent cx="5180952" cy="100000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80952" cy="1000000"/>
                    </a:xfrm>
                    <a:prstGeom prst="rect">
                      <a:avLst/>
                    </a:prstGeom>
                  </pic:spPr>
                </pic:pic>
              </a:graphicData>
            </a:graphic>
          </wp:inline>
        </w:drawing>
      </w:r>
    </w:p>
    <w:p w14:paraId="503265E2" w14:textId="77777777" w:rsidR="002546DA" w:rsidRDefault="002546DA" w:rsidP="002546DA">
      <w:pPr>
        <w:jc w:val="both"/>
      </w:pPr>
      <w:r>
        <w:t xml:space="preserve">Noted: </w:t>
      </w:r>
    </w:p>
    <w:p w14:paraId="387B60A0" w14:textId="77777777" w:rsidR="002546DA" w:rsidRDefault="002546DA" w:rsidP="002546DA">
      <w:pPr>
        <w:keepNext/>
        <w:widowControl/>
        <w:numPr>
          <w:ilvl w:val="0"/>
          <w:numId w:val="36"/>
        </w:numPr>
        <w:jc w:val="both"/>
      </w:pPr>
      <w:r w:rsidRPr="007856BD">
        <w:t>If the user enters alphabetic characters, special characters -&gt; the system will automatically convert the value back to 00:00:00</w:t>
      </w:r>
    </w:p>
    <w:p w14:paraId="7036A593" w14:textId="77777777" w:rsidR="002546DA" w:rsidRDefault="002546DA" w:rsidP="002546DA">
      <w:pPr>
        <w:keepNext/>
        <w:widowControl/>
        <w:numPr>
          <w:ilvl w:val="0"/>
          <w:numId w:val="36"/>
        </w:numPr>
        <w:jc w:val="both"/>
      </w:pPr>
      <w:r w:rsidRPr="007856BD">
        <w:t>In case the user enters the wrong time format: divided into cases:</w:t>
      </w:r>
    </w:p>
    <w:p w14:paraId="7B7AF53B" w14:textId="77777777" w:rsidR="002546DA" w:rsidRDefault="002546DA" w:rsidP="002546DA">
      <w:pPr>
        <w:keepNext/>
        <w:widowControl/>
        <w:numPr>
          <w:ilvl w:val="0"/>
          <w:numId w:val="42"/>
        </w:numPr>
        <w:ind w:left="1080"/>
        <w:jc w:val="both"/>
      </w:pPr>
      <w:r w:rsidRPr="007856BD">
        <w:t xml:space="preserve">Enter the time as an integer,&gt; = 0, in the format </w:t>
      </w:r>
      <w:proofErr w:type="spellStart"/>
      <w:r w:rsidRPr="007856BD">
        <w:t>hh</w:t>
      </w:r>
      <w:proofErr w:type="spellEnd"/>
      <w:r w:rsidRPr="007856BD">
        <w:t>: mm: ss but not in the correct format 24h -&gt; the system converts the time to the nearest format to the nearest data entered.</w:t>
      </w:r>
    </w:p>
    <w:p w14:paraId="371EC9F3" w14:textId="1AE686EF" w:rsidR="002546DA" w:rsidRDefault="002546DA" w:rsidP="002546DA">
      <w:pPr>
        <w:ind w:left="720" w:hanging="540"/>
        <w:jc w:val="both"/>
      </w:pPr>
      <w:r>
        <w:t xml:space="preserve">             example: If you enter: 40:50:00 </w:t>
      </w:r>
      <w:r>
        <w:sym w:font="Wingdings" w:char="F0E0"/>
      </w:r>
      <w:r w:rsidR="00134ED2">
        <w:t xml:space="preserve"> </w:t>
      </w:r>
      <w:proofErr w:type="gramStart"/>
      <w:r w:rsidR="00134ED2">
        <w:t xml:space="preserve">it </w:t>
      </w:r>
      <w:r>
        <w:t xml:space="preserve"> will</w:t>
      </w:r>
      <w:proofErr w:type="gramEnd"/>
      <w:r>
        <w:t xml:space="preserve"> be converted to: 23:50:00</w:t>
      </w:r>
    </w:p>
    <w:p w14:paraId="33365050" w14:textId="79D830D8" w:rsidR="002546DA" w:rsidRDefault="002546DA" w:rsidP="002546DA">
      <w:pPr>
        <w:jc w:val="both"/>
      </w:pPr>
      <w:r>
        <w:t xml:space="preserve">                       If you enter 12:70:00 </w:t>
      </w:r>
      <w:r>
        <w:sym w:font="Wingdings" w:char="F0E0"/>
      </w:r>
      <w:r w:rsidR="00134ED2">
        <w:t xml:space="preserve"> it</w:t>
      </w:r>
      <w:r>
        <w:t xml:space="preserve"> will be converted to:  12:59:00</w:t>
      </w:r>
    </w:p>
    <w:p w14:paraId="45B3C928" w14:textId="381CBF2D" w:rsidR="002546DA" w:rsidRDefault="002546DA" w:rsidP="002546DA">
      <w:pPr>
        <w:ind w:left="360"/>
        <w:jc w:val="both"/>
      </w:pPr>
      <w:r>
        <w:t xml:space="preserve">                If you enter: 12:30:80 </w:t>
      </w:r>
      <w:r>
        <w:sym w:font="Wingdings" w:char="F0E0"/>
      </w:r>
      <w:r>
        <w:t xml:space="preserve"> </w:t>
      </w:r>
      <w:r w:rsidR="00134ED2">
        <w:t xml:space="preserve">it </w:t>
      </w:r>
      <w:r>
        <w:t>will be converted to 12:30:59</w:t>
      </w:r>
    </w:p>
    <w:p w14:paraId="1D38D0EF" w14:textId="77777777" w:rsidR="002546DA" w:rsidRDefault="002546DA" w:rsidP="002546DA">
      <w:pPr>
        <w:pStyle w:val="ListParagraph"/>
        <w:keepNext/>
        <w:widowControl/>
        <w:numPr>
          <w:ilvl w:val="0"/>
          <w:numId w:val="45"/>
        </w:numPr>
        <w:jc w:val="both"/>
      </w:pPr>
      <w:r>
        <w:lastRenderedPageBreak/>
        <w:t>If you enter data as a decimal number, the system converts the time to the nearest format to the closest data entered (remove the dot)</w:t>
      </w:r>
    </w:p>
    <w:p w14:paraId="27B42CA7" w14:textId="77777777" w:rsidR="002546DA" w:rsidRDefault="002546DA" w:rsidP="002546DA">
      <w:pPr>
        <w:keepNext/>
        <w:widowControl/>
        <w:ind w:left="1080"/>
        <w:jc w:val="both"/>
      </w:pPr>
      <w:r>
        <w:t>example: 1.2.3.4.5.6 -&gt; converted: 12:34:56</w:t>
      </w:r>
    </w:p>
    <w:p w14:paraId="4621D59D" w14:textId="77777777" w:rsidR="002546DA" w:rsidRDefault="002546DA" w:rsidP="002546DA">
      <w:pPr>
        <w:keepNext/>
        <w:widowControl/>
        <w:numPr>
          <w:ilvl w:val="0"/>
          <w:numId w:val="38"/>
        </w:numPr>
        <w:ind w:left="1080"/>
        <w:jc w:val="both"/>
      </w:pPr>
      <w:r>
        <w:t>If the user enters a negative number, the system automatically converts the time to the nearest format to the nearest data (remove the minus sign)</w:t>
      </w:r>
    </w:p>
    <w:p w14:paraId="1B0CC4CD" w14:textId="77777777" w:rsidR="002546DA" w:rsidRDefault="002546DA" w:rsidP="002546DA">
      <w:pPr>
        <w:keepNext/>
        <w:widowControl/>
        <w:ind w:left="1080"/>
        <w:jc w:val="both"/>
      </w:pPr>
      <w:r>
        <w:t>example: -1-2-3-4-5-6 -&gt; converted: 12:34:56</w:t>
      </w:r>
    </w:p>
    <w:p w14:paraId="53E69B01" w14:textId="77777777" w:rsidR="002546DA" w:rsidRDefault="002546DA" w:rsidP="002546DA">
      <w:pPr>
        <w:keepNext/>
        <w:widowControl/>
        <w:numPr>
          <w:ilvl w:val="0"/>
          <w:numId w:val="29"/>
        </w:numPr>
        <w:ind w:left="180" w:hanging="180"/>
        <w:jc w:val="both"/>
      </w:pPr>
      <w:r>
        <w:t xml:space="preserve">Step 4: Click “Submit” button. </w:t>
      </w:r>
    </w:p>
    <w:p w14:paraId="50D5477C" w14:textId="77777777" w:rsidR="002546DA" w:rsidRDefault="002546DA" w:rsidP="002546DA">
      <w:pPr>
        <w:keepNext/>
        <w:widowControl/>
        <w:ind w:left="720"/>
        <w:jc w:val="both"/>
      </w:pPr>
      <w:r w:rsidRPr="0030659C">
        <w:t>Some notifications of the system:</w:t>
      </w:r>
      <w:r>
        <w:t xml:space="preserve"> </w:t>
      </w:r>
    </w:p>
    <w:p w14:paraId="21243CE3" w14:textId="77777777" w:rsidR="002546DA" w:rsidRDefault="002546DA" w:rsidP="002546DA">
      <w:pPr>
        <w:keepNext/>
        <w:widowControl/>
        <w:numPr>
          <w:ilvl w:val="0"/>
          <w:numId w:val="40"/>
        </w:numPr>
        <w:jc w:val="both"/>
      </w:pPr>
      <w:r>
        <w:t xml:space="preserve">Case 1: </w:t>
      </w:r>
      <w:r w:rsidRPr="0030659C">
        <w:t xml:space="preserve">If you don't select anything during the week, the system </w:t>
      </w:r>
      <w:r>
        <w:t>notifies</w:t>
      </w:r>
      <w:r w:rsidRPr="0030659C">
        <w:t xml:space="preserve">: "There must be at least one working day." </w:t>
      </w:r>
      <w:proofErr w:type="gramStart"/>
      <w:r w:rsidRPr="0030659C">
        <w:t>Therefore</w:t>
      </w:r>
      <w:proofErr w:type="gramEnd"/>
      <w:r w:rsidRPr="0030659C">
        <w:t xml:space="preserve"> users are required to choose at least 1 day of the week.</w:t>
      </w:r>
    </w:p>
    <w:p w14:paraId="064085F8" w14:textId="77777777" w:rsidR="002546DA" w:rsidRDefault="002546DA" w:rsidP="002546DA">
      <w:pPr>
        <w:keepNext/>
        <w:widowControl/>
        <w:numPr>
          <w:ilvl w:val="0"/>
          <w:numId w:val="40"/>
        </w:numPr>
        <w:jc w:val="both"/>
      </w:pPr>
      <w:r>
        <w:t xml:space="preserve">Case 2: </w:t>
      </w:r>
      <w:r w:rsidRPr="0030659C">
        <w:t xml:space="preserve">After selecting any date, if the start time is left blank -&gt; </w:t>
      </w:r>
      <w:r>
        <w:t>-&gt; the system notifies</w:t>
      </w:r>
      <w:proofErr w:type="gramStart"/>
      <w:r>
        <w:t xml:space="preserve">: </w:t>
      </w:r>
      <w:r w:rsidRPr="0030659C">
        <w:t>:</w:t>
      </w:r>
      <w:proofErr w:type="gramEnd"/>
      <w:r w:rsidRPr="0030659C">
        <w:t xml:space="preserve"> ‘Selected date’: </w:t>
      </w:r>
      <w:r>
        <w:t xml:space="preserve">invalid worktime </w:t>
      </w:r>
      <w:r>
        <w:sym w:font="Wingdings" w:char="F0E0"/>
      </w:r>
      <w:r>
        <w:t xml:space="preserve"> need to </w:t>
      </w:r>
      <w:r w:rsidRPr="0030659C">
        <w:t>enter the start time.</w:t>
      </w:r>
    </w:p>
    <w:p w14:paraId="746022BA" w14:textId="77777777" w:rsidR="002546DA" w:rsidRDefault="002546DA" w:rsidP="002546DA">
      <w:pPr>
        <w:keepNext/>
        <w:widowControl/>
        <w:numPr>
          <w:ilvl w:val="0"/>
          <w:numId w:val="40"/>
        </w:numPr>
        <w:jc w:val="both"/>
      </w:pPr>
      <w:r>
        <w:t xml:space="preserve">Case 3: </w:t>
      </w:r>
      <w:r w:rsidRPr="0030659C">
        <w:t xml:space="preserve">After selecting any date, if the end time is left blank -&gt; </w:t>
      </w:r>
      <w:r>
        <w:t>-&gt; the system notifies</w:t>
      </w:r>
      <w:proofErr w:type="gramStart"/>
      <w:r>
        <w:t xml:space="preserve">: </w:t>
      </w:r>
      <w:r w:rsidRPr="0030659C">
        <w:t>:</w:t>
      </w:r>
      <w:proofErr w:type="gramEnd"/>
      <w:r w:rsidRPr="0030659C">
        <w:t xml:space="preserve"> ‘Selected date’: </w:t>
      </w:r>
      <w:r>
        <w:t>invalid worktime</w:t>
      </w:r>
      <w:r>
        <w:sym w:font="Wingdings" w:char="F0E0"/>
      </w:r>
      <w:r>
        <w:t xml:space="preserve"> need to </w:t>
      </w:r>
      <w:r w:rsidRPr="0030659C">
        <w:t>enter the end time.</w:t>
      </w:r>
    </w:p>
    <w:p w14:paraId="27213D25" w14:textId="77777777" w:rsidR="002546DA" w:rsidRDefault="002546DA" w:rsidP="002546DA">
      <w:pPr>
        <w:keepNext/>
        <w:widowControl/>
        <w:numPr>
          <w:ilvl w:val="0"/>
          <w:numId w:val="40"/>
        </w:numPr>
        <w:jc w:val="both"/>
      </w:pPr>
      <w:r>
        <w:t xml:space="preserve">Case 4: </w:t>
      </w:r>
      <w:r w:rsidRPr="0030659C">
        <w:t xml:space="preserve">After selecting any </w:t>
      </w:r>
      <w:r>
        <w:t>date</w:t>
      </w:r>
      <w:r w:rsidRPr="0030659C">
        <w:t xml:space="preserve">, if the start time is equal to the end time </w:t>
      </w:r>
      <w:r>
        <w:t>-&gt; the system notifies</w:t>
      </w:r>
      <w:proofErr w:type="gramStart"/>
      <w:r>
        <w:t xml:space="preserve">: </w:t>
      </w:r>
      <w:r w:rsidRPr="0030659C">
        <w:t>:</w:t>
      </w:r>
      <w:proofErr w:type="gramEnd"/>
      <w:r w:rsidRPr="0030659C">
        <w:t xml:space="preserve"> ‘Selected date’: </w:t>
      </w:r>
      <w:r>
        <w:t xml:space="preserve">invalid worktime </w:t>
      </w:r>
      <w:r>
        <w:sym w:font="Wingdings" w:char="F0E0"/>
      </w:r>
      <w:r>
        <w:t xml:space="preserve"> need to </w:t>
      </w:r>
      <w:r w:rsidRPr="0030659C">
        <w:t>enter a start time smaller than the end time.</w:t>
      </w:r>
    </w:p>
    <w:p w14:paraId="41338CC8" w14:textId="77777777" w:rsidR="002546DA" w:rsidRDefault="002546DA" w:rsidP="002546DA">
      <w:pPr>
        <w:keepNext/>
        <w:widowControl/>
        <w:numPr>
          <w:ilvl w:val="0"/>
          <w:numId w:val="40"/>
        </w:numPr>
        <w:jc w:val="both"/>
      </w:pPr>
      <w:r>
        <w:t xml:space="preserve">Case 5: </w:t>
      </w:r>
      <w:r w:rsidRPr="0030659C">
        <w:t xml:space="preserve">After selecting any date, if the start time is greater than the end time </w:t>
      </w:r>
      <w:r>
        <w:t>-&gt; the system notifies</w:t>
      </w:r>
      <w:proofErr w:type="gramStart"/>
      <w:r>
        <w:t xml:space="preserve">: </w:t>
      </w:r>
      <w:r w:rsidRPr="0030659C">
        <w:t>:</w:t>
      </w:r>
      <w:proofErr w:type="gramEnd"/>
      <w:r w:rsidRPr="0030659C">
        <w:t xml:space="preserve"> ‘Selected date’: </w:t>
      </w:r>
      <w:r>
        <w:t>invalid worktime</w:t>
      </w:r>
      <w:r>
        <w:sym w:font="Wingdings" w:char="F0E0"/>
      </w:r>
      <w:r>
        <w:t xml:space="preserve"> need</w:t>
      </w:r>
      <w:r w:rsidRPr="0030659C">
        <w:t xml:space="preserve"> to enter a start time smaller than the end time.</w:t>
      </w:r>
    </w:p>
    <w:p w14:paraId="71ACB469" w14:textId="77777777" w:rsidR="002546DA" w:rsidRDefault="002546DA" w:rsidP="002546DA">
      <w:pPr>
        <w:keepNext/>
        <w:widowControl/>
        <w:numPr>
          <w:ilvl w:val="0"/>
          <w:numId w:val="40"/>
        </w:numPr>
        <w:jc w:val="both"/>
      </w:pPr>
      <w:r>
        <w:t xml:space="preserve">Case 6: </w:t>
      </w:r>
      <w:r w:rsidRPr="00B343A9">
        <w:t>After selecting: "Do you close the lunch hour?</w:t>
      </w:r>
      <w:proofErr w:type="gramStart"/>
      <w:r w:rsidRPr="00B343A9">
        <w:t>" :</w:t>
      </w:r>
      <w:proofErr w:type="gramEnd"/>
      <w:r w:rsidRPr="00B343A9">
        <w:t xml:space="preserve"> if you enter an </w:t>
      </w:r>
      <w:r>
        <w:t>invalid</w:t>
      </w:r>
      <w:r w:rsidRPr="00B343A9">
        <w:t xml:space="preserve"> start time and end time -&gt; notification system: invalid lunch time</w:t>
      </w:r>
      <w:r>
        <w:t xml:space="preserve"> </w:t>
      </w:r>
      <w:r>
        <w:sym w:font="Wingdings" w:char="F0E0"/>
      </w:r>
      <w:r>
        <w:t xml:space="preserve"> need to</w:t>
      </w:r>
      <w:r w:rsidRPr="00B343A9">
        <w:t xml:space="preserve"> enter a start time smaller than the end time</w:t>
      </w:r>
    </w:p>
    <w:p w14:paraId="09922598" w14:textId="77777777" w:rsidR="002546DA" w:rsidRDefault="002546DA" w:rsidP="002546DA">
      <w:pPr>
        <w:keepNext/>
        <w:widowControl/>
        <w:numPr>
          <w:ilvl w:val="0"/>
          <w:numId w:val="40"/>
        </w:numPr>
        <w:jc w:val="both"/>
      </w:pPr>
      <w:r>
        <w:t xml:space="preserve">Case 7: If you enter valid time for selected date </w:t>
      </w:r>
      <w:r>
        <w:sym w:font="Wingdings" w:char="F0E0"/>
      </w:r>
      <w:r>
        <w:t xml:space="preserve"> it </w:t>
      </w:r>
      <w:proofErr w:type="gramStart"/>
      <w:r>
        <w:t>shows :</w:t>
      </w:r>
      <w:proofErr w:type="gramEnd"/>
      <w:r>
        <w:t xml:space="preserve"> Update successfully! </w:t>
      </w:r>
    </w:p>
    <w:p w14:paraId="46B8FF07" w14:textId="77777777" w:rsidR="002546DA" w:rsidRPr="00E527F3" w:rsidRDefault="002546DA" w:rsidP="002546DA">
      <w:pPr>
        <w:keepNext/>
        <w:widowControl/>
        <w:numPr>
          <w:ilvl w:val="0"/>
          <w:numId w:val="40"/>
        </w:numPr>
        <w:jc w:val="both"/>
      </w:pPr>
      <w:r>
        <w:t xml:space="preserve">Case 8. Click “Cancel” button to cancel off configuration. </w:t>
      </w:r>
    </w:p>
    <w:p w14:paraId="421C7BF8" w14:textId="77777777" w:rsidR="002546DA" w:rsidRPr="00E527F3" w:rsidRDefault="002546DA" w:rsidP="002546DA">
      <w:pPr>
        <w:pStyle w:val="Heading3"/>
        <w:rPr>
          <w:lang w:val="en-US"/>
        </w:rPr>
      </w:pPr>
      <w:bookmarkStart w:id="35" w:name="_Toc14367899"/>
      <w:r>
        <w:rPr>
          <w:lang w:val="en-US"/>
        </w:rPr>
        <w:t>Holidays</w:t>
      </w:r>
      <w:bookmarkEnd w:id="35"/>
    </w:p>
    <w:p w14:paraId="59CCBD6C" w14:textId="77777777" w:rsidR="002546DA" w:rsidRDefault="002546DA" w:rsidP="002546DA">
      <w:pPr>
        <w:jc w:val="both"/>
      </w:pPr>
      <w:r>
        <w:t xml:space="preserve">- Step 1: From menu, choose: Settings/ Business hours </w:t>
      </w:r>
      <w:r>
        <w:sym w:font="Wingdings" w:char="F0E0"/>
      </w:r>
      <w:r>
        <w:t xml:space="preserve"> choose tab: Holidays:</w:t>
      </w:r>
    </w:p>
    <w:p w14:paraId="1E8BBA65" w14:textId="77777777" w:rsidR="002546DA" w:rsidRDefault="002546DA" w:rsidP="002546DA">
      <w:pPr>
        <w:jc w:val="center"/>
      </w:pPr>
      <w:r>
        <w:rPr>
          <w:noProof/>
          <w:snapToGrid/>
        </w:rPr>
        <w:lastRenderedPageBreak/>
        <w:drawing>
          <wp:inline distT="0" distB="0" distL="0" distR="0" wp14:anchorId="1DD0CF28" wp14:editId="6EA801ED">
            <wp:extent cx="5941695" cy="2705100"/>
            <wp:effectExtent l="0" t="0" r="1905" b="0"/>
            <wp:docPr id="486986" name="Picture 48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1695" cy="2705100"/>
                    </a:xfrm>
                    <a:prstGeom prst="rect">
                      <a:avLst/>
                    </a:prstGeom>
                  </pic:spPr>
                </pic:pic>
              </a:graphicData>
            </a:graphic>
          </wp:inline>
        </w:drawing>
      </w:r>
    </w:p>
    <w:p w14:paraId="717A6637" w14:textId="77777777" w:rsidR="002546DA" w:rsidRDefault="002546DA" w:rsidP="002546DA">
      <w:pPr>
        <w:jc w:val="both"/>
      </w:pPr>
      <w:r>
        <w:t>- Step 2: Choose channel (do not apply to Voice channel)</w:t>
      </w:r>
    </w:p>
    <w:p w14:paraId="7FB04EA7" w14:textId="77777777" w:rsidR="002546DA" w:rsidRDefault="002546DA" w:rsidP="002546DA">
      <w:pPr>
        <w:ind w:left="720"/>
        <w:jc w:val="both"/>
      </w:pPr>
      <w:r>
        <w:rPr>
          <w:noProof/>
          <w:snapToGrid/>
        </w:rPr>
        <w:drawing>
          <wp:inline distT="0" distB="0" distL="0" distR="0" wp14:anchorId="3E5EDD7B" wp14:editId="58637F3D">
            <wp:extent cx="5941695" cy="2399665"/>
            <wp:effectExtent l="0" t="0" r="1905" b="635"/>
            <wp:docPr id="486990" name="Picture 48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1695" cy="2399665"/>
                    </a:xfrm>
                    <a:prstGeom prst="rect">
                      <a:avLst/>
                    </a:prstGeom>
                  </pic:spPr>
                </pic:pic>
              </a:graphicData>
            </a:graphic>
          </wp:inline>
        </w:drawing>
      </w:r>
    </w:p>
    <w:p w14:paraId="29C6547B" w14:textId="77777777" w:rsidR="002546DA" w:rsidRDefault="002546DA" w:rsidP="002546DA">
      <w:pPr>
        <w:keepNext/>
        <w:widowControl/>
        <w:ind w:left="180"/>
        <w:jc w:val="both"/>
      </w:pPr>
      <w:r>
        <w:lastRenderedPageBreak/>
        <w:t>Click the checkbox “Private routing for the holidays?” (</w:t>
      </w:r>
      <w:proofErr w:type="spellStart"/>
      <w:r>
        <w:t>optinonal</w:t>
      </w:r>
      <w:proofErr w:type="spellEnd"/>
      <w:r>
        <w:t>)</w:t>
      </w:r>
    </w:p>
    <w:p w14:paraId="38A3B73E" w14:textId="77777777" w:rsidR="002546DA" w:rsidRDefault="002546DA" w:rsidP="002546DA">
      <w:pPr>
        <w:keepNext/>
        <w:widowControl/>
        <w:ind w:left="180"/>
        <w:jc w:val="both"/>
      </w:pPr>
      <w:r>
        <w:rPr>
          <w:noProof/>
          <w:snapToGrid/>
        </w:rPr>
        <w:drawing>
          <wp:inline distT="0" distB="0" distL="0" distR="0" wp14:anchorId="7C1532E7" wp14:editId="544ECFC3">
            <wp:extent cx="5941695" cy="2344420"/>
            <wp:effectExtent l="0" t="0" r="1905" b="0"/>
            <wp:docPr id="486992" name="Picture 48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695" cy="2344420"/>
                    </a:xfrm>
                    <a:prstGeom prst="rect">
                      <a:avLst/>
                    </a:prstGeom>
                  </pic:spPr>
                </pic:pic>
              </a:graphicData>
            </a:graphic>
          </wp:inline>
        </w:drawing>
      </w:r>
    </w:p>
    <w:p w14:paraId="7BB9A714" w14:textId="77777777" w:rsidR="002546DA" w:rsidRDefault="002546DA" w:rsidP="002546DA">
      <w:pPr>
        <w:keepNext/>
        <w:widowControl/>
        <w:ind w:left="180"/>
        <w:jc w:val="both"/>
      </w:pPr>
      <w:r>
        <w:t>Click “Add holiday” button: choose Add Day or Add Period:</w:t>
      </w:r>
    </w:p>
    <w:p w14:paraId="1C4B9724" w14:textId="77777777" w:rsidR="002546DA" w:rsidRDefault="002546DA" w:rsidP="002546DA">
      <w:pPr>
        <w:keepNext/>
        <w:widowControl/>
        <w:ind w:left="180"/>
        <w:jc w:val="both"/>
      </w:pPr>
      <w:r>
        <w:rPr>
          <w:noProof/>
          <w:snapToGrid/>
        </w:rPr>
        <w:drawing>
          <wp:inline distT="0" distB="0" distL="0" distR="0" wp14:anchorId="6E8551D1" wp14:editId="0BA0A0EF">
            <wp:extent cx="5941695" cy="1388745"/>
            <wp:effectExtent l="0" t="0" r="1905" b="1905"/>
            <wp:docPr id="486993" name="Picture 48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695" cy="1388745"/>
                    </a:xfrm>
                    <a:prstGeom prst="rect">
                      <a:avLst/>
                    </a:prstGeom>
                  </pic:spPr>
                </pic:pic>
              </a:graphicData>
            </a:graphic>
          </wp:inline>
        </w:drawing>
      </w:r>
    </w:p>
    <w:p w14:paraId="1AF1F0B6" w14:textId="77777777" w:rsidR="002546DA" w:rsidRDefault="002546DA" w:rsidP="002546DA">
      <w:pPr>
        <w:keepNext/>
        <w:widowControl/>
        <w:ind w:left="180"/>
        <w:jc w:val="both"/>
      </w:pPr>
      <w:r>
        <w:rPr>
          <w:noProof/>
          <w:snapToGrid/>
        </w:rPr>
        <w:drawing>
          <wp:inline distT="0" distB="0" distL="0" distR="0" wp14:anchorId="2C4ABAC8" wp14:editId="49EC48D9">
            <wp:extent cx="5941695" cy="1847215"/>
            <wp:effectExtent l="0" t="0" r="1905" b="635"/>
            <wp:docPr id="486994" name="Picture 48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1695" cy="1847215"/>
                    </a:xfrm>
                    <a:prstGeom prst="rect">
                      <a:avLst/>
                    </a:prstGeom>
                  </pic:spPr>
                </pic:pic>
              </a:graphicData>
            </a:graphic>
          </wp:inline>
        </w:drawing>
      </w:r>
    </w:p>
    <w:p w14:paraId="4EAC252C" w14:textId="77777777" w:rsidR="002546DA" w:rsidRDefault="002546DA" w:rsidP="002546DA">
      <w:pPr>
        <w:keepNext/>
        <w:widowControl/>
        <w:ind w:left="180"/>
        <w:jc w:val="both"/>
      </w:pPr>
      <w:r>
        <w:t>Enter information:</w:t>
      </w:r>
    </w:p>
    <w:p w14:paraId="3D1AE585" w14:textId="77777777" w:rsidR="002546DA" w:rsidRDefault="002546DA" w:rsidP="002546DA">
      <w:pPr>
        <w:keepNext/>
        <w:widowControl/>
        <w:ind w:left="180"/>
        <w:jc w:val="both"/>
      </w:pPr>
      <w:r>
        <w:t>+ Name of day off</w:t>
      </w:r>
    </w:p>
    <w:p w14:paraId="4BE405AB" w14:textId="77777777" w:rsidR="002546DA" w:rsidRDefault="002546DA" w:rsidP="002546DA">
      <w:pPr>
        <w:keepNext/>
        <w:widowControl/>
        <w:ind w:left="180"/>
        <w:jc w:val="both"/>
      </w:pPr>
      <w:r>
        <w:t xml:space="preserve">+ Choose date, month, year </w:t>
      </w:r>
    </w:p>
    <w:p w14:paraId="05BA4F9C" w14:textId="77777777" w:rsidR="002546DA" w:rsidRDefault="002546DA" w:rsidP="002546DA">
      <w:pPr>
        <w:keepNext/>
        <w:widowControl/>
        <w:ind w:left="180"/>
        <w:jc w:val="both"/>
      </w:pPr>
      <w:r>
        <w:t xml:space="preserve">Click “Submit” button. </w:t>
      </w:r>
    </w:p>
    <w:p w14:paraId="578CC905" w14:textId="77777777" w:rsidR="002546DA" w:rsidRDefault="002546DA" w:rsidP="002546DA">
      <w:pPr>
        <w:keepNext/>
        <w:widowControl/>
        <w:ind w:left="180"/>
        <w:jc w:val="both"/>
      </w:pPr>
      <w:r>
        <w:t xml:space="preserve">Noted: </w:t>
      </w:r>
      <w:r w:rsidRPr="00980C61">
        <w:t>The system will display error messages in case the user entered the wrong or missing information:</w:t>
      </w:r>
      <w:r>
        <w:t xml:space="preserve"> </w:t>
      </w:r>
    </w:p>
    <w:p w14:paraId="4F08AB3E" w14:textId="77777777" w:rsidR="002546DA" w:rsidRDefault="002546DA" w:rsidP="002546DA">
      <w:pPr>
        <w:pStyle w:val="ListParagraph"/>
        <w:keepNext/>
        <w:widowControl/>
        <w:numPr>
          <w:ilvl w:val="0"/>
          <w:numId w:val="29"/>
        </w:numPr>
        <w:jc w:val="both"/>
      </w:pPr>
      <w:r>
        <w:t xml:space="preserve">Holiday name </w:t>
      </w:r>
      <w:proofErr w:type="spellStart"/>
      <w:r>
        <w:t>can not</w:t>
      </w:r>
      <w:proofErr w:type="spellEnd"/>
      <w:r>
        <w:t xml:space="preserve"> empty</w:t>
      </w:r>
    </w:p>
    <w:p w14:paraId="1A9E4EFB" w14:textId="77777777" w:rsidR="002546DA" w:rsidRDefault="002546DA" w:rsidP="002546DA">
      <w:pPr>
        <w:pStyle w:val="ListParagraph"/>
        <w:keepNext/>
        <w:widowControl/>
        <w:numPr>
          <w:ilvl w:val="0"/>
          <w:numId w:val="29"/>
        </w:numPr>
        <w:jc w:val="both"/>
      </w:pPr>
      <w:r>
        <w:lastRenderedPageBreak/>
        <w:t>Invalid holiday period</w:t>
      </w:r>
    </w:p>
    <w:p w14:paraId="4648A469" w14:textId="77777777" w:rsidR="002546DA" w:rsidRDefault="002546DA" w:rsidP="002546DA">
      <w:pPr>
        <w:keepNext/>
        <w:widowControl/>
        <w:ind w:left="360"/>
        <w:jc w:val="both"/>
      </w:pPr>
      <w:r>
        <w:t xml:space="preserve">Click icon </w:t>
      </w:r>
      <w:r>
        <w:rPr>
          <w:noProof/>
        </w:rPr>
        <w:drawing>
          <wp:inline distT="0" distB="0" distL="114300" distR="114300" wp14:anchorId="08B37D89" wp14:editId="68E395EF">
            <wp:extent cx="200025" cy="219075"/>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8"/>
                    <a:srcRect/>
                    <a:stretch>
                      <a:fillRect/>
                    </a:stretch>
                  </pic:blipFill>
                  <pic:spPr>
                    <a:xfrm>
                      <a:off x="0" y="0"/>
                      <a:ext cx="200025" cy="219075"/>
                    </a:xfrm>
                    <a:prstGeom prst="rect">
                      <a:avLst/>
                    </a:prstGeom>
                    <a:ln/>
                  </pic:spPr>
                </pic:pic>
              </a:graphicData>
            </a:graphic>
          </wp:inline>
        </w:drawing>
      </w:r>
      <w:r>
        <w:t xml:space="preserve"> to delete holiday. </w:t>
      </w:r>
    </w:p>
    <w:p w14:paraId="6BD836F2" w14:textId="74E8E616" w:rsidR="002546DA" w:rsidRDefault="002546DA" w:rsidP="002546DA">
      <w:pPr>
        <w:pStyle w:val="Heading2"/>
        <w:rPr>
          <w:rFonts w:ascii="Times New Roman" w:hAnsi="Times New Roman"/>
          <w:sz w:val="26"/>
          <w:szCs w:val="26"/>
        </w:rPr>
      </w:pPr>
      <w:bookmarkStart w:id="36" w:name="_Toc14367900"/>
      <w:r>
        <w:rPr>
          <w:rFonts w:ascii="Times New Roman" w:hAnsi="Times New Roman"/>
          <w:sz w:val="26"/>
          <w:szCs w:val="26"/>
        </w:rPr>
        <w:t>Manage Facebook page</w:t>
      </w:r>
      <w:bookmarkEnd w:id="36"/>
      <w:r>
        <w:rPr>
          <w:rFonts w:ascii="Times New Roman" w:hAnsi="Times New Roman"/>
          <w:sz w:val="26"/>
          <w:szCs w:val="26"/>
        </w:rPr>
        <w:t xml:space="preserve"> </w:t>
      </w:r>
    </w:p>
    <w:p w14:paraId="60C0C3D8" w14:textId="77777777" w:rsidR="002546DA" w:rsidRDefault="002546DA" w:rsidP="002546DA">
      <w:pPr>
        <w:pStyle w:val="NormalIndent"/>
      </w:pPr>
      <w:r>
        <w:t xml:space="preserve">From menu: Choose Settings </w:t>
      </w:r>
      <w:r>
        <w:sym w:font="Wingdings" w:char="F0E0"/>
      </w:r>
      <w:r>
        <w:t xml:space="preserve"> Facebook page: </w:t>
      </w:r>
    </w:p>
    <w:p w14:paraId="5E261EE4" w14:textId="77777777" w:rsidR="002546DA" w:rsidRDefault="002546DA" w:rsidP="002546DA">
      <w:pPr>
        <w:pStyle w:val="NormalIndent"/>
        <w:ind w:firstLine="0"/>
      </w:pPr>
      <w:r>
        <w:rPr>
          <w:noProof/>
          <w:snapToGrid/>
        </w:rPr>
        <w:drawing>
          <wp:inline distT="0" distB="0" distL="0" distR="0" wp14:anchorId="7DFBCF42" wp14:editId="404B0439">
            <wp:extent cx="5941695" cy="2724150"/>
            <wp:effectExtent l="0" t="0" r="1905" b="0"/>
            <wp:docPr id="486995" name="Picture 48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1695" cy="2724150"/>
                    </a:xfrm>
                    <a:prstGeom prst="rect">
                      <a:avLst/>
                    </a:prstGeom>
                  </pic:spPr>
                </pic:pic>
              </a:graphicData>
            </a:graphic>
          </wp:inline>
        </w:drawing>
      </w:r>
    </w:p>
    <w:p w14:paraId="777C0078" w14:textId="77777777" w:rsidR="002546DA" w:rsidRDefault="002546DA" w:rsidP="002546DA">
      <w:pPr>
        <w:pStyle w:val="NormalIndent"/>
        <w:ind w:firstLine="0"/>
      </w:pPr>
      <w:r>
        <w:t xml:space="preserve">Click “Add” button: </w:t>
      </w:r>
    </w:p>
    <w:p w14:paraId="6B2AEE28" w14:textId="77777777" w:rsidR="002546DA" w:rsidRDefault="002546DA" w:rsidP="002546DA">
      <w:pPr>
        <w:pStyle w:val="NormalIndent"/>
        <w:ind w:firstLine="0"/>
      </w:pPr>
      <w:r>
        <w:rPr>
          <w:noProof/>
          <w:snapToGrid/>
        </w:rPr>
        <w:drawing>
          <wp:inline distT="0" distB="0" distL="0" distR="0" wp14:anchorId="18EDD241" wp14:editId="76A7CF64">
            <wp:extent cx="5941695" cy="2933065"/>
            <wp:effectExtent l="0" t="0" r="1905" b="635"/>
            <wp:docPr id="486996" name="Picture 48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695" cy="2933065"/>
                    </a:xfrm>
                    <a:prstGeom prst="rect">
                      <a:avLst/>
                    </a:prstGeom>
                  </pic:spPr>
                </pic:pic>
              </a:graphicData>
            </a:graphic>
          </wp:inline>
        </w:drawing>
      </w:r>
    </w:p>
    <w:p w14:paraId="68FF6A64" w14:textId="77777777" w:rsidR="002546DA" w:rsidRDefault="002546DA" w:rsidP="002546DA">
      <w:pPr>
        <w:pStyle w:val="NormalIndent"/>
        <w:ind w:firstLine="0"/>
      </w:pPr>
      <w:r>
        <w:t xml:space="preserve">Click “Login with Facebook” </w:t>
      </w:r>
      <w:r>
        <w:sym w:font="Wingdings" w:char="F0E0"/>
      </w:r>
      <w:r>
        <w:t xml:space="preserve"> it shows:</w:t>
      </w:r>
    </w:p>
    <w:p w14:paraId="29A173E4" w14:textId="77777777" w:rsidR="002546DA" w:rsidRDefault="002546DA" w:rsidP="002546DA">
      <w:pPr>
        <w:pStyle w:val="NormalIndent"/>
        <w:ind w:firstLine="0"/>
      </w:pPr>
      <w:r>
        <w:rPr>
          <w:noProof/>
          <w:snapToGrid/>
        </w:rPr>
        <w:lastRenderedPageBreak/>
        <w:drawing>
          <wp:inline distT="0" distB="0" distL="0" distR="0" wp14:anchorId="1ECC2FFB" wp14:editId="1A598561">
            <wp:extent cx="3884930" cy="2500203"/>
            <wp:effectExtent l="0" t="0" r="1270" b="0"/>
            <wp:docPr id="486997" name="Picture 48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11674" cy="2517414"/>
                    </a:xfrm>
                    <a:prstGeom prst="rect">
                      <a:avLst/>
                    </a:prstGeom>
                  </pic:spPr>
                </pic:pic>
              </a:graphicData>
            </a:graphic>
          </wp:inline>
        </w:drawing>
      </w:r>
    </w:p>
    <w:p w14:paraId="31E7CB72" w14:textId="77777777" w:rsidR="002546DA" w:rsidRDefault="002546DA" w:rsidP="002546DA">
      <w:pPr>
        <w:pStyle w:val="NormalIndent"/>
        <w:ind w:firstLine="0"/>
      </w:pPr>
      <w:r>
        <w:t xml:space="preserve">Enter information (with administration account) then click Login: </w:t>
      </w:r>
    </w:p>
    <w:p w14:paraId="2474912F" w14:textId="77777777" w:rsidR="002546DA" w:rsidRDefault="002546DA" w:rsidP="002546DA">
      <w:pPr>
        <w:pStyle w:val="NormalIndent"/>
        <w:ind w:firstLine="0"/>
      </w:pPr>
      <w:r>
        <w:rPr>
          <w:noProof/>
          <w:snapToGrid/>
        </w:rPr>
        <w:drawing>
          <wp:inline distT="0" distB="0" distL="0" distR="0" wp14:anchorId="775EA1DE" wp14:editId="0474B45E">
            <wp:extent cx="3901761" cy="3561080"/>
            <wp:effectExtent l="0" t="0" r="3810" b="1270"/>
            <wp:docPr id="486998" name="Picture 48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12213" cy="3570619"/>
                    </a:xfrm>
                    <a:prstGeom prst="rect">
                      <a:avLst/>
                    </a:prstGeom>
                  </pic:spPr>
                </pic:pic>
              </a:graphicData>
            </a:graphic>
          </wp:inline>
        </w:drawing>
      </w:r>
    </w:p>
    <w:p w14:paraId="26F27777" w14:textId="77777777" w:rsidR="002546DA" w:rsidRDefault="002546DA" w:rsidP="002546DA">
      <w:pPr>
        <w:pStyle w:val="NormalIndent"/>
        <w:ind w:firstLine="0"/>
      </w:pPr>
      <w:r>
        <w:t>Click “Continue as</w:t>
      </w:r>
      <w:proofErr w:type="gramStart"/>
      <w:r>
        <w:t xml:space="preserve"> ..</w:t>
      </w:r>
      <w:proofErr w:type="gramEnd"/>
      <w:r>
        <w:t>”</w:t>
      </w:r>
    </w:p>
    <w:p w14:paraId="3EDDDD55" w14:textId="77777777" w:rsidR="002546DA" w:rsidRDefault="002546DA" w:rsidP="002546DA">
      <w:pPr>
        <w:pStyle w:val="NormalIndent"/>
        <w:ind w:firstLine="0"/>
      </w:pPr>
      <w:r>
        <w:rPr>
          <w:noProof/>
          <w:snapToGrid/>
        </w:rPr>
        <w:lastRenderedPageBreak/>
        <w:drawing>
          <wp:inline distT="0" distB="0" distL="0" distR="0" wp14:anchorId="0C383139" wp14:editId="62C51E96">
            <wp:extent cx="5780952" cy="6885714"/>
            <wp:effectExtent l="0" t="0" r="0" b="0"/>
            <wp:docPr id="486999" name="Picture 48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80952" cy="6885714"/>
                    </a:xfrm>
                    <a:prstGeom prst="rect">
                      <a:avLst/>
                    </a:prstGeom>
                  </pic:spPr>
                </pic:pic>
              </a:graphicData>
            </a:graphic>
          </wp:inline>
        </w:drawing>
      </w:r>
    </w:p>
    <w:p w14:paraId="6080DC32" w14:textId="77777777" w:rsidR="002546DA" w:rsidRDefault="002546DA" w:rsidP="002546DA">
      <w:pPr>
        <w:pStyle w:val="NormalIndent"/>
        <w:ind w:firstLine="0"/>
      </w:pPr>
      <w:r>
        <w:t xml:space="preserve">If you click “Choose what you allow” it shows: </w:t>
      </w:r>
    </w:p>
    <w:p w14:paraId="4A8C4D98" w14:textId="77777777" w:rsidR="002546DA" w:rsidRDefault="002546DA" w:rsidP="002546DA">
      <w:pPr>
        <w:pStyle w:val="NormalIndent"/>
        <w:ind w:firstLine="0"/>
      </w:pPr>
      <w:r>
        <w:rPr>
          <w:noProof/>
          <w:snapToGrid/>
        </w:rPr>
        <w:lastRenderedPageBreak/>
        <w:drawing>
          <wp:inline distT="0" distB="0" distL="0" distR="0" wp14:anchorId="3F335A40" wp14:editId="301A2976">
            <wp:extent cx="5809524" cy="686666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09524" cy="6866667"/>
                    </a:xfrm>
                    <a:prstGeom prst="rect">
                      <a:avLst/>
                    </a:prstGeom>
                  </pic:spPr>
                </pic:pic>
              </a:graphicData>
            </a:graphic>
          </wp:inline>
        </w:drawing>
      </w:r>
    </w:p>
    <w:p w14:paraId="03899B7C" w14:textId="77777777" w:rsidR="002546DA" w:rsidRDefault="002546DA" w:rsidP="002546DA">
      <w:pPr>
        <w:pStyle w:val="NormalIndent"/>
        <w:ind w:firstLine="0"/>
      </w:pPr>
      <w:r>
        <w:t>You need to allow to all powers: (Choose ON with powers and click checked at pages)</w:t>
      </w:r>
    </w:p>
    <w:p w14:paraId="511EA0AA" w14:textId="77777777" w:rsidR="002546DA" w:rsidRDefault="002546DA" w:rsidP="002546DA">
      <w:pPr>
        <w:pStyle w:val="NormalIndent"/>
        <w:numPr>
          <w:ilvl w:val="0"/>
          <w:numId w:val="29"/>
        </w:numPr>
      </w:pPr>
      <w:r>
        <w:t>Manage your pages</w:t>
      </w:r>
    </w:p>
    <w:p w14:paraId="1F067193" w14:textId="77777777" w:rsidR="002546DA" w:rsidRDefault="002546DA" w:rsidP="002546DA">
      <w:pPr>
        <w:pStyle w:val="NormalIndent"/>
        <w:numPr>
          <w:ilvl w:val="0"/>
          <w:numId w:val="29"/>
        </w:numPr>
      </w:pPr>
      <w:r>
        <w:t xml:space="preserve">Manage and access Page conversations in Messenger </w:t>
      </w:r>
    </w:p>
    <w:p w14:paraId="553FE9BF" w14:textId="77777777" w:rsidR="002546DA" w:rsidRDefault="002546DA" w:rsidP="002546DA">
      <w:pPr>
        <w:pStyle w:val="NormalIndent"/>
        <w:numPr>
          <w:ilvl w:val="0"/>
          <w:numId w:val="29"/>
        </w:numPr>
      </w:pPr>
      <w:r>
        <w:t xml:space="preserve">Publish as Pages you manage. </w:t>
      </w:r>
    </w:p>
    <w:p w14:paraId="0FF719F5" w14:textId="77777777" w:rsidR="002546DA" w:rsidRDefault="002546DA" w:rsidP="002546DA">
      <w:pPr>
        <w:pStyle w:val="NormalIndent"/>
        <w:ind w:firstLine="0"/>
      </w:pPr>
      <w:r>
        <w:t xml:space="preserve">Then, click “OK” button </w:t>
      </w:r>
      <w:r>
        <w:sym w:font="Wingdings" w:char="F0E0"/>
      </w:r>
      <w:r>
        <w:t xml:space="preserve"> it shows all your page on screen:</w:t>
      </w:r>
    </w:p>
    <w:p w14:paraId="15AB901E" w14:textId="77777777" w:rsidR="002546DA" w:rsidRDefault="002546DA" w:rsidP="002546DA">
      <w:pPr>
        <w:pStyle w:val="NormalIndent"/>
        <w:ind w:firstLine="0"/>
      </w:pPr>
      <w:r>
        <w:rPr>
          <w:noProof/>
          <w:snapToGrid/>
        </w:rPr>
        <w:lastRenderedPageBreak/>
        <w:drawing>
          <wp:inline distT="0" distB="0" distL="0" distR="0" wp14:anchorId="76B55008" wp14:editId="24CC3DA4">
            <wp:extent cx="5771429" cy="5685714"/>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1429" cy="5685714"/>
                    </a:xfrm>
                    <a:prstGeom prst="rect">
                      <a:avLst/>
                    </a:prstGeom>
                  </pic:spPr>
                </pic:pic>
              </a:graphicData>
            </a:graphic>
          </wp:inline>
        </w:drawing>
      </w:r>
    </w:p>
    <w:p w14:paraId="71C486A4" w14:textId="77777777" w:rsidR="002546DA" w:rsidRDefault="002546DA" w:rsidP="002546DA">
      <w:pPr>
        <w:pStyle w:val="NormalIndent"/>
        <w:ind w:firstLine="0"/>
      </w:pPr>
      <w:r>
        <w:t xml:space="preserve">Click “Add” with page you want to add to </w:t>
      </w:r>
      <w:proofErr w:type="spellStart"/>
      <w:r>
        <w:t>myCC</w:t>
      </w:r>
      <w:proofErr w:type="spellEnd"/>
      <w:r>
        <w:t xml:space="preserve">. </w:t>
      </w:r>
    </w:p>
    <w:p w14:paraId="1B6E472E" w14:textId="77777777" w:rsidR="002546DA" w:rsidRDefault="002546DA" w:rsidP="002546DA">
      <w:pPr>
        <w:pStyle w:val="NormalIndent"/>
        <w:ind w:firstLine="0"/>
      </w:pPr>
      <w:r>
        <w:t xml:space="preserve">Notes: choose all options: </w:t>
      </w:r>
    </w:p>
    <w:p w14:paraId="70AD5E17" w14:textId="77777777" w:rsidR="002546DA" w:rsidRDefault="002546DA" w:rsidP="002546DA">
      <w:pPr>
        <w:pStyle w:val="NormalIndent"/>
        <w:numPr>
          <w:ilvl w:val="0"/>
          <w:numId w:val="29"/>
        </w:numPr>
      </w:pPr>
      <w:r>
        <w:t xml:space="preserve">Enable Wall </w:t>
      </w:r>
      <w:proofErr w:type="gramStart"/>
      <w:r>
        <w:t>posts :</w:t>
      </w:r>
      <w:proofErr w:type="gramEnd"/>
      <w:r>
        <w:t xml:space="preserve"> means: allow </w:t>
      </w:r>
      <w:proofErr w:type="spellStart"/>
      <w:r>
        <w:t>myCC</w:t>
      </w:r>
      <w:proofErr w:type="spellEnd"/>
      <w:r>
        <w:t xml:space="preserve"> to get the posts</w:t>
      </w:r>
      <w:r w:rsidRPr="0060309D">
        <w:t>/comments on the page -&gt; create the tickets and assign</w:t>
      </w:r>
      <w:r>
        <w:t xml:space="preserve"> agents to process. </w:t>
      </w:r>
    </w:p>
    <w:p w14:paraId="45FF82E7" w14:textId="77777777" w:rsidR="002546DA" w:rsidRDefault="002546DA" w:rsidP="002546DA">
      <w:pPr>
        <w:pStyle w:val="NormalIndent"/>
        <w:numPr>
          <w:ilvl w:val="0"/>
          <w:numId w:val="29"/>
        </w:numPr>
      </w:pPr>
      <w:r>
        <w:t xml:space="preserve">Enable private </w:t>
      </w:r>
      <w:proofErr w:type="gramStart"/>
      <w:r>
        <w:t>messenger:</w:t>
      </w:r>
      <w:proofErr w:type="gramEnd"/>
      <w:r>
        <w:t xml:space="preserve"> means: </w:t>
      </w:r>
      <w:r w:rsidRPr="000B3867">
        <w:t xml:space="preserve">allow </w:t>
      </w:r>
      <w:proofErr w:type="spellStart"/>
      <w:r w:rsidRPr="000B3867">
        <w:t>myCC</w:t>
      </w:r>
      <w:proofErr w:type="spellEnd"/>
      <w:r w:rsidRPr="000B3867">
        <w:t xml:space="preserve"> to receive customer messenger conversations to your page </w:t>
      </w:r>
      <w:r>
        <w:sym w:font="Wingdings" w:char="F0E0"/>
      </w:r>
      <w:r w:rsidRPr="000B3867">
        <w:t xml:space="preserve"> create new chat and allocate to agents to chat with customers.</w:t>
      </w:r>
    </w:p>
    <w:p w14:paraId="764DBD25" w14:textId="77777777" w:rsidR="002546DA" w:rsidRDefault="002546DA" w:rsidP="002546DA">
      <w:pPr>
        <w:pStyle w:val="NormalIndent"/>
        <w:ind w:firstLine="0"/>
      </w:pPr>
      <w:r>
        <w:t>Add page successfully, the system shows a notification:</w:t>
      </w:r>
    </w:p>
    <w:p w14:paraId="1F5E1D7E" w14:textId="77777777" w:rsidR="002546DA" w:rsidRDefault="002546DA" w:rsidP="002546DA">
      <w:pPr>
        <w:pStyle w:val="NormalIndent"/>
        <w:ind w:firstLine="0"/>
      </w:pPr>
    </w:p>
    <w:p w14:paraId="789E37B9" w14:textId="77777777" w:rsidR="002546DA" w:rsidRDefault="002546DA" w:rsidP="002546DA">
      <w:pPr>
        <w:pStyle w:val="NormalIndent"/>
        <w:ind w:firstLine="0"/>
      </w:pPr>
    </w:p>
    <w:p w14:paraId="68CCA2F3" w14:textId="77777777" w:rsidR="002546DA" w:rsidRDefault="002546DA" w:rsidP="002546DA">
      <w:pPr>
        <w:pStyle w:val="NormalIndent"/>
        <w:ind w:left="360" w:firstLine="0"/>
      </w:pPr>
      <w:r>
        <w:rPr>
          <w:noProof/>
          <w:snapToGrid/>
        </w:rPr>
        <w:lastRenderedPageBreak/>
        <w:drawing>
          <wp:inline distT="0" distB="0" distL="0" distR="0" wp14:anchorId="4A65846F" wp14:editId="33967795">
            <wp:extent cx="3950970" cy="14554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1156" cy="1473975"/>
                    </a:xfrm>
                    <a:prstGeom prst="rect">
                      <a:avLst/>
                    </a:prstGeom>
                  </pic:spPr>
                </pic:pic>
              </a:graphicData>
            </a:graphic>
          </wp:inline>
        </w:drawing>
      </w:r>
    </w:p>
    <w:p w14:paraId="0D94301A" w14:textId="77777777" w:rsidR="002546DA" w:rsidRDefault="002546DA" w:rsidP="002546DA">
      <w:pPr>
        <w:pStyle w:val="NormalIndent"/>
        <w:ind w:firstLine="360"/>
      </w:pPr>
      <w:r>
        <w:t xml:space="preserve">** For administrator:  </w:t>
      </w:r>
    </w:p>
    <w:p w14:paraId="09061789" w14:textId="77777777" w:rsidR="002546DA" w:rsidRDefault="002546DA" w:rsidP="002546DA">
      <w:pPr>
        <w:pStyle w:val="NormalIndent"/>
        <w:ind w:left="360" w:firstLine="0"/>
      </w:pPr>
      <w:r>
        <w:t xml:space="preserve">When adding new pages successfully with the above two options, auto-queuing system 2 queues (Queue chat </w:t>
      </w:r>
      <w:proofErr w:type="spellStart"/>
      <w:r>
        <w:t>facebook</w:t>
      </w:r>
      <w:proofErr w:type="spellEnd"/>
      <w:r>
        <w:t>: allocate chat conversations for agents and Queue ticket Facebook: get comments / posts on the page, create a ticket and allocate to the agent for processing).</w:t>
      </w:r>
    </w:p>
    <w:p w14:paraId="49C19E30" w14:textId="77777777" w:rsidR="002546DA" w:rsidRDefault="002546DA" w:rsidP="002546DA">
      <w:pPr>
        <w:pStyle w:val="NormalIndent"/>
        <w:ind w:left="360" w:firstLine="0"/>
      </w:pPr>
      <w:r>
        <w:t xml:space="preserve">The administrator of the enterprise that needs to assign agents to these 2 queues so that the agent can receive chat allocation or ticket allocation with the source of the </w:t>
      </w:r>
      <w:proofErr w:type="spellStart"/>
      <w:r>
        <w:t>facebook</w:t>
      </w:r>
      <w:proofErr w:type="spellEnd"/>
      <w:r>
        <w:t xml:space="preserve"> page.</w:t>
      </w:r>
    </w:p>
    <w:p w14:paraId="23DE72DA" w14:textId="77777777" w:rsidR="002546DA" w:rsidRDefault="002546DA" w:rsidP="002546DA">
      <w:pPr>
        <w:pStyle w:val="NormalIndent"/>
        <w:ind w:left="360" w:firstLine="0"/>
      </w:pPr>
      <w:r>
        <w:t xml:space="preserve">** Guide to assign agents to Facebook ticket queue and Chat </w:t>
      </w:r>
      <w:proofErr w:type="spellStart"/>
      <w:r>
        <w:t>facebook</w:t>
      </w:r>
      <w:proofErr w:type="spellEnd"/>
      <w:r>
        <w:t xml:space="preserve"> queue:</w:t>
      </w:r>
    </w:p>
    <w:p w14:paraId="27E8DFC0" w14:textId="77777777" w:rsidR="002546DA" w:rsidRDefault="002546DA" w:rsidP="002546DA">
      <w:pPr>
        <w:pStyle w:val="NormalIndent"/>
        <w:ind w:left="360" w:firstLine="0"/>
      </w:pPr>
      <w:r>
        <w:t xml:space="preserve">From the menu, choose: Settings/ Users -&gt; click Queue tab: </w:t>
      </w:r>
    </w:p>
    <w:p w14:paraId="2BDC9853" w14:textId="77777777" w:rsidR="002546DA" w:rsidRDefault="002546DA" w:rsidP="002546DA">
      <w:pPr>
        <w:pStyle w:val="NormalIndent"/>
        <w:ind w:left="360" w:firstLine="0"/>
      </w:pPr>
      <w:r>
        <w:rPr>
          <w:noProof/>
          <w:snapToGrid/>
        </w:rPr>
        <w:drawing>
          <wp:inline distT="0" distB="0" distL="0" distR="0" wp14:anchorId="2E766021" wp14:editId="0E529308">
            <wp:extent cx="5941695" cy="2905125"/>
            <wp:effectExtent l="0" t="0" r="190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1695" cy="2905125"/>
                    </a:xfrm>
                    <a:prstGeom prst="rect">
                      <a:avLst/>
                    </a:prstGeom>
                  </pic:spPr>
                </pic:pic>
              </a:graphicData>
            </a:graphic>
          </wp:inline>
        </w:drawing>
      </w:r>
    </w:p>
    <w:p w14:paraId="48CC7E3F" w14:textId="77777777" w:rsidR="002546DA" w:rsidRDefault="002546DA" w:rsidP="002546DA">
      <w:pPr>
        <w:pStyle w:val="NormalIndent"/>
        <w:ind w:left="360" w:firstLine="0"/>
      </w:pPr>
      <w:proofErr w:type="gramStart"/>
      <w:r>
        <w:t>Click  “</w:t>
      </w:r>
      <w:proofErr w:type="gramEnd"/>
      <w:r>
        <w:t xml:space="preserve">Add” to assign agent to queue. </w:t>
      </w:r>
    </w:p>
    <w:p w14:paraId="68140569" w14:textId="77777777" w:rsidR="002546DA" w:rsidRDefault="002546DA" w:rsidP="002546DA">
      <w:pPr>
        <w:pStyle w:val="NormalIndent"/>
        <w:ind w:left="360" w:firstLine="0"/>
      </w:pPr>
      <w:proofErr w:type="gramStart"/>
      <w:r>
        <w:t>Noted :</w:t>
      </w:r>
      <w:proofErr w:type="gramEnd"/>
      <w:r>
        <w:t xml:space="preserve"> </w:t>
      </w:r>
    </w:p>
    <w:p w14:paraId="632074C5" w14:textId="77777777" w:rsidR="002546DA" w:rsidRDefault="002546DA" w:rsidP="002546DA">
      <w:pPr>
        <w:pStyle w:val="NormalIndent"/>
        <w:numPr>
          <w:ilvl w:val="0"/>
          <w:numId w:val="29"/>
        </w:numPr>
      </w:pPr>
      <w:r w:rsidRPr="000668E8">
        <w:t>Assign agent to the corresponding queue is the Queue chat or Queue ticket. Click search to select the corresponding queue</w:t>
      </w:r>
      <w:r>
        <w:t>:</w:t>
      </w:r>
    </w:p>
    <w:p w14:paraId="6F2C8B6C" w14:textId="77777777" w:rsidR="002546DA" w:rsidRDefault="002546DA" w:rsidP="002546DA">
      <w:pPr>
        <w:pStyle w:val="NormalIndent"/>
        <w:ind w:left="360" w:firstLine="0"/>
      </w:pPr>
      <w:r>
        <w:rPr>
          <w:noProof/>
          <w:snapToGrid/>
        </w:rPr>
        <w:lastRenderedPageBreak/>
        <w:drawing>
          <wp:inline distT="0" distB="0" distL="0" distR="0" wp14:anchorId="10DF407F" wp14:editId="5FBA1084">
            <wp:extent cx="5941695" cy="242824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1695" cy="2428240"/>
                    </a:xfrm>
                    <a:prstGeom prst="rect">
                      <a:avLst/>
                    </a:prstGeom>
                  </pic:spPr>
                </pic:pic>
              </a:graphicData>
            </a:graphic>
          </wp:inline>
        </w:drawing>
      </w:r>
    </w:p>
    <w:p w14:paraId="1AED909E" w14:textId="77777777" w:rsidR="002546DA" w:rsidRDefault="002546DA" w:rsidP="002546DA">
      <w:pPr>
        <w:pStyle w:val="NormalIndent"/>
        <w:numPr>
          <w:ilvl w:val="0"/>
          <w:numId w:val="29"/>
        </w:numPr>
      </w:pPr>
      <w:r w:rsidRPr="00AF1973">
        <w:t xml:space="preserve">At one point, an agent can receive multiple chats, process multiple tickets. When configuring the user, admin can change configuration parameters: </w:t>
      </w:r>
      <w:r>
        <w:t>max chat transactions, max ticket transactions</w:t>
      </w:r>
      <w:r w:rsidRPr="00AF1973">
        <w:t xml:space="preserve"> of each agent in the section: Settings / Users:</w:t>
      </w:r>
    </w:p>
    <w:p w14:paraId="26D1C3E8" w14:textId="77777777" w:rsidR="002546DA" w:rsidRDefault="002546DA" w:rsidP="002546DA">
      <w:pPr>
        <w:pStyle w:val="NormalIndent"/>
        <w:ind w:left="360" w:firstLine="0"/>
      </w:pPr>
      <w:r>
        <w:rPr>
          <w:noProof/>
          <w:snapToGrid/>
        </w:rPr>
        <w:drawing>
          <wp:inline distT="0" distB="0" distL="0" distR="0" wp14:anchorId="001883A1" wp14:editId="477E6BA3">
            <wp:extent cx="5941695" cy="2360295"/>
            <wp:effectExtent l="0" t="0" r="190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1695" cy="2360295"/>
                    </a:xfrm>
                    <a:prstGeom prst="rect">
                      <a:avLst/>
                    </a:prstGeom>
                  </pic:spPr>
                </pic:pic>
              </a:graphicData>
            </a:graphic>
          </wp:inline>
        </w:drawing>
      </w:r>
    </w:p>
    <w:p w14:paraId="58557232" w14:textId="77777777" w:rsidR="002546DA" w:rsidRDefault="002546DA" w:rsidP="002546DA">
      <w:pPr>
        <w:pStyle w:val="NormalIndent"/>
        <w:ind w:left="360" w:firstLine="0"/>
      </w:pPr>
      <w:r>
        <w:t>Choose update one agent:</w:t>
      </w:r>
    </w:p>
    <w:p w14:paraId="610ADCFA" w14:textId="77777777" w:rsidR="002546DA" w:rsidRDefault="002546DA" w:rsidP="002546DA">
      <w:pPr>
        <w:pStyle w:val="NormalIndent"/>
        <w:ind w:left="360" w:firstLine="0"/>
      </w:pPr>
      <w:r>
        <w:rPr>
          <w:noProof/>
          <w:snapToGrid/>
        </w:rPr>
        <w:drawing>
          <wp:inline distT="0" distB="0" distL="0" distR="0" wp14:anchorId="57F4363D" wp14:editId="4ED1AA76">
            <wp:extent cx="5941695" cy="2709545"/>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1695" cy="2709545"/>
                    </a:xfrm>
                    <a:prstGeom prst="rect">
                      <a:avLst/>
                    </a:prstGeom>
                  </pic:spPr>
                </pic:pic>
              </a:graphicData>
            </a:graphic>
          </wp:inline>
        </w:drawing>
      </w:r>
    </w:p>
    <w:p w14:paraId="78CC437A" w14:textId="77777777" w:rsidR="002546DA" w:rsidRDefault="002546DA" w:rsidP="002546DA">
      <w:pPr>
        <w:pStyle w:val="NormalIndent"/>
        <w:ind w:left="360" w:firstLine="0"/>
      </w:pPr>
      <w:r>
        <w:lastRenderedPageBreak/>
        <w:t xml:space="preserve">Change information and click “Submit” to save. </w:t>
      </w:r>
    </w:p>
    <w:p w14:paraId="4F45854C" w14:textId="77777777" w:rsidR="002546DA" w:rsidRDefault="002546DA" w:rsidP="002546DA">
      <w:pPr>
        <w:pStyle w:val="NormalIndent"/>
        <w:ind w:left="720" w:firstLine="0"/>
      </w:pPr>
      <w:r>
        <w:t xml:space="preserve">** </w:t>
      </w:r>
      <w:r w:rsidRPr="00AF1973">
        <w:t xml:space="preserve">Instructions for users to receive customer chat from the </w:t>
      </w:r>
      <w:proofErr w:type="spellStart"/>
      <w:r w:rsidRPr="00AF1973">
        <w:t>facebook</w:t>
      </w:r>
      <w:proofErr w:type="spellEnd"/>
      <w:r w:rsidRPr="00AF1973">
        <w:t xml:space="preserve"> page integrated into </w:t>
      </w:r>
      <w:proofErr w:type="spellStart"/>
      <w:r w:rsidRPr="00AF1973">
        <w:t>myCC</w:t>
      </w:r>
      <w:proofErr w:type="spellEnd"/>
      <w:r w:rsidRPr="00AF1973">
        <w:t xml:space="preserve"> system</w:t>
      </w:r>
      <w:r>
        <w:t xml:space="preserve">. </w:t>
      </w:r>
    </w:p>
    <w:p w14:paraId="391796B1" w14:textId="77777777" w:rsidR="002546DA" w:rsidRDefault="002546DA" w:rsidP="002546DA">
      <w:pPr>
        <w:pStyle w:val="NormalIndent"/>
        <w:ind w:firstLine="0"/>
      </w:pPr>
      <w:r>
        <w:t xml:space="preserve">Agents login the system. From the menu, choose: </w:t>
      </w:r>
      <w:proofErr w:type="gramStart"/>
      <w:r>
        <w:t>Chat :</w:t>
      </w:r>
      <w:proofErr w:type="gramEnd"/>
    </w:p>
    <w:p w14:paraId="58FCD539" w14:textId="77777777" w:rsidR="002546DA" w:rsidRDefault="002546DA" w:rsidP="002546DA">
      <w:pPr>
        <w:pStyle w:val="NormalIndent"/>
        <w:ind w:firstLine="0"/>
      </w:pPr>
      <w:r>
        <w:rPr>
          <w:noProof/>
          <w:snapToGrid/>
        </w:rPr>
        <w:drawing>
          <wp:inline distT="0" distB="0" distL="0" distR="0" wp14:anchorId="5C8544B6" wp14:editId="7FA9DDC5">
            <wp:extent cx="5941695" cy="255587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1695" cy="2555875"/>
                    </a:xfrm>
                    <a:prstGeom prst="rect">
                      <a:avLst/>
                    </a:prstGeom>
                  </pic:spPr>
                </pic:pic>
              </a:graphicData>
            </a:graphic>
          </wp:inline>
        </w:drawing>
      </w:r>
    </w:p>
    <w:p w14:paraId="768CCC23" w14:textId="77777777" w:rsidR="002546DA" w:rsidRDefault="002546DA" w:rsidP="002546DA">
      <w:pPr>
        <w:pStyle w:val="NormalIndent"/>
        <w:ind w:firstLine="0"/>
      </w:pPr>
      <w:r>
        <w:t>It shows:</w:t>
      </w:r>
    </w:p>
    <w:p w14:paraId="12805227" w14:textId="77777777" w:rsidR="002546DA" w:rsidRDefault="002546DA" w:rsidP="002546DA">
      <w:pPr>
        <w:pStyle w:val="NormalIndent"/>
        <w:ind w:firstLine="0"/>
      </w:pPr>
      <w:r>
        <w:rPr>
          <w:noProof/>
          <w:snapToGrid/>
        </w:rPr>
        <w:drawing>
          <wp:inline distT="0" distB="0" distL="0" distR="0" wp14:anchorId="32ADBEBC" wp14:editId="4E7B08FD">
            <wp:extent cx="5941695" cy="287845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1695" cy="2878455"/>
                    </a:xfrm>
                    <a:prstGeom prst="rect">
                      <a:avLst/>
                    </a:prstGeom>
                  </pic:spPr>
                </pic:pic>
              </a:graphicData>
            </a:graphic>
          </wp:inline>
        </w:drawing>
      </w:r>
    </w:p>
    <w:p w14:paraId="5FDC6A53" w14:textId="77777777" w:rsidR="002546DA" w:rsidRDefault="002546DA" w:rsidP="002546DA">
      <w:pPr>
        <w:pStyle w:val="NormalIndent"/>
        <w:ind w:firstLine="0"/>
      </w:pPr>
      <w:r w:rsidRPr="00AF1973">
        <w:t>After the admin assigned to queue chat, the agent needs to change the chat channel status to AVAILABLE in order to receive chat allocation:</w:t>
      </w:r>
      <w:r>
        <w:t xml:space="preserve"> </w:t>
      </w:r>
      <w:r>
        <w:rPr>
          <w:noProof/>
          <w:snapToGrid/>
        </w:rPr>
        <w:drawing>
          <wp:inline distT="0" distB="0" distL="0" distR="0" wp14:anchorId="6114B1D1" wp14:editId="71F68BF2">
            <wp:extent cx="5941695" cy="951865"/>
            <wp:effectExtent l="0" t="0" r="190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1695" cy="951865"/>
                    </a:xfrm>
                    <a:prstGeom prst="rect">
                      <a:avLst/>
                    </a:prstGeom>
                  </pic:spPr>
                </pic:pic>
              </a:graphicData>
            </a:graphic>
          </wp:inline>
        </w:drawing>
      </w:r>
    </w:p>
    <w:p w14:paraId="25E7C8EC" w14:textId="77777777" w:rsidR="002546DA" w:rsidRDefault="002546DA" w:rsidP="002546DA">
      <w:pPr>
        <w:pStyle w:val="NormalIndent"/>
      </w:pPr>
      <w:r>
        <w:lastRenderedPageBreak/>
        <w:t>When a customer performs chat inbox to the page, the auto-get system chat about and distributes to agents assigned to the Chat queue.</w:t>
      </w:r>
    </w:p>
    <w:p w14:paraId="4813C63F" w14:textId="77777777" w:rsidR="002546DA" w:rsidRDefault="002546DA" w:rsidP="002546DA">
      <w:pPr>
        <w:pStyle w:val="NormalIndent"/>
        <w:ind w:firstLine="0"/>
      </w:pPr>
      <w:r>
        <w:t>The agent receives a new chat distribution, on the agent screen displayed as follows:</w:t>
      </w:r>
      <w:r w:rsidRPr="00AF1973">
        <w:rPr>
          <w:noProof/>
          <w:snapToGrid/>
        </w:rPr>
        <w:t xml:space="preserve"> </w:t>
      </w:r>
      <w:r>
        <w:rPr>
          <w:noProof/>
          <w:snapToGrid/>
        </w:rPr>
        <w:drawing>
          <wp:inline distT="0" distB="0" distL="0" distR="0" wp14:anchorId="1A63A7C5" wp14:editId="7C27F6EC">
            <wp:extent cx="5941695" cy="2887345"/>
            <wp:effectExtent l="0" t="0" r="1905"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1695" cy="2887345"/>
                    </a:xfrm>
                    <a:prstGeom prst="rect">
                      <a:avLst/>
                    </a:prstGeom>
                  </pic:spPr>
                </pic:pic>
              </a:graphicData>
            </a:graphic>
          </wp:inline>
        </w:drawing>
      </w:r>
    </w:p>
    <w:p w14:paraId="39A947C9" w14:textId="77777777" w:rsidR="002546DA" w:rsidRDefault="002546DA" w:rsidP="002546DA">
      <w:pPr>
        <w:pStyle w:val="NormalIndent"/>
        <w:ind w:firstLine="0"/>
      </w:pPr>
      <w:r>
        <w:t>The agent clicks to “New chat 1” button to receive chat:</w:t>
      </w:r>
    </w:p>
    <w:p w14:paraId="2E33CF40" w14:textId="77777777" w:rsidR="002546DA" w:rsidRDefault="002546DA" w:rsidP="002546DA">
      <w:pPr>
        <w:pStyle w:val="NormalIndent"/>
        <w:ind w:firstLine="0"/>
      </w:pPr>
      <w:r>
        <w:rPr>
          <w:noProof/>
          <w:snapToGrid/>
        </w:rPr>
        <w:drawing>
          <wp:inline distT="0" distB="0" distL="0" distR="0" wp14:anchorId="2438AB14" wp14:editId="2D07F51C">
            <wp:extent cx="5941695" cy="2912110"/>
            <wp:effectExtent l="0" t="0" r="1905"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1695" cy="2912110"/>
                    </a:xfrm>
                    <a:prstGeom prst="rect">
                      <a:avLst/>
                    </a:prstGeom>
                  </pic:spPr>
                </pic:pic>
              </a:graphicData>
            </a:graphic>
          </wp:inline>
        </w:drawing>
      </w:r>
    </w:p>
    <w:p w14:paraId="14A28CF0" w14:textId="77777777" w:rsidR="002546DA" w:rsidRDefault="002546DA" w:rsidP="002546DA">
      <w:pPr>
        <w:pStyle w:val="NormalIndent"/>
        <w:ind w:firstLine="0"/>
      </w:pPr>
      <w:r>
        <w:t xml:space="preserve">The agent enters information to chat with the customer. </w:t>
      </w:r>
    </w:p>
    <w:p w14:paraId="3B059FFD" w14:textId="77777777" w:rsidR="002546DA" w:rsidRDefault="002546DA" w:rsidP="002546DA">
      <w:pPr>
        <w:pStyle w:val="NormalIndent"/>
        <w:ind w:firstLine="0"/>
      </w:pPr>
      <w:r>
        <w:t xml:space="preserve">The agent click icon </w:t>
      </w:r>
      <w:r>
        <w:rPr>
          <w:noProof/>
          <w:snapToGrid/>
        </w:rPr>
        <w:drawing>
          <wp:inline distT="0" distB="0" distL="0" distR="0" wp14:anchorId="2552FAA8" wp14:editId="7B66BD71">
            <wp:extent cx="447619" cy="39047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7619" cy="390476"/>
                    </a:xfrm>
                    <a:prstGeom prst="rect">
                      <a:avLst/>
                    </a:prstGeom>
                  </pic:spPr>
                </pic:pic>
              </a:graphicData>
            </a:graphic>
          </wp:inline>
        </w:drawing>
      </w:r>
      <w:r>
        <w:t xml:space="preserve"> to actively end chat. </w:t>
      </w:r>
    </w:p>
    <w:p w14:paraId="61D78DB7" w14:textId="77777777" w:rsidR="002546DA" w:rsidRDefault="002546DA" w:rsidP="002546DA">
      <w:pPr>
        <w:pStyle w:val="NormalIndent"/>
        <w:ind w:firstLine="0"/>
      </w:pPr>
      <w:r>
        <w:t>The system will automatically send a message to the customer.</w:t>
      </w:r>
    </w:p>
    <w:p w14:paraId="7EFAB9B2" w14:textId="36FD3150" w:rsidR="002546DA" w:rsidRPr="002546DA" w:rsidRDefault="002546DA" w:rsidP="002546DA">
      <w:pPr>
        <w:widowControl/>
        <w:ind w:left="0"/>
        <w:jc w:val="both"/>
        <w:rPr>
          <w:b/>
          <w:sz w:val="26"/>
          <w:szCs w:val="26"/>
        </w:rPr>
      </w:pPr>
    </w:p>
    <w:sectPr w:rsidR="002546DA" w:rsidRPr="002546DA" w:rsidSect="00ED137C">
      <w:headerReference w:type="default" r:id="rId147"/>
      <w:footerReference w:type="default" r:id="rId148"/>
      <w:pgSz w:w="11909" w:h="16834" w:code="9"/>
      <w:pgMar w:top="1276" w:right="851" w:bottom="1170" w:left="1701" w:header="113" w:footer="113" w:gutter="0"/>
      <w:cols w:space="709"/>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BE21D" w14:textId="77777777" w:rsidR="00B770EE" w:rsidRDefault="00B770EE">
      <w:r>
        <w:separator/>
      </w:r>
    </w:p>
  </w:endnote>
  <w:endnote w:type="continuationSeparator" w:id="0">
    <w:p w14:paraId="232247B3" w14:textId="77777777" w:rsidR="00B770EE" w:rsidRDefault="00B770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eddingText BT">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nTime">
    <w:altName w:val="Courier New"/>
    <w:charset w:val="00"/>
    <w:family w:val="swiss"/>
    <w:pitch w:val="variable"/>
    <w:sig w:usb0="00000003" w:usb1="00000000" w:usb2="00000000" w:usb3="00000000" w:csb0="00000001"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TimeH">
    <w:altName w:val="Courier New"/>
    <w:charset w:val="00"/>
    <w:family w:val="swiss"/>
    <w:pitch w:val="variable"/>
    <w:sig w:usb0="00000007" w:usb1="00000000" w:usb2="00000000" w:usb3="00000000" w:csb0="00000013" w:csb1="00000000"/>
  </w:font>
  <w:font w:name=".VnArialH">
    <w:altName w:val="Courier New"/>
    <w:charset w:val="00"/>
    <w:family w:val="swiss"/>
    <w:pitch w:val="variable"/>
    <w:sig w:usb0="00000007" w:usb1="00000000" w:usb2="00000000" w:usb3="00000000" w:csb0="00000003" w:csb1="00000000"/>
  </w:font>
  <w:font w:name=".VnArial">
    <w:altName w:val="Arial"/>
    <w:panose1 w:val="020B7200000000000000"/>
    <w:charset w:val="00"/>
    <w:family w:val="swiss"/>
    <w:pitch w:val="variable"/>
    <w:sig w:usb0="00000007" w:usb1="00000000" w:usb2="00000000" w:usb3="00000000" w:csb0="00000013" w:csb1="00000000"/>
  </w:font>
  <w:font w:name=".VnHelvetIns">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isco 2000">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9609633"/>
      <w:docPartObj>
        <w:docPartGallery w:val="Page Numbers (Bottom of Page)"/>
        <w:docPartUnique/>
      </w:docPartObj>
    </w:sdtPr>
    <w:sdtEndPr>
      <w:rPr>
        <w:noProof/>
      </w:rPr>
    </w:sdtEndPr>
    <w:sdtContent>
      <w:p w14:paraId="2DB59B90" w14:textId="26707682" w:rsidR="007F1248" w:rsidRDefault="007F1248">
        <w:pPr>
          <w:pStyle w:val="Footer"/>
          <w:jc w:val="right"/>
        </w:pPr>
        <w:r>
          <w:fldChar w:fldCharType="begin"/>
        </w:r>
        <w:r>
          <w:instrText xml:space="preserve"> PAGE   \* MERGEFORMAT </w:instrText>
        </w:r>
        <w:r>
          <w:fldChar w:fldCharType="separate"/>
        </w:r>
        <w:r w:rsidR="005B3391">
          <w:rPr>
            <w:noProof/>
          </w:rPr>
          <w:t>2</w:t>
        </w:r>
        <w:r>
          <w:rPr>
            <w:noProof/>
          </w:rPr>
          <w:fldChar w:fldCharType="end"/>
        </w:r>
      </w:p>
    </w:sdtContent>
  </w:sdt>
  <w:p w14:paraId="2B1DB596" w14:textId="77777777" w:rsidR="007F1248" w:rsidRPr="0094578C" w:rsidRDefault="007F1248" w:rsidP="000A07A4">
    <w:pPr>
      <w:pStyle w:val="Footer"/>
      <w:pBdr>
        <w:top w:val="single" w:sz="4" w:space="1" w:color="auto"/>
      </w:pBdr>
      <w:tabs>
        <w:tab w:val="clear" w:pos="8640"/>
        <w:tab w:val="right" w:pos="14220"/>
      </w:tabs>
      <w:ind w:right="-3"/>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CAAA5B" w14:textId="77777777" w:rsidR="00B770EE" w:rsidRDefault="00B770EE">
      <w:r>
        <w:separator/>
      </w:r>
    </w:p>
  </w:footnote>
  <w:footnote w:type="continuationSeparator" w:id="0">
    <w:p w14:paraId="709E51CF" w14:textId="77777777" w:rsidR="00B770EE" w:rsidRDefault="00B770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05CEF" w14:textId="77777777" w:rsidR="007F1248" w:rsidRDefault="007F1248" w:rsidP="00B7495D">
    <w:pPr>
      <w:pStyle w:val="Header"/>
      <w:pBdr>
        <w:bottom w:val="single" w:sz="4" w:space="1" w:color="auto"/>
      </w:pBdr>
      <w:tabs>
        <w:tab w:val="clear" w:pos="8640"/>
        <w:tab w:val="right" w:pos="9270"/>
      </w:tabs>
      <w:rPr>
        <w:sz w:val="22"/>
        <w:szCs w:val="22"/>
      </w:rPr>
    </w:pPr>
  </w:p>
  <w:p w14:paraId="5D12CAC3" w14:textId="0023B02C" w:rsidR="007F1248" w:rsidRPr="0094578C" w:rsidRDefault="00C433D0" w:rsidP="00E440CC">
    <w:pPr>
      <w:pStyle w:val="Header"/>
      <w:pBdr>
        <w:bottom w:val="single" w:sz="4" w:space="1" w:color="auto"/>
      </w:pBdr>
      <w:tabs>
        <w:tab w:val="clear" w:pos="8640"/>
        <w:tab w:val="right" w:pos="14220"/>
      </w:tabs>
      <w:rPr>
        <w:sz w:val="22"/>
        <w:szCs w:val="22"/>
      </w:rPr>
    </w:pPr>
    <w:r>
      <w:rPr>
        <w:sz w:val="22"/>
        <w:szCs w:val="22"/>
      </w:rPr>
      <w:t>User Guide -</w:t>
    </w:r>
    <w:r w:rsidR="007F1248">
      <w:rPr>
        <w:sz w:val="22"/>
        <w:szCs w:val="22"/>
      </w:rPr>
      <w:t xml:space="preserve"> IPCC CLOUD – Agent web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D1455"/>
    <w:multiLevelType w:val="hybridMultilevel"/>
    <w:tmpl w:val="5A54E0DA"/>
    <w:lvl w:ilvl="0" w:tplc="44FCCBA8">
      <w:start w:val="1"/>
      <w:numFmt w:val="bullet"/>
      <w:pStyle w:val="GachH63"/>
      <w:lvlText w:val="–"/>
      <w:lvlJc w:val="left"/>
      <w:pPr>
        <w:tabs>
          <w:tab w:val="num" w:pos="1267"/>
        </w:tabs>
        <w:ind w:left="1267" w:hanging="360"/>
      </w:pPr>
      <w:rPr>
        <w:rFonts w:ascii="WeddingText BT" w:hAnsi="WeddingText BT" w:hint="default"/>
        <w:color w:val="auto"/>
      </w:rPr>
    </w:lvl>
    <w:lvl w:ilvl="1" w:tplc="AE0A583C">
      <w:numFmt w:val="bullet"/>
      <w:lvlText w:val=""/>
      <w:lvlJc w:val="left"/>
      <w:pPr>
        <w:ind w:left="1260" w:hanging="360"/>
      </w:pPr>
      <w:rPr>
        <w:rFonts w:ascii="Symbol" w:eastAsia="Times New Roman" w:hAnsi="Symbol" w:cs="Aria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3F3C47"/>
    <w:multiLevelType w:val="hybridMultilevel"/>
    <w:tmpl w:val="60B6BA1C"/>
    <w:lvl w:ilvl="0" w:tplc="D1E0FB24">
      <w:start w:val="24"/>
      <w:numFmt w:val="bullet"/>
      <w:lvlText w:val=""/>
      <w:lvlJc w:val="left"/>
      <w:pPr>
        <w:ind w:left="1080" w:hanging="360"/>
      </w:pPr>
      <w:rPr>
        <w:rFonts w:ascii="Wingdings" w:eastAsia="Times New Roman"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3"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hint="default"/>
      </w:rPr>
    </w:lvl>
  </w:abstractNum>
  <w:abstractNum w:abstractNumId="4"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5"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7"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8" w15:restartNumberingAfterBreak="0">
    <w:nsid w:val="1B6C3271"/>
    <w:multiLevelType w:val="multilevel"/>
    <w:tmpl w:val="B6BA7CC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rPr>
    </w:lvl>
    <w:lvl w:ilvl="2">
      <w:start w:val="1"/>
      <w:numFmt w:val="decimal"/>
      <w:pStyle w:val="Heading3"/>
      <w:lvlText w:val="%1.%2.%3"/>
      <w:lvlJc w:val="left"/>
      <w:pPr>
        <w:tabs>
          <w:tab w:val="num" w:pos="720"/>
        </w:tabs>
        <w:ind w:left="720" w:hanging="720"/>
      </w:pPr>
      <w:rPr>
        <w:rFonts w:ascii="Times New Roman" w:hAnsi="Times New Roman" w:cs="Times New Roman" w:hint="default"/>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15:restartNumberingAfterBreak="0">
    <w:nsid w:val="1D631D82"/>
    <w:multiLevelType w:val="multilevel"/>
    <w:tmpl w:val="6332F36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1DFB5EAC"/>
    <w:multiLevelType w:val="hybridMultilevel"/>
    <w:tmpl w:val="84309544"/>
    <w:lvl w:ilvl="0" w:tplc="6C2E7F4E">
      <w:start w:val="1"/>
      <w:numFmt w:val="bullet"/>
      <w:pStyle w:val="Bulle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2" w15:restartNumberingAfterBreak="0">
    <w:nsid w:val="1FEC6AA7"/>
    <w:multiLevelType w:val="multilevel"/>
    <w:tmpl w:val="B3FA2194"/>
    <w:lvl w:ilvl="0">
      <w:start w:val="1"/>
      <w:numFmt w:val="bullet"/>
      <w:lvlText w:val="▪"/>
      <w:lvlJc w:val="left"/>
      <w:pPr>
        <w:ind w:left="1410" w:hanging="360"/>
      </w:pPr>
      <w:rPr>
        <w:rFonts w:ascii="Noto Sans Symbols" w:eastAsia="Noto Sans Symbols" w:hAnsi="Noto Sans Symbols" w:cs="Noto Sans Symbols"/>
        <w:vertAlign w:val="baseline"/>
      </w:rPr>
    </w:lvl>
    <w:lvl w:ilvl="1">
      <w:start w:val="1"/>
      <w:numFmt w:val="bullet"/>
      <w:lvlText w:val="o"/>
      <w:lvlJc w:val="left"/>
      <w:pPr>
        <w:ind w:left="2130" w:hanging="360"/>
      </w:pPr>
      <w:rPr>
        <w:rFonts w:ascii="Courier New" w:eastAsia="Courier New" w:hAnsi="Courier New" w:cs="Courier New"/>
        <w:vertAlign w:val="baseline"/>
      </w:rPr>
    </w:lvl>
    <w:lvl w:ilvl="2">
      <w:start w:val="1"/>
      <w:numFmt w:val="bullet"/>
      <w:lvlText w:val="▪"/>
      <w:lvlJc w:val="left"/>
      <w:pPr>
        <w:ind w:left="2850" w:hanging="360"/>
      </w:pPr>
      <w:rPr>
        <w:rFonts w:ascii="Noto Sans Symbols" w:eastAsia="Noto Sans Symbols" w:hAnsi="Noto Sans Symbols" w:cs="Noto Sans Symbols"/>
        <w:vertAlign w:val="baseline"/>
      </w:rPr>
    </w:lvl>
    <w:lvl w:ilvl="3">
      <w:start w:val="1"/>
      <w:numFmt w:val="bullet"/>
      <w:lvlText w:val="●"/>
      <w:lvlJc w:val="left"/>
      <w:pPr>
        <w:ind w:left="3570" w:hanging="360"/>
      </w:pPr>
      <w:rPr>
        <w:rFonts w:ascii="Noto Sans Symbols" w:eastAsia="Noto Sans Symbols" w:hAnsi="Noto Sans Symbols" w:cs="Noto Sans Symbols"/>
        <w:vertAlign w:val="baseline"/>
      </w:rPr>
    </w:lvl>
    <w:lvl w:ilvl="4">
      <w:start w:val="1"/>
      <w:numFmt w:val="bullet"/>
      <w:lvlText w:val="o"/>
      <w:lvlJc w:val="left"/>
      <w:pPr>
        <w:ind w:left="4290" w:hanging="360"/>
      </w:pPr>
      <w:rPr>
        <w:rFonts w:ascii="Courier New" w:eastAsia="Courier New" w:hAnsi="Courier New" w:cs="Courier New"/>
        <w:vertAlign w:val="baseline"/>
      </w:rPr>
    </w:lvl>
    <w:lvl w:ilvl="5">
      <w:start w:val="1"/>
      <w:numFmt w:val="bullet"/>
      <w:lvlText w:val="▪"/>
      <w:lvlJc w:val="left"/>
      <w:pPr>
        <w:ind w:left="5010" w:hanging="360"/>
      </w:pPr>
      <w:rPr>
        <w:rFonts w:ascii="Noto Sans Symbols" w:eastAsia="Noto Sans Symbols" w:hAnsi="Noto Sans Symbols" w:cs="Noto Sans Symbols"/>
        <w:vertAlign w:val="baseline"/>
      </w:rPr>
    </w:lvl>
    <w:lvl w:ilvl="6">
      <w:start w:val="1"/>
      <w:numFmt w:val="bullet"/>
      <w:lvlText w:val="●"/>
      <w:lvlJc w:val="left"/>
      <w:pPr>
        <w:ind w:left="5730" w:hanging="360"/>
      </w:pPr>
      <w:rPr>
        <w:rFonts w:ascii="Noto Sans Symbols" w:eastAsia="Noto Sans Symbols" w:hAnsi="Noto Sans Symbols" w:cs="Noto Sans Symbols"/>
        <w:vertAlign w:val="baseline"/>
      </w:rPr>
    </w:lvl>
    <w:lvl w:ilvl="7">
      <w:start w:val="1"/>
      <w:numFmt w:val="bullet"/>
      <w:lvlText w:val="o"/>
      <w:lvlJc w:val="left"/>
      <w:pPr>
        <w:ind w:left="6450" w:hanging="360"/>
      </w:pPr>
      <w:rPr>
        <w:rFonts w:ascii="Courier New" w:eastAsia="Courier New" w:hAnsi="Courier New" w:cs="Courier New"/>
        <w:vertAlign w:val="baseline"/>
      </w:rPr>
    </w:lvl>
    <w:lvl w:ilvl="8">
      <w:start w:val="1"/>
      <w:numFmt w:val="bullet"/>
      <w:lvlText w:val="▪"/>
      <w:lvlJc w:val="left"/>
      <w:pPr>
        <w:ind w:left="7170" w:hanging="360"/>
      </w:pPr>
      <w:rPr>
        <w:rFonts w:ascii="Noto Sans Symbols" w:eastAsia="Noto Sans Symbols" w:hAnsi="Noto Sans Symbols" w:cs="Noto Sans Symbols"/>
        <w:vertAlign w:val="baseline"/>
      </w:rPr>
    </w:lvl>
  </w:abstractNum>
  <w:abstractNum w:abstractNumId="13" w15:restartNumberingAfterBreak="0">
    <w:nsid w:val="23273646"/>
    <w:multiLevelType w:val="hybridMultilevel"/>
    <w:tmpl w:val="D26899BE"/>
    <w:lvl w:ilvl="0" w:tplc="5A6C4184">
      <w:start w:val="1"/>
      <w:numFmt w:val="decimal"/>
      <w:pStyle w:val="sonnshinhJR"/>
      <w:isLgl/>
      <w:lvlText w:val="Hình %1."/>
      <w:lvlJc w:val="left"/>
      <w:pPr>
        <w:tabs>
          <w:tab w:val="num" w:pos="0"/>
        </w:tabs>
        <w:ind w:left="936" w:hanging="93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4A03D3"/>
    <w:multiLevelType w:val="hybridMultilevel"/>
    <w:tmpl w:val="D13A36C6"/>
    <w:lvl w:ilvl="0" w:tplc="0409000F">
      <w:start w:val="1"/>
      <w:numFmt w:val="bullet"/>
      <w:pStyle w:val="GachH-L125"/>
      <w:lvlText w:val="­"/>
      <w:lvlJc w:val="left"/>
      <w:pPr>
        <w:tabs>
          <w:tab w:val="num" w:pos="1440"/>
        </w:tabs>
        <w:ind w:left="1440" w:hanging="288"/>
      </w:pPr>
      <w:rPr>
        <w:rFonts w:ascii="Courier New" w:hAnsi="Courier New" w:hint="default"/>
      </w:rPr>
    </w:lvl>
    <w:lvl w:ilvl="1" w:tplc="04090019">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Wingdings" w:hAnsi="Wingdings" w:hint="default"/>
      </w:rPr>
    </w:lvl>
    <w:lvl w:ilvl="3" w:tplc="0409000F">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Wingdings" w:hAnsi="Wingdings"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6"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17" w15:restartNumberingAfterBreak="0">
    <w:nsid w:val="26320FC7"/>
    <w:multiLevelType w:val="hybridMultilevel"/>
    <w:tmpl w:val="E2324A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91827BF"/>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C587804"/>
    <w:multiLevelType w:val="multilevel"/>
    <w:tmpl w:val="F1C821E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2D486A62"/>
    <w:multiLevelType w:val="hybridMultilevel"/>
    <w:tmpl w:val="233ABFEE"/>
    <w:lvl w:ilvl="0" w:tplc="E2C2BFDE">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19266A8"/>
    <w:multiLevelType w:val="multilevel"/>
    <w:tmpl w:val="1DA0F2E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37805FCD"/>
    <w:multiLevelType w:val="singleLevel"/>
    <w:tmpl w:val="0409000F"/>
    <w:lvl w:ilvl="0">
      <w:start w:val="1"/>
      <w:numFmt w:val="decimal"/>
      <w:pStyle w:val="ListNumber"/>
      <w:lvlText w:val="%1."/>
      <w:lvlJc w:val="left"/>
      <w:pPr>
        <w:tabs>
          <w:tab w:val="num" w:pos="360"/>
        </w:tabs>
        <w:ind w:left="360" w:hanging="360"/>
      </w:pPr>
    </w:lvl>
  </w:abstractNum>
  <w:abstractNum w:abstractNumId="23"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24" w15:restartNumberingAfterBreak="0">
    <w:nsid w:val="3AB85622"/>
    <w:multiLevelType w:val="multilevel"/>
    <w:tmpl w:val="3E38574E"/>
    <w:lvl w:ilvl="0">
      <w:start w:val="1"/>
      <w:numFmt w:val="bullet"/>
      <w:lvlText w:val="▪"/>
      <w:lvlJc w:val="left"/>
      <w:pPr>
        <w:ind w:left="1410" w:hanging="360"/>
      </w:pPr>
      <w:rPr>
        <w:rFonts w:ascii="Noto Sans Symbols" w:eastAsia="Noto Sans Symbols" w:hAnsi="Noto Sans Symbols" w:cs="Noto Sans Symbols"/>
        <w:vertAlign w:val="baseline"/>
      </w:rPr>
    </w:lvl>
    <w:lvl w:ilvl="1">
      <w:start w:val="1"/>
      <w:numFmt w:val="bullet"/>
      <w:lvlText w:val="o"/>
      <w:lvlJc w:val="left"/>
      <w:pPr>
        <w:ind w:left="2130" w:hanging="360"/>
      </w:pPr>
      <w:rPr>
        <w:rFonts w:ascii="Courier New" w:eastAsia="Courier New" w:hAnsi="Courier New" w:cs="Courier New"/>
        <w:vertAlign w:val="baseline"/>
      </w:rPr>
    </w:lvl>
    <w:lvl w:ilvl="2">
      <w:start w:val="1"/>
      <w:numFmt w:val="bullet"/>
      <w:lvlText w:val="▪"/>
      <w:lvlJc w:val="left"/>
      <w:pPr>
        <w:ind w:left="2850" w:hanging="360"/>
      </w:pPr>
      <w:rPr>
        <w:rFonts w:ascii="Noto Sans Symbols" w:eastAsia="Noto Sans Symbols" w:hAnsi="Noto Sans Symbols" w:cs="Noto Sans Symbols"/>
        <w:vertAlign w:val="baseline"/>
      </w:rPr>
    </w:lvl>
    <w:lvl w:ilvl="3">
      <w:start w:val="1"/>
      <w:numFmt w:val="bullet"/>
      <w:lvlText w:val="●"/>
      <w:lvlJc w:val="left"/>
      <w:pPr>
        <w:ind w:left="3570" w:hanging="360"/>
      </w:pPr>
      <w:rPr>
        <w:rFonts w:ascii="Noto Sans Symbols" w:eastAsia="Noto Sans Symbols" w:hAnsi="Noto Sans Symbols" w:cs="Noto Sans Symbols"/>
        <w:vertAlign w:val="baseline"/>
      </w:rPr>
    </w:lvl>
    <w:lvl w:ilvl="4">
      <w:start w:val="1"/>
      <w:numFmt w:val="bullet"/>
      <w:lvlText w:val="o"/>
      <w:lvlJc w:val="left"/>
      <w:pPr>
        <w:ind w:left="4290" w:hanging="360"/>
      </w:pPr>
      <w:rPr>
        <w:rFonts w:ascii="Courier New" w:eastAsia="Courier New" w:hAnsi="Courier New" w:cs="Courier New"/>
        <w:vertAlign w:val="baseline"/>
      </w:rPr>
    </w:lvl>
    <w:lvl w:ilvl="5">
      <w:start w:val="1"/>
      <w:numFmt w:val="bullet"/>
      <w:lvlText w:val="▪"/>
      <w:lvlJc w:val="left"/>
      <w:pPr>
        <w:ind w:left="5010" w:hanging="360"/>
      </w:pPr>
      <w:rPr>
        <w:rFonts w:ascii="Noto Sans Symbols" w:eastAsia="Noto Sans Symbols" w:hAnsi="Noto Sans Symbols" w:cs="Noto Sans Symbols"/>
        <w:vertAlign w:val="baseline"/>
      </w:rPr>
    </w:lvl>
    <w:lvl w:ilvl="6">
      <w:start w:val="1"/>
      <w:numFmt w:val="bullet"/>
      <w:lvlText w:val="●"/>
      <w:lvlJc w:val="left"/>
      <w:pPr>
        <w:ind w:left="5730" w:hanging="360"/>
      </w:pPr>
      <w:rPr>
        <w:rFonts w:ascii="Noto Sans Symbols" w:eastAsia="Noto Sans Symbols" w:hAnsi="Noto Sans Symbols" w:cs="Noto Sans Symbols"/>
        <w:vertAlign w:val="baseline"/>
      </w:rPr>
    </w:lvl>
    <w:lvl w:ilvl="7">
      <w:start w:val="1"/>
      <w:numFmt w:val="bullet"/>
      <w:lvlText w:val="o"/>
      <w:lvlJc w:val="left"/>
      <w:pPr>
        <w:ind w:left="6450" w:hanging="360"/>
      </w:pPr>
      <w:rPr>
        <w:rFonts w:ascii="Courier New" w:eastAsia="Courier New" w:hAnsi="Courier New" w:cs="Courier New"/>
        <w:vertAlign w:val="baseline"/>
      </w:rPr>
    </w:lvl>
    <w:lvl w:ilvl="8">
      <w:start w:val="1"/>
      <w:numFmt w:val="bullet"/>
      <w:lvlText w:val="▪"/>
      <w:lvlJc w:val="left"/>
      <w:pPr>
        <w:ind w:left="7170" w:hanging="360"/>
      </w:pPr>
      <w:rPr>
        <w:rFonts w:ascii="Noto Sans Symbols" w:eastAsia="Noto Sans Symbols" w:hAnsi="Noto Sans Symbols" w:cs="Noto Sans Symbols"/>
        <w:vertAlign w:val="baseline"/>
      </w:rPr>
    </w:lvl>
  </w:abstractNum>
  <w:abstractNum w:abstractNumId="25"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26"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27" w15:restartNumberingAfterBreak="0">
    <w:nsid w:val="3EFC7D26"/>
    <w:multiLevelType w:val="hybridMultilevel"/>
    <w:tmpl w:val="0630E1AC"/>
    <w:lvl w:ilvl="0" w:tplc="FFFFFFFF">
      <w:numFmt w:val="bullet"/>
      <w:pStyle w:val="GachH-L063"/>
      <w:lvlText w:val="­"/>
      <w:lvlJc w:val="left"/>
      <w:pPr>
        <w:tabs>
          <w:tab w:val="num" w:pos="828"/>
        </w:tabs>
        <w:ind w:left="828" w:hanging="288"/>
      </w:pPr>
      <w:rPr>
        <w:rFonts w:ascii="Courier New" w:eastAsia="Times New Roman" w:hAnsi="Courier New" w:hint="default"/>
        <w:i/>
        <w:color w:val="auto"/>
      </w:rPr>
    </w:lvl>
    <w:lvl w:ilvl="1" w:tplc="FFFFFFFF">
      <w:start w:val="1"/>
      <w:numFmt w:val="bullet"/>
      <w:lvlText w:val="o"/>
      <w:lvlJc w:val="left"/>
      <w:pPr>
        <w:tabs>
          <w:tab w:val="num" w:pos="2074"/>
        </w:tabs>
        <w:ind w:left="2074" w:hanging="360"/>
      </w:pPr>
      <w:rPr>
        <w:rFonts w:ascii="Courier New" w:hAnsi="Courier New" w:cs="Courier New" w:hint="default"/>
      </w:rPr>
    </w:lvl>
    <w:lvl w:ilvl="2" w:tplc="FFFFFFFF">
      <w:start w:val="1"/>
      <w:numFmt w:val="bullet"/>
      <w:lvlText w:val=""/>
      <w:lvlJc w:val="left"/>
      <w:pPr>
        <w:tabs>
          <w:tab w:val="num" w:pos="2794"/>
        </w:tabs>
        <w:ind w:left="2794" w:hanging="360"/>
      </w:pPr>
      <w:rPr>
        <w:rFonts w:ascii="Wingdings" w:hAnsi="Wingdings" w:hint="default"/>
      </w:rPr>
    </w:lvl>
    <w:lvl w:ilvl="3" w:tplc="FFFFFFFF">
      <w:start w:val="1"/>
      <w:numFmt w:val="bullet"/>
      <w:lvlText w:val=""/>
      <w:lvlJc w:val="left"/>
      <w:pPr>
        <w:tabs>
          <w:tab w:val="num" w:pos="3514"/>
        </w:tabs>
        <w:ind w:left="3514" w:hanging="360"/>
      </w:pPr>
      <w:rPr>
        <w:rFonts w:ascii="Symbol" w:hAnsi="Symbol" w:hint="default"/>
      </w:rPr>
    </w:lvl>
    <w:lvl w:ilvl="4" w:tplc="FFFFFFFF" w:tentative="1">
      <w:start w:val="1"/>
      <w:numFmt w:val="bullet"/>
      <w:lvlText w:val="o"/>
      <w:lvlJc w:val="left"/>
      <w:pPr>
        <w:tabs>
          <w:tab w:val="num" w:pos="4234"/>
        </w:tabs>
        <w:ind w:left="4234" w:hanging="360"/>
      </w:pPr>
      <w:rPr>
        <w:rFonts w:ascii="Courier New" w:hAnsi="Courier New" w:cs="Courier New" w:hint="default"/>
      </w:rPr>
    </w:lvl>
    <w:lvl w:ilvl="5" w:tplc="FFFFFFFF" w:tentative="1">
      <w:start w:val="1"/>
      <w:numFmt w:val="bullet"/>
      <w:lvlText w:val=""/>
      <w:lvlJc w:val="left"/>
      <w:pPr>
        <w:tabs>
          <w:tab w:val="num" w:pos="4954"/>
        </w:tabs>
        <w:ind w:left="4954" w:hanging="360"/>
      </w:pPr>
      <w:rPr>
        <w:rFonts w:ascii="Wingdings" w:hAnsi="Wingdings" w:hint="default"/>
      </w:rPr>
    </w:lvl>
    <w:lvl w:ilvl="6" w:tplc="FFFFFFFF" w:tentative="1">
      <w:start w:val="1"/>
      <w:numFmt w:val="bullet"/>
      <w:lvlText w:val=""/>
      <w:lvlJc w:val="left"/>
      <w:pPr>
        <w:tabs>
          <w:tab w:val="num" w:pos="5674"/>
        </w:tabs>
        <w:ind w:left="5674" w:hanging="360"/>
      </w:pPr>
      <w:rPr>
        <w:rFonts w:ascii="Symbol" w:hAnsi="Symbol" w:hint="default"/>
      </w:rPr>
    </w:lvl>
    <w:lvl w:ilvl="7" w:tplc="FFFFFFFF" w:tentative="1">
      <w:start w:val="1"/>
      <w:numFmt w:val="bullet"/>
      <w:lvlText w:val="o"/>
      <w:lvlJc w:val="left"/>
      <w:pPr>
        <w:tabs>
          <w:tab w:val="num" w:pos="6394"/>
        </w:tabs>
        <w:ind w:left="6394" w:hanging="360"/>
      </w:pPr>
      <w:rPr>
        <w:rFonts w:ascii="Courier New" w:hAnsi="Courier New" w:cs="Courier New" w:hint="default"/>
      </w:rPr>
    </w:lvl>
    <w:lvl w:ilvl="8" w:tplc="FFFFFFFF" w:tentative="1">
      <w:start w:val="1"/>
      <w:numFmt w:val="bullet"/>
      <w:lvlText w:val=""/>
      <w:lvlJc w:val="left"/>
      <w:pPr>
        <w:tabs>
          <w:tab w:val="num" w:pos="7114"/>
        </w:tabs>
        <w:ind w:left="7114" w:hanging="360"/>
      </w:pPr>
      <w:rPr>
        <w:rFonts w:ascii="Wingdings" w:hAnsi="Wingdings" w:hint="default"/>
      </w:rPr>
    </w:lvl>
  </w:abstractNum>
  <w:abstractNum w:abstractNumId="28" w15:restartNumberingAfterBreak="0">
    <w:nsid w:val="43BD7A9B"/>
    <w:multiLevelType w:val="multilevel"/>
    <w:tmpl w:val="C83E67A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9" w15:restartNumberingAfterBreak="0">
    <w:nsid w:val="46225B45"/>
    <w:multiLevelType w:val="hybridMultilevel"/>
    <w:tmpl w:val="EAC8AC42"/>
    <w:lvl w:ilvl="0" w:tplc="789EC9EA">
      <w:start w:val="1"/>
      <w:numFmt w:val="decimal"/>
      <w:pStyle w:val="Indent2"/>
      <w:lvlText w:val="%1."/>
      <w:lvlJc w:val="left"/>
      <w:pPr>
        <w:tabs>
          <w:tab w:val="num" w:pos="2880"/>
        </w:tabs>
        <w:ind w:left="2880" w:hanging="360"/>
      </w:pPr>
      <w:rPr>
        <w:rFonts w:hint="default"/>
        <w:sz w:val="16"/>
      </w:rPr>
    </w:lvl>
    <w:lvl w:ilvl="1" w:tplc="04090003">
      <w:start w:val="1"/>
      <w:numFmt w:val="lowerLetter"/>
      <w:lvlText w:val="%2."/>
      <w:lvlJc w:val="left"/>
      <w:pPr>
        <w:tabs>
          <w:tab w:val="num" w:pos="3600"/>
        </w:tabs>
        <w:ind w:left="3600" w:hanging="360"/>
      </w:pPr>
    </w:lvl>
    <w:lvl w:ilvl="2" w:tplc="04090005">
      <w:start w:val="1"/>
      <w:numFmt w:val="lowerRoman"/>
      <w:lvlText w:val="%3."/>
      <w:lvlJc w:val="right"/>
      <w:pPr>
        <w:tabs>
          <w:tab w:val="num" w:pos="4320"/>
        </w:tabs>
        <w:ind w:left="4320" w:hanging="180"/>
      </w:pPr>
    </w:lvl>
    <w:lvl w:ilvl="3" w:tplc="04090001">
      <w:start w:val="1"/>
      <w:numFmt w:val="decimal"/>
      <w:lvlText w:val="%4."/>
      <w:lvlJc w:val="left"/>
      <w:pPr>
        <w:tabs>
          <w:tab w:val="num" w:pos="5040"/>
        </w:tabs>
        <w:ind w:left="5040" w:hanging="360"/>
      </w:pPr>
    </w:lvl>
    <w:lvl w:ilvl="4" w:tplc="04090003" w:tentative="1">
      <w:start w:val="1"/>
      <w:numFmt w:val="lowerLetter"/>
      <w:lvlText w:val="%5."/>
      <w:lvlJc w:val="left"/>
      <w:pPr>
        <w:tabs>
          <w:tab w:val="num" w:pos="5760"/>
        </w:tabs>
        <w:ind w:left="5760" w:hanging="360"/>
      </w:pPr>
    </w:lvl>
    <w:lvl w:ilvl="5" w:tplc="04090005" w:tentative="1">
      <w:start w:val="1"/>
      <w:numFmt w:val="lowerRoman"/>
      <w:lvlText w:val="%6."/>
      <w:lvlJc w:val="right"/>
      <w:pPr>
        <w:tabs>
          <w:tab w:val="num" w:pos="6480"/>
        </w:tabs>
        <w:ind w:left="6480" w:hanging="180"/>
      </w:pPr>
    </w:lvl>
    <w:lvl w:ilvl="6" w:tplc="04090001" w:tentative="1">
      <w:start w:val="1"/>
      <w:numFmt w:val="decimal"/>
      <w:lvlText w:val="%7."/>
      <w:lvlJc w:val="left"/>
      <w:pPr>
        <w:tabs>
          <w:tab w:val="num" w:pos="7200"/>
        </w:tabs>
        <w:ind w:left="7200" w:hanging="360"/>
      </w:pPr>
    </w:lvl>
    <w:lvl w:ilvl="7" w:tplc="04090003" w:tentative="1">
      <w:start w:val="1"/>
      <w:numFmt w:val="lowerLetter"/>
      <w:lvlText w:val="%8."/>
      <w:lvlJc w:val="left"/>
      <w:pPr>
        <w:tabs>
          <w:tab w:val="num" w:pos="7920"/>
        </w:tabs>
        <w:ind w:left="7920" w:hanging="360"/>
      </w:pPr>
    </w:lvl>
    <w:lvl w:ilvl="8" w:tplc="04090005" w:tentative="1">
      <w:start w:val="1"/>
      <w:numFmt w:val="lowerRoman"/>
      <w:lvlText w:val="%9."/>
      <w:lvlJc w:val="right"/>
      <w:pPr>
        <w:tabs>
          <w:tab w:val="num" w:pos="8640"/>
        </w:tabs>
        <w:ind w:left="8640" w:hanging="180"/>
      </w:pPr>
    </w:lvl>
  </w:abstractNum>
  <w:abstractNum w:abstractNumId="30"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31"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32"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33" w15:restartNumberingAfterBreak="0">
    <w:nsid w:val="4951743B"/>
    <w:multiLevelType w:val="hybridMultilevel"/>
    <w:tmpl w:val="A38800DA"/>
    <w:lvl w:ilvl="0" w:tplc="BF1062A4">
      <w:numFmt w:val="bullet"/>
      <w:lvlText w:val="-"/>
      <w:lvlJc w:val="left"/>
      <w:pPr>
        <w:ind w:left="720" w:hanging="360"/>
      </w:pPr>
      <w:rPr>
        <w:rFonts w:ascii="Calibri" w:eastAsia="Calibri" w:hAnsi="Calibri" w:cs="Calibri" w:hint="default"/>
      </w:rPr>
    </w:lvl>
    <w:lvl w:ilvl="1" w:tplc="0BA62FF8">
      <w:start w:val="1"/>
      <w:numFmt w:val="bullet"/>
      <w:pStyle w:val="Step"/>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2078CB"/>
    <w:multiLevelType w:val="multilevel"/>
    <w:tmpl w:val="A108573E"/>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35" w15:restartNumberingAfterBreak="0">
    <w:nsid w:val="4F647141"/>
    <w:multiLevelType w:val="multilevel"/>
    <w:tmpl w:val="49F0D1A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6" w15:restartNumberingAfterBreak="0">
    <w:nsid w:val="533737A9"/>
    <w:multiLevelType w:val="hybridMultilevel"/>
    <w:tmpl w:val="17F8D106"/>
    <w:lvl w:ilvl="0" w:tplc="CE4251C6">
      <w:start w:val="1"/>
      <w:numFmt w:val="bullet"/>
      <w:pStyle w:val="Bullet2"/>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7" w15:restartNumberingAfterBreak="0">
    <w:nsid w:val="541B5C3B"/>
    <w:multiLevelType w:val="multilevel"/>
    <w:tmpl w:val="1D2A54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8" w15:restartNumberingAfterBreak="0">
    <w:nsid w:val="546F61AF"/>
    <w:multiLevelType w:val="multilevel"/>
    <w:tmpl w:val="74F2E65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39" w15:restartNumberingAfterBreak="0">
    <w:nsid w:val="54E52F29"/>
    <w:multiLevelType w:val="multilevel"/>
    <w:tmpl w:val="E586C4A4"/>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5CA32FF1"/>
    <w:multiLevelType w:val="hybridMultilevel"/>
    <w:tmpl w:val="A0C6724C"/>
    <w:lvl w:ilvl="0" w:tplc="CE4251C6">
      <w:start w:val="1"/>
      <w:numFmt w:val="bullet"/>
      <w:pStyle w:val="ChamR-L25"/>
      <w:lvlText w:val="o"/>
      <w:lvlJc w:val="left"/>
      <w:pPr>
        <w:tabs>
          <w:tab w:val="num" w:pos="1872"/>
        </w:tabs>
        <w:ind w:left="1872" w:hanging="288"/>
      </w:pPr>
      <w:rPr>
        <w:rFonts w:ascii="Courier New" w:hAnsi="Courier New" w:hint="default"/>
      </w:rPr>
    </w:lvl>
    <w:lvl w:ilvl="1" w:tplc="04090003">
      <w:start w:val="1"/>
      <w:numFmt w:val="bullet"/>
      <w:lvlText w:val="o"/>
      <w:lvlJc w:val="left"/>
      <w:pPr>
        <w:tabs>
          <w:tab w:val="num" w:pos="2592"/>
        </w:tabs>
        <w:ind w:left="2592" w:hanging="360"/>
      </w:pPr>
      <w:rPr>
        <w:rFonts w:ascii="Courier New" w:hAnsi="Courier New" w:cs="Courier New" w:hint="default"/>
      </w:rPr>
    </w:lvl>
    <w:lvl w:ilvl="2" w:tplc="04090005">
      <w:start w:val="1"/>
      <w:numFmt w:val="bullet"/>
      <w:lvlText w:val=""/>
      <w:lvlJc w:val="left"/>
      <w:pPr>
        <w:tabs>
          <w:tab w:val="num" w:pos="3312"/>
        </w:tabs>
        <w:ind w:left="3312" w:hanging="360"/>
      </w:pPr>
      <w:rPr>
        <w:rFonts w:ascii="Wingdings" w:hAnsi="Wingdings" w:hint="default"/>
      </w:rPr>
    </w:lvl>
    <w:lvl w:ilvl="3" w:tplc="04090001">
      <w:start w:val="1"/>
      <w:numFmt w:val="bullet"/>
      <w:lvlText w:val=""/>
      <w:lvlJc w:val="left"/>
      <w:pPr>
        <w:tabs>
          <w:tab w:val="num" w:pos="4032"/>
        </w:tabs>
        <w:ind w:left="4032" w:hanging="360"/>
      </w:pPr>
      <w:rPr>
        <w:rFonts w:ascii="Symbol" w:hAnsi="Symbol" w:hint="default"/>
      </w:rPr>
    </w:lvl>
    <w:lvl w:ilvl="4" w:tplc="04090003" w:tentative="1">
      <w:start w:val="1"/>
      <w:numFmt w:val="bullet"/>
      <w:lvlText w:val="o"/>
      <w:lvlJc w:val="left"/>
      <w:pPr>
        <w:tabs>
          <w:tab w:val="num" w:pos="4752"/>
        </w:tabs>
        <w:ind w:left="4752" w:hanging="360"/>
      </w:pPr>
      <w:rPr>
        <w:rFonts w:ascii="Courier New" w:hAnsi="Courier New" w:cs="Courier New" w:hint="default"/>
      </w:rPr>
    </w:lvl>
    <w:lvl w:ilvl="5" w:tplc="04090005" w:tentative="1">
      <w:start w:val="1"/>
      <w:numFmt w:val="bullet"/>
      <w:lvlText w:val=""/>
      <w:lvlJc w:val="left"/>
      <w:pPr>
        <w:tabs>
          <w:tab w:val="num" w:pos="5472"/>
        </w:tabs>
        <w:ind w:left="5472" w:hanging="360"/>
      </w:pPr>
      <w:rPr>
        <w:rFonts w:ascii="Wingdings" w:hAnsi="Wingdings" w:hint="default"/>
      </w:rPr>
    </w:lvl>
    <w:lvl w:ilvl="6" w:tplc="04090001" w:tentative="1">
      <w:start w:val="1"/>
      <w:numFmt w:val="bullet"/>
      <w:lvlText w:val=""/>
      <w:lvlJc w:val="left"/>
      <w:pPr>
        <w:tabs>
          <w:tab w:val="num" w:pos="6192"/>
        </w:tabs>
        <w:ind w:left="6192" w:hanging="360"/>
      </w:pPr>
      <w:rPr>
        <w:rFonts w:ascii="Symbol" w:hAnsi="Symbol" w:hint="default"/>
      </w:rPr>
    </w:lvl>
    <w:lvl w:ilvl="7" w:tplc="04090003" w:tentative="1">
      <w:start w:val="1"/>
      <w:numFmt w:val="bullet"/>
      <w:lvlText w:val="o"/>
      <w:lvlJc w:val="left"/>
      <w:pPr>
        <w:tabs>
          <w:tab w:val="num" w:pos="6912"/>
        </w:tabs>
        <w:ind w:left="6912" w:hanging="360"/>
      </w:pPr>
      <w:rPr>
        <w:rFonts w:ascii="Courier New" w:hAnsi="Courier New" w:cs="Courier New" w:hint="default"/>
      </w:rPr>
    </w:lvl>
    <w:lvl w:ilvl="8" w:tplc="04090005" w:tentative="1">
      <w:start w:val="1"/>
      <w:numFmt w:val="bullet"/>
      <w:lvlText w:val=""/>
      <w:lvlJc w:val="left"/>
      <w:pPr>
        <w:tabs>
          <w:tab w:val="num" w:pos="7632"/>
        </w:tabs>
        <w:ind w:left="7632" w:hanging="360"/>
      </w:pPr>
      <w:rPr>
        <w:rFonts w:ascii="Wingdings" w:hAnsi="Wingdings" w:hint="default"/>
      </w:rPr>
    </w:lvl>
  </w:abstractNum>
  <w:abstractNum w:abstractNumId="41"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42" w15:restartNumberingAfterBreak="0">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43" w15:restartNumberingAfterBreak="0">
    <w:nsid w:val="63B866C7"/>
    <w:multiLevelType w:val="multilevel"/>
    <w:tmpl w:val="64966E5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44"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45"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46" w15:restartNumberingAfterBreak="0">
    <w:nsid w:val="684A3740"/>
    <w:multiLevelType w:val="hybridMultilevel"/>
    <w:tmpl w:val="307C8506"/>
    <w:lvl w:ilvl="0" w:tplc="CF5C8A58">
      <w:numFmt w:val="bullet"/>
      <w:pStyle w:val="Gachdaudong"/>
      <w:lvlText w:val="-"/>
      <w:lvlJc w:val="left"/>
      <w:pPr>
        <w:ind w:left="360" w:hanging="360"/>
      </w:pPr>
      <w:rPr>
        <w:rFonts w:ascii="Times New Roman" w:eastAsia="SimSun" w:hAnsi="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48" w15:restartNumberingAfterBreak="0">
    <w:nsid w:val="6A9E7ABF"/>
    <w:multiLevelType w:val="hybridMultilevel"/>
    <w:tmpl w:val="E43692B0"/>
    <w:lvl w:ilvl="0" w:tplc="C3342CC4">
      <w:numFmt w:val="bullet"/>
      <w:lvlText w:val="-"/>
      <w:lvlJc w:val="left"/>
      <w:pPr>
        <w:ind w:left="904" w:hanging="360"/>
      </w:pPr>
      <w:rPr>
        <w:rFonts w:ascii="Times New Roman" w:eastAsia="Times New Roman" w:hAnsi="Times New Roman" w:cs="Times New Roman" w:hint="default"/>
      </w:rPr>
    </w:lvl>
    <w:lvl w:ilvl="1" w:tplc="04090003">
      <w:start w:val="1"/>
      <w:numFmt w:val="bullet"/>
      <w:lvlText w:val="o"/>
      <w:lvlJc w:val="left"/>
      <w:pPr>
        <w:ind w:left="1624" w:hanging="360"/>
      </w:pPr>
      <w:rPr>
        <w:rFonts w:ascii="Courier New" w:hAnsi="Courier New" w:cs="Courier New" w:hint="default"/>
      </w:rPr>
    </w:lvl>
    <w:lvl w:ilvl="2" w:tplc="04090005">
      <w:start w:val="1"/>
      <w:numFmt w:val="bullet"/>
      <w:lvlText w:val=""/>
      <w:lvlJc w:val="left"/>
      <w:pPr>
        <w:ind w:left="2344" w:hanging="360"/>
      </w:pPr>
      <w:rPr>
        <w:rFonts w:ascii="Wingdings" w:hAnsi="Wingdings" w:hint="default"/>
      </w:rPr>
    </w:lvl>
    <w:lvl w:ilvl="3" w:tplc="04090001" w:tentative="1">
      <w:start w:val="1"/>
      <w:numFmt w:val="bullet"/>
      <w:lvlText w:val=""/>
      <w:lvlJc w:val="left"/>
      <w:pPr>
        <w:ind w:left="3064" w:hanging="360"/>
      </w:pPr>
      <w:rPr>
        <w:rFonts w:ascii="Symbol" w:hAnsi="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hint="default"/>
      </w:rPr>
    </w:lvl>
    <w:lvl w:ilvl="6" w:tplc="04090001" w:tentative="1">
      <w:start w:val="1"/>
      <w:numFmt w:val="bullet"/>
      <w:lvlText w:val=""/>
      <w:lvlJc w:val="left"/>
      <w:pPr>
        <w:ind w:left="5224" w:hanging="360"/>
      </w:pPr>
      <w:rPr>
        <w:rFonts w:ascii="Symbol" w:hAnsi="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hint="default"/>
      </w:rPr>
    </w:lvl>
  </w:abstractNum>
  <w:abstractNum w:abstractNumId="49"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50" w15:restartNumberingAfterBreak="0">
    <w:nsid w:val="6D2E5B22"/>
    <w:multiLevelType w:val="hybridMultilevel"/>
    <w:tmpl w:val="D3C0FC12"/>
    <w:lvl w:ilvl="0" w:tplc="8A10304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4B3203"/>
    <w:multiLevelType w:val="hybridMultilevel"/>
    <w:tmpl w:val="3E501292"/>
    <w:lvl w:ilvl="0" w:tplc="A6FA49D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9F39D8"/>
    <w:multiLevelType w:val="multilevel"/>
    <w:tmpl w:val="C5607DC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54" w15:restartNumberingAfterBreak="0">
    <w:nsid w:val="6EB26146"/>
    <w:multiLevelType w:val="multilevel"/>
    <w:tmpl w:val="2E8C1A2E"/>
    <w:lvl w:ilvl="0">
      <w:start w:val="4"/>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56"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57"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58" w15:restartNumberingAfterBreak="0">
    <w:nsid w:val="7261467A"/>
    <w:multiLevelType w:val="multilevel"/>
    <w:tmpl w:val="141CBD38"/>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59" w15:restartNumberingAfterBreak="0">
    <w:nsid w:val="737054B1"/>
    <w:multiLevelType w:val="hybridMultilevel"/>
    <w:tmpl w:val="76F28F70"/>
    <w:lvl w:ilvl="0" w:tplc="2F2E429A">
      <w:start w:val="1"/>
      <w:numFmt w:val="bullet"/>
      <w:pStyle w:val="Indent20"/>
      <w:lvlText w:val="-"/>
      <w:lvlJc w:val="left"/>
      <w:pPr>
        <w:tabs>
          <w:tab w:val="num" w:pos="1710"/>
        </w:tabs>
        <w:ind w:left="1710" w:hanging="360"/>
      </w:pPr>
      <w:rPr>
        <w:rFonts w:ascii="Times New Roman" w:eastAsia="Times New Roman" w:hAnsi="Times New Roman" w:cs="Times New Roman" w:hint="default"/>
        <w:b/>
      </w:rPr>
    </w:lvl>
    <w:lvl w:ilvl="1" w:tplc="04090003">
      <w:start w:val="250"/>
      <w:numFmt w:val="bullet"/>
      <w:lvlText w:val="-"/>
      <w:lvlJc w:val="left"/>
      <w:pPr>
        <w:tabs>
          <w:tab w:val="num" w:pos="2460"/>
        </w:tabs>
        <w:ind w:left="2460" w:hanging="360"/>
      </w:pPr>
      <w:rPr>
        <w:rFonts w:ascii="Times New Roman" w:eastAsia="Times New Roman" w:hAnsi="Times New Roman" w:cs="Times New Roman" w:hint="default"/>
      </w:rPr>
    </w:lvl>
    <w:lvl w:ilvl="2" w:tplc="04090005">
      <w:start w:val="1"/>
      <w:numFmt w:val="bullet"/>
      <w:lvlText w:val=""/>
      <w:lvlJc w:val="left"/>
      <w:pPr>
        <w:tabs>
          <w:tab w:val="num" w:pos="3180"/>
        </w:tabs>
        <w:ind w:left="3180" w:hanging="360"/>
      </w:pPr>
      <w:rPr>
        <w:rFonts w:ascii="Wingdings" w:hAnsi="Wingdings" w:hint="default"/>
      </w:rPr>
    </w:lvl>
    <w:lvl w:ilvl="3" w:tplc="04090001">
      <w:start w:val="1"/>
      <w:numFmt w:val="bullet"/>
      <w:lvlText w:val=""/>
      <w:lvlJc w:val="left"/>
      <w:pPr>
        <w:tabs>
          <w:tab w:val="num" w:pos="3900"/>
        </w:tabs>
        <w:ind w:left="3900" w:hanging="360"/>
      </w:pPr>
      <w:rPr>
        <w:rFonts w:ascii="Symbol" w:hAnsi="Symbol" w:hint="default"/>
      </w:rPr>
    </w:lvl>
    <w:lvl w:ilvl="4" w:tplc="04090003">
      <w:start w:val="1"/>
      <w:numFmt w:val="bullet"/>
      <w:lvlText w:val="o"/>
      <w:lvlJc w:val="left"/>
      <w:pPr>
        <w:tabs>
          <w:tab w:val="num" w:pos="4620"/>
        </w:tabs>
        <w:ind w:left="4620" w:hanging="360"/>
      </w:pPr>
      <w:rPr>
        <w:rFonts w:ascii="Courier New" w:hAnsi="Courier New" w:cs="Courier New" w:hint="default"/>
      </w:rPr>
    </w:lvl>
    <w:lvl w:ilvl="5" w:tplc="04090005" w:tentative="1">
      <w:start w:val="1"/>
      <w:numFmt w:val="bullet"/>
      <w:lvlText w:val=""/>
      <w:lvlJc w:val="left"/>
      <w:pPr>
        <w:tabs>
          <w:tab w:val="num" w:pos="5340"/>
        </w:tabs>
        <w:ind w:left="5340" w:hanging="360"/>
      </w:pPr>
      <w:rPr>
        <w:rFonts w:ascii="Wingdings" w:hAnsi="Wingdings" w:hint="default"/>
      </w:rPr>
    </w:lvl>
    <w:lvl w:ilvl="6" w:tplc="04090001" w:tentative="1">
      <w:start w:val="1"/>
      <w:numFmt w:val="bullet"/>
      <w:lvlText w:val=""/>
      <w:lvlJc w:val="left"/>
      <w:pPr>
        <w:tabs>
          <w:tab w:val="num" w:pos="6060"/>
        </w:tabs>
        <w:ind w:left="6060" w:hanging="360"/>
      </w:pPr>
      <w:rPr>
        <w:rFonts w:ascii="Symbol" w:hAnsi="Symbol" w:hint="default"/>
      </w:rPr>
    </w:lvl>
    <w:lvl w:ilvl="7" w:tplc="04090003" w:tentative="1">
      <w:start w:val="1"/>
      <w:numFmt w:val="bullet"/>
      <w:lvlText w:val="o"/>
      <w:lvlJc w:val="left"/>
      <w:pPr>
        <w:tabs>
          <w:tab w:val="num" w:pos="6780"/>
        </w:tabs>
        <w:ind w:left="6780" w:hanging="360"/>
      </w:pPr>
      <w:rPr>
        <w:rFonts w:ascii="Courier New" w:hAnsi="Courier New" w:cs="Courier New" w:hint="default"/>
      </w:rPr>
    </w:lvl>
    <w:lvl w:ilvl="8" w:tplc="04090005" w:tentative="1">
      <w:start w:val="1"/>
      <w:numFmt w:val="bullet"/>
      <w:lvlText w:val=""/>
      <w:lvlJc w:val="left"/>
      <w:pPr>
        <w:tabs>
          <w:tab w:val="num" w:pos="7500"/>
        </w:tabs>
        <w:ind w:left="7500" w:hanging="360"/>
      </w:pPr>
      <w:rPr>
        <w:rFonts w:ascii="Wingdings" w:hAnsi="Wingdings" w:hint="default"/>
      </w:rPr>
    </w:lvl>
  </w:abstractNum>
  <w:abstractNum w:abstractNumId="60"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61" w15:restartNumberingAfterBreak="0">
    <w:nsid w:val="785355AD"/>
    <w:multiLevelType w:val="hybridMultilevel"/>
    <w:tmpl w:val="2402A61C"/>
    <w:lvl w:ilvl="0" w:tplc="9198138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9BC9994">
      <w:start w:val="1"/>
      <w:numFmt w:val="bullet"/>
      <w:lvlText w:val=""/>
      <w:lvlJc w:val="left"/>
      <w:pPr>
        <w:ind w:left="2880" w:hanging="360"/>
      </w:pPr>
      <w:rPr>
        <w:rFonts w:ascii="Symbol" w:hAnsi="Symbol" w:hint="default"/>
      </w:rPr>
    </w:lvl>
    <w:lvl w:ilvl="4" w:tplc="4E7A03AA">
      <w:numFmt w:val="bullet"/>
      <w:lvlText w:val=""/>
      <w:lvlJc w:val="left"/>
      <w:pPr>
        <w:ind w:left="3600" w:hanging="360"/>
      </w:pPr>
      <w:rPr>
        <w:rFonts w:ascii="Wingdings" w:eastAsia="Times New Roman"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hint="default"/>
      </w:rPr>
    </w:lvl>
  </w:abstractNum>
  <w:abstractNum w:abstractNumId="63" w15:restartNumberingAfterBreak="0">
    <w:nsid w:val="7EF972B3"/>
    <w:multiLevelType w:val="multilevel"/>
    <w:tmpl w:val="21AE8D2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4" w15:restartNumberingAfterBreak="0">
    <w:nsid w:val="7F1F15FB"/>
    <w:multiLevelType w:val="multilevel"/>
    <w:tmpl w:val="BFB8A33E"/>
    <w:lvl w:ilvl="0">
      <w:start w:val="1"/>
      <w:numFmt w:val="bullet"/>
      <w:lvlText w:val="o"/>
      <w:lvlJc w:val="left"/>
      <w:pPr>
        <w:ind w:left="927" w:hanging="360"/>
      </w:pPr>
      <w:rPr>
        <w:rFonts w:ascii="Courier New" w:eastAsia="Courier New" w:hAnsi="Courier New" w:cs="Courier New"/>
        <w:vertAlign w:val="baseline"/>
      </w:rPr>
    </w:lvl>
    <w:lvl w:ilvl="1">
      <w:start w:val="1"/>
      <w:numFmt w:val="bullet"/>
      <w:lvlText w:val="o"/>
      <w:lvlJc w:val="left"/>
      <w:pPr>
        <w:ind w:left="1647" w:hanging="360"/>
      </w:pPr>
      <w:rPr>
        <w:rFonts w:ascii="Courier New" w:eastAsia="Courier New" w:hAnsi="Courier New" w:cs="Courier New"/>
        <w:vertAlign w:val="baseline"/>
      </w:rPr>
    </w:lvl>
    <w:lvl w:ilvl="2">
      <w:start w:val="1"/>
      <w:numFmt w:val="bullet"/>
      <w:lvlText w:val="▪"/>
      <w:lvlJc w:val="left"/>
      <w:pPr>
        <w:ind w:left="2367" w:hanging="360"/>
      </w:pPr>
      <w:rPr>
        <w:rFonts w:ascii="Noto Sans Symbols" w:eastAsia="Noto Sans Symbols" w:hAnsi="Noto Sans Symbols" w:cs="Noto Sans Symbols"/>
        <w:vertAlign w:val="baseline"/>
      </w:rPr>
    </w:lvl>
    <w:lvl w:ilvl="3">
      <w:start w:val="1"/>
      <w:numFmt w:val="bullet"/>
      <w:lvlText w:val="●"/>
      <w:lvlJc w:val="left"/>
      <w:pPr>
        <w:ind w:left="3087" w:hanging="360"/>
      </w:pPr>
      <w:rPr>
        <w:rFonts w:ascii="Noto Sans Symbols" w:eastAsia="Noto Sans Symbols" w:hAnsi="Noto Sans Symbols" w:cs="Noto Sans Symbols"/>
        <w:vertAlign w:val="baseline"/>
      </w:rPr>
    </w:lvl>
    <w:lvl w:ilvl="4">
      <w:start w:val="1"/>
      <w:numFmt w:val="bullet"/>
      <w:lvlText w:val="o"/>
      <w:lvlJc w:val="left"/>
      <w:pPr>
        <w:ind w:left="3807" w:hanging="360"/>
      </w:pPr>
      <w:rPr>
        <w:rFonts w:ascii="Courier New" w:eastAsia="Courier New" w:hAnsi="Courier New" w:cs="Courier New"/>
        <w:vertAlign w:val="baseline"/>
      </w:rPr>
    </w:lvl>
    <w:lvl w:ilvl="5">
      <w:start w:val="1"/>
      <w:numFmt w:val="bullet"/>
      <w:lvlText w:val="▪"/>
      <w:lvlJc w:val="left"/>
      <w:pPr>
        <w:ind w:left="4527" w:hanging="360"/>
      </w:pPr>
      <w:rPr>
        <w:rFonts w:ascii="Noto Sans Symbols" w:eastAsia="Noto Sans Symbols" w:hAnsi="Noto Sans Symbols" w:cs="Noto Sans Symbols"/>
        <w:vertAlign w:val="baseline"/>
      </w:rPr>
    </w:lvl>
    <w:lvl w:ilvl="6">
      <w:start w:val="1"/>
      <w:numFmt w:val="bullet"/>
      <w:lvlText w:val="●"/>
      <w:lvlJc w:val="left"/>
      <w:pPr>
        <w:ind w:left="5247" w:hanging="360"/>
      </w:pPr>
      <w:rPr>
        <w:rFonts w:ascii="Noto Sans Symbols" w:eastAsia="Noto Sans Symbols" w:hAnsi="Noto Sans Symbols" w:cs="Noto Sans Symbols"/>
        <w:vertAlign w:val="baseline"/>
      </w:rPr>
    </w:lvl>
    <w:lvl w:ilvl="7">
      <w:start w:val="1"/>
      <w:numFmt w:val="bullet"/>
      <w:lvlText w:val="o"/>
      <w:lvlJc w:val="left"/>
      <w:pPr>
        <w:ind w:left="5967" w:hanging="360"/>
      </w:pPr>
      <w:rPr>
        <w:rFonts w:ascii="Courier New" w:eastAsia="Courier New" w:hAnsi="Courier New" w:cs="Courier New"/>
        <w:vertAlign w:val="baseline"/>
      </w:rPr>
    </w:lvl>
    <w:lvl w:ilvl="8">
      <w:start w:val="1"/>
      <w:numFmt w:val="bullet"/>
      <w:lvlText w:val="▪"/>
      <w:lvlJc w:val="left"/>
      <w:pPr>
        <w:ind w:left="6687" w:hanging="360"/>
      </w:pPr>
      <w:rPr>
        <w:rFonts w:ascii="Noto Sans Symbols" w:eastAsia="Noto Sans Symbols" w:hAnsi="Noto Sans Symbols" w:cs="Noto Sans Symbols"/>
        <w:vertAlign w:val="baseline"/>
      </w:rPr>
    </w:lvl>
  </w:abstractNum>
  <w:num w:numId="1">
    <w:abstractNumId w:val="25"/>
  </w:num>
  <w:num w:numId="2">
    <w:abstractNumId w:val="16"/>
  </w:num>
  <w:num w:numId="3">
    <w:abstractNumId w:val="41"/>
  </w:num>
  <w:num w:numId="4">
    <w:abstractNumId w:val="62"/>
  </w:num>
  <w:num w:numId="5">
    <w:abstractNumId w:val="57"/>
  </w:num>
  <w:num w:numId="6">
    <w:abstractNumId w:val="42"/>
  </w:num>
  <w:num w:numId="7">
    <w:abstractNumId w:val="10"/>
  </w:num>
  <w:num w:numId="8">
    <w:abstractNumId w:val="36"/>
  </w:num>
  <w:num w:numId="9">
    <w:abstractNumId w:val="22"/>
  </w:num>
  <w:num w:numId="10">
    <w:abstractNumId w:val="8"/>
  </w:num>
  <w:num w:numId="11">
    <w:abstractNumId w:val="5"/>
  </w:num>
  <w:num w:numId="12">
    <w:abstractNumId w:val="13"/>
  </w:num>
  <w:num w:numId="13">
    <w:abstractNumId w:val="0"/>
  </w:num>
  <w:num w:numId="14">
    <w:abstractNumId w:val="27"/>
  </w:num>
  <w:num w:numId="15">
    <w:abstractNumId w:val="40"/>
  </w:num>
  <w:num w:numId="16">
    <w:abstractNumId w:val="14"/>
  </w:num>
  <w:num w:numId="17">
    <w:abstractNumId w:val="29"/>
  </w:num>
  <w:num w:numId="18">
    <w:abstractNumId w:val="18"/>
  </w:num>
  <w:num w:numId="19">
    <w:abstractNumId w:val="59"/>
  </w:num>
  <w:num w:numId="20">
    <w:abstractNumId w:val="61"/>
  </w:num>
  <w:num w:numId="21">
    <w:abstractNumId w:val="1"/>
  </w:num>
  <w:num w:numId="22">
    <w:abstractNumId w:val="33"/>
  </w:num>
  <w:num w:numId="23">
    <w:abstractNumId w:val="39"/>
  </w:num>
  <w:num w:numId="24">
    <w:abstractNumId w:val="46"/>
  </w:num>
  <w:num w:numId="25">
    <w:abstractNumId w:val="51"/>
  </w:num>
  <w:num w:numId="26">
    <w:abstractNumId w:val="50"/>
  </w:num>
  <w:num w:numId="27">
    <w:abstractNumId w:val="48"/>
  </w:num>
  <w:num w:numId="28">
    <w:abstractNumId w:val="35"/>
  </w:num>
  <w:num w:numId="29">
    <w:abstractNumId w:val="54"/>
  </w:num>
  <w:num w:numId="30">
    <w:abstractNumId w:val="64"/>
  </w:num>
  <w:num w:numId="31">
    <w:abstractNumId w:val="28"/>
  </w:num>
  <w:num w:numId="32">
    <w:abstractNumId w:val="21"/>
  </w:num>
  <w:num w:numId="33">
    <w:abstractNumId w:val="9"/>
  </w:num>
  <w:num w:numId="34">
    <w:abstractNumId w:val="58"/>
  </w:num>
  <w:num w:numId="35">
    <w:abstractNumId w:val="37"/>
  </w:num>
  <w:num w:numId="36">
    <w:abstractNumId w:val="43"/>
  </w:num>
  <w:num w:numId="37">
    <w:abstractNumId w:val="52"/>
  </w:num>
  <w:num w:numId="38">
    <w:abstractNumId w:val="38"/>
  </w:num>
  <w:num w:numId="39">
    <w:abstractNumId w:val="19"/>
  </w:num>
  <w:num w:numId="40">
    <w:abstractNumId w:val="63"/>
  </w:num>
  <w:num w:numId="41">
    <w:abstractNumId w:val="34"/>
  </w:num>
  <w:num w:numId="42">
    <w:abstractNumId w:val="12"/>
  </w:num>
  <w:num w:numId="43">
    <w:abstractNumId w:val="24"/>
  </w:num>
  <w:num w:numId="44">
    <w:abstractNumId w:val="20"/>
  </w:num>
  <w:num w:numId="45">
    <w:abstractNumId w:val="1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activeWritingStyle w:appName="MSWord" w:lang="en-US" w:vendorID="64" w:dllVersion="5" w:nlCheck="1" w:checkStyle="1"/>
  <w:activeWritingStyle w:appName="MSWord" w:lang="en-US" w:vendorID="64" w:dllVersion="6" w:nlCheck="1" w:checkStyle="0"/>
  <w:activeWritingStyle w:appName="MSWord" w:lang="en-AU" w:vendorID="64" w:dllVersion="6" w:nlCheck="1" w:checkStyle="0"/>
  <w:activeWritingStyle w:appName="MSWord" w:lang="fr-FR"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AU"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1E8D"/>
    <w:rsid w:val="0000016D"/>
    <w:rsid w:val="00000284"/>
    <w:rsid w:val="00000A5B"/>
    <w:rsid w:val="000012AB"/>
    <w:rsid w:val="0000142E"/>
    <w:rsid w:val="00001B11"/>
    <w:rsid w:val="000032B9"/>
    <w:rsid w:val="00003E8D"/>
    <w:rsid w:val="000047AE"/>
    <w:rsid w:val="00004A65"/>
    <w:rsid w:val="00004D32"/>
    <w:rsid w:val="000050AF"/>
    <w:rsid w:val="00005491"/>
    <w:rsid w:val="000056E8"/>
    <w:rsid w:val="00005C77"/>
    <w:rsid w:val="00005D13"/>
    <w:rsid w:val="00006323"/>
    <w:rsid w:val="000067DF"/>
    <w:rsid w:val="00006CDB"/>
    <w:rsid w:val="00006E97"/>
    <w:rsid w:val="000072D3"/>
    <w:rsid w:val="00007652"/>
    <w:rsid w:val="00007A31"/>
    <w:rsid w:val="00007DF6"/>
    <w:rsid w:val="0001184B"/>
    <w:rsid w:val="00011CBD"/>
    <w:rsid w:val="00012361"/>
    <w:rsid w:val="00012393"/>
    <w:rsid w:val="00012394"/>
    <w:rsid w:val="00013718"/>
    <w:rsid w:val="00013E30"/>
    <w:rsid w:val="00016AF6"/>
    <w:rsid w:val="00020847"/>
    <w:rsid w:val="00021449"/>
    <w:rsid w:val="00021A35"/>
    <w:rsid w:val="00021B32"/>
    <w:rsid w:val="000220C9"/>
    <w:rsid w:val="000226A5"/>
    <w:rsid w:val="00022E67"/>
    <w:rsid w:val="0002342C"/>
    <w:rsid w:val="000241A4"/>
    <w:rsid w:val="000245F0"/>
    <w:rsid w:val="000248F1"/>
    <w:rsid w:val="0002584F"/>
    <w:rsid w:val="00025A23"/>
    <w:rsid w:val="00025A60"/>
    <w:rsid w:val="00025CFC"/>
    <w:rsid w:val="0002726E"/>
    <w:rsid w:val="0002786F"/>
    <w:rsid w:val="00030150"/>
    <w:rsid w:val="00030EB8"/>
    <w:rsid w:val="000316DB"/>
    <w:rsid w:val="0003184A"/>
    <w:rsid w:val="000318AA"/>
    <w:rsid w:val="000330D7"/>
    <w:rsid w:val="0003332A"/>
    <w:rsid w:val="00033564"/>
    <w:rsid w:val="0003366B"/>
    <w:rsid w:val="00033722"/>
    <w:rsid w:val="0003412A"/>
    <w:rsid w:val="00034367"/>
    <w:rsid w:val="000344EE"/>
    <w:rsid w:val="000345EA"/>
    <w:rsid w:val="000350CE"/>
    <w:rsid w:val="000359C9"/>
    <w:rsid w:val="000359CF"/>
    <w:rsid w:val="00035C71"/>
    <w:rsid w:val="00036E9D"/>
    <w:rsid w:val="000375BA"/>
    <w:rsid w:val="00037E03"/>
    <w:rsid w:val="00037F70"/>
    <w:rsid w:val="00037FF0"/>
    <w:rsid w:val="00040306"/>
    <w:rsid w:val="000404EA"/>
    <w:rsid w:val="000405E4"/>
    <w:rsid w:val="00041750"/>
    <w:rsid w:val="00041980"/>
    <w:rsid w:val="00041F7E"/>
    <w:rsid w:val="00042434"/>
    <w:rsid w:val="00042F10"/>
    <w:rsid w:val="00043026"/>
    <w:rsid w:val="0004304C"/>
    <w:rsid w:val="00043F06"/>
    <w:rsid w:val="000442CD"/>
    <w:rsid w:val="0004545D"/>
    <w:rsid w:val="00045F9A"/>
    <w:rsid w:val="00045FA7"/>
    <w:rsid w:val="00046D78"/>
    <w:rsid w:val="000474E2"/>
    <w:rsid w:val="00050114"/>
    <w:rsid w:val="00053322"/>
    <w:rsid w:val="000536C8"/>
    <w:rsid w:val="00053943"/>
    <w:rsid w:val="00053ABA"/>
    <w:rsid w:val="000544D3"/>
    <w:rsid w:val="00054696"/>
    <w:rsid w:val="00054D3F"/>
    <w:rsid w:val="00054F58"/>
    <w:rsid w:val="00055227"/>
    <w:rsid w:val="00055660"/>
    <w:rsid w:val="00056087"/>
    <w:rsid w:val="0005699D"/>
    <w:rsid w:val="00056E87"/>
    <w:rsid w:val="000577C0"/>
    <w:rsid w:val="00057C37"/>
    <w:rsid w:val="00057DC8"/>
    <w:rsid w:val="00060D54"/>
    <w:rsid w:val="00062478"/>
    <w:rsid w:val="000630B4"/>
    <w:rsid w:val="00063B42"/>
    <w:rsid w:val="00064578"/>
    <w:rsid w:val="000648EF"/>
    <w:rsid w:val="00064C72"/>
    <w:rsid w:val="00064FCB"/>
    <w:rsid w:val="00065065"/>
    <w:rsid w:val="00065450"/>
    <w:rsid w:val="00065D4D"/>
    <w:rsid w:val="000660F9"/>
    <w:rsid w:val="0006644C"/>
    <w:rsid w:val="00067161"/>
    <w:rsid w:val="00067E55"/>
    <w:rsid w:val="00067E68"/>
    <w:rsid w:val="00067EDF"/>
    <w:rsid w:val="00070A10"/>
    <w:rsid w:val="00071373"/>
    <w:rsid w:val="00071F8B"/>
    <w:rsid w:val="00071FF7"/>
    <w:rsid w:val="00072839"/>
    <w:rsid w:val="000739E7"/>
    <w:rsid w:val="00073C70"/>
    <w:rsid w:val="00074496"/>
    <w:rsid w:val="000748EB"/>
    <w:rsid w:val="00075D35"/>
    <w:rsid w:val="000768D8"/>
    <w:rsid w:val="00077A9C"/>
    <w:rsid w:val="0008005E"/>
    <w:rsid w:val="0008056C"/>
    <w:rsid w:val="0008132A"/>
    <w:rsid w:val="0008255C"/>
    <w:rsid w:val="00082A46"/>
    <w:rsid w:val="00082E6C"/>
    <w:rsid w:val="0008337F"/>
    <w:rsid w:val="0008338F"/>
    <w:rsid w:val="0008530D"/>
    <w:rsid w:val="00085FF2"/>
    <w:rsid w:val="000868D6"/>
    <w:rsid w:val="00086FD1"/>
    <w:rsid w:val="00090753"/>
    <w:rsid w:val="00090845"/>
    <w:rsid w:val="00090C2A"/>
    <w:rsid w:val="00090CC1"/>
    <w:rsid w:val="00090DB7"/>
    <w:rsid w:val="00092127"/>
    <w:rsid w:val="0009400C"/>
    <w:rsid w:val="00094E11"/>
    <w:rsid w:val="00095A25"/>
    <w:rsid w:val="0009656A"/>
    <w:rsid w:val="0009755B"/>
    <w:rsid w:val="00097691"/>
    <w:rsid w:val="000A07A4"/>
    <w:rsid w:val="000A1372"/>
    <w:rsid w:val="000A13FB"/>
    <w:rsid w:val="000A2328"/>
    <w:rsid w:val="000A27C7"/>
    <w:rsid w:val="000A2B6B"/>
    <w:rsid w:val="000A376C"/>
    <w:rsid w:val="000A3924"/>
    <w:rsid w:val="000A400C"/>
    <w:rsid w:val="000A4C73"/>
    <w:rsid w:val="000A53B4"/>
    <w:rsid w:val="000A53C5"/>
    <w:rsid w:val="000A5C6D"/>
    <w:rsid w:val="000A6B80"/>
    <w:rsid w:val="000A6E97"/>
    <w:rsid w:val="000A72C4"/>
    <w:rsid w:val="000A7320"/>
    <w:rsid w:val="000A75C0"/>
    <w:rsid w:val="000A78B3"/>
    <w:rsid w:val="000A78F2"/>
    <w:rsid w:val="000B1644"/>
    <w:rsid w:val="000B1676"/>
    <w:rsid w:val="000B1869"/>
    <w:rsid w:val="000B227E"/>
    <w:rsid w:val="000B2419"/>
    <w:rsid w:val="000B2566"/>
    <w:rsid w:val="000B269D"/>
    <w:rsid w:val="000B4350"/>
    <w:rsid w:val="000B436F"/>
    <w:rsid w:val="000B5090"/>
    <w:rsid w:val="000B532D"/>
    <w:rsid w:val="000B54D0"/>
    <w:rsid w:val="000B6019"/>
    <w:rsid w:val="000B601E"/>
    <w:rsid w:val="000B64D9"/>
    <w:rsid w:val="000B66E2"/>
    <w:rsid w:val="000B6775"/>
    <w:rsid w:val="000B6B8B"/>
    <w:rsid w:val="000B6CC2"/>
    <w:rsid w:val="000B6EAF"/>
    <w:rsid w:val="000B7284"/>
    <w:rsid w:val="000B72D9"/>
    <w:rsid w:val="000B7490"/>
    <w:rsid w:val="000B749B"/>
    <w:rsid w:val="000B7535"/>
    <w:rsid w:val="000B75CA"/>
    <w:rsid w:val="000B7DE8"/>
    <w:rsid w:val="000B7E7B"/>
    <w:rsid w:val="000C0A0E"/>
    <w:rsid w:val="000C0BD0"/>
    <w:rsid w:val="000C0CFA"/>
    <w:rsid w:val="000C0E1A"/>
    <w:rsid w:val="000C1494"/>
    <w:rsid w:val="000C1A69"/>
    <w:rsid w:val="000C1D38"/>
    <w:rsid w:val="000C283F"/>
    <w:rsid w:val="000C2877"/>
    <w:rsid w:val="000C2D0F"/>
    <w:rsid w:val="000C3030"/>
    <w:rsid w:val="000C318C"/>
    <w:rsid w:val="000C37FE"/>
    <w:rsid w:val="000C38DA"/>
    <w:rsid w:val="000C39FA"/>
    <w:rsid w:val="000C4075"/>
    <w:rsid w:val="000C46CB"/>
    <w:rsid w:val="000C497A"/>
    <w:rsid w:val="000C57C1"/>
    <w:rsid w:val="000C59B6"/>
    <w:rsid w:val="000C70BF"/>
    <w:rsid w:val="000C792F"/>
    <w:rsid w:val="000C7E03"/>
    <w:rsid w:val="000D01F1"/>
    <w:rsid w:val="000D107B"/>
    <w:rsid w:val="000D1304"/>
    <w:rsid w:val="000D1A83"/>
    <w:rsid w:val="000D1B25"/>
    <w:rsid w:val="000D2029"/>
    <w:rsid w:val="000D2845"/>
    <w:rsid w:val="000D2BC3"/>
    <w:rsid w:val="000D3397"/>
    <w:rsid w:val="000D346B"/>
    <w:rsid w:val="000D3F4E"/>
    <w:rsid w:val="000D45DC"/>
    <w:rsid w:val="000D655F"/>
    <w:rsid w:val="000D666A"/>
    <w:rsid w:val="000D7394"/>
    <w:rsid w:val="000D79C5"/>
    <w:rsid w:val="000D7AA3"/>
    <w:rsid w:val="000E1643"/>
    <w:rsid w:val="000E17E5"/>
    <w:rsid w:val="000E1BA3"/>
    <w:rsid w:val="000E1FA4"/>
    <w:rsid w:val="000E219A"/>
    <w:rsid w:val="000E25EF"/>
    <w:rsid w:val="000E2F07"/>
    <w:rsid w:val="000E342D"/>
    <w:rsid w:val="000E3886"/>
    <w:rsid w:val="000E3AE9"/>
    <w:rsid w:val="000E3C8D"/>
    <w:rsid w:val="000E69F1"/>
    <w:rsid w:val="000E6CB7"/>
    <w:rsid w:val="000E767A"/>
    <w:rsid w:val="000E7970"/>
    <w:rsid w:val="000E7C98"/>
    <w:rsid w:val="000E7E33"/>
    <w:rsid w:val="000E7EF6"/>
    <w:rsid w:val="000E7F8B"/>
    <w:rsid w:val="000E7FA8"/>
    <w:rsid w:val="000F0458"/>
    <w:rsid w:val="000F056F"/>
    <w:rsid w:val="000F0901"/>
    <w:rsid w:val="000F0DDF"/>
    <w:rsid w:val="000F0E8B"/>
    <w:rsid w:val="000F12DE"/>
    <w:rsid w:val="000F190C"/>
    <w:rsid w:val="000F21EA"/>
    <w:rsid w:val="000F27F7"/>
    <w:rsid w:val="000F29C6"/>
    <w:rsid w:val="000F2D0C"/>
    <w:rsid w:val="000F2F28"/>
    <w:rsid w:val="000F2FB8"/>
    <w:rsid w:val="000F3C60"/>
    <w:rsid w:val="000F5830"/>
    <w:rsid w:val="000F5D2B"/>
    <w:rsid w:val="000F635D"/>
    <w:rsid w:val="000F6E03"/>
    <w:rsid w:val="000F6ECB"/>
    <w:rsid w:val="000F7280"/>
    <w:rsid w:val="000F7581"/>
    <w:rsid w:val="000F7B25"/>
    <w:rsid w:val="00100002"/>
    <w:rsid w:val="001005E3"/>
    <w:rsid w:val="00100A8C"/>
    <w:rsid w:val="00100E2D"/>
    <w:rsid w:val="00101071"/>
    <w:rsid w:val="001010FE"/>
    <w:rsid w:val="00101D14"/>
    <w:rsid w:val="00103D81"/>
    <w:rsid w:val="00103DCD"/>
    <w:rsid w:val="00103E07"/>
    <w:rsid w:val="00104C4A"/>
    <w:rsid w:val="0010581C"/>
    <w:rsid w:val="0010598F"/>
    <w:rsid w:val="00105C36"/>
    <w:rsid w:val="0010731D"/>
    <w:rsid w:val="0010778F"/>
    <w:rsid w:val="00107AAD"/>
    <w:rsid w:val="00110A4A"/>
    <w:rsid w:val="00110AEB"/>
    <w:rsid w:val="00111234"/>
    <w:rsid w:val="001114A1"/>
    <w:rsid w:val="0011184C"/>
    <w:rsid w:val="001126F5"/>
    <w:rsid w:val="00112C85"/>
    <w:rsid w:val="00112D85"/>
    <w:rsid w:val="00112F56"/>
    <w:rsid w:val="001130A5"/>
    <w:rsid w:val="001130E5"/>
    <w:rsid w:val="0011338B"/>
    <w:rsid w:val="001136DC"/>
    <w:rsid w:val="0011376D"/>
    <w:rsid w:val="00113D25"/>
    <w:rsid w:val="00113D27"/>
    <w:rsid w:val="00114020"/>
    <w:rsid w:val="00115999"/>
    <w:rsid w:val="00117F82"/>
    <w:rsid w:val="00120B45"/>
    <w:rsid w:val="00120B68"/>
    <w:rsid w:val="00120FDF"/>
    <w:rsid w:val="00121034"/>
    <w:rsid w:val="001214C0"/>
    <w:rsid w:val="00122349"/>
    <w:rsid w:val="00122423"/>
    <w:rsid w:val="001225CA"/>
    <w:rsid w:val="001227F5"/>
    <w:rsid w:val="00123D51"/>
    <w:rsid w:val="0012463B"/>
    <w:rsid w:val="001246D1"/>
    <w:rsid w:val="00125E95"/>
    <w:rsid w:val="00125F8C"/>
    <w:rsid w:val="0012699C"/>
    <w:rsid w:val="00127FED"/>
    <w:rsid w:val="00130520"/>
    <w:rsid w:val="0013085D"/>
    <w:rsid w:val="00130BBD"/>
    <w:rsid w:val="00131DFA"/>
    <w:rsid w:val="00131F3B"/>
    <w:rsid w:val="001322F7"/>
    <w:rsid w:val="001326C0"/>
    <w:rsid w:val="00132EC0"/>
    <w:rsid w:val="00134218"/>
    <w:rsid w:val="001342BA"/>
    <w:rsid w:val="00134AD7"/>
    <w:rsid w:val="00134ED2"/>
    <w:rsid w:val="00135B6C"/>
    <w:rsid w:val="00136512"/>
    <w:rsid w:val="0013739F"/>
    <w:rsid w:val="00137D17"/>
    <w:rsid w:val="001405C9"/>
    <w:rsid w:val="00140964"/>
    <w:rsid w:val="00140B09"/>
    <w:rsid w:val="00141828"/>
    <w:rsid w:val="00141E88"/>
    <w:rsid w:val="00142049"/>
    <w:rsid w:val="001429A7"/>
    <w:rsid w:val="00142AE5"/>
    <w:rsid w:val="00143298"/>
    <w:rsid w:val="0014341A"/>
    <w:rsid w:val="001438B1"/>
    <w:rsid w:val="00144279"/>
    <w:rsid w:val="0014460A"/>
    <w:rsid w:val="0014542E"/>
    <w:rsid w:val="001456A8"/>
    <w:rsid w:val="001467E5"/>
    <w:rsid w:val="00146DD9"/>
    <w:rsid w:val="00146E08"/>
    <w:rsid w:val="0014748B"/>
    <w:rsid w:val="00147E1C"/>
    <w:rsid w:val="00147FB7"/>
    <w:rsid w:val="00150320"/>
    <w:rsid w:val="001505AF"/>
    <w:rsid w:val="00150B86"/>
    <w:rsid w:val="00150FF3"/>
    <w:rsid w:val="00151353"/>
    <w:rsid w:val="00152244"/>
    <w:rsid w:val="00152303"/>
    <w:rsid w:val="0015297E"/>
    <w:rsid w:val="00152ABB"/>
    <w:rsid w:val="00152F0B"/>
    <w:rsid w:val="00154A15"/>
    <w:rsid w:val="001551B1"/>
    <w:rsid w:val="001558FD"/>
    <w:rsid w:val="00155B4B"/>
    <w:rsid w:val="00155F35"/>
    <w:rsid w:val="00157020"/>
    <w:rsid w:val="0015795C"/>
    <w:rsid w:val="00157999"/>
    <w:rsid w:val="001602D8"/>
    <w:rsid w:val="00160991"/>
    <w:rsid w:val="00160B29"/>
    <w:rsid w:val="0016152E"/>
    <w:rsid w:val="001630DD"/>
    <w:rsid w:val="001635D4"/>
    <w:rsid w:val="001639FB"/>
    <w:rsid w:val="00163E2C"/>
    <w:rsid w:val="00164CE6"/>
    <w:rsid w:val="00165031"/>
    <w:rsid w:val="00165392"/>
    <w:rsid w:val="00165E5E"/>
    <w:rsid w:val="0016686F"/>
    <w:rsid w:val="00167540"/>
    <w:rsid w:val="001725F9"/>
    <w:rsid w:val="00172A17"/>
    <w:rsid w:val="00172B39"/>
    <w:rsid w:val="00173B59"/>
    <w:rsid w:val="001751B2"/>
    <w:rsid w:val="001756B2"/>
    <w:rsid w:val="0017613C"/>
    <w:rsid w:val="001761FD"/>
    <w:rsid w:val="00176225"/>
    <w:rsid w:val="001763BC"/>
    <w:rsid w:val="001765F2"/>
    <w:rsid w:val="001772A6"/>
    <w:rsid w:val="00177E74"/>
    <w:rsid w:val="00180328"/>
    <w:rsid w:val="00180AD4"/>
    <w:rsid w:val="00180B07"/>
    <w:rsid w:val="00180EBD"/>
    <w:rsid w:val="0018117A"/>
    <w:rsid w:val="00181A8D"/>
    <w:rsid w:val="00181DA0"/>
    <w:rsid w:val="0018204F"/>
    <w:rsid w:val="00182237"/>
    <w:rsid w:val="001834E5"/>
    <w:rsid w:val="00183ACE"/>
    <w:rsid w:val="00183E50"/>
    <w:rsid w:val="00185900"/>
    <w:rsid w:val="0018676E"/>
    <w:rsid w:val="00187209"/>
    <w:rsid w:val="0018791C"/>
    <w:rsid w:val="00190D3C"/>
    <w:rsid w:val="00191ADE"/>
    <w:rsid w:val="00191C7C"/>
    <w:rsid w:val="00191F9C"/>
    <w:rsid w:val="001927E9"/>
    <w:rsid w:val="0019309F"/>
    <w:rsid w:val="001941B9"/>
    <w:rsid w:val="00194DE4"/>
    <w:rsid w:val="001954D2"/>
    <w:rsid w:val="00195C71"/>
    <w:rsid w:val="00195E51"/>
    <w:rsid w:val="00196AE9"/>
    <w:rsid w:val="00197262"/>
    <w:rsid w:val="001978F5"/>
    <w:rsid w:val="001A0088"/>
    <w:rsid w:val="001A0F93"/>
    <w:rsid w:val="001A221E"/>
    <w:rsid w:val="001A267F"/>
    <w:rsid w:val="001A28A9"/>
    <w:rsid w:val="001A2D9C"/>
    <w:rsid w:val="001A36C9"/>
    <w:rsid w:val="001A3700"/>
    <w:rsid w:val="001A45BB"/>
    <w:rsid w:val="001A47C2"/>
    <w:rsid w:val="001A4D23"/>
    <w:rsid w:val="001A4EDE"/>
    <w:rsid w:val="001A6272"/>
    <w:rsid w:val="001A738B"/>
    <w:rsid w:val="001A7668"/>
    <w:rsid w:val="001A7A92"/>
    <w:rsid w:val="001B01D1"/>
    <w:rsid w:val="001B0340"/>
    <w:rsid w:val="001B039C"/>
    <w:rsid w:val="001B0603"/>
    <w:rsid w:val="001B0B93"/>
    <w:rsid w:val="001B0BF3"/>
    <w:rsid w:val="001B0F6A"/>
    <w:rsid w:val="001B1A84"/>
    <w:rsid w:val="001B382B"/>
    <w:rsid w:val="001B4163"/>
    <w:rsid w:val="001B426A"/>
    <w:rsid w:val="001B6A76"/>
    <w:rsid w:val="001B6CDB"/>
    <w:rsid w:val="001B6F60"/>
    <w:rsid w:val="001B77E4"/>
    <w:rsid w:val="001B7EBB"/>
    <w:rsid w:val="001C05E5"/>
    <w:rsid w:val="001C11D2"/>
    <w:rsid w:val="001C1599"/>
    <w:rsid w:val="001C1F8E"/>
    <w:rsid w:val="001C2389"/>
    <w:rsid w:val="001C25A9"/>
    <w:rsid w:val="001C2F4E"/>
    <w:rsid w:val="001C32C8"/>
    <w:rsid w:val="001C46E5"/>
    <w:rsid w:val="001C499F"/>
    <w:rsid w:val="001C4B44"/>
    <w:rsid w:val="001C522F"/>
    <w:rsid w:val="001C5CDB"/>
    <w:rsid w:val="001C60F4"/>
    <w:rsid w:val="001C75F7"/>
    <w:rsid w:val="001C7929"/>
    <w:rsid w:val="001C7A5D"/>
    <w:rsid w:val="001C7BB9"/>
    <w:rsid w:val="001D0376"/>
    <w:rsid w:val="001D0747"/>
    <w:rsid w:val="001D0912"/>
    <w:rsid w:val="001D16EC"/>
    <w:rsid w:val="001D1789"/>
    <w:rsid w:val="001D1F49"/>
    <w:rsid w:val="001D2418"/>
    <w:rsid w:val="001D2562"/>
    <w:rsid w:val="001D27F1"/>
    <w:rsid w:val="001D2B29"/>
    <w:rsid w:val="001D2E65"/>
    <w:rsid w:val="001D3C6F"/>
    <w:rsid w:val="001D3F13"/>
    <w:rsid w:val="001D3FAB"/>
    <w:rsid w:val="001D3FC1"/>
    <w:rsid w:val="001D4436"/>
    <w:rsid w:val="001D492D"/>
    <w:rsid w:val="001D4D4F"/>
    <w:rsid w:val="001D4E11"/>
    <w:rsid w:val="001D605C"/>
    <w:rsid w:val="001D62CB"/>
    <w:rsid w:val="001D688F"/>
    <w:rsid w:val="001D6AA5"/>
    <w:rsid w:val="001D735E"/>
    <w:rsid w:val="001D7957"/>
    <w:rsid w:val="001D79C9"/>
    <w:rsid w:val="001D7F6C"/>
    <w:rsid w:val="001D7FEC"/>
    <w:rsid w:val="001E0545"/>
    <w:rsid w:val="001E0EC8"/>
    <w:rsid w:val="001E1E18"/>
    <w:rsid w:val="001E20F5"/>
    <w:rsid w:val="001E2538"/>
    <w:rsid w:val="001E2663"/>
    <w:rsid w:val="001E2C74"/>
    <w:rsid w:val="001E2F8E"/>
    <w:rsid w:val="001E38CB"/>
    <w:rsid w:val="001E4DE7"/>
    <w:rsid w:val="001E56B1"/>
    <w:rsid w:val="001E57E6"/>
    <w:rsid w:val="001E586A"/>
    <w:rsid w:val="001E59E7"/>
    <w:rsid w:val="001E6F6D"/>
    <w:rsid w:val="001E79FD"/>
    <w:rsid w:val="001E7BE2"/>
    <w:rsid w:val="001E7DC4"/>
    <w:rsid w:val="001F01EB"/>
    <w:rsid w:val="001F1448"/>
    <w:rsid w:val="001F1798"/>
    <w:rsid w:val="001F1EFB"/>
    <w:rsid w:val="001F25F4"/>
    <w:rsid w:val="001F2792"/>
    <w:rsid w:val="001F2A5A"/>
    <w:rsid w:val="001F2E76"/>
    <w:rsid w:val="001F441C"/>
    <w:rsid w:val="001F4628"/>
    <w:rsid w:val="001F46D0"/>
    <w:rsid w:val="001F479C"/>
    <w:rsid w:val="001F4927"/>
    <w:rsid w:val="001F516D"/>
    <w:rsid w:val="001F5627"/>
    <w:rsid w:val="001F56EB"/>
    <w:rsid w:val="001F58FD"/>
    <w:rsid w:val="001F5ECB"/>
    <w:rsid w:val="001F603A"/>
    <w:rsid w:val="001F6394"/>
    <w:rsid w:val="001F639A"/>
    <w:rsid w:val="001F6B55"/>
    <w:rsid w:val="001F702E"/>
    <w:rsid w:val="001F7AF3"/>
    <w:rsid w:val="001F7D52"/>
    <w:rsid w:val="002000A4"/>
    <w:rsid w:val="00200191"/>
    <w:rsid w:val="00200747"/>
    <w:rsid w:val="00202A29"/>
    <w:rsid w:val="00203587"/>
    <w:rsid w:val="00203CC3"/>
    <w:rsid w:val="0020404F"/>
    <w:rsid w:val="00204C88"/>
    <w:rsid w:val="002055D7"/>
    <w:rsid w:val="0020586D"/>
    <w:rsid w:val="00205C5B"/>
    <w:rsid w:val="00206338"/>
    <w:rsid w:val="002065DB"/>
    <w:rsid w:val="00210877"/>
    <w:rsid w:val="00210921"/>
    <w:rsid w:val="00210AA8"/>
    <w:rsid w:val="002110AA"/>
    <w:rsid w:val="002111D3"/>
    <w:rsid w:val="00211C91"/>
    <w:rsid w:val="00211D9B"/>
    <w:rsid w:val="00211DF8"/>
    <w:rsid w:val="00211DFB"/>
    <w:rsid w:val="00211E8A"/>
    <w:rsid w:val="00212C7D"/>
    <w:rsid w:val="00213781"/>
    <w:rsid w:val="00214A77"/>
    <w:rsid w:val="00215113"/>
    <w:rsid w:val="0021655F"/>
    <w:rsid w:val="002166AC"/>
    <w:rsid w:val="00216D7C"/>
    <w:rsid w:val="00216E2F"/>
    <w:rsid w:val="0021730B"/>
    <w:rsid w:val="00217506"/>
    <w:rsid w:val="00217737"/>
    <w:rsid w:val="002177E8"/>
    <w:rsid w:val="002179D0"/>
    <w:rsid w:val="00217B05"/>
    <w:rsid w:val="00221793"/>
    <w:rsid w:val="00221F01"/>
    <w:rsid w:val="0022232F"/>
    <w:rsid w:val="00222C14"/>
    <w:rsid w:val="00222ED6"/>
    <w:rsid w:val="0022310D"/>
    <w:rsid w:val="002232C0"/>
    <w:rsid w:val="00223677"/>
    <w:rsid w:val="00223756"/>
    <w:rsid w:val="00223813"/>
    <w:rsid w:val="002246F4"/>
    <w:rsid w:val="00224B8B"/>
    <w:rsid w:val="002258CB"/>
    <w:rsid w:val="00225926"/>
    <w:rsid w:val="00225991"/>
    <w:rsid w:val="00225BFD"/>
    <w:rsid w:val="002265CE"/>
    <w:rsid w:val="00226644"/>
    <w:rsid w:val="00226EC1"/>
    <w:rsid w:val="00227093"/>
    <w:rsid w:val="00227386"/>
    <w:rsid w:val="00227568"/>
    <w:rsid w:val="00227E78"/>
    <w:rsid w:val="00230368"/>
    <w:rsid w:val="002319E2"/>
    <w:rsid w:val="00232105"/>
    <w:rsid w:val="0023253A"/>
    <w:rsid w:val="002326B4"/>
    <w:rsid w:val="00232F8C"/>
    <w:rsid w:val="00232FD7"/>
    <w:rsid w:val="00234748"/>
    <w:rsid w:val="00236157"/>
    <w:rsid w:val="00236CE9"/>
    <w:rsid w:val="00237529"/>
    <w:rsid w:val="00240286"/>
    <w:rsid w:val="00241048"/>
    <w:rsid w:val="002414D6"/>
    <w:rsid w:val="00242399"/>
    <w:rsid w:val="00242F8E"/>
    <w:rsid w:val="0024398E"/>
    <w:rsid w:val="00243D88"/>
    <w:rsid w:val="0024548B"/>
    <w:rsid w:val="002467D0"/>
    <w:rsid w:val="002479F7"/>
    <w:rsid w:val="00247E93"/>
    <w:rsid w:val="00250739"/>
    <w:rsid w:val="00251351"/>
    <w:rsid w:val="00251E59"/>
    <w:rsid w:val="002528B9"/>
    <w:rsid w:val="00252B0A"/>
    <w:rsid w:val="00253031"/>
    <w:rsid w:val="0025381E"/>
    <w:rsid w:val="002546DA"/>
    <w:rsid w:val="00254BB7"/>
    <w:rsid w:val="00256397"/>
    <w:rsid w:val="002566A1"/>
    <w:rsid w:val="0025679C"/>
    <w:rsid w:val="00256C6D"/>
    <w:rsid w:val="0025717F"/>
    <w:rsid w:val="0025752B"/>
    <w:rsid w:val="00257B8B"/>
    <w:rsid w:val="00257C47"/>
    <w:rsid w:val="0026022C"/>
    <w:rsid w:val="00260325"/>
    <w:rsid w:val="002609A2"/>
    <w:rsid w:val="00260A1A"/>
    <w:rsid w:val="00260D55"/>
    <w:rsid w:val="00261198"/>
    <w:rsid w:val="0026142D"/>
    <w:rsid w:val="0026213D"/>
    <w:rsid w:val="00263498"/>
    <w:rsid w:val="00264188"/>
    <w:rsid w:val="00264209"/>
    <w:rsid w:val="0026446B"/>
    <w:rsid w:val="00264A59"/>
    <w:rsid w:val="00264FFC"/>
    <w:rsid w:val="0026581F"/>
    <w:rsid w:val="0026583A"/>
    <w:rsid w:val="00266037"/>
    <w:rsid w:val="00266471"/>
    <w:rsid w:val="0027050A"/>
    <w:rsid w:val="00270CFE"/>
    <w:rsid w:val="00271A36"/>
    <w:rsid w:val="0027248B"/>
    <w:rsid w:val="00273432"/>
    <w:rsid w:val="00273D07"/>
    <w:rsid w:val="002745DC"/>
    <w:rsid w:val="00274F03"/>
    <w:rsid w:val="002756F1"/>
    <w:rsid w:val="00275DFE"/>
    <w:rsid w:val="002763A0"/>
    <w:rsid w:val="002767FD"/>
    <w:rsid w:val="00276892"/>
    <w:rsid w:val="00276966"/>
    <w:rsid w:val="00276D1A"/>
    <w:rsid w:val="002776A6"/>
    <w:rsid w:val="00277812"/>
    <w:rsid w:val="0027785E"/>
    <w:rsid w:val="00281B95"/>
    <w:rsid w:val="00282135"/>
    <w:rsid w:val="00282CD2"/>
    <w:rsid w:val="002838CA"/>
    <w:rsid w:val="00283DAF"/>
    <w:rsid w:val="00283E0D"/>
    <w:rsid w:val="002845D8"/>
    <w:rsid w:val="00285937"/>
    <w:rsid w:val="00286AED"/>
    <w:rsid w:val="002870B4"/>
    <w:rsid w:val="002877C8"/>
    <w:rsid w:val="00287E8D"/>
    <w:rsid w:val="002902AD"/>
    <w:rsid w:val="00292AF4"/>
    <w:rsid w:val="002930A6"/>
    <w:rsid w:val="002931E7"/>
    <w:rsid w:val="00293231"/>
    <w:rsid w:val="002934B1"/>
    <w:rsid w:val="00293577"/>
    <w:rsid w:val="00295A28"/>
    <w:rsid w:val="00296807"/>
    <w:rsid w:val="00296F90"/>
    <w:rsid w:val="00297090"/>
    <w:rsid w:val="00297274"/>
    <w:rsid w:val="002A011F"/>
    <w:rsid w:val="002A1232"/>
    <w:rsid w:val="002A219B"/>
    <w:rsid w:val="002A34ED"/>
    <w:rsid w:val="002A3AA3"/>
    <w:rsid w:val="002A496E"/>
    <w:rsid w:val="002A4A1A"/>
    <w:rsid w:val="002A4A82"/>
    <w:rsid w:val="002A4F33"/>
    <w:rsid w:val="002A53A7"/>
    <w:rsid w:val="002A5B83"/>
    <w:rsid w:val="002A618A"/>
    <w:rsid w:val="002A631E"/>
    <w:rsid w:val="002A6C5D"/>
    <w:rsid w:val="002A6DE4"/>
    <w:rsid w:val="002A6E60"/>
    <w:rsid w:val="002A7E34"/>
    <w:rsid w:val="002B06DA"/>
    <w:rsid w:val="002B1E81"/>
    <w:rsid w:val="002B23F1"/>
    <w:rsid w:val="002B25EA"/>
    <w:rsid w:val="002B2A3C"/>
    <w:rsid w:val="002B373B"/>
    <w:rsid w:val="002B3ED8"/>
    <w:rsid w:val="002B4EC5"/>
    <w:rsid w:val="002B5520"/>
    <w:rsid w:val="002B6C0A"/>
    <w:rsid w:val="002B72C2"/>
    <w:rsid w:val="002B7967"/>
    <w:rsid w:val="002C066A"/>
    <w:rsid w:val="002C07B4"/>
    <w:rsid w:val="002C0F72"/>
    <w:rsid w:val="002C2AC2"/>
    <w:rsid w:val="002C42F2"/>
    <w:rsid w:val="002C48FD"/>
    <w:rsid w:val="002C4C9C"/>
    <w:rsid w:val="002C4DC5"/>
    <w:rsid w:val="002C4E01"/>
    <w:rsid w:val="002C4F0D"/>
    <w:rsid w:val="002C557E"/>
    <w:rsid w:val="002C5A05"/>
    <w:rsid w:val="002C5E46"/>
    <w:rsid w:val="002C6FCB"/>
    <w:rsid w:val="002C701D"/>
    <w:rsid w:val="002C7776"/>
    <w:rsid w:val="002D0CDA"/>
    <w:rsid w:val="002D1F55"/>
    <w:rsid w:val="002D2438"/>
    <w:rsid w:val="002D30DF"/>
    <w:rsid w:val="002D3CDD"/>
    <w:rsid w:val="002D46FB"/>
    <w:rsid w:val="002D5281"/>
    <w:rsid w:val="002D57C6"/>
    <w:rsid w:val="002D588F"/>
    <w:rsid w:val="002D58CE"/>
    <w:rsid w:val="002D5BDA"/>
    <w:rsid w:val="002D794B"/>
    <w:rsid w:val="002D7A1A"/>
    <w:rsid w:val="002E089C"/>
    <w:rsid w:val="002E117D"/>
    <w:rsid w:val="002E1287"/>
    <w:rsid w:val="002E2367"/>
    <w:rsid w:val="002E2416"/>
    <w:rsid w:val="002E2D8B"/>
    <w:rsid w:val="002E37C9"/>
    <w:rsid w:val="002E3E18"/>
    <w:rsid w:val="002E43F0"/>
    <w:rsid w:val="002E4464"/>
    <w:rsid w:val="002E47F9"/>
    <w:rsid w:val="002E5B75"/>
    <w:rsid w:val="002E5BEA"/>
    <w:rsid w:val="002E611A"/>
    <w:rsid w:val="002E6929"/>
    <w:rsid w:val="002E6CF0"/>
    <w:rsid w:val="002F00C9"/>
    <w:rsid w:val="002F05DD"/>
    <w:rsid w:val="002F1066"/>
    <w:rsid w:val="002F1131"/>
    <w:rsid w:val="002F1BCD"/>
    <w:rsid w:val="002F22B5"/>
    <w:rsid w:val="002F27A9"/>
    <w:rsid w:val="002F3502"/>
    <w:rsid w:val="002F3B65"/>
    <w:rsid w:val="002F3CAB"/>
    <w:rsid w:val="002F4204"/>
    <w:rsid w:val="002F4336"/>
    <w:rsid w:val="002F4BAE"/>
    <w:rsid w:val="002F4D57"/>
    <w:rsid w:val="002F5B05"/>
    <w:rsid w:val="002F67B5"/>
    <w:rsid w:val="002F6B47"/>
    <w:rsid w:val="002F6C9F"/>
    <w:rsid w:val="002F6E41"/>
    <w:rsid w:val="002F6F82"/>
    <w:rsid w:val="002F7824"/>
    <w:rsid w:val="002F7B62"/>
    <w:rsid w:val="00302394"/>
    <w:rsid w:val="0030242B"/>
    <w:rsid w:val="0030248F"/>
    <w:rsid w:val="00302B2B"/>
    <w:rsid w:val="00302C5E"/>
    <w:rsid w:val="00302D48"/>
    <w:rsid w:val="0030312D"/>
    <w:rsid w:val="00303280"/>
    <w:rsid w:val="00303B5F"/>
    <w:rsid w:val="00304705"/>
    <w:rsid w:val="00304B8C"/>
    <w:rsid w:val="00304F32"/>
    <w:rsid w:val="003059D3"/>
    <w:rsid w:val="003061D6"/>
    <w:rsid w:val="00306828"/>
    <w:rsid w:val="00310710"/>
    <w:rsid w:val="0031098D"/>
    <w:rsid w:val="00310BD7"/>
    <w:rsid w:val="003112F1"/>
    <w:rsid w:val="00311B80"/>
    <w:rsid w:val="0031225C"/>
    <w:rsid w:val="003124B2"/>
    <w:rsid w:val="003125F0"/>
    <w:rsid w:val="0031368B"/>
    <w:rsid w:val="003148CF"/>
    <w:rsid w:val="00314AA7"/>
    <w:rsid w:val="00314CF7"/>
    <w:rsid w:val="003152AC"/>
    <w:rsid w:val="003155DD"/>
    <w:rsid w:val="00316246"/>
    <w:rsid w:val="0031661F"/>
    <w:rsid w:val="00316ED9"/>
    <w:rsid w:val="00317B90"/>
    <w:rsid w:val="00320A83"/>
    <w:rsid w:val="00321555"/>
    <w:rsid w:val="0032355A"/>
    <w:rsid w:val="00323EE9"/>
    <w:rsid w:val="00324E64"/>
    <w:rsid w:val="00324E8A"/>
    <w:rsid w:val="00325883"/>
    <w:rsid w:val="003260C4"/>
    <w:rsid w:val="003267CF"/>
    <w:rsid w:val="003268C8"/>
    <w:rsid w:val="00327779"/>
    <w:rsid w:val="00327E9C"/>
    <w:rsid w:val="00331C89"/>
    <w:rsid w:val="00331D61"/>
    <w:rsid w:val="00332320"/>
    <w:rsid w:val="00332E93"/>
    <w:rsid w:val="00332FCA"/>
    <w:rsid w:val="00333064"/>
    <w:rsid w:val="00333F5C"/>
    <w:rsid w:val="00333F6B"/>
    <w:rsid w:val="00334E47"/>
    <w:rsid w:val="003354AA"/>
    <w:rsid w:val="00335580"/>
    <w:rsid w:val="0033581D"/>
    <w:rsid w:val="003359BE"/>
    <w:rsid w:val="00335C20"/>
    <w:rsid w:val="00336402"/>
    <w:rsid w:val="00336C4C"/>
    <w:rsid w:val="003370DF"/>
    <w:rsid w:val="0033783F"/>
    <w:rsid w:val="00337FA3"/>
    <w:rsid w:val="00340910"/>
    <w:rsid w:val="00340AD6"/>
    <w:rsid w:val="00340B07"/>
    <w:rsid w:val="00340BE4"/>
    <w:rsid w:val="00343119"/>
    <w:rsid w:val="00343B13"/>
    <w:rsid w:val="00343BD1"/>
    <w:rsid w:val="0034544B"/>
    <w:rsid w:val="003459F1"/>
    <w:rsid w:val="00345E13"/>
    <w:rsid w:val="00346680"/>
    <w:rsid w:val="00346F5A"/>
    <w:rsid w:val="00347613"/>
    <w:rsid w:val="00347E16"/>
    <w:rsid w:val="003500C7"/>
    <w:rsid w:val="003511DF"/>
    <w:rsid w:val="00351794"/>
    <w:rsid w:val="00352865"/>
    <w:rsid w:val="00352A9C"/>
    <w:rsid w:val="00353992"/>
    <w:rsid w:val="00354C3A"/>
    <w:rsid w:val="00354CF2"/>
    <w:rsid w:val="003558B2"/>
    <w:rsid w:val="003558D7"/>
    <w:rsid w:val="0035596C"/>
    <w:rsid w:val="00355F71"/>
    <w:rsid w:val="0035612D"/>
    <w:rsid w:val="003570FF"/>
    <w:rsid w:val="00357C70"/>
    <w:rsid w:val="0036058E"/>
    <w:rsid w:val="00360E4D"/>
    <w:rsid w:val="003625AB"/>
    <w:rsid w:val="003627AA"/>
    <w:rsid w:val="0036363A"/>
    <w:rsid w:val="003640C5"/>
    <w:rsid w:val="00364525"/>
    <w:rsid w:val="003645D6"/>
    <w:rsid w:val="00364636"/>
    <w:rsid w:val="003646E3"/>
    <w:rsid w:val="00364A67"/>
    <w:rsid w:val="00364CFE"/>
    <w:rsid w:val="00365016"/>
    <w:rsid w:val="003659AF"/>
    <w:rsid w:val="00365ADA"/>
    <w:rsid w:val="00365F31"/>
    <w:rsid w:val="00367281"/>
    <w:rsid w:val="00370088"/>
    <w:rsid w:val="0037026A"/>
    <w:rsid w:val="003709D5"/>
    <w:rsid w:val="0037111F"/>
    <w:rsid w:val="00371983"/>
    <w:rsid w:val="0037305A"/>
    <w:rsid w:val="003734A2"/>
    <w:rsid w:val="00374130"/>
    <w:rsid w:val="003748F2"/>
    <w:rsid w:val="003750BF"/>
    <w:rsid w:val="00375AB7"/>
    <w:rsid w:val="00375BA2"/>
    <w:rsid w:val="00376401"/>
    <w:rsid w:val="0037704A"/>
    <w:rsid w:val="003775F1"/>
    <w:rsid w:val="003776D7"/>
    <w:rsid w:val="003800A3"/>
    <w:rsid w:val="0038227E"/>
    <w:rsid w:val="00384C42"/>
    <w:rsid w:val="003854BF"/>
    <w:rsid w:val="003857B9"/>
    <w:rsid w:val="0038656C"/>
    <w:rsid w:val="00387285"/>
    <w:rsid w:val="003873F2"/>
    <w:rsid w:val="00387898"/>
    <w:rsid w:val="00390341"/>
    <w:rsid w:val="0039068C"/>
    <w:rsid w:val="003906EE"/>
    <w:rsid w:val="00390C13"/>
    <w:rsid w:val="00391656"/>
    <w:rsid w:val="0039222C"/>
    <w:rsid w:val="003922E8"/>
    <w:rsid w:val="003927C6"/>
    <w:rsid w:val="00392C5C"/>
    <w:rsid w:val="00393042"/>
    <w:rsid w:val="003930D1"/>
    <w:rsid w:val="003933F8"/>
    <w:rsid w:val="003938E9"/>
    <w:rsid w:val="00393906"/>
    <w:rsid w:val="00393E79"/>
    <w:rsid w:val="0039429B"/>
    <w:rsid w:val="003946C3"/>
    <w:rsid w:val="0039473B"/>
    <w:rsid w:val="00395185"/>
    <w:rsid w:val="0039518D"/>
    <w:rsid w:val="003952D2"/>
    <w:rsid w:val="00395652"/>
    <w:rsid w:val="003957EA"/>
    <w:rsid w:val="0039701E"/>
    <w:rsid w:val="0039752D"/>
    <w:rsid w:val="0039756B"/>
    <w:rsid w:val="00397DC0"/>
    <w:rsid w:val="003A0B9F"/>
    <w:rsid w:val="003A1552"/>
    <w:rsid w:val="003A1A6D"/>
    <w:rsid w:val="003A2252"/>
    <w:rsid w:val="003A28AD"/>
    <w:rsid w:val="003A2B7D"/>
    <w:rsid w:val="003A3355"/>
    <w:rsid w:val="003A3767"/>
    <w:rsid w:val="003A393E"/>
    <w:rsid w:val="003A39B0"/>
    <w:rsid w:val="003A3D28"/>
    <w:rsid w:val="003A40A6"/>
    <w:rsid w:val="003A49FD"/>
    <w:rsid w:val="003A4F01"/>
    <w:rsid w:val="003A50EA"/>
    <w:rsid w:val="003A5560"/>
    <w:rsid w:val="003A57C1"/>
    <w:rsid w:val="003A60E0"/>
    <w:rsid w:val="003A64B9"/>
    <w:rsid w:val="003A6766"/>
    <w:rsid w:val="003A676D"/>
    <w:rsid w:val="003A67A3"/>
    <w:rsid w:val="003A7189"/>
    <w:rsid w:val="003A71B2"/>
    <w:rsid w:val="003A7533"/>
    <w:rsid w:val="003B0408"/>
    <w:rsid w:val="003B04D0"/>
    <w:rsid w:val="003B063E"/>
    <w:rsid w:val="003B1037"/>
    <w:rsid w:val="003B1DBA"/>
    <w:rsid w:val="003B20C7"/>
    <w:rsid w:val="003B55B1"/>
    <w:rsid w:val="003B5E0D"/>
    <w:rsid w:val="003B5EAA"/>
    <w:rsid w:val="003B69EF"/>
    <w:rsid w:val="003B6B3A"/>
    <w:rsid w:val="003B6B73"/>
    <w:rsid w:val="003B6F77"/>
    <w:rsid w:val="003B7796"/>
    <w:rsid w:val="003B7AAD"/>
    <w:rsid w:val="003B7DAA"/>
    <w:rsid w:val="003C028E"/>
    <w:rsid w:val="003C0668"/>
    <w:rsid w:val="003C0F82"/>
    <w:rsid w:val="003C20E9"/>
    <w:rsid w:val="003C332D"/>
    <w:rsid w:val="003C5137"/>
    <w:rsid w:val="003C52A3"/>
    <w:rsid w:val="003C5849"/>
    <w:rsid w:val="003C5937"/>
    <w:rsid w:val="003C5B4C"/>
    <w:rsid w:val="003C601A"/>
    <w:rsid w:val="003C606A"/>
    <w:rsid w:val="003C61BF"/>
    <w:rsid w:val="003C6A08"/>
    <w:rsid w:val="003C77F3"/>
    <w:rsid w:val="003D0063"/>
    <w:rsid w:val="003D1093"/>
    <w:rsid w:val="003D127C"/>
    <w:rsid w:val="003D13A9"/>
    <w:rsid w:val="003D275D"/>
    <w:rsid w:val="003D27D4"/>
    <w:rsid w:val="003D29B2"/>
    <w:rsid w:val="003D2F15"/>
    <w:rsid w:val="003D3930"/>
    <w:rsid w:val="003D3F27"/>
    <w:rsid w:val="003D6B9D"/>
    <w:rsid w:val="003D6DE9"/>
    <w:rsid w:val="003D7B70"/>
    <w:rsid w:val="003D7EFF"/>
    <w:rsid w:val="003E0383"/>
    <w:rsid w:val="003E0FD9"/>
    <w:rsid w:val="003E1CBE"/>
    <w:rsid w:val="003E2352"/>
    <w:rsid w:val="003E315E"/>
    <w:rsid w:val="003E3FE3"/>
    <w:rsid w:val="003E4108"/>
    <w:rsid w:val="003E4578"/>
    <w:rsid w:val="003E48C8"/>
    <w:rsid w:val="003E495A"/>
    <w:rsid w:val="003E5162"/>
    <w:rsid w:val="003E551C"/>
    <w:rsid w:val="003E694A"/>
    <w:rsid w:val="003E71B0"/>
    <w:rsid w:val="003E7623"/>
    <w:rsid w:val="003F00A1"/>
    <w:rsid w:val="003F10AA"/>
    <w:rsid w:val="003F135E"/>
    <w:rsid w:val="003F1855"/>
    <w:rsid w:val="003F1DF1"/>
    <w:rsid w:val="003F2721"/>
    <w:rsid w:val="003F32F8"/>
    <w:rsid w:val="003F39D0"/>
    <w:rsid w:val="003F3CF2"/>
    <w:rsid w:val="003F3F4C"/>
    <w:rsid w:val="003F4CC1"/>
    <w:rsid w:val="003F4FD9"/>
    <w:rsid w:val="003F543E"/>
    <w:rsid w:val="003F59F2"/>
    <w:rsid w:val="003F5C24"/>
    <w:rsid w:val="003F5FB8"/>
    <w:rsid w:val="003F64DF"/>
    <w:rsid w:val="003F6C55"/>
    <w:rsid w:val="003F6DEB"/>
    <w:rsid w:val="003F7AA8"/>
    <w:rsid w:val="003F7C85"/>
    <w:rsid w:val="004002F1"/>
    <w:rsid w:val="004005CB"/>
    <w:rsid w:val="00400EA8"/>
    <w:rsid w:val="00401314"/>
    <w:rsid w:val="00401B8E"/>
    <w:rsid w:val="004020BA"/>
    <w:rsid w:val="00402142"/>
    <w:rsid w:val="0040235D"/>
    <w:rsid w:val="00405F1E"/>
    <w:rsid w:val="00406A27"/>
    <w:rsid w:val="00406DBD"/>
    <w:rsid w:val="00406F3D"/>
    <w:rsid w:val="00406F8A"/>
    <w:rsid w:val="0040737F"/>
    <w:rsid w:val="00407A57"/>
    <w:rsid w:val="004108E7"/>
    <w:rsid w:val="004114AF"/>
    <w:rsid w:val="00411DB0"/>
    <w:rsid w:val="00412511"/>
    <w:rsid w:val="00412B1A"/>
    <w:rsid w:val="00412B7B"/>
    <w:rsid w:val="00413C57"/>
    <w:rsid w:val="00413D78"/>
    <w:rsid w:val="00413F3E"/>
    <w:rsid w:val="00414349"/>
    <w:rsid w:val="00414DE0"/>
    <w:rsid w:val="00415877"/>
    <w:rsid w:val="004159CA"/>
    <w:rsid w:val="00415A88"/>
    <w:rsid w:val="00415B2B"/>
    <w:rsid w:val="00417023"/>
    <w:rsid w:val="0041764A"/>
    <w:rsid w:val="00417E5E"/>
    <w:rsid w:val="00417F4C"/>
    <w:rsid w:val="004201E1"/>
    <w:rsid w:val="004209F2"/>
    <w:rsid w:val="0042112A"/>
    <w:rsid w:val="00421969"/>
    <w:rsid w:val="00423B0D"/>
    <w:rsid w:val="00423B7C"/>
    <w:rsid w:val="00423CE7"/>
    <w:rsid w:val="00423FEC"/>
    <w:rsid w:val="0042413D"/>
    <w:rsid w:val="00424341"/>
    <w:rsid w:val="0042532B"/>
    <w:rsid w:val="00425C46"/>
    <w:rsid w:val="00426572"/>
    <w:rsid w:val="00426AA5"/>
    <w:rsid w:val="00426B6E"/>
    <w:rsid w:val="00426FDA"/>
    <w:rsid w:val="00427437"/>
    <w:rsid w:val="00427524"/>
    <w:rsid w:val="00430005"/>
    <w:rsid w:val="004317C7"/>
    <w:rsid w:val="0043192F"/>
    <w:rsid w:val="004320E3"/>
    <w:rsid w:val="00432FD0"/>
    <w:rsid w:val="00433762"/>
    <w:rsid w:val="00433BB6"/>
    <w:rsid w:val="004342B6"/>
    <w:rsid w:val="00436984"/>
    <w:rsid w:val="00436CE1"/>
    <w:rsid w:val="0043743F"/>
    <w:rsid w:val="004409FD"/>
    <w:rsid w:val="004421CB"/>
    <w:rsid w:val="0044297C"/>
    <w:rsid w:val="00442D4F"/>
    <w:rsid w:val="00442EBA"/>
    <w:rsid w:val="00442FCD"/>
    <w:rsid w:val="00443B1E"/>
    <w:rsid w:val="00444701"/>
    <w:rsid w:val="00444884"/>
    <w:rsid w:val="00444C68"/>
    <w:rsid w:val="00445698"/>
    <w:rsid w:val="00446020"/>
    <w:rsid w:val="00446A69"/>
    <w:rsid w:val="00446C05"/>
    <w:rsid w:val="0044702F"/>
    <w:rsid w:val="004470FF"/>
    <w:rsid w:val="004474E6"/>
    <w:rsid w:val="0045011D"/>
    <w:rsid w:val="0045022A"/>
    <w:rsid w:val="004502F4"/>
    <w:rsid w:val="004510ED"/>
    <w:rsid w:val="0045164D"/>
    <w:rsid w:val="00451683"/>
    <w:rsid w:val="00451763"/>
    <w:rsid w:val="004519C9"/>
    <w:rsid w:val="00451A25"/>
    <w:rsid w:val="00452183"/>
    <w:rsid w:val="004526D2"/>
    <w:rsid w:val="004526EB"/>
    <w:rsid w:val="00452A2D"/>
    <w:rsid w:val="004535BC"/>
    <w:rsid w:val="00453DCD"/>
    <w:rsid w:val="00454A40"/>
    <w:rsid w:val="00454A92"/>
    <w:rsid w:val="0045509C"/>
    <w:rsid w:val="004554C1"/>
    <w:rsid w:val="00455759"/>
    <w:rsid w:val="00456D3D"/>
    <w:rsid w:val="0045745C"/>
    <w:rsid w:val="00457B75"/>
    <w:rsid w:val="004600A0"/>
    <w:rsid w:val="004601E3"/>
    <w:rsid w:val="004603A9"/>
    <w:rsid w:val="004605F7"/>
    <w:rsid w:val="004615C3"/>
    <w:rsid w:val="00461AF3"/>
    <w:rsid w:val="00462486"/>
    <w:rsid w:val="004626A3"/>
    <w:rsid w:val="00462D81"/>
    <w:rsid w:val="00463258"/>
    <w:rsid w:val="0046355D"/>
    <w:rsid w:val="00463A82"/>
    <w:rsid w:val="00463B47"/>
    <w:rsid w:val="00463B7D"/>
    <w:rsid w:val="00464A50"/>
    <w:rsid w:val="00464A99"/>
    <w:rsid w:val="00464B74"/>
    <w:rsid w:val="004650E3"/>
    <w:rsid w:val="00465E55"/>
    <w:rsid w:val="00465EE2"/>
    <w:rsid w:val="004661B5"/>
    <w:rsid w:val="0046695C"/>
    <w:rsid w:val="00466FB2"/>
    <w:rsid w:val="0046779F"/>
    <w:rsid w:val="00467863"/>
    <w:rsid w:val="004703B7"/>
    <w:rsid w:val="004712B3"/>
    <w:rsid w:val="00472115"/>
    <w:rsid w:val="00472C72"/>
    <w:rsid w:val="00472E7B"/>
    <w:rsid w:val="00473061"/>
    <w:rsid w:val="0047344E"/>
    <w:rsid w:val="004740DD"/>
    <w:rsid w:val="004747BA"/>
    <w:rsid w:val="00474967"/>
    <w:rsid w:val="00475241"/>
    <w:rsid w:val="004755EB"/>
    <w:rsid w:val="00475CDD"/>
    <w:rsid w:val="00476193"/>
    <w:rsid w:val="00477B44"/>
    <w:rsid w:val="00481183"/>
    <w:rsid w:val="004817B2"/>
    <w:rsid w:val="0048194E"/>
    <w:rsid w:val="00481E3D"/>
    <w:rsid w:val="00482018"/>
    <w:rsid w:val="004829BB"/>
    <w:rsid w:val="00482ADF"/>
    <w:rsid w:val="00483246"/>
    <w:rsid w:val="004836D1"/>
    <w:rsid w:val="00484058"/>
    <w:rsid w:val="004842F5"/>
    <w:rsid w:val="004847DF"/>
    <w:rsid w:val="00484FCF"/>
    <w:rsid w:val="00485A1D"/>
    <w:rsid w:val="00486098"/>
    <w:rsid w:val="00486435"/>
    <w:rsid w:val="004867E0"/>
    <w:rsid w:val="00486B15"/>
    <w:rsid w:val="004901C7"/>
    <w:rsid w:val="00490350"/>
    <w:rsid w:val="004904B1"/>
    <w:rsid w:val="0049112A"/>
    <w:rsid w:val="00491BC9"/>
    <w:rsid w:val="00491FA8"/>
    <w:rsid w:val="0049256D"/>
    <w:rsid w:val="004925FA"/>
    <w:rsid w:val="00492A2E"/>
    <w:rsid w:val="00492ED2"/>
    <w:rsid w:val="00493848"/>
    <w:rsid w:val="00493D4C"/>
    <w:rsid w:val="00494594"/>
    <w:rsid w:val="00494952"/>
    <w:rsid w:val="00494BCE"/>
    <w:rsid w:val="00495023"/>
    <w:rsid w:val="00495083"/>
    <w:rsid w:val="004950C9"/>
    <w:rsid w:val="004956EF"/>
    <w:rsid w:val="00495FA3"/>
    <w:rsid w:val="0049691C"/>
    <w:rsid w:val="00496AAB"/>
    <w:rsid w:val="00496B68"/>
    <w:rsid w:val="00497DC7"/>
    <w:rsid w:val="00497FEB"/>
    <w:rsid w:val="004A00CA"/>
    <w:rsid w:val="004A0C6F"/>
    <w:rsid w:val="004A24D2"/>
    <w:rsid w:val="004A2597"/>
    <w:rsid w:val="004A2A9E"/>
    <w:rsid w:val="004A2FAC"/>
    <w:rsid w:val="004A4AC8"/>
    <w:rsid w:val="004A4EDF"/>
    <w:rsid w:val="004A5A5D"/>
    <w:rsid w:val="004A60E3"/>
    <w:rsid w:val="004A672E"/>
    <w:rsid w:val="004A6CB9"/>
    <w:rsid w:val="004A7D25"/>
    <w:rsid w:val="004B03D9"/>
    <w:rsid w:val="004B148C"/>
    <w:rsid w:val="004B282B"/>
    <w:rsid w:val="004B2A7D"/>
    <w:rsid w:val="004B2A8B"/>
    <w:rsid w:val="004B2AA3"/>
    <w:rsid w:val="004B2FC1"/>
    <w:rsid w:val="004B334D"/>
    <w:rsid w:val="004B4423"/>
    <w:rsid w:val="004B4654"/>
    <w:rsid w:val="004B4B85"/>
    <w:rsid w:val="004B5C78"/>
    <w:rsid w:val="004B60AF"/>
    <w:rsid w:val="004B6CEE"/>
    <w:rsid w:val="004B7BBE"/>
    <w:rsid w:val="004B7D3D"/>
    <w:rsid w:val="004C0447"/>
    <w:rsid w:val="004C06E4"/>
    <w:rsid w:val="004C09FF"/>
    <w:rsid w:val="004C1884"/>
    <w:rsid w:val="004C2F2F"/>
    <w:rsid w:val="004C4607"/>
    <w:rsid w:val="004C4DBB"/>
    <w:rsid w:val="004C526E"/>
    <w:rsid w:val="004C5283"/>
    <w:rsid w:val="004C59E9"/>
    <w:rsid w:val="004C5AA9"/>
    <w:rsid w:val="004C5B05"/>
    <w:rsid w:val="004C5D77"/>
    <w:rsid w:val="004C70D0"/>
    <w:rsid w:val="004C732E"/>
    <w:rsid w:val="004C74E4"/>
    <w:rsid w:val="004C7645"/>
    <w:rsid w:val="004D01F2"/>
    <w:rsid w:val="004D08F1"/>
    <w:rsid w:val="004D0A81"/>
    <w:rsid w:val="004D0C27"/>
    <w:rsid w:val="004D144A"/>
    <w:rsid w:val="004D1F6F"/>
    <w:rsid w:val="004D2115"/>
    <w:rsid w:val="004D2649"/>
    <w:rsid w:val="004D2AD7"/>
    <w:rsid w:val="004D37AD"/>
    <w:rsid w:val="004D3905"/>
    <w:rsid w:val="004D3B00"/>
    <w:rsid w:val="004D4748"/>
    <w:rsid w:val="004D53AB"/>
    <w:rsid w:val="004D5A15"/>
    <w:rsid w:val="004D5D10"/>
    <w:rsid w:val="004D5E72"/>
    <w:rsid w:val="004D63AC"/>
    <w:rsid w:val="004D6448"/>
    <w:rsid w:val="004D700C"/>
    <w:rsid w:val="004D71C6"/>
    <w:rsid w:val="004D7AB7"/>
    <w:rsid w:val="004E043B"/>
    <w:rsid w:val="004E0F80"/>
    <w:rsid w:val="004E158B"/>
    <w:rsid w:val="004E15C9"/>
    <w:rsid w:val="004E163E"/>
    <w:rsid w:val="004E4501"/>
    <w:rsid w:val="004E4E76"/>
    <w:rsid w:val="004E4F20"/>
    <w:rsid w:val="004E5495"/>
    <w:rsid w:val="004E5E91"/>
    <w:rsid w:val="004E67CA"/>
    <w:rsid w:val="004E6AB0"/>
    <w:rsid w:val="004E6B26"/>
    <w:rsid w:val="004F151A"/>
    <w:rsid w:val="004F1994"/>
    <w:rsid w:val="004F19C6"/>
    <w:rsid w:val="004F1EA8"/>
    <w:rsid w:val="004F218A"/>
    <w:rsid w:val="004F23EF"/>
    <w:rsid w:val="004F2856"/>
    <w:rsid w:val="004F295D"/>
    <w:rsid w:val="004F2AFF"/>
    <w:rsid w:val="004F2B0F"/>
    <w:rsid w:val="004F2C90"/>
    <w:rsid w:val="004F32DE"/>
    <w:rsid w:val="004F3467"/>
    <w:rsid w:val="004F362A"/>
    <w:rsid w:val="004F438A"/>
    <w:rsid w:val="004F59DB"/>
    <w:rsid w:val="004F7C69"/>
    <w:rsid w:val="00501463"/>
    <w:rsid w:val="00501ED8"/>
    <w:rsid w:val="00501F1C"/>
    <w:rsid w:val="005025DF"/>
    <w:rsid w:val="0050408C"/>
    <w:rsid w:val="00504B5A"/>
    <w:rsid w:val="00504C2F"/>
    <w:rsid w:val="005056CD"/>
    <w:rsid w:val="005056F4"/>
    <w:rsid w:val="00506A7D"/>
    <w:rsid w:val="00507882"/>
    <w:rsid w:val="0050792D"/>
    <w:rsid w:val="005102F7"/>
    <w:rsid w:val="005108DB"/>
    <w:rsid w:val="00510AFA"/>
    <w:rsid w:val="00510C0F"/>
    <w:rsid w:val="00510D85"/>
    <w:rsid w:val="00510FC9"/>
    <w:rsid w:val="0051206F"/>
    <w:rsid w:val="00512099"/>
    <w:rsid w:val="0051211F"/>
    <w:rsid w:val="00512751"/>
    <w:rsid w:val="0051354E"/>
    <w:rsid w:val="00513BF4"/>
    <w:rsid w:val="00514253"/>
    <w:rsid w:val="00514601"/>
    <w:rsid w:val="00514CFF"/>
    <w:rsid w:val="00515347"/>
    <w:rsid w:val="00515A0C"/>
    <w:rsid w:val="00515D97"/>
    <w:rsid w:val="00516642"/>
    <w:rsid w:val="00517845"/>
    <w:rsid w:val="0051787C"/>
    <w:rsid w:val="00517A34"/>
    <w:rsid w:val="0052017E"/>
    <w:rsid w:val="00520EF2"/>
    <w:rsid w:val="00521533"/>
    <w:rsid w:val="00521EC7"/>
    <w:rsid w:val="005249FA"/>
    <w:rsid w:val="00525060"/>
    <w:rsid w:val="00525C02"/>
    <w:rsid w:val="00526691"/>
    <w:rsid w:val="005269EB"/>
    <w:rsid w:val="0052711A"/>
    <w:rsid w:val="00527647"/>
    <w:rsid w:val="00527940"/>
    <w:rsid w:val="00527B40"/>
    <w:rsid w:val="00527F66"/>
    <w:rsid w:val="00530172"/>
    <w:rsid w:val="005304CB"/>
    <w:rsid w:val="00530DEB"/>
    <w:rsid w:val="00531A59"/>
    <w:rsid w:val="0053254C"/>
    <w:rsid w:val="00532C42"/>
    <w:rsid w:val="00533188"/>
    <w:rsid w:val="00533D7F"/>
    <w:rsid w:val="005343AB"/>
    <w:rsid w:val="005344B4"/>
    <w:rsid w:val="00534C0F"/>
    <w:rsid w:val="00535A99"/>
    <w:rsid w:val="00535DD5"/>
    <w:rsid w:val="005360F5"/>
    <w:rsid w:val="005379D0"/>
    <w:rsid w:val="005402EF"/>
    <w:rsid w:val="005403AD"/>
    <w:rsid w:val="005405DD"/>
    <w:rsid w:val="00540810"/>
    <w:rsid w:val="005408F7"/>
    <w:rsid w:val="00544865"/>
    <w:rsid w:val="00544D1E"/>
    <w:rsid w:val="005454F7"/>
    <w:rsid w:val="005458F1"/>
    <w:rsid w:val="00545DC6"/>
    <w:rsid w:val="00546968"/>
    <w:rsid w:val="005469E6"/>
    <w:rsid w:val="00547B98"/>
    <w:rsid w:val="00547DC4"/>
    <w:rsid w:val="0055033A"/>
    <w:rsid w:val="00550488"/>
    <w:rsid w:val="0055078B"/>
    <w:rsid w:val="00550D3D"/>
    <w:rsid w:val="0055101E"/>
    <w:rsid w:val="005518F9"/>
    <w:rsid w:val="00551E0D"/>
    <w:rsid w:val="00551E38"/>
    <w:rsid w:val="00552F2F"/>
    <w:rsid w:val="00553829"/>
    <w:rsid w:val="00554821"/>
    <w:rsid w:val="00554A1C"/>
    <w:rsid w:val="00555533"/>
    <w:rsid w:val="00555846"/>
    <w:rsid w:val="00555E8F"/>
    <w:rsid w:val="00556456"/>
    <w:rsid w:val="00556502"/>
    <w:rsid w:val="0055682E"/>
    <w:rsid w:val="005574E7"/>
    <w:rsid w:val="005600C1"/>
    <w:rsid w:val="0056040F"/>
    <w:rsid w:val="00560490"/>
    <w:rsid w:val="005609F8"/>
    <w:rsid w:val="00560FD9"/>
    <w:rsid w:val="00561754"/>
    <w:rsid w:val="00561894"/>
    <w:rsid w:val="00562F93"/>
    <w:rsid w:val="00564E67"/>
    <w:rsid w:val="005653E7"/>
    <w:rsid w:val="005657BE"/>
    <w:rsid w:val="0056583B"/>
    <w:rsid w:val="00566104"/>
    <w:rsid w:val="00566D42"/>
    <w:rsid w:val="00570971"/>
    <w:rsid w:val="005710D7"/>
    <w:rsid w:val="00571D24"/>
    <w:rsid w:val="005720AA"/>
    <w:rsid w:val="00572FFC"/>
    <w:rsid w:val="00573D90"/>
    <w:rsid w:val="0057421D"/>
    <w:rsid w:val="00574B62"/>
    <w:rsid w:val="005760C0"/>
    <w:rsid w:val="00576BF7"/>
    <w:rsid w:val="00576D13"/>
    <w:rsid w:val="00576D90"/>
    <w:rsid w:val="005774C9"/>
    <w:rsid w:val="00577C52"/>
    <w:rsid w:val="0058065E"/>
    <w:rsid w:val="00580A34"/>
    <w:rsid w:val="00580B22"/>
    <w:rsid w:val="00581801"/>
    <w:rsid w:val="0058201F"/>
    <w:rsid w:val="005823C0"/>
    <w:rsid w:val="00582B31"/>
    <w:rsid w:val="00582D37"/>
    <w:rsid w:val="005834F9"/>
    <w:rsid w:val="005836FC"/>
    <w:rsid w:val="00583B4B"/>
    <w:rsid w:val="00584D3E"/>
    <w:rsid w:val="00584FF3"/>
    <w:rsid w:val="00585020"/>
    <w:rsid w:val="0058516E"/>
    <w:rsid w:val="005858B6"/>
    <w:rsid w:val="00586309"/>
    <w:rsid w:val="0058665A"/>
    <w:rsid w:val="005875E2"/>
    <w:rsid w:val="00590313"/>
    <w:rsid w:val="00590F77"/>
    <w:rsid w:val="005910DC"/>
    <w:rsid w:val="0059211E"/>
    <w:rsid w:val="0059239E"/>
    <w:rsid w:val="00592A64"/>
    <w:rsid w:val="00592D53"/>
    <w:rsid w:val="00593467"/>
    <w:rsid w:val="005939FD"/>
    <w:rsid w:val="00595504"/>
    <w:rsid w:val="00595769"/>
    <w:rsid w:val="00595B24"/>
    <w:rsid w:val="0059603A"/>
    <w:rsid w:val="00596084"/>
    <w:rsid w:val="00596451"/>
    <w:rsid w:val="0059647A"/>
    <w:rsid w:val="00596825"/>
    <w:rsid w:val="00596EB3"/>
    <w:rsid w:val="0059799B"/>
    <w:rsid w:val="00597CE4"/>
    <w:rsid w:val="00597E55"/>
    <w:rsid w:val="005A006E"/>
    <w:rsid w:val="005A0217"/>
    <w:rsid w:val="005A05A9"/>
    <w:rsid w:val="005A101A"/>
    <w:rsid w:val="005A1C18"/>
    <w:rsid w:val="005A21FE"/>
    <w:rsid w:val="005A25E8"/>
    <w:rsid w:val="005A262A"/>
    <w:rsid w:val="005A29E8"/>
    <w:rsid w:val="005A3098"/>
    <w:rsid w:val="005A3165"/>
    <w:rsid w:val="005A3746"/>
    <w:rsid w:val="005A4403"/>
    <w:rsid w:val="005A4698"/>
    <w:rsid w:val="005A4822"/>
    <w:rsid w:val="005A4BE5"/>
    <w:rsid w:val="005A5032"/>
    <w:rsid w:val="005A511B"/>
    <w:rsid w:val="005A5192"/>
    <w:rsid w:val="005A6438"/>
    <w:rsid w:val="005A6A74"/>
    <w:rsid w:val="005A6C35"/>
    <w:rsid w:val="005A70E7"/>
    <w:rsid w:val="005B06D1"/>
    <w:rsid w:val="005B1601"/>
    <w:rsid w:val="005B235A"/>
    <w:rsid w:val="005B2D91"/>
    <w:rsid w:val="005B2EC1"/>
    <w:rsid w:val="005B3391"/>
    <w:rsid w:val="005B368C"/>
    <w:rsid w:val="005B386C"/>
    <w:rsid w:val="005B38C2"/>
    <w:rsid w:val="005B3F5C"/>
    <w:rsid w:val="005B494D"/>
    <w:rsid w:val="005B49F1"/>
    <w:rsid w:val="005B5253"/>
    <w:rsid w:val="005B5C3C"/>
    <w:rsid w:val="005B63A0"/>
    <w:rsid w:val="005B63E6"/>
    <w:rsid w:val="005B6B39"/>
    <w:rsid w:val="005B6EDD"/>
    <w:rsid w:val="005B7216"/>
    <w:rsid w:val="005C0891"/>
    <w:rsid w:val="005C1286"/>
    <w:rsid w:val="005C1E8D"/>
    <w:rsid w:val="005C216C"/>
    <w:rsid w:val="005C29D8"/>
    <w:rsid w:val="005C3A7B"/>
    <w:rsid w:val="005C53FB"/>
    <w:rsid w:val="005C566D"/>
    <w:rsid w:val="005C5D82"/>
    <w:rsid w:val="005C7166"/>
    <w:rsid w:val="005D003C"/>
    <w:rsid w:val="005D0880"/>
    <w:rsid w:val="005D08AD"/>
    <w:rsid w:val="005D13F3"/>
    <w:rsid w:val="005D19E1"/>
    <w:rsid w:val="005D1C12"/>
    <w:rsid w:val="005D1CB6"/>
    <w:rsid w:val="005D1D08"/>
    <w:rsid w:val="005D1DE6"/>
    <w:rsid w:val="005D3A5B"/>
    <w:rsid w:val="005D4097"/>
    <w:rsid w:val="005D4E8D"/>
    <w:rsid w:val="005D4F6C"/>
    <w:rsid w:val="005D5FE1"/>
    <w:rsid w:val="005D602B"/>
    <w:rsid w:val="005D62CF"/>
    <w:rsid w:val="005D6E7F"/>
    <w:rsid w:val="005D7488"/>
    <w:rsid w:val="005D75BD"/>
    <w:rsid w:val="005D78D3"/>
    <w:rsid w:val="005D79D3"/>
    <w:rsid w:val="005D79D5"/>
    <w:rsid w:val="005D7B6A"/>
    <w:rsid w:val="005E02E8"/>
    <w:rsid w:val="005E04A3"/>
    <w:rsid w:val="005E0F73"/>
    <w:rsid w:val="005E10AC"/>
    <w:rsid w:val="005E1558"/>
    <w:rsid w:val="005E1F4E"/>
    <w:rsid w:val="005E24BE"/>
    <w:rsid w:val="005E256B"/>
    <w:rsid w:val="005E2F47"/>
    <w:rsid w:val="005E2F7D"/>
    <w:rsid w:val="005E3326"/>
    <w:rsid w:val="005E42B8"/>
    <w:rsid w:val="005E4502"/>
    <w:rsid w:val="005E4FE6"/>
    <w:rsid w:val="005E5D34"/>
    <w:rsid w:val="005E6371"/>
    <w:rsid w:val="005E6D7B"/>
    <w:rsid w:val="005E76A3"/>
    <w:rsid w:val="005E7A7C"/>
    <w:rsid w:val="005E7F61"/>
    <w:rsid w:val="005F0812"/>
    <w:rsid w:val="005F113D"/>
    <w:rsid w:val="005F1201"/>
    <w:rsid w:val="005F137D"/>
    <w:rsid w:val="005F17E6"/>
    <w:rsid w:val="005F17FC"/>
    <w:rsid w:val="005F1C3D"/>
    <w:rsid w:val="005F2EB4"/>
    <w:rsid w:val="005F3E8A"/>
    <w:rsid w:val="005F4180"/>
    <w:rsid w:val="005F458F"/>
    <w:rsid w:val="005F579E"/>
    <w:rsid w:val="005F5C92"/>
    <w:rsid w:val="005F5F3C"/>
    <w:rsid w:val="005F60AF"/>
    <w:rsid w:val="005F6317"/>
    <w:rsid w:val="005F67DB"/>
    <w:rsid w:val="005F6B1E"/>
    <w:rsid w:val="0060067E"/>
    <w:rsid w:val="006008D2"/>
    <w:rsid w:val="00600DAB"/>
    <w:rsid w:val="00601197"/>
    <w:rsid w:val="0060138C"/>
    <w:rsid w:val="00601453"/>
    <w:rsid w:val="00602475"/>
    <w:rsid w:val="00602D15"/>
    <w:rsid w:val="006044CA"/>
    <w:rsid w:val="00604EAA"/>
    <w:rsid w:val="00605590"/>
    <w:rsid w:val="006058A1"/>
    <w:rsid w:val="0060699A"/>
    <w:rsid w:val="0060762B"/>
    <w:rsid w:val="00607CF5"/>
    <w:rsid w:val="00607DD9"/>
    <w:rsid w:val="006101F0"/>
    <w:rsid w:val="006102DC"/>
    <w:rsid w:val="006104E3"/>
    <w:rsid w:val="006108B1"/>
    <w:rsid w:val="006110C6"/>
    <w:rsid w:val="00611116"/>
    <w:rsid w:val="006112D7"/>
    <w:rsid w:val="00611A5A"/>
    <w:rsid w:val="00613388"/>
    <w:rsid w:val="00613651"/>
    <w:rsid w:val="00613C8E"/>
    <w:rsid w:val="0061436B"/>
    <w:rsid w:val="00614B40"/>
    <w:rsid w:val="0061551B"/>
    <w:rsid w:val="00615BEB"/>
    <w:rsid w:val="00615CBD"/>
    <w:rsid w:val="006163CB"/>
    <w:rsid w:val="00616718"/>
    <w:rsid w:val="006169C4"/>
    <w:rsid w:val="00616C18"/>
    <w:rsid w:val="00616C2C"/>
    <w:rsid w:val="00617B15"/>
    <w:rsid w:val="00617C99"/>
    <w:rsid w:val="00620DE2"/>
    <w:rsid w:val="006210C0"/>
    <w:rsid w:val="006223E1"/>
    <w:rsid w:val="006225DC"/>
    <w:rsid w:val="00622B81"/>
    <w:rsid w:val="00622EDB"/>
    <w:rsid w:val="00623511"/>
    <w:rsid w:val="00623715"/>
    <w:rsid w:val="006237CF"/>
    <w:rsid w:val="0062395E"/>
    <w:rsid w:val="00623A91"/>
    <w:rsid w:val="0062421F"/>
    <w:rsid w:val="006242B7"/>
    <w:rsid w:val="006244AD"/>
    <w:rsid w:val="00624719"/>
    <w:rsid w:val="006247D3"/>
    <w:rsid w:val="00624DC5"/>
    <w:rsid w:val="00625553"/>
    <w:rsid w:val="00625757"/>
    <w:rsid w:val="00626496"/>
    <w:rsid w:val="00627147"/>
    <w:rsid w:val="00627597"/>
    <w:rsid w:val="006308B3"/>
    <w:rsid w:val="00630D49"/>
    <w:rsid w:val="0063144D"/>
    <w:rsid w:val="006314FE"/>
    <w:rsid w:val="00631FF7"/>
    <w:rsid w:val="0063230A"/>
    <w:rsid w:val="00632B9A"/>
    <w:rsid w:val="006337B5"/>
    <w:rsid w:val="00634C90"/>
    <w:rsid w:val="00634EEB"/>
    <w:rsid w:val="00634F00"/>
    <w:rsid w:val="006359DA"/>
    <w:rsid w:val="0063647B"/>
    <w:rsid w:val="00636677"/>
    <w:rsid w:val="00636759"/>
    <w:rsid w:val="00637253"/>
    <w:rsid w:val="00640CE5"/>
    <w:rsid w:val="00640FA6"/>
    <w:rsid w:val="00641C69"/>
    <w:rsid w:val="00642014"/>
    <w:rsid w:val="006422A0"/>
    <w:rsid w:val="00642600"/>
    <w:rsid w:val="00643272"/>
    <w:rsid w:val="006443F0"/>
    <w:rsid w:val="00644743"/>
    <w:rsid w:val="00644B49"/>
    <w:rsid w:val="00644D88"/>
    <w:rsid w:val="00644E08"/>
    <w:rsid w:val="0064513E"/>
    <w:rsid w:val="00645B24"/>
    <w:rsid w:val="00645B3D"/>
    <w:rsid w:val="0064605A"/>
    <w:rsid w:val="00646897"/>
    <w:rsid w:val="006468FA"/>
    <w:rsid w:val="006477B7"/>
    <w:rsid w:val="00650950"/>
    <w:rsid w:val="00650E58"/>
    <w:rsid w:val="0065144A"/>
    <w:rsid w:val="00651500"/>
    <w:rsid w:val="00651753"/>
    <w:rsid w:val="0065184D"/>
    <w:rsid w:val="00651BA3"/>
    <w:rsid w:val="00651CD6"/>
    <w:rsid w:val="00652384"/>
    <w:rsid w:val="006544F3"/>
    <w:rsid w:val="00654567"/>
    <w:rsid w:val="006546DA"/>
    <w:rsid w:val="006547BC"/>
    <w:rsid w:val="00654BD3"/>
    <w:rsid w:val="0065558E"/>
    <w:rsid w:val="006568CD"/>
    <w:rsid w:val="006571EC"/>
    <w:rsid w:val="0066023F"/>
    <w:rsid w:val="00660439"/>
    <w:rsid w:val="00660A72"/>
    <w:rsid w:val="00660B00"/>
    <w:rsid w:val="006617E7"/>
    <w:rsid w:val="006624DA"/>
    <w:rsid w:val="0066262B"/>
    <w:rsid w:val="0066286C"/>
    <w:rsid w:val="00662942"/>
    <w:rsid w:val="00662A50"/>
    <w:rsid w:val="00662B2C"/>
    <w:rsid w:val="0066348E"/>
    <w:rsid w:val="006636E3"/>
    <w:rsid w:val="00663B93"/>
    <w:rsid w:val="006645E6"/>
    <w:rsid w:val="00664D53"/>
    <w:rsid w:val="00665195"/>
    <w:rsid w:val="0066571A"/>
    <w:rsid w:val="0066575E"/>
    <w:rsid w:val="006658F1"/>
    <w:rsid w:val="00665FE9"/>
    <w:rsid w:val="00666590"/>
    <w:rsid w:val="00666A4C"/>
    <w:rsid w:val="00666F6D"/>
    <w:rsid w:val="00667582"/>
    <w:rsid w:val="006677BF"/>
    <w:rsid w:val="00667E5F"/>
    <w:rsid w:val="00671BBA"/>
    <w:rsid w:val="006729B8"/>
    <w:rsid w:val="006743AF"/>
    <w:rsid w:val="00674B6E"/>
    <w:rsid w:val="00675396"/>
    <w:rsid w:val="00675752"/>
    <w:rsid w:val="00675BDA"/>
    <w:rsid w:val="006761ED"/>
    <w:rsid w:val="00676C09"/>
    <w:rsid w:val="0067723B"/>
    <w:rsid w:val="00677403"/>
    <w:rsid w:val="0068092D"/>
    <w:rsid w:val="00680BB6"/>
    <w:rsid w:val="0068151C"/>
    <w:rsid w:val="0068166D"/>
    <w:rsid w:val="00681D54"/>
    <w:rsid w:val="0068294E"/>
    <w:rsid w:val="0068368D"/>
    <w:rsid w:val="0068392D"/>
    <w:rsid w:val="00683F93"/>
    <w:rsid w:val="00683F98"/>
    <w:rsid w:val="006840C3"/>
    <w:rsid w:val="00684CAC"/>
    <w:rsid w:val="00685725"/>
    <w:rsid w:val="006858DA"/>
    <w:rsid w:val="00685BF2"/>
    <w:rsid w:val="00685CC3"/>
    <w:rsid w:val="00685D7D"/>
    <w:rsid w:val="00685F29"/>
    <w:rsid w:val="00686046"/>
    <w:rsid w:val="00686A36"/>
    <w:rsid w:val="00687305"/>
    <w:rsid w:val="0068737D"/>
    <w:rsid w:val="00691278"/>
    <w:rsid w:val="00691298"/>
    <w:rsid w:val="00691B41"/>
    <w:rsid w:val="00692DD7"/>
    <w:rsid w:val="0069339B"/>
    <w:rsid w:val="00693F6F"/>
    <w:rsid w:val="006944B8"/>
    <w:rsid w:val="006947C5"/>
    <w:rsid w:val="00694C44"/>
    <w:rsid w:val="00694D47"/>
    <w:rsid w:val="006957F1"/>
    <w:rsid w:val="00695CBA"/>
    <w:rsid w:val="0069676A"/>
    <w:rsid w:val="00696AB0"/>
    <w:rsid w:val="00696F43"/>
    <w:rsid w:val="00697006"/>
    <w:rsid w:val="00697223"/>
    <w:rsid w:val="00697896"/>
    <w:rsid w:val="00697F7C"/>
    <w:rsid w:val="006A0AFD"/>
    <w:rsid w:val="006A11E1"/>
    <w:rsid w:val="006A12B5"/>
    <w:rsid w:val="006A12CE"/>
    <w:rsid w:val="006A1378"/>
    <w:rsid w:val="006A18A2"/>
    <w:rsid w:val="006A1987"/>
    <w:rsid w:val="006A38B6"/>
    <w:rsid w:val="006A39E0"/>
    <w:rsid w:val="006A3CF7"/>
    <w:rsid w:val="006A3E70"/>
    <w:rsid w:val="006A4771"/>
    <w:rsid w:val="006A484A"/>
    <w:rsid w:val="006A4925"/>
    <w:rsid w:val="006A4A0F"/>
    <w:rsid w:val="006A4A6F"/>
    <w:rsid w:val="006A4FA3"/>
    <w:rsid w:val="006A50F8"/>
    <w:rsid w:val="006A52E9"/>
    <w:rsid w:val="006A5340"/>
    <w:rsid w:val="006A6B5B"/>
    <w:rsid w:val="006A7103"/>
    <w:rsid w:val="006A79A3"/>
    <w:rsid w:val="006A7EB9"/>
    <w:rsid w:val="006B02B5"/>
    <w:rsid w:val="006B2A32"/>
    <w:rsid w:val="006B3279"/>
    <w:rsid w:val="006B43A0"/>
    <w:rsid w:val="006B4A9C"/>
    <w:rsid w:val="006B4E13"/>
    <w:rsid w:val="006B54BB"/>
    <w:rsid w:val="006B631B"/>
    <w:rsid w:val="006B736E"/>
    <w:rsid w:val="006B7AC5"/>
    <w:rsid w:val="006C0652"/>
    <w:rsid w:val="006C0739"/>
    <w:rsid w:val="006C0E2A"/>
    <w:rsid w:val="006C1159"/>
    <w:rsid w:val="006C1AB4"/>
    <w:rsid w:val="006C1F22"/>
    <w:rsid w:val="006C257E"/>
    <w:rsid w:val="006C271F"/>
    <w:rsid w:val="006C2B7E"/>
    <w:rsid w:val="006C4D22"/>
    <w:rsid w:val="006C50E3"/>
    <w:rsid w:val="006C5287"/>
    <w:rsid w:val="006C534E"/>
    <w:rsid w:val="006C556F"/>
    <w:rsid w:val="006C5DBB"/>
    <w:rsid w:val="006C5E22"/>
    <w:rsid w:val="006C6083"/>
    <w:rsid w:val="006C66CC"/>
    <w:rsid w:val="006C688D"/>
    <w:rsid w:val="006C69AF"/>
    <w:rsid w:val="006C7479"/>
    <w:rsid w:val="006D13AF"/>
    <w:rsid w:val="006D18C6"/>
    <w:rsid w:val="006D1A22"/>
    <w:rsid w:val="006D1EB7"/>
    <w:rsid w:val="006D2176"/>
    <w:rsid w:val="006D21EA"/>
    <w:rsid w:val="006D239E"/>
    <w:rsid w:val="006D29DD"/>
    <w:rsid w:val="006D3839"/>
    <w:rsid w:val="006D40A9"/>
    <w:rsid w:val="006D48FC"/>
    <w:rsid w:val="006D4B42"/>
    <w:rsid w:val="006D4CB4"/>
    <w:rsid w:val="006D63F9"/>
    <w:rsid w:val="006D6562"/>
    <w:rsid w:val="006D68C9"/>
    <w:rsid w:val="006D6CC0"/>
    <w:rsid w:val="006D703A"/>
    <w:rsid w:val="006E21AA"/>
    <w:rsid w:val="006E365D"/>
    <w:rsid w:val="006E3BE0"/>
    <w:rsid w:val="006E40AA"/>
    <w:rsid w:val="006E443F"/>
    <w:rsid w:val="006E4DC3"/>
    <w:rsid w:val="006E5F3D"/>
    <w:rsid w:val="006E618F"/>
    <w:rsid w:val="006E6635"/>
    <w:rsid w:val="006E7595"/>
    <w:rsid w:val="006F0103"/>
    <w:rsid w:val="006F1509"/>
    <w:rsid w:val="006F1812"/>
    <w:rsid w:val="006F200F"/>
    <w:rsid w:val="006F21C0"/>
    <w:rsid w:val="006F2303"/>
    <w:rsid w:val="006F2C9E"/>
    <w:rsid w:val="006F4510"/>
    <w:rsid w:val="006F47FF"/>
    <w:rsid w:val="006F4C99"/>
    <w:rsid w:val="006F4D12"/>
    <w:rsid w:val="006F5289"/>
    <w:rsid w:val="006F5A49"/>
    <w:rsid w:val="006F5AFF"/>
    <w:rsid w:val="006F5F3F"/>
    <w:rsid w:val="006F6778"/>
    <w:rsid w:val="006F67E1"/>
    <w:rsid w:val="006F6AAE"/>
    <w:rsid w:val="006F713D"/>
    <w:rsid w:val="006F79C4"/>
    <w:rsid w:val="006F7DC1"/>
    <w:rsid w:val="00700556"/>
    <w:rsid w:val="007024EF"/>
    <w:rsid w:val="007029B8"/>
    <w:rsid w:val="007029BB"/>
    <w:rsid w:val="00702BAD"/>
    <w:rsid w:val="00702E3E"/>
    <w:rsid w:val="00703246"/>
    <w:rsid w:val="007037EE"/>
    <w:rsid w:val="00703A26"/>
    <w:rsid w:val="007041FA"/>
    <w:rsid w:val="00704D7F"/>
    <w:rsid w:val="00704F38"/>
    <w:rsid w:val="00705212"/>
    <w:rsid w:val="007057A4"/>
    <w:rsid w:val="007061EE"/>
    <w:rsid w:val="007077AA"/>
    <w:rsid w:val="007079BC"/>
    <w:rsid w:val="00710D55"/>
    <w:rsid w:val="00710E25"/>
    <w:rsid w:val="00712FF2"/>
    <w:rsid w:val="007147B1"/>
    <w:rsid w:val="00714E11"/>
    <w:rsid w:val="00714FD6"/>
    <w:rsid w:val="00715106"/>
    <w:rsid w:val="00716675"/>
    <w:rsid w:val="00716731"/>
    <w:rsid w:val="00716A29"/>
    <w:rsid w:val="00716B7A"/>
    <w:rsid w:val="00717F74"/>
    <w:rsid w:val="00720776"/>
    <w:rsid w:val="00720920"/>
    <w:rsid w:val="00722869"/>
    <w:rsid w:val="007230CA"/>
    <w:rsid w:val="0072357B"/>
    <w:rsid w:val="00723CF1"/>
    <w:rsid w:val="00724395"/>
    <w:rsid w:val="0072640E"/>
    <w:rsid w:val="00726C52"/>
    <w:rsid w:val="007270A2"/>
    <w:rsid w:val="00727644"/>
    <w:rsid w:val="00727E47"/>
    <w:rsid w:val="00730E03"/>
    <w:rsid w:val="00731E65"/>
    <w:rsid w:val="00731F21"/>
    <w:rsid w:val="0073228F"/>
    <w:rsid w:val="007322FB"/>
    <w:rsid w:val="00732DC8"/>
    <w:rsid w:val="007331F8"/>
    <w:rsid w:val="00733547"/>
    <w:rsid w:val="00733758"/>
    <w:rsid w:val="007337D9"/>
    <w:rsid w:val="0073533A"/>
    <w:rsid w:val="00735FB3"/>
    <w:rsid w:val="0073639F"/>
    <w:rsid w:val="007368D9"/>
    <w:rsid w:val="00736DA0"/>
    <w:rsid w:val="00737915"/>
    <w:rsid w:val="007412EC"/>
    <w:rsid w:val="00742399"/>
    <w:rsid w:val="007423DB"/>
    <w:rsid w:val="00743287"/>
    <w:rsid w:val="00743928"/>
    <w:rsid w:val="00743DCB"/>
    <w:rsid w:val="007440C2"/>
    <w:rsid w:val="00744BC0"/>
    <w:rsid w:val="007452B5"/>
    <w:rsid w:val="00746299"/>
    <w:rsid w:val="00746C48"/>
    <w:rsid w:val="00746F11"/>
    <w:rsid w:val="007474D5"/>
    <w:rsid w:val="00747AB5"/>
    <w:rsid w:val="00750456"/>
    <w:rsid w:val="00751E12"/>
    <w:rsid w:val="0075251D"/>
    <w:rsid w:val="00752E43"/>
    <w:rsid w:val="00753181"/>
    <w:rsid w:val="00753A58"/>
    <w:rsid w:val="007550AF"/>
    <w:rsid w:val="00757525"/>
    <w:rsid w:val="00760829"/>
    <w:rsid w:val="00760851"/>
    <w:rsid w:val="00760EEB"/>
    <w:rsid w:val="00760F37"/>
    <w:rsid w:val="0076115C"/>
    <w:rsid w:val="00761313"/>
    <w:rsid w:val="007614D5"/>
    <w:rsid w:val="00762062"/>
    <w:rsid w:val="00762346"/>
    <w:rsid w:val="00762650"/>
    <w:rsid w:val="007627A2"/>
    <w:rsid w:val="007628D9"/>
    <w:rsid w:val="00764688"/>
    <w:rsid w:val="007648A3"/>
    <w:rsid w:val="00764EA4"/>
    <w:rsid w:val="00765EE4"/>
    <w:rsid w:val="00766A13"/>
    <w:rsid w:val="00766F5E"/>
    <w:rsid w:val="00767330"/>
    <w:rsid w:val="00767BC1"/>
    <w:rsid w:val="007703C1"/>
    <w:rsid w:val="0077050B"/>
    <w:rsid w:val="00770E06"/>
    <w:rsid w:val="00770F58"/>
    <w:rsid w:val="00771101"/>
    <w:rsid w:val="00771BFF"/>
    <w:rsid w:val="00772251"/>
    <w:rsid w:val="007737C1"/>
    <w:rsid w:val="0077475A"/>
    <w:rsid w:val="00774865"/>
    <w:rsid w:val="00775C45"/>
    <w:rsid w:val="00777345"/>
    <w:rsid w:val="00780243"/>
    <w:rsid w:val="00780275"/>
    <w:rsid w:val="00780611"/>
    <w:rsid w:val="007806AC"/>
    <w:rsid w:val="0078140C"/>
    <w:rsid w:val="00781A9A"/>
    <w:rsid w:val="007820B3"/>
    <w:rsid w:val="0078229D"/>
    <w:rsid w:val="00782972"/>
    <w:rsid w:val="00782C60"/>
    <w:rsid w:val="007834A7"/>
    <w:rsid w:val="007834FB"/>
    <w:rsid w:val="00783618"/>
    <w:rsid w:val="00784046"/>
    <w:rsid w:val="00784478"/>
    <w:rsid w:val="0078465B"/>
    <w:rsid w:val="00784C89"/>
    <w:rsid w:val="00784F48"/>
    <w:rsid w:val="00785071"/>
    <w:rsid w:val="007861BC"/>
    <w:rsid w:val="007869AF"/>
    <w:rsid w:val="00786CC9"/>
    <w:rsid w:val="00786CCD"/>
    <w:rsid w:val="007870E1"/>
    <w:rsid w:val="0078744E"/>
    <w:rsid w:val="00790B88"/>
    <w:rsid w:val="0079129F"/>
    <w:rsid w:val="007919E7"/>
    <w:rsid w:val="007919F4"/>
    <w:rsid w:val="0079219B"/>
    <w:rsid w:val="00792533"/>
    <w:rsid w:val="007929ED"/>
    <w:rsid w:val="007943BC"/>
    <w:rsid w:val="0079443D"/>
    <w:rsid w:val="00794F34"/>
    <w:rsid w:val="00795093"/>
    <w:rsid w:val="0079569B"/>
    <w:rsid w:val="00795E60"/>
    <w:rsid w:val="00795F0D"/>
    <w:rsid w:val="00796937"/>
    <w:rsid w:val="007A08DD"/>
    <w:rsid w:val="007A1665"/>
    <w:rsid w:val="007A1BE7"/>
    <w:rsid w:val="007A2371"/>
    <w:rsid w:val="007A2EEE"/>
    <w:rsid w:val="007A3AA3"/>
    <w:rsid w:val="007A3C6D"/>
    <w:rsid w:val="007A4C6C"/>
    <w:rsid w:val="007A4DB8"/>
    <w:rsid w:val="007A5171"/>
    <w:rsid w:val="007A51F9"/>
    <w:rsid w:val="007A5870"/>
    <w:rsid w:val="007A5B94"/>
    <w:rsid w:val="007A5BE6"/>
    <w:rsid w:val="007A743A"/>
    <w:rsid w:val="007A7E23"/>
    <w:rsid w:val="007B00F6"/>
    <w:rsid w:val="007B1722"/>
    <w:rsid w:val="007B1857"/>
    <w:rsid w:val="007B1DDD"/>
    <w:rsid w:val="007B21FE"/>
    <w:rsid w:val="007B2CED"/>
    <w:rsid w:val="007B2D22"/>
    <w:rsid w:val="007B2D75"/>
    <w:rsid w:val="007B34F3"/>
    <w:rsid w:val="007B41A6"/>
    <w:rsid w:val="007B4246"/>
    <w:rsid w:val="007B4482"/>
    <w:rsid w:val="007B6479"/>
    <w:rsid w:val="007B6BB6"/>
    <w:rsid w:val="007B7075"/>
    <w:rsid w:val="007B7457"/>
    <w:rsid w:val="007B7925"/>
    <w:rsid w:val="007B7EAE"/>
    <w:rsid w:val="007C0094"/>
    <w:rsid w:val="007C03EE"/>
    <w:rsid w:val="007C259F"/>
    <w:rsid w:val="007C2C8D"/>
    <w:rsid w:val="007C31A8"/>
    <w:rsid w:val="007C31AE"/>
    <w:rsid w:val="007C34AD"/>
    <w:rsid w:val="007C359C"/>
    <w:rsid w:val="007C3C42"/>
    <w:rsid w:val="007C4915"/>
    <w:rsid w:val="007C52EF"/>
    <w:rsid w:val="007C59EE"/>
    <w:rsid w:val="007C5FAB"/>
    <w:rsid w:val="007C63FE"/>
    <w:rsid w:val="007C6456"/>
    <w:rsid w:val="007C65D6"/>
    <w:rsid w:val="007D01F2"/>
    <w:rsid w:val="007D03B5"/>
    <w:rsid w:val="007D0566"/>
    <w:rsid w:val="007D0B49"/>
    <w:rsid w:val="007D1E68"/>
    <w:rsid w:val="007D2F55"/>
    <w:rsid w:val="007D32A9"/>
    <w:rsid w:val="007D3674"/>
    <w:rsid w:val="007D3CB5"/>
    <w:rsid w:val="007D4033"/>
    <w:rsid w:val="007D4FA0"/>
    <w:rsid w:val="007D5A1A"/>
    <w:rsid w:val="007D6928"/>
    <w:rsid w:val="007D69D7"/>
    <w:rsid w:val="007D6F84"/>
    <w:rsid w:val="007E0A99"/>
    <w:rsid w:val="007E0E65"/>
    <w:rsid w:val="007E0FEF"/>
    <w:rsid w:val="007E1303"/>
    <w:rsid w:val="007E1F39"/>
    <w:rsid w:val="007E20BB"/>
    <w:rsid w:val="007E2468"/>
    <w:rsid w:val="007E26EC"/>
    <w:rsid w:val="007E2AAC"/>
    <w:rsid w:val="007E4345"/>
    <w:rsid w:val="007E445F"/>
    <w:rsid w:val="007E4696"/>
    <w:rsid w:val="007E4699"/>
    <w:rsid w:val="007E5153"/>
    <w:rsid w:val="007E5C59"/>
    <w:rsid w:val="007E5CCF"/>
    <w:rsid w:val="007E5E5A"/>
    <w:rsid w:val="007E6094"/>
    <w:rsid w:val="007E6E27"/>
    <w:rsid w:val="007E7066"/>
    <w:rsid w:val="007E7147"/>
    <w:rsid w:val="007E7579"/>
    <w:rsid w:val="007F0188"/>
    <w:rsid w:val="007F03EC"/>
    <w:rsid w:val="007F0516"/>
    <w:rsid w:val="007F0691"/>
    <w:rsid w:val="007F0EBA"/>
    <w:rsid w:val="007F100E"/>
    <w:rsid w:val="007F1085"/>
    <w:rsid w:val="007F1248"/>
    <w:rsid w:val="007F18BE"/>
    <w:rsid w:val="007F1B33"/>
    <w:rsid w:val="007F1E9C"/>
    <w:rsid w:val="007F23BD"/>
    <w:rsid w:val="007F2AF3"/>
    <w:rsid w:val="007F2F29"/>
    <w:rsid w:val="007F3422"/>
    <w:rsid w:val="007F5EE6"/>
    <w:rsid w:val="007F66C2"/>
    <w:rsid w:val="007F6796"/>
    <w:rsid w:val="007F68F7"/>
    <w:rsid w:val="007F71DF"/>
    <w:rsid w:val="007F7C1F"/>
    <w:rsid w:val="00800B04"/>
    <w:rsid w:val="00800D30"/>
    <w:rsid w:val="00801082"/>
    <w:rsid w:val="0080118B"/>
    <w:rsid w:val="008018EA"/>
    <w:rsid w:val="00802F93"/>
    <w:rsid w:val="008030FA"/>
    <w:rsid w:val="008034FB"/>
    <w:rsid w:val="00803583"/>
    <w:rsid w:val="00803D64"/>
    <w:rsid w:val="00803D85"/>
    <w:rsid w:val="008043B0"/>
    <w:rsid w:val="00804531"/>
    <w:rsid w:val="0080595C"/>
    <w:rsid w:val="00805AF5"/>
    <w:rsid w:val="0080613E"/>
    <w:rsid w:val="008069EB"/>
    <w:rsid w:val="00806FF9"/>
    <w:rsid w:val="00807716"/>
    <w:rsid w:val="0080777B"/>
    <w:rsid w:val="008077ED"/>
    <w:rsid w:val="0080782E"/>
    <w:rsid w:val="00810211"/>
    <w:rsid w:val="00810408"/>
    <w:rsid w:val="00812031"/>
    <w:rsid w:val="0081296D"/>
    <w:rsid w:val="00813335"/>
    <w:rsid w:val="00813917"/>
    <w:rsid w:val="00813F18"/>
    <w:rsid w:val="0081438C"/>
    <w:rsid w:val="00814E19"/>
    <w:rsid w:val="00815436"/>
    <w:rsid w:val="008159F4"/>
    <w:rsid w:val="00815C7C"/>
    <w:rsid w:val="00816198"/>
    <w:rsid w:val="008162CD"/>
    <w:rsid w:val="0081766D"/>
    <w:rsid w:val="00820F68"/>
    <w:rsid w:val="00821CF4"/>
    <w:rsid w:val="0082292C"/>
    <w:rsid w:val="00822A5E"/>
    <w:rsid w:val="00822AF7"/>
    <w:rsid w:val="00823C8E"/>
    <w:rsid w:val="00823E38"/>
    <w:rsid w:val="0082401A"/>
    <w:rsid w:val="00824D5F"/>
    <w:rsid w:val="00824D89"/>
    <w:rsid w:val="00824F6F"/>
    <w:rsid w:val="008254EF"/>
    <w:rsid w:val="00826258"/>
    <w:rsid w:val="0082649C"/>
    <w:rsid w:val="008265CC"/>
    <w:rsid w:val="00826872"/>
    <w:rsid w:val="008277B3"/>
    <w:rsid w:val="00827D39"/>
    <w:rsid w:val="008315C2"/>
    <w:rsid w:val="00831A0F"/>
    <w:rsid w:val="00831AA4"/>
    <w:rsid w:val="00831BED"/>
    <w:rsid w:val="00831DF2"/>
    <w:rsid w:val="0083294E"/>
    <w:rsid w:val="008330DA"/>
    <w:rsid w:val="0083331E"/>
    <w:rsid w:val="008334D9"/>
    <w:rsid w:val="0083356D"/>
    <w:rsid w:val="00833ACE"/>
    <w:rsid w:val="00833EB3"/>
    <w:rsid w:val="00833F8F"/>
    <w:rsid w:val="0083409C"/>
    <w:rsid w:val="0083430E"/>
    <w:rsid w:val="00834EB6"/>
    <w:rsid w:val="008359F5"/>
    <w:rsid w:val="00836340"/>
    <w:rsid w:val="008363B9"/>
    <w:rsid w:val="0083646C"/>
    <w:rsid w:val="00837A84"/>
    <w:rsid w:val="0084026B"/>
    <w:rsid w:val="0084032C"/>
    <w:rsid w:val="008403B3"/>
    <w:rsid w:val="00840D3D"/>
    <w:rsid w:val="008413AE"/>
    <w:rsid w:val="00841C82"/>
    <w:rsid w:val="00841E5B"/>
    <w:rsid w:val="00841F33"/>
    <w:rsid w:val="00842196"/>
    <w:rsid w:val="00842950"/>
    <w:rsid w:val="008430C6"/>
    <w:rsid w:val="0084327A"/>
    <w:rsid w:val="00843413"/>
    <w:rsid w:val="00844A70"/>
    <w:rsid w:val="00845CB8"/>
    <w:rsid w:val="00845E29"/>
    <w:rsid w:val="00845FA8"/>
    <w:rsid w:val="0084626C"/>
    <w:rsid w:val="0084669E"/>
    <w:rsid w:val="00846ABB"/>
    <w:rsid w:val="00846E9C"/>
    <w:rsid w:val="0084797B"/>
    <w:rsid w:val="0085022E"/>
    <w:rsid w:val="008504F3"/>
    <w:rsid w:val="00850638"/>
    <w:rsid w:val="0085198A"/>
    <w:rsid w:val="00851C05"/>
    <w:rsid w:val="00851F33"/>
    <w:rsid w:val="00852970"/>
    <w:rsid w:val="00852B35"/>
    <w:rsid w:val="00852FD7"/>
    <w:rsid w:val="008532DF"/>
    <w:rsid w:val="008536DB"/>
    <w:rsid w:val="008536E3"/>
    <w:rsid w:val="0085420F"/>
    <w:rsid w:val="00854439"/>
    <w:rsid w:val="008552AB"/>
    <w:rsid w:val="008566C9"/>
    <w:rsid w:val="00857A7C"/>
    <w:rsid w:val="00860702"/>
    <w:rsid w:val="00860D96"/>
    <w:rsid w:val="00860F5C"/>
    <w:rsid w:val="008615CE"/>
    <w:rsid w:val="00861B10"/>
    <w:rsid w:val="0086234B"/>
    <w:rsid w:val="00862710"/>
    <w:rsid w:val="00862D8E"/>
    <w:rsid w:val="0086312A"/>
    <w:rsid w:val="00863C62"/>
    <w:rsid w:val="0086416F"/>
    <w:rsid w:val="00864392"/>
    <w:rsid w:val="00864458"/>
    <w:rsid w:val="00865520"/>
    <w:rsid w:val="00867098"/>
    <w:rsid w:val="008671C3"/>
    <w:rsid w:val="00867A46"/>
    <w:rsid w:val="00867D9F"/>
    <w:rsid w:val="00870683"/>
    <w:rsid w:val="00870A00"/>
    <w:rsid w:val="008716D5"/>
    <w:rsid w:val="0087171B"/>
    <w:rsid w:val="00871FBE"/>
    <w:rsid w:val="00872A02"/>
    <w:rsid w:val="00872DB5"/>
    <w:rsid w:val="00872F51"/>
    <w:rsid w:val="00873355"/>
    <w:rsid w:val="00873405"/>
    <w:rsid w:val="008749B3"/>
    <w:rsid w:val="00874D16"/>
    <w:rsid w:val="008752D9"/>
    <w:rsid w:val="00875B79"/>
    <w:rsid w:val="00875D86"/>
    <w:rsid w:val="008766A6"/>
    <w:rsid w:val="00876923"/>
    <w:rsid w:val="00877485"/>
    <w:rsid w:val="008774AF"/>
    <w:rsid w:val="008774F4"/>
    <w:rsid w:val="00880278"/>
    <w:rsid w:val="00884015"/>
    <w:rsid w:val="008846DF"/>
    <w:rsid w:val="00884952"/>
    <w:rsid w:val="00884B28"/>
    <w:rsid w:val="00884FC4"/>
    <w:rsid w:val="008850D4"/>
    <w:rsid w:val="00886194"/>
    <w:rsid w:val="00886428"/>
    <w:rsid w:val="00886816"/>
    <w:rsid w:val="00886853"/>
    <w:rsid w:val="008870E8"/>
    <w:rsid w:val="008900DF"/>
    <w:rsid w:val="00890FEA"/>
    <w:rsid w:val="008915CB"/>
    <w:rsid w:val="008919CA"/>
    <w:rsid w:val="00891B15"/>
    <w:rsid w:val="00892C31"/>
    <w:rsid w:val="0089338D"/>
    <w:rsid w:val="0089368C"/>
    <w:rsid w:val="00894268"/>
    <w:rsid w:val="00894B69"/>
    <w:rsid w:val="00894D79"/>
    <w:rsid w:val="008950D2"/>
    <w:rsid w:val="00895670"/>
    <w:rsid w:val="008957B6"/>
    <w:rsid w:val="00896084"/>
    <w:rsid w:val="00896433"/>
    <w:rsid w:val="00896CDA"/>
    <w:rsid w:val="0089703E"/>
    <w:rsid w:val="00897928"/>
    <w:rsid w:val="008A03CF"/>
    <w:rsid w:val="008A0DD3"/>
    <w:rsid w:val="008A1EF3"/>
    <w:rsid w:val="008A2179"/>
    <w:rsid w:val="008A23BB"/>
    <w:rsid w:val="008A2441"/>
    <w:rsid w:val="008A2C19"/>
    <w:rsid w:val="008A32EB"/>
    <w:rsid w:val="008A3DAC"/>
    <w:rsid w:val="008A433C"/>
    <w:rsid w:val="008A4371"/>
    <w:rsid w:val="008A4624"/>
    <w:rsid w:val="008A4EEF"/>
    <w:rsid w:val="008A4F55"/>
    <w:rsid w:val="008A5012"/>
    <w:rsid w:val="008A522B"/>
    <w:rsid w:val="008A536F"/>
    <w:rsid w:val="008A583D"/>
    <w:rsid w:val="008A6531"/>
    <w:rsid w:val="008B004F"/>
    <w:rsid w:val="008B0473"/>
    <w:rsid w:val="008B07D9"/>
    <w:rsid w:val="008B0AB3"/>
    <w:rsid w:val="008B1C23"/>
    <w:rsid w:val="008B24AE"/>
    <w:rsid w:val="008B2B8A"/>
    <w:rsid w:val="008B4896"/>
    <w:rsid w:val="008B4B67"/>
    <w:rsid w:val="008B506B"/>
    <w:rsid w:val="008B6281"/>
    <w:rsid w:val="008B6E9B"/>
    <w:rsid w:val="008B7BA8"/>
    <w:rsid w:val="008B7F61"/>
    <w:rsid w:val="008C0DFB"/>
    <w:rsid w:val="008C1E98"/>
    <w:rsid w:val="008C22DE"/>
    <w:rsid w:val="008C33E6"/>
    <w:rsid w:val="008C37A6"/>
    <w:rsid w:val="008C419A"/>
    <w:rsid w:val="008C6106"/>
    <w:rsid w:val="008C6AAC"/>
    <w:rsid w:val="008C7877"/>
    <w:rsid w:val="008C78FB"/>
    <w:rsid w:val="008D0363"/>
    <w:rsid w:val="008D0D06"/>
    <w:rsid w:val="008D0E63"/>
    <w:rsid w:val="008D12BB"/>
    <w:rsid w:val="008D150E"/>
    <w:rsid w:val="008D1605"/>
    <w:rsid w:val="008D2FAB"/>
    <w:rsid w:val="008D34ED"/>
    <w:rsid w:val="008D3B50"/>
    <w:rsid w:val="008D442A"/>
    <w:rsid w:val="008D466F"/>
    <w:rsid w:val="008D4783"/>
    <w:rsid w:val="008D48AC"/>
    <w:rsid w:val="008D4ECD"/>
    <w:rsid w:val="008D51F9"/>
    <w:rsid w:val="008D5604"/>
    <w:rsid w:val="008D5E8C"/>
    <w:rsid w:val="008D6E5C"/>
    <w:rsid w:val="008D7F3E"/>
    <w:rsid w:val="008E1458"/>
    <w:rsid w:val="008E1FC1"/>
    <w:rsid w:val="008E2174"/>
    <w:rsid w:val="008E39F9"/>
    <w:rsid w:val="008E3DDF"/>
    <w:rsid w:val="008E4487"/>
    <w:rsid w:val="008E44FD"/>
    <w:rsid w:val="008E4615"/>
    <w:rsid w:val="008E46CE"/>
    <w:rsid w:val="008E4E8B"/>
    <w:rsid w:val="008E651A"/>
    <w:rsid w:val="008E6545"/>
    <w:rsid w:val="008E7840"/>
    <w:rsid w:val="008E7A4D"/>
    <w:rsid w:val="008F02AF"/>
    <w:rsid w:val="008F052E"/>
    <w:rsid w:val="008F05A8"/>
    <w:rsid w:val="008F0EBC"/>
    <w:rsid w:val="008F0FEB"/>
    <w:rsid w:val="008F1195"/>
    <w:rsid w:val="008F2748"/>
    <w:rsid w:val="008F3624"/>
    <w:rsid w:val="008F4313"/>
    <w:rsid w:val="008F52F8"/>
    <w:rsid w:val="008F5AB5"/>
    <w:rsid w:val="008F6FFC"/>
    <w:rsid w:val="008F7100"/>
    <w:rsid w:val="008F7128"/>
    <w:rsid w:val="008F7598"/>
    <w:rsid w:val="008F75D9"/>
    <w:rsid w:val="008F7A2C"/>
    <w:rsid w:val="00900143"/>
    <w:rsid w:val="009004EA"/>
    <w:rsid w:val="0090072E"/>
    <w:rsid w:val="009009BC"/>
    <w:rsid w:val="00901186"/>
    <w:rsid w:val="009020A4"/>
    <w:rsid w:val="00902BF8"/>
    <w:rsid w:val="00903FF0"/>
    <w:rsid w:val="00904759"/>
    <w:rsid w:val="009048C3"/>
    <w:rsid w:val="009048F3"/>
    <w:rsid w:val="0090617B"/>
    <w:rsid w:val="00906AA1"/>
    <w:rsid w:val="00906BD6"/>
    <w:rsid w:val="00907671"/>
    <w:rsid w:val="00907776"/>
    <w:rsid w:val="00907830"/>
    <w:rsid w:val="00907F13"/>
    <w:rsid w:val="00911420"/>
    <w:rsid w:val="00912338"/>
    <w:rsid w:val="00912378"/>
    <w:rsid w:val="009123F8"/>
    <w:rsid w:val="00912424"/>
    <w:rsid w:val="0091266F"/>
    <w:rsid w:val="009128B0"/>
    <w:rsid w:val="00912E41"/>
    <w:rsid w:val="0091329F"/>
    <w:rsid w:val="009133E9"/>
    <w:rsid w:val="009137CE"/>
    <w:rsid w:val="00913E82"/>
    <w:rsid w:val="009149F7"/>
    <w:rsid w:val="00914A8A"/>
    <w:rsid w:val="00914FC8"/>
    <w:rsid w:val="009151D2"/>
    <w:rsid w:val="0091547F"/>
    <w:rsid w:val="00915B2A"/>
    <w:rsid w:val="009167CD"/>
    <w:rsid w:val="00920135"/>
    <w:rsid w:val="009205FD"/>
    <w:rsid w:val="00920708"/>
    <w:rsid w:val="00920E1A"/>
    <w:rsid w:val="0092159A"/>
    <w:rsid w:val="00922796"/>
    <w:rsid w:val="0092313B"/>
    <w:rsid w:val="00924992"/>
    <w:rsid w:val="00925D2B"/>
    <w:rsid w:val="00926493"/>
    <w:rsid w:val="00926CD1"/>
    <w:rsid w:val="00927224"/>
    <w:rsid w:val="00927755"/>
    <w:rsid w:val="00927BC0"/>
    <w:rsid w:val="00927F1E"/>
    <w:rsid w:val="00930C24"/>
    <w:rsid w:val="00932198"/>
    <w:rsid w:val="0093227A"/>
    <w:rsid w:val="00932AD6"/>
    <w:rsid w:val="00932D04"/>
    <w:rsid w:val="00933041"/>
    <w:rsid w:val="00933242"/>
    <w:rsid w:val="0093393D"/>
    <w:rsid w:val="00933D33"/>
    <w:rsid w:val="00933E6B"/>
    <w:rsid w:val="00933FF6"/>
    <w:rsid w:val="009348D1"/>
    <w:rsid w:val="00934C08"/>
    <w:rsid w:val="00934CE8"/>
    <w:rsid w:val="0093567E"/>
    <w:rsid w:val="00935C3D"/>
    <w:rsid w:val="00935F04"/>
    <w:rsid w:val="00935F0A"/>
    <w:rsid w:val="00935FCF"/>
    <w:rsid w:val="00936984"/>
    <w:rsid w:val="00936D0F"/>
    <w:rsid w:val="00936F34"/>
    <w:rsid w:val="009370DF"/>
    <w:rsid w:val="00937B91"/>
    <w:rsid w:val="009406CE"/>
    <w:rsid w:val="0094075C"/>
    <w:rsid w:val="00940B38"/>
    <w:rsid w:val="009411EE"/>
    <w:rsid w:val="0094133D"/>
    <w:rsid w:val="009417BE"/>
    <w:rsid w:val="00941D57"/>
    <w:rsid w:val="00941DA7"/>
    <w:rsid w:val="009422B7"/>
    <w:rsid w:val="00942421"/>
    <w:rsid w:val="00942761"/>
    <w:rsid w:val="009427EC"/>
    <w:rsid w:val="009434AF"/>
    <w:rsid w:val="009436BC"/>
    <w:rsid w:val="00943D22"/>
    <w:rsid w:val="00943E96"/>
    <w:rsid w:val="00943F68"/>
    <w:rsid w:val="0094578C"/>
    <w:rsid w:val="00945AB9"/>
    <w:rsid w:val="00946E63"/>
    <w:rsid w:val="009478CD"/>
    <w:rsid w:val="00947C44"/>
    <w:rsid w:val="00950698"/>
    <w:rsid w:val="00950EA2"/>
    <w:rsid w:val="00951F4D"/>
    <w:rsid w:val="009533AA"/>
    <w:rsid w:val="00954266"/>
    <w:rsid w:val="009556FE"/>
    <w:rsid w:val="00955DEE"/>
    <w:rsid w:val="00956346"/>
    <w:rsid w:val="00956B69"/>
    <w:rsid w:val="00957947"/>
    <w:rsid w:val="00957B83"/>
    <w:rsid w:val="0096013B"/>
    <w:rsid w:val="00960919"/>
    <w:rsid w:val="00960CF6"/>
    <w:rsid w:val="009618C2"/>
    <w:rsid w:val="00962DBD"/>
    <w:rsid w:val="009631F1"/>
    <w:rsid w:val="00963397"/>
    <w:rsid w:val="0096351A"/>
    <w:rsid w:val="00963936"/>
    <w:rsid w:val="00963A39"/>
    <w:rsid w:val="009641F9"/>
    <w:rsid w:val="00964868"/>
    <w:rsid w:val="009651C7"/>
    <w:rsid w:val="0096648A"/>
    <w:rsid w:val="0096674E"/>
    <w:rsid w:val="00966DE6"/>
    <w:rsid w:val="00967022"/>
    <w:rsid w:val="009672E5"/>
    <w:rsid w:val="00970132"/>
    <w:rsid w:val="00970406"/>
    <w:rsid w:val="00970D48"/>
    <w:rsid w:val="00970DF8"/>
    <w:rsid w:val="00970FCE"/>
    <w:rsid w:val="00972DEC"/>
    <w:rsid w:val="0097357A"/>
    <w:rsid w:val="00973E09"/>
    <w:rsid w:val="00974E09"/>
    <w:rsid w:val="00975EF7"/>
    <w:rsid w:val="00976803"/>
    <w:rsid w:val="00976E0A"/>
    <w:rsid w:val="009776A4"/>
    <w:rsid w:val="0098011E"/>
    <w:rsid w:val="00980154"/>
    <w:rsid w:val="00980BF6"/>
    <w:rsid w:val="0098122E"/>
    <w:rsid w:val="009814EF"/>
    <w:rsid w:val="00981651"/>
    <w:rsid w:val="00982A63"/>
    <w:rsid w:val="0098325B"/>
    <w:rsid w:val="009843AD"/>
    <w:rsid w:val="00984DDE"/>
    <w:rsid w:val="00985540"/>
    <w:rsid w:val="0098587C"/>
    <w:rsid w:val="00985D0D"/>
    <w:rsid w:val="0098634F"/>
    <w:rsid w:val="009867DD"/>
    <w:rsid w:val="00987052"/>
    <w:rsid w:val="0098794D"/>
    <w:rsid w:val="00987C4B"/>
    <w:rsid w:val="00990AB7"/>
    <w:rsid w:val="00990FB2"/>
    <w:rsid w:val="00991875"/>
    <w:rsid w:val="00991A59"/>
    <w:rsid w:val="00991C57"/>
    <w:rsid w:val="009921D6"/>
    <w:rsid w:val="00992A90"/>
    <w:rsid w:val="00993F62"/>
    <w:rsid w:val="009940C0"/>
    <w:rsid w:val="009942F2"/>
    <w:rsid w:val="009949AF"/>
    <w:rsid w:val="00995C86"/>
    <w:rsid w:val="00996494"/>
    <w:rsid w:val="00996560"/>
    <w:rsid w:val="009971B0"/>
    <w:rsid w:val="009972AA"/>
    <w:rsid w:val="009976DE"/>
    <w:rsid w:val="009A008B"/>
    <w:rsid w:val="009A043B"/>
    <w:rsid w:val="009A0631"/>
    <w:rsid w:val="009A0957"/>
    <w:rsid w:val="009A0988"/>
    <w:rsid w:val="009A0C4E"/>
    <w:rsid w:val="009A0E13"/>
    <w:rsid w:val="009A0E30"/>
    <w:rsid w:val="009A1C44"/>
    <w:rsid w:val="009A1EF8"/>
    <w:rsid w:val="009A1F4E"/>
    <w:rsid w:val="009A2A17"/>
    <w:rsid w:val="009A337D"/>
    <w:rsid w:val="009A4001"/>
    <w:rsid w:val="009A45BE"/>
    <w:rsid w:val="009A5A16"/>
    <w:rsid w:val="009A71FE"/>
    <w:rsid w:val="009A7C8C"/>
    <w:rsid w:val="009B0783"/>
    <w:rsid w:val="009B0D2E"/>
    <w:rsid w:val="009B0EDC"/>
    <w:rsid w:val="009B0F1A"/>
    <w:rsid w:val="009B105A"/>
    <w:rsid w:val="009B10E0"/>
    <w:rsid w:val="009B16AC"/>
    <w:rsid w:val="009B2455"/>
    <w:rsid w:val="009B272E"/>
    <w:rsid w:val="009B27D5"/>
    <w:rsid w:val="009B2E5A"/>
    <w:rsid w:val="009B3A40"/>
    <w:rsid w:val="009B47DE"/>
    <w:rsid w:val="009B61E7"/>
    <w:rsid w:val="009B6CED"/>
    <w:rsid w:val="009B6F48"/>
    <w:rsid w:val="009B73E6"/>
    <w:rsid w:val="009B77FB"/>
    <w:rsid w:val="009C0B24"/>
    <w:rsid w:val="009C1EF5"/>
    <w:rsid w:val="009C2128"/>
    <w:rsid w:val="009C21FC"/>
    <w:rsid w:val="009C227E"/>
    <w:rsid w:val="009C3B88"/>
    <w:rsid w:val="009C472A"/>
    <w:rsid w:val="009C4A21"/>
    <w:rsid w:val="009C4C89"/>
    <w:rsid w:val="009C569F"/>
    <w:rsid w:val="009C56CF"/>
    <w:rsid w:val="009C599D"/>
    <w:rsid w:val="009C5EC4"/>
    <w:rsid w:val="009C6256"/>
    <w:rsid w:val="009C72D3"/>
    <w:rsid w:val="009C77ED"/>
    <w:rsid w:val="009D0A58"/>
    <w:rsid w:val="009D0C69"/>
    <w:rsid w:val="009D103A"/>
    <w:rsid w:val="009D104F"/>
    <w:rsid w:val="009D1660"/>
    <w:rsid w:val="009D1996"/>
    <w:rsid w:val="009D1AED"/>
    <w:rsid w:val="009D222E"/>
    <w:rsid w:val="009D3655"/>
    <w:rsid w:val="009D366C"/>
    <w:rsid w:val="009D3773"/>
    <w:rsid w:val="009D37B5"/>
    <w:rsid w:val="009D4B50"/>
    <w:rsid w:val="009D4BB5"/>
    <w:rsid w:val="009D4BF6"/>
    <w:rsid w:val="009D4E44"/>
    <w:rsid w:val="009D4E87"/>
    <w:rsid w:val="009D4F46"/>
    <w:rsid w:val="009D5AD6"/>
    <w:rsid w:val="009D62B7"/>
    <w:rsid w:val="009D69F7"/>
    <w:rsid w:val="009D6E62"/>
    <w:rsid w:val="009D7B6D"/>
    <w:rsid w:val="009D7FF4"/>
    <w:rsid w:val="009E01B8"/>
    <w:rsid w:val="009E0D6E"/>
    <w:rsid w:val="009E234A"/>
    <w:rsid w:val="009E2D1F"/>
    <w:rsid w:val="009E3186"/>
    <w:rsid w:val="009E3A91"/>
    <w:rsid w:val="009E3E8C"/>
    <w:rsid w:val="009E4BC4"/>
    <w:rsid w:val="009E4C5C"/>
    <w:rsid w:val="009E4E38"/>
    <w:rsid w:val="009E4ECA"/>
    <w:rsid w:val="009E5712"/>
    <w:rsid w:val="009E5B8F"/>
    <w:rsid w:val="009E69BF"/>
    <w:rsid w:val="009E6F8E"/>
    <w:rsid w:val="009E76E7"/>
    <w:rsid w:val="009E790B"/>
    <w:rsid w:val="009E797B"/>
    <w:rsid w:val="009E7E40"/>
    <w:rsid w:val="009F08DB"/>
    <w:rsid w:val="009F2CBA"/>
    <w:rsid w:val="009F3BD4"/>
    <w:rsid w:val="009F3C49"/>
    <w:rsid w:val="009F3D1E"/>
    <w:rsid w:val="009F3F5C"/>
    <w:rsid w:val="009F42A8"/>
    <w:rsid w:val="009F4DEA"/>
    <w:rsid w:val="009F4EAE"/>
    <w:rsid w:val="009F5560"/>
    <w:rsid w:val="009F5B29"/>
    <w:rsid w:val="009F65DA"/>
    <w:rsid w:val="009F6B86"/>
    <w:rsid w:val="009F74B3"/>
    <w:rsid w:val="009F76A5"/>
    <w:rsid w:val="009F79B1"/>
    <w:rsid w:val="00A0005A"/>
    <w:rsid w:val="00A00088"/>
    <w:rsid w:val="00A00E83"/>
    <w:rsid w:val="00A00E9B"/>
    <w:rsid w:val="00A00EED"/>
    <w:rsid w:val="00A0134B"/>
    <w:rsid w:val="00A01BFF"/>
    <w:rsid w:val="00A01E11"/>
    <w:rsid w:val="00A02A13"/>
    <w:rsid w:val="00A02A33"/>
    <w:rsid w:val="00A031B8"/>
    <w:rsid w:val="00A03FE0"/>
    <w:rsid w:val="00A0470F"/>
    <w:rsid w:val="00A04C39"/>
    <w:rsid w:val="00A052C7"/>
    <w:rsid w:val="00A05F44"/>
    <w:rsid w:val="00A06DF8"/>
    <w:rsid w:val="00A0726A"/>
    <w:rsid w:val="00A0755B"/>
    <w:rsid w:val="00A11012"/>
    <w:rsid w:val="00A11CD7"/>
    <w:rsid w:val="00A12315"/>
    <w:rsid w:val="00A12337"/>
    <w:rsid w:val="00A127DA"/>
    <w:rsid w:val="00A12F02"/>
    <w:rsid w:val="00A13099"/>
    <w:rsid w:val="00A13DFD"/>
    <w:rsid w:val="00A13EBF"/>
    <w:rsid w:val="00A14FEE"/>
    <w:rsid w:val="00A1646D"/>
    <w:rsid w:val="00A17645"/>
    <w:rsid w:val="00A20079"/>
    <w:rsid w:val="00A20219"/>
    <w:rsid w:val="00A20568"/>
    <w:rsid w:val="00A212C9"/>
    <w:rsid w:val="00A212FA"/>
    <w:rsid w:val="00A22197"/>
    <w:rsid w:val="00A228F9"/>
    <w:rsid w:val="00A22C95"/>
    <w:rsid w:val="00A23145"/>
    <w:rsid w:val="00A234B7"/>
    <w:rsid w:val="00A245BB"/>
    <w:rsid w:val="00A246FD"/>
    <w:rsid w:val="00A26204"/>
    <w:rsid w:val="00A26A57"/>
    <w:rsid w:val="00A26EEC"/>
    <w:rsid w:val="00A27232"/>
    <w:rsid w:val="00A27315"/>
    <w:rsid w:val="00A27A7A"/>
    <w:rsid w:val="00A27E3C"/>
    <w:rsid w:val="00A30DB6"/>
    <w:rsid w:val="00A30E8B"/>
    <w:rsid w:val="00A318EB"/>
    <w:rsid w:val="00A31D23"/>
    <w:rsid w:val="00A31F25"/>
    <w:rsid w:val="00A334A4"/>
    <w:rsid w:val="00A3381A"/>
    <w:rsid w:val="00A33A24"/>
    <w:rsid w:val="00A33BE3"/>
    <w:rsid w:val="00A3408D"/>
    <w:rsid w:val="00A343F5"/>
    <w:rsid w:val="00A35278"/>
    <w:rsid w:val="00A364E2"/>
    <w:rsid w:val="00A36510"/>
    <w:rsid w:val="00A3661F"/>
    <w:rsid w:val="00A36EE0"/>
    <w:rsid w:val="00A37794"/>
    <w:rsid w:val="00A37DCB"/>
    <w:rsid w:val="00A40D55"/>
    <w:rsid w:val="00A40E9E"/>
    <w:rsid w:val="00A432C9"/>
    <w:rsid w:val="00A43C60"/>
    <w:rsid w:val="00A43F65"/>
    <w:rsid w:val="00A4467A"/>
    <w:rsid w:val="00A44ED1"/>
    <w:rsid w:val="00A44FE6"/>
    <w:rsid w:val="00A459ED"/>
    <w:rsid w:val="00A46513"/>
    <w:rsid w:val="00A46D3A"/>
    <w:rsid w:val="00A46F07"/>
    <w:rsid w:val="00A473D2"/>
    <w:rsid w:val="00A473ED"/>
    <w:rsid w:val="00A47C30"/>
    <w:rsid w:val="00A50126"/>
    <w:rsid w:val="00A506DE"/>
    <w:rsid w:val="00A50D8A"/>
    <w:rsid w:val="00A51DB4"/>
    <w:rsid w:val="00A522FD"/>
    <w:rsid w:val="00A53026"/>
    <w:rsid w:val="00A5366C"/>
    <w:rsid w:val="00A54048"/>
    <w:rsid w:val="00A54304"/>
    <w:rsid w:val="00A55167"/>
    <w:rsid w:val="00A5562A"/>
    <w:rsid w:val="00A5629B"/>
    <w:rsid w:val="00A5645F"/>
    <w:rsid w:val="00A56677"/>
    <w:rsid w:val="00A5680A"/>
    <w:rsid w:val="00A56893"/>
    <w:rsid w:val="00A57237"/>
    <w:rsid w:val="00A575AE"/>
    <w:rsid w:val="00A609CE"/>
    <w:rsid w:val="00A60AF3"/>
    <w:rsid w:val="00A61E04"/>
    <w:rsid w:val="00A61FB6"/>
    <w:rsid w:val="00A62703"/>
    <w:rsid w:val="00A6351C"/>
    <w:rsid w:val="00A635F9"/>
    <w:rsid w:val="00A64415"/>
    <w:rsid w:val="00A64D8F"/>
    <w:rsid w:val="00A65380"/>
    <w:rsid w:val="00A653A9"/>
    <w:rsid w:val="00A65A40"/>
    <w:rsid w:val="00A65B7C"/>
    <w:rsid w:val="00A660A9"/>
    <w:rsid w:val="00A665C2"/>
    <w:rsid w:val="00A670F0"/>
    <w:rsid w:val="00A67823"/>
    <w:rsid w:val="00A678F2"/>
    <w:rsid w:val="00A70E16"/>
    <w:rsid w:val="00A7115A"/>
    <w:rsid w:val="00A712D8"/>
    <w:rsid w:val="00A714CC"/>
    <w:rsid w:val="00A71615"/>
    <w:rsid w:val="00A71F34"/>
    <w:rsid w:val="00A71F5F"/>
    <w:rsid w:val="00A7272E"/>
    <w:rsid w:val="00A72C9E"/>
    <w:rsid w:val="00A731EB"/>
    <w:rsid w:val="00A7361F"/>
    <w:rsid w:val="00A74C1E"/>
    <w:rsid w:val="00A760E3"/>
    <w:rsid w:val="00A771F7"/>
    <w:rsid w:val="00A7729C"/>
    <w:rsid w:val="00A77461"/>
    <w:rsid w:val="00A77847"/>
    <w:rsid w:val="00A801ED"/>
    <w:rsid w:val="00A81E06"/>
    <w:rsid w:val="00A82017"/>
    <w:rsid w:val="00A82B4C"/>
    <w:rsid w:val="00A82D3F"/>
    <w:rsid w:val="00A82E50"/>
    <w:rsid w:val="00A83A75"/>
    <w:rsid w:val="00A83C97"/>
    <w:rsid w:val="00A83EAA"/>
    <w:rsid w:val="00A8446E"/>
    <w:rsid w:val="00A84635"/>
    <w:rsid w:val="00A84833"/>
    <w:rsid w:val="00A84953"/>
    <w:rsid w:val="00A85B45"/>
    <w:rsid w:val="00A8630B"/>
    <w:rsid w:val="00A86AE0"/>
    <w:rsid w:val="00A86BE2"/>
    <w:rsid w:val="00A86E76"/>
    <w:rsid w:val="00A907B0"/>
    <w:rsid w:val="00A9123F"/>
    <w:rsid w:val="00A9163F"/>
    <w:rsid w:val="00A925B1"/>
    <w:rsid w:val="00A9274C"/>
    <w:rsid w:val="00A929EE"/>
    <w:rsid w:val="00A92E19"/>
    <w:rsid w:val="00A93498"/>
    <w:rsid w:val="00A93773"/>
    <w:rsid w:val="00A9489C"/>
    <w:rsid w:val="00A94D68"/>
    <w:rsid w:val="00A9568F"/>
    <w:rsid w:val="00A956C9"/>
    <w:rsid w:val="00A956F9"/>
    <w:rsid w:val="00A95956"/>
    <w:rsid w:val="00A95EB7"/>
    <w:rsid w:val="00AA0C9C"/>
    <w:rsid w:val="00AA1964"/>
    <w:rsid w:val="00AA1C66"/>
    <w:rsid w:val="00AA1E6D"/>
    <w:rsid w:val="00AA2057"/>
    <w:rsid w:val="00AA2458"/>
    <w:rsid w:val="00AA2B79"/>
    <w:rsid w:val="00AA6259"/>
    <w:rsid w:val="00AA664B"/>
    <w:rsid w:val="00AA68B0"/>
    <w:rsid w:val="00AA7801"/>
    <w:rsid w:val="00AA7B8C"/>
    <w:rsid w:val="00AA7BE3"/>
    <w:rsid w:val="00AA7FAA"/>
    <w:rsid w:val="00AB0044"/>
    <w:rsid w:val="00AB0DE8"/>
    <w:rsid w:val="00AB1776"/>
    <w:rsid w:val="00AB1BFC"/>
    <w:rsid w:val="00AB1CE9"/>
    <w:rsid w:val="00AB1E6A"/>
    <w:rsid w:val="00AB3121"/>
    <w:rsid w:val="00AB31DF"/>
    <w:rsid w:val="00AB36C9"/>
    <w:rsid w:val="00AB3DE8"/>
    <w:rsid w:val="00AB4F2D"/>
    <w:rsid w:val="00AB51E2"/>
    <w:rsid w:val="00AB54FA"/>
    <w:rsid w:val="00AB5DAA"/>
    <w:rsid w:val="00AB5ECE"/>
    <w:rsid w:val="00AB61E4"/>
    <w:rsid w:val="00AB65F2"/>
    <w:rsid w:val="00AB680E"/>
    <w:rsid w:val="00AB700F"/>
    <w:rsid w:val="00AC038A"/>
    <w:rsid w:val="00AC0401"/>
    <w:rsid w:val="00AC147F"/>
    <w:rsid w:val="00AC14C5"/>
    <w:rsid w:val="00AC1BBD"/>
    <w:rsid w:val="00AC1E23"/>
    <w:rsid w:val="00AC1ECF"/>
    <w:rsid w:val="00AC207B"/>
    <w:rsid w:val="00AC2595"/>
    <w:rsid w:val="00AC3870"/>
    <w:rsid w:val="00AC4D0C"/>
    <w:rsid w:val="00AC4D6D"/>
    <w:rsid w:val="00AC5309"/>
    <w:rsid w:val="00AC746F"/>
    <w:rsid w:val="00AC76BE"/>
    <w:rsid w:val="00AC7842"/>
    <w:rsid w:val="00AD0EF3"/>
    <w:rsid w:val="00AD1046"/>
    <w:rsid w:val="00AD1E10"/>
    <w:rsid w:val="00AD242E"/>
    <w:rsid w:val="00AD268F"/>
    <w:rsid w:val="00AD26D3"/>
    <w:rsid w:val="00AD2A06"/>
    <w:rsid w:val="00AD351D"/>
    <w:rsid w:val="00AD3C25"/>
    <w:rsid w:val="00AD4E6A"/>
    <w:rsid w:val="00AD5C38"/>
    <w:rsid w:val="00AD6D56"/>
    <w:rsid w:val="00AE0A82"/>
    <w:rsid w:val="00AE0AC3"/>
    <w:rsid w:val="00AE1FE5"/>
    <w:rsid w:val="00AE21CC"/>
    <w:rsid w:val="00AE347E"/>
    <w:rsid w:val="00AE36DE"/>
    <w:rsid w:val="00AE3AE6"/>
    <w:rsid w:val="00AE3B96"/>
    <w:rsid w:val="00AE3BE6"/>
    <w:rsid w:val="00AE3F67"/>
    <w:rsid w:val="00AE42B6"/>
    <w:rsid w:val="00AE4BB2"/>
    <w:rsid w:val="00AE4F3E"/>
    <w:rsid w:val="00AE5031"/>
    <w:rsid w:val="00AE6D57"/>
    <w:rsid w:val="00AE6EE1"/>
    <w:rsid w:val="00AE7082"/>
    <w:rsid w:val="00AE73AA"/>
    <w:rsid w:val="00AE7447"/>
    <w:rsid w:val="00AE788C"/>
    <w:rsid w:val="00AF00ED"/>
    <w:rsid w:val="00AF0381"/>
    <w:rsid w:val="00AF0989"/>
    <w:rsid w:val="00AF1925"/>
    <w:rsid w:val="00AF19DB"/>
    <w:rsid w:val="00AF2086"/>
    <w:rsid w:val="00AF234F"/>
    <w:rsid w:val="00AF38C4"/>
    <w:rsid w:val="00AF3A2E"/>
    <w:rsid w:val="00AF42CB"/>
    <w:rsid w:val="00AF4722"/>
    <w:rsid w:val="00AF5616"/>
    <w:rsid w:val="00AF57D8"/>
    <w:rsid w:val="00AF5A1D"/>
    <w:rsid w:val="00AF64F4"/>
    <w:rsid w:val="00AF665A"/>
    <w:rsid w:val="00AF67C4"/>
    <w:rsid w:val="00AF6D77"/>
    <w:rsid w:val="00AF7152"/>
    <w:rsid w:val="00AF7801"/>
    <w:rsid w:val="00AF7A02"/>
    <w:rsid w:val="00AF7E53"/>
    <w:rsid w:val="00B0013F"/>
    <w:rsid w:val="00B008C4"/>
    <w:rsid w:val="00B00C5F"/>
    <w:rsid w:val="00B00F8C"/>
    <w:rsid w:val="00B016D7"/>
    <w:rsid w:val="00B023E5"/>
    <w:rsid w:val="00B02BEC"/>
    <w:rsid w:val="00B02F90"/>
    <w:rsid w:val="00B03C94"/>
    <w:rsid w:val="00B03CE3"/>
    <w:rsid w:val="00B0416C"/>
    <w:rsid w:val="00B0727E"/>
    <w:rsid w:val="00B07580"/>
    <w:rsid w:val="00B079C3"/>
    <w:rsid w:val="00B10114"/>
    <w:rsid w:val="00B1068D"/>
    <w:rsid w:val="00B10B81"/>
    <w:rsid w:val="00B111F1"/>
    <w:rsid w:val="00B112BE"/>
    <w:rsid w:val="00B115FF"/>
    <w:rsid w:val="00B11720"/>
    <w:rsid w:val="00B11A91"/>
    <w:rsid w:val="00B121C1"/>
    <w:rsid w:val="00B1256E"/>
    <w:rsid w:val="00B129B6"/>
    <w:rsid w:val="00B129CC"/>
    <w:rsid w:val="00B12EA3"/>
    <w:rsid w:val="00B13DF9"/>
    <w:rsid w:val="00B159B9"/>
    <w:rsid w:val="00B15A56"/>
    <w:rsid w:val="00B16185"/>
    <w:rsid w:val="00B16C5E"/>
    <w:rsid w:val="00B16F04"/>
    <w:rsid w:val="00B1758F"/>
    <w:rsid w:val="00B17813"/>
    <w:rsid w:val="00B17A02"/>
    <w:rsid w:val="00B17D8A"/>
    <w:rsid w:val="00B17EB3"/>
    <w:rsid w:val="00B17FA7"/>
    <w:rsid w:val="00B20F84"/>
    <w:rsid w:val="00B21736"/>
    <w:rsid w:val="00B218AA"/>
    <w:rsid w:val="00B2308A"/>
    <w:rsid w:val="00B230FB"/>
    <w:rsid w:val="00B2316C"/>
    <w:rsid w:val="00B233DF"/>
    <w:rsid w:val="00B23C3D"/>
    <w:rsid w:val="00B23C47"/>
    <w:rsid w:val="00B2497B"/>
    <w:rsid w:val="00B2592A"/>
    <w:rsid w:val="00B25A8A"/>
    <w:rsid w:val="00B26350"/>
    <w:rsid w:val="00B27B52"/>
    <w:rsid w:val="00B27BEC"/>
    <w:rsid w:val="00B27C6B"/>
    <w:rsid w:val="00B301E4"/>
    <w:rsid w:val="00B301E7"/>
    <w:rsid w:val="00B30400"/>
    <w:rsid w:val="00B30414"/>
    <w:rsid w:val="00B30C0F"/>
    <w:rsid w:val="00B315BA"/>
    <w:rsid w:val="00B31AA5"/>
    <w:rsid w:val="00B31DD1"/>
    <w:rsid w:val="00B326D4"/>
    <w:rsid w:val="00B32890"/>
    <w:rsid w:val="00B328EA"/>
    <w:rsid w:val="00B33041"/>
    <w:rsid w:val="00B334C6"/>
    <w:rsid w:val="00B34500"/>
    <w:rsid w:val="00B3482B"/>
    <w:rsid w:val="00B351B6"/>
    <w:rsid w:val="00B35715"/>
    <w:rsid w:val="00B3608C"/>
    <w:rsid w:val="00B362CC"/>
    <w:rsid w:val="00B36487"/>
    <w:rsid w:val="00B3657A"/>
    <w:rsid w:val="00B36DD2"/>
    <w:rsid w:val="00B36E24"/>
    <w:rsid w:val="00B36EB4"/>
    <w:rsid w:val="00B36F46"/>
    <w:rsid w:val="00B37490"/>
    <w:rsid w:val="00B411D5"/>
    <w:rsid w:val="00B41D3D"/>
    <w:rsid w:val="00B42648"/>
    <w:rsid w:val="00B42E55"/>
    <w:rsid w:val="00B438FF"/>
    <w:rsid w:val="00B43EF6"/>
    <w:rsid w:val="00B43FE8"/>
    <w:rsid w:val="00B44E6F"/>
    <w:rsid w:val="00B454B2"/>
    <w:rsid w:val="00B455A6"/>
    <w:rsid w:val="00B466EE"/>
    <w:rsid w:val="00B46935"/>
    <w:rsid w:val="00B50319"/>
    <w:rsid w:val="00B504B7"/>
    <w:rsid w:val="00B504D8"/>
    <w:rsid w:val="00B50801"/>
    <w:rsid w:val="00B50DF8"/>
    <w:rsid w:val="00B5104F"/>
    <w:rsid w:val="00B51063"/>
    <w:rsid w:val="00B5113F"/>
    <w:rsid w:val="00B5159D"/>
    <w:rsid w:val="00B51B3A"/>
    <w:rsid w:val="00B51D31"/>
    <w:rsid w:val="00B51F2A"/>
    <w:rsid w:val="00B5244B"/>
    <w:rsid w:val="00B52F2B"/>
    <w:rsid w:val="00B52FFE"/>
    <w:rsid w:val="00B533B9"/>
    <w:rsid w:val="00B53B80"/>
    <w:rsid w:val="00B53E40"/>
    <w:rsid w:val="00B544C0"/>
    <w:rsid w:val="00B54592"/>
    <w:rsid w:val="00B54743"/>
    <w:rsid w:val="00B54BE3"/>
    <w:rsid w:val="00B55915"/>
    <w:rsid w:val="00B55C33"/>
    <w:rsid w:val="00B55FD8"/>
    <w:rsid w:val="00B56AE6"/>
    <w:rsid w:val="00B56B13"/>
    <w:rsid w:val="00B57163"/>
    <w:rsid w:val="00B601C6"/>
    <w:rsid w:val="00B60612"/>
    <w:rsid w:val="00B60BA9"/>
    <w:rsid w:val="00B60C25"/>
    <w:rsid w:val="00B60FAF"/>
    <w:rsid w:val="00B61501"/>
    <w:rsid w:val="00B621F3"/>
    <w:rsid w:val="00B6294D"/>
    <w:rsid w:val="00B62B8C"/>
    <w:rsid w:val="00B62C61"/>
    <w:rsid w:val="00B630FD"/>
    <w:rsid w:val="00B6323E"/>
    <w:rsid w:val="00B63539"/>
    <w:rsid w:val="00B63B00"/>
    <w:rsid w:val="00B63F4B"/>
    <w:rsid w:val="00B65A1E"/>
    <w:rsid w:val="00B65AE8"/>
    <w:rsid w:val="00B67210"/>
    <w:rsid w:val="00B7039C"/>
    <w:rsid w:val="00B703A6"/>
    <w:rsid w:val="00B70F18"/>
    <w:rsid w:val="00B713BF"/>
    <w:rsid w:val="00B727EF"/>
    <w:rsid w:val="00B72C8C"/>
    <w:rsid w:val="00B737A2"/>
    <w:rsid w:val="00B74592"/>
    <w:rsid w:val="00B7495D"/>
    <w:rsid w:val="00B74E9F"/>
    <w:rsid w:val="00B7522B"/>
    <w:rsid w:val="00B75A83"/>
    <w:rsid w:val="00B770EE"/>
    <w:rsid w:val="00B776BF"/>
    <w:rsid w:val="00B779BC"/>
    <w:rsid w:val="00B77AB9"/>
    <w:rsid w:val="00B810B8"/>
    <w:rsid w:val="00B81E5B"/>
    <w:rsid w:val="00B8329E"/>
    <w:rsid w:val="00B833B9"/>
    <w:rsid w:val="00B833D6"/>
    <w:rsid w:val="00B84435"/>
    <w:rsid w:val="00B845B7"/>
    <w:rsid w:val="00B84B99"/>
    <w:rsid w:val="00B85471"/>
    <w:rsid w:val="00B854F6"/>
    <w:rsid w:val="00B865B7"/>
    <w:rsid w:val="00B868B5"/>
    <w:rsid w:val="00B86D1E"/>
    <w:rsid w:val="00B8771F"/>
    <w:rsid w:val="00B8785A"/>
    <w:rsid w:val="00B904FC"/>
    <w:rsid w:val="00B908EF"/>
    <w:rsid w:val="00B9252B"/>
    <w:rsid w:val="00B92873"/>
    <w:rsid w:val="00B92AC5"/>
    <w:rsid w:val="00B92CB1"/>
    <w:rsid w:val="00B92F69"/>
    <w:rsid w:val="00B931ED"/>
    <w:rsid w:val="00B9428A"/>
    <w:rsid w:val="00B948F2"/>
    <w:rsid w:val="00B94ED3"/>
    <w:rsid w:val="00B94FB0"/>
    <w:rsid w:val="00B950A1"/>
    <w:rsid w:val="00B958DA"/>
    <w:rsid w:val="00B95EEB"/>
    <w:rsid w:val="00B961A5"/>
    <w:rsid w:val="00B9681A"/>
    <w:rsid w:val="00B96C61"/>
    <w:rsid w:val="00B975FE"/>
    <w:rsid w:val="00B9762E"/>
    <w:rsid w:val="00B97F01"/>
    <w:rsid w:val="00BA01C4"/>
    <w:rsid w:val="00BA02A9"/>
    <w:rsid w:val="00BA041A"/>
    <w:rsid w:val="00BA0AC6"/>
    <w:rsid w:val="00BA1075"/>
    <w:rsid w:val="00BA20BC"/>
    <w:rsid w:val="00BA30D1"/>
    <w:rsid w:val="00BA331E"/>
    <w:rsid w:val="00BA3662"/>
    <w:rsid w:val="00BA3A2F"/>
    <w:rsid w:val="00BA3B1C"/>
    <w:rsid w:val="00BA3D38"/>
    <w:rsid w:val="00BA3D88"/>
    <w:rsid w:val="00BA4EAF"/>
    <w:rsid w:val="00BA50E3"/>
    <w:rsid w:val="00BA5432"/>
    <w:rsid w:val="00BA5D07"/>
    <w:rsid w:val="00BA6D12"/>
    <w:rsid w:val="00BA6F8B"/>
    <w:rsid w:val="00BA74FA"/>
    <w:rsid w:val="00BA758B"/>
    <w:rsid w:val="00BA7921"/>
    <w:rsid w:val="00BA7AFC"/>
    <w:rsid w:val="00BA7D69"/>
    <w:rsid w:val="00BA7F28"/>
    <w:rsid w:val="00BB0551"/>
    <w:rsid w:val="00BB0B7E"/>
    <w:rsid w:val="00BB185D"/>
    <w:rsid w:val="00BB1CA0"/>
    <w:rsid w:val="00BB1D27"/>
    <w:rsid w:val="00BB28DD"/>
    <w:rsid w:val="00BB2A33"/>
    <w:rsid w:val="00BB2CC1"/>
    <w:rsid w:val="00BB3923"/>
    <w:rsid w:val="00BB4691"/>
    <w:rsid w:val="00BB482C"/>
    <w:rsid w:val="00BB4843"/>
    <w:rsid w:val="00BB5AD3"/>
    <w:rsid w:val="00BB5C89"/>
    <w:rsid w:val="00BB662C"/>
    <w:rsid w:val="00BB6C7D"/>
    <w:rsid w:val="00BB70D9"/>
    <w:rsid w:val="00BB7FB5"/>
    <w:rsid w:val="00BC07C1"/>
    <w:rsid w:val="00BC1003"/>
    <w:rsid w:val="00BC11FA"/>
    <w:rsid w:val="00BC129F"/>
    <w:rsid w:val="00BC2BCD"/>
    <w:rsid w:val="00BC3887"/>
    <w:rsid w:val="00BC4014"/>
    <w:rsid w:val="00BC442F"/>
    <w:rsid w:val="00BC480B"/>
    <w:rsid w:val="00BC5B15"/>
    <w:rsid w:val="00BC60E3"/>
    <w:rsid w:val="00BC6D24"/>
    <w:rsid w:val="00BD06BC"/>
    <w:rsid w:val="00BD1163"/>
    <w:rsid w:val="00BD16B3"/>
    <w:rsid w:val="00BD1C7F"/>
    <w:rsid w:val="00BD265D"/>
    <w:rsid w:val="00BD26A3"/>
    <w:rsid w:val="00BD36CE"/>
    <w:rsid w:val="00BD384A"/>
    <w:rsid w:val="00BD3FCA"/>
    <w:rsid w:val="00BD4A5A"/>
    <w:rsid w:val="00BD4E6B"/>
    <w:rsid w:val="00BD58F8"/>
    <w:rsid w:val="00BD6067"/>
    <w:rsid w:val="00BD63FA"/>
    <w:rsid w:val="00BD7A1D"/>
    <w:rsid w:val="00BD7FF2"/>
    <w:rsid w:val="00BE0713"/>
    <w:rsid w:val="00BE0D1E"/>
    <w:rsid w:val="00BE11D3"/>
    <w:rsid w:val="00BE1CCB"/>
    <w:rsid w:val="00BE2001"/>
    <w:rsid w:val="00BE27D3"/>
    <w:rsid w:val="00BE27FF"/>
    <w:rsid w:val="00BE3AC9"/>
    <w:rsid w:val="00BE4131"/>
    <w:rsid w:val="00BE42BE"/>
    <w:rsid w:val="00BE4B7C"/>
    <w:rsid w:val="00BE4FEB"/>
    <w:rsid w:val="00BE558F"/>
    <w:rsid w:val="00BE5E12"/>
    <w:rsid w:val="00BE6739"/>
    <w:rsid w:val="00BE6954"/>
    <w:rsid w:val="00BE6DC2"/>
    <w:rsid w:val="00BE6FC4"/>
    <w:rsid w:val="00BE70D2"/>
    <w:rsid w:val="00BE7482"/>
    <w:rsid w:val="00BE75BB"/>
    <w:rsid w:val="00BE7D0C"/>
    <w:rsid w:val="00BE7F34"/>
    <w:rsid w:val="00BF0C00"/>
    <w:rsid w:val="00BF125A"/>
    <w:rsid w:val="00BF19D1"/>
    <w:rsid w:val="00BF1B12"/>
    <w:rsid w:val="00BF1B27"/>
    <w:rsid w:val="00BF1DA3"/>
    <w:rsid w:val="00BF2805"/>
    <w:rsid w:val="00BF2EA8"/>
    <w:rsid w:val="00BF3552"/>
    <w:rsid w:val="00BF4BA0"/>
    <w:rsid w:val="00BF521C"/>
    <w:rsid w:val="00BF5692"/>
    <w:rsid w:val="00BF61D1"/>
    <w:rsid w:val="00BF6589"/>
    <w:rsid w:val="00BF6FB9"/>
    <w:rsid w:val="00BF70AF"/>
    <w:rsid w:val="00BF7789"/>
    <w:rsid w:val="00BF7B42"/>
    <w:rsid w:val="00BF7EA7"/>
    <w:rsid w:val="00C00B35"/>
    <w:rsid w:val="00C01B9A"/>
    <w:rsid w:val="00C0319D"/>
    <w:rsid w:val="00C03908"/>
    <w:rsid w:val="00C03B2E"/>
    <w:rsid w:val="00C03E55"/>
    <w:rsid w:val="00C04027"/>
    <w:rsid w:val="00C048DB"/>
    <w:rsid w:val="00C04E73"/>
    <w:rsid w:val="00C04FC6"/>
    <w:rsid w:val="00C054C9"/>
    <w:rsid w:val="00C05AB9"/>
    <w:rsid w:val="00C06229"/>
    <w:rsid w:val="00C06457"/>
    <w:rsid w:val="00C0657D"/>
    <w:rsid w:val="00C06A83"/>
    <w:rsid w:val="00C06FBB"/>
    <w:rsid w:val="00C071BF"/>
    <w:rsid w:val="00C0788B"/>
    <w:rsid w:val="00C07A68"/>
    <w:rsid w:val="00C1028E"/>
    <w:rsid w:val="00C10E07"/>
    <w:rsid w:val="00C11146"/>
    <w:rsid w:val="00C1189B"/>
    <w:rsid w:val="00C11B6C"/>
    <w:rsid w:val="00C11FA7"/>
    <w:rsid w:val="00C12160"/>
    <w:rsid w:val="00C1271E"/>
    <w:rsid w:val="00C12B0A"/>
    <w:rsid w:val="00C1314D"/>
    <w:rsid w:val="00C137A7"/>
    <w:rsid w:val="00C15C05"/>
    <w:rsid w:val="00C15DF4"/>
    <w:rsid w:val="00C1690F"/>
    <w:rsid w:val="00C16A8F"/>
    <w:rsid w:val="00C1793D"/>
    <w:rsid w:val="00C17EEF"/>
    <w:rsid w:val="00C208BC"/>
    <w:rsid w:val="00C20C4E"/>
    <w:rsid w:val="00C21584"/>
    <w:rsid w:val="00C2162D"/>
    <w:rsid w:val="00C226A6"/>
    <w:rsid w:val="00C22D83"/>
    <w:rsid w:val="00C22E1E"/>
    <w:rsid w:val="00C232DA"/>
    <w:rsid w:val="00C252BA"/>
    <w:rsid w:val="00C25AF3"/>
    <w:rsid w:val="00C25EFE"/>
    <w:rsid w:val="00C27052"/>
    <w:rsid w:val="00C27226"/>
    <w:rsid w:val="00C2737D"/>
    <w:rsid w:val="00C273FA"/>
    <w:rsid w:val="00C27CC2"/>
    <w:rsid w:val="00C30ED5"/>
    <w:rsid w:val="00C30EE9"/>
    <w:rsid w:val="00C31DAA"/>
    <w:rsid w:val="00C32630"/>
    <w:rsid w:val="00C326F6"/>
    <w:rsid w:val="00C33403"/>
    <w:rsid w:val="00C33618"/>
    <w:rsid w:val="00C33771"/>
    <w:rsid w:val="00C3382F"/>
    <w:rsid w:val="00C33846"/>
    <w:rsid w:val="00C339E5"/>
    <w:rsid w:val="00C342C4"/>
    <w:rsid w:val="00C34442"/>
    <w:rsid w:val="00C346C1"/>
    <w:rsid w:val="00C3488B"/>
    <w:rsid w:val="00C3533E"/>
    <w:rsid w:val="00C35484"/>
    <w:rsid w:val="00C35A11"/>
    <w:rsid w:val="00C36875"/>
    <w:rsid w:val="00C37D56"/>
    <w:rsid w:val="00C40355"/>
    <w:rsid w:val="00C40791"/>
    <w:rsid w:val="00C413EE"/>
    <w:rsid w:val="00C41649"/>
    <w:rsid w:val="00C4165D"/>
    <w:rsid w:val="00C41B99"/>
    <w:rsid w:val="00C41F09"/>
    <w:rsid w:val="00C4254D"/>
    <w:rsid w:val="00C42561"/>
    <w:rsid w:val="00C433D0"/>
    <w:rsid w:val="00C4379A"/>
    <w:rsid w:val="00C443C8"/>
    <w:rsid w:val="00C44E3D"/>
    <w:rsid w:val="00C44F69"/>
    <w:rsid w:val="00C45C08"/>
    <w:rsid w:val="00C45C59"/>
    <w:rsid w:val="00C46196"/>
    <w:rsid w:val="00C46E5F"/>
    <w:rsid w:val="00C47527"/>
    <w:rsid w:val="00C50B67"/>
    <w:rsid w:val="00C51719"/>
    <w:rsid w:val="00C517E6"/>
    <w:rsid w:val="00C5190E"/>
    <w:rsid w:val="00C51B41"/>
    <w:rsid w:val="00C52784"/>
    <w:rsid w:val="00C52F1D"/>
    <w:rsid w:val="00C545BC"/>
    <w:rsid w:val="00C548A7"/>
    <w:rsid w:val="00C54D9A"/>
    <w:rsid w:val="00C54DED"/>
    <w:rsid w:val="00C55409"/>
    <w:rsid w:val="00C562C6"/>
    <w:rsid w:val="00C56315"/>
    <w:rsid w:val="00C566A2"/>
    <w:rsid w:val="00C56CDA"/>
    <w:rsid w:val="00C57243"/>
    <w:rsid w:val="00C60D15"/>
    <w:rsid w:val="00C615F5"/>
    <w:rsid w:val="00C61B07"/>
    <w:rsid w:val="00C6350E"/>
    <w:rsid w:val="00C64E94"/>
    <w:rsid w:val="00C6527B"/>
    <w:rsid w:val="00C65630"/>
    <w:rsid w:val="00C656DE"/>
    <w:rsid w:val="00C65F91"/>
    <w:rsid w:val="00C6676F"/>
    <w:rsid w:val="00C67578"/>
    <w:rsid w:val="00C67EA2"/>
    <w:rsid w:val="00C72242"/>
    <w:rsid w:val="00C73455"/>
    <w:rsid w:val="00C73A91"/>
    <w:rsid w:val="00C7442E"/>
    <w:rsid w:val="00C74C89"/>
    <w:rsid w:val="00C74E2B"/>
    <w:rsid w:val="00C74FD4"/>
    <w:rsid w:val="00C7578B"/>
    <w:rsid w:val="00C75E35"/>
    <w:rsid w:val="00C75EB6"/>
    <w:rsid w:val="00C7672F"/>
    <w:rsid w:val="00C779CF"/>
    <w:rsid w:val="00C779E6"/>
    <w:rsid w:val="00C77B9C"/>
    <w:rsid w:val="00C80E03"/>
    <w:rsid w:val="00C80F8F"/>
    <w:rsid w:val="00C814AB"/>
    <w:rsid w:val="00C81AC8"/>
    <w:rsid w:val="00C82238"/>
    <w:rsid w:val="00C82D52"/>
    <w:rsid w:val="00C83341"/>
    <w:rsid w:val="00C83901"/>
    <w:rsid w:val="00C83905"/>
    <w:rsid w:val="00C83FEB"/>
    <w:rsid w:val="00C86C94"/>
    <w:rsid w:val="00C870AD"/>
    <w:rsid w:val="00C874EE"/>
    <w:rsid w:val="00C87776"/>
    <w:rsid w:val="00C87857"/>
    <w:rsid w:val="00C90B48"/>
    <w:rsid w:val="00C9216A"/>
    <w:rsid w:val="00C927C8"/>
    <w:rsid w:val="00C92C09"/>
    <w:rsid w:val="00C939CC"/>
    <w:rsid w:val="00C941F7"/>
    <w:rsid w:val="00C946AD"/>
    <w:rsid w:val="00C94D4A"/>
    <w:rsid w:val="00C94D52"/>
    <w:rsid w:val="00C94F08"/>
    <w:rsid w:val="00C94F1D"/>
    <w:rsid w:val="00C9501A"/>
    <w:rsid w:val="00C950B3"/>
    <w:rsid w:val="00C95E91"/>
    <w:rsid w:val="00C96D7C"/>
    <w:rsid w:val="00C97F52"/>
    <w:rsid w:val="00CA0101"/>
    <w:rsid w:val="00CA045A"/>
    <w:rsid w:val="00CA0777"/>
    <w:rsid w:val="00CA0FA8"/>
    <w:rsid w:val="00CA1DEA"/>
    <w:rsid w:val="00CA2306"/>
    <w:rsid w:val="00CA2F26"/>
    <w:rsid w:val="00CA3499"/>
    <w:rsid w:val="00CA3855"/>
    <w:rsid w:val="00CA4215"/>
    <w:rsid w:val="00CA45CC"/>
    <w:rsid w:val="00CA53A0"/>
    <w:rsid w:val="00CA68E7"/>
    <w:rsid w:val="00CA6FF7"/>
    <w:rsid w:val="00CB0038"/>
    <w:rsid w:val="00CB01DE"/>
    <w:rsid w:val="00CB1498"/>
    <w:rsid w:val="00CB19F7"/>
    <w:rsid w:val="00CB1AC4"/>
    <w:rsid w:val="00CB2167"/>
    <w:rsid w:val="00CB321D"/>
    <w:rsid w:val="00CB3913"/>
    <w:rsid w:val="00CB4563"/>
    <w:rsid w:val="00CB4C45"/>
    <w:rsid w:val="00CB4E03"/>
    <w:rsid w:val="00CB511D"/>
    <w:rsid w:val="00CB5738"/>
    <w:rsid w:val="00CB5C51"/>
    <w:rsid w:val="00CB6F55"/>
    <w:rsid w:val="00CB7969"/>
    <w:rsid w:val="00CC01EB"/>
    <w:rsid w:val="00CC075C"/>
    <w:rsid w:val="00CC1BF7"/>
    <w:rsid w:val="00CC218E"/>
    <w:rsid w:val="00CC2C0B"/>
    <w:rsid w:val="00CC2E01"/>
    <w:rsid w:val="00CC3C80"/>
    <w:rsid w:val="00CC45DF"/>
    <w:rsid w:val="00CC4B24"/>
    <w:rsid w:val="00CC596A"/>
    <w:rsid w:val="00CC623A"/>
    <w:rsid w:val="00CC662E"/>
    <w:rsid w:val="00CC6A91"/>
    <w:rsid w:val="00CC6DF1"/>
    <w:rsid w:val="00CC6ED1"/>
    <w:rsid w:val="00CC6F22"/>
    <w:rsid w:val="00CC721A"/>
    <w:rsid w:val="00CC7411"/>
    <w:rsid w:val="00CC750B"/>
    <w:rsid w:val="00CC77B7"/>
    <w:rsid w:val="00CD05E5"/>
    <w:rsid w:val="00CD1352"/>
    <w:rsid w:val="00CD1892"/>
    <w:rsid w:val="00CD2157"/>
    <w:rsid w:val="00CD2557"/>
    <w:rsid w:val="00CD258F"/>
    <w:rsid w:val="00CD2B27"/>
    <w:rsid w:val="00CD3315"/>
    <w:rsid w:val="00CD3446"/>
    <w:rsid w:val="00CD5360"/>
    <w:rsid w:val="00CD551E"/>
    <w:rsid w:val="00CD61DE"/>
    <w:rsid w:val="00CD6D7C"/>
    <w:rsid w:val="00CD706F"/>
    <w:rsid w:val="00CD71AA"/>
    <w:rsid w:val="00CD75F0"/>
    <w:rsid w:val="00CD7C2A"/>
    <w:rsid w:val="00CD7FCB"/>
    <w:rsid w:val="00CE04B7"/>
    <w:rsid w:val="00CE0892"/>
    <w:rsid w:val="00CE08A5"/>
    <w:rsid w:val="00CE1211"/>
    <w:rsid w:val="00CE1432"/>
    <w:rsid w:val="00CE19E5"/>
    <w:rsid w:val="00CE1C92"/>
    <w:rsid w:val="00CE379B"/>
    <w:rsid w:val="00CE4139"/>
    <w:rsid w:val="00CE5285"/>
    <w:rsid w:val="00CE56AD"/>
    <w:rsid w:val="00CE5B03"/>
    <w:rsid w:val="00CE63E2"/>
    <w:rsid w:val="00CE65E9"/>
    <w:rsid w:val="00CE6704"/>
    <w:rsid w:val="00CF0B12"/>
    <w:rsid w:val="00CF0E6B"/>
    <w:rsid w:val="00CF0EC8"/>
    <w:rsid w:val="00CF11DD"/>
    <w:rsid w:val="00CF128E"/>
    <w:rsid w:val="00CF19D5"/>
    <w:rsid w:val="00CF217E"/>
    <w:rsid w:val="00CF2280"/>
    <w:rsid w:val="00CF272A"/>
    <w:rsid w:val="00CF2759"/>
    <w:rsid w:val="00CF2B75"/>
    <w:rsid w:val="00CF406A"/>
    <w:rsid w:val="00CF40A6"/>
    <w:rsid w:val="00CF433B"/>
    <w:rsid w:val="00CF4B3E"/>
    <w:rsid w:val="00CF4BCA"/>
    <w:rsid w:val="00CF4C2F"/>
    <w:rsid w:val="00CF5167"/>
    <w:rsid w:val="00CF52A4"/>
    <w:rsid w:val="00CF5AC6"/>
    <w:rsid w:val="00CF5D04"/>
    <w:rsid w:val="00CF61EA"/>
    <w:rsid w:val="00CF6386"/>
    <w:rsid w:val="00CF67C1"/>
    <w:rsid w:val="00CF7948"/>
    <w:rsid w:val="00D012E1"/>
    <w:rsid w:val="00D015C0"/>
    <w:rsid w:val="00D01F18"/>
    <w:rsid w:val="00D021C3"/>
    <w:rsid w:val="00D024C8"/>
    <w:rsid w:val="00D024DC"/>
    <w:rsid w:val="00D026C5"/>
    <w:rsid w:val="00D02FF2"/>
    <w:rsid w:val="00D03E1E"/>
    <w:rsid w:val="00D03FA9"/>
    <w:rsid w:val="00D042A2"/>
    <w:rsid w:val="00D04A53"/>
    <w:rsid w:val="00D04B46"/>
    <w:rsid w:val="00D05124"/>
    <w:rsid w:val="00D05291"/>
    <w:rsid w:val="00D05CE6"/>
    <w:rsid w:val="00D067C4"/>
    <w:rsid w:val="00D07690"/>
    <w:rsid w:val="00D079CB"/>
    <w:rsid w:val="00D106D8"/>
    <w:rsid w:val="00D10F2D"/>
    <w:rsid w:val="00D11774"/>
    <w:rsid w:val="00D118DB"/>
    <w:rsid w:val="00D11C25"/>
    <w:rsid w:val="00D1237B"/>
    <w:rsid w:val="00D12B38"/>
    <w:rsid w:val="00D12BC5"/>
    <w:rsid w:val="00D1397B"/>
    <w:rsid w:val="00D143A9"/>
    <w:rsid w:val="00D144FF"/>
    <w:rsid w:val="00D14733"/>
    <w:rsid w:val="00D14CC0"/>
    <w:rsid w:val="00D15071"/>
    <w:rsid w:val="00D15315"/>
    <w:rsid w:val="00D16274"/>
    <w:rsid w:val="00D16601"/>
    <w:rsid w:val="00D17B4A"/>
    <w:rsid w:val="00D20D0F"/>
    <w:rsid w:val="00D20F0F"/>
    <w:rsid w:val="00D21BFB"/>
    <w:rsid w:val="00D220E0"/>
    <w:rsid w:val="00D22F4E"/>
    <w:rsid w:val="00D231BF"/>
    <w:rsid w:val="00D234A3"/>
    <w:rsid w:val="00D241AB"/>
    <w:rsid w:val="00D2536E"/>
    <w:rsid w:val="00D25486"/>
    <w:rsid w:val="00D262B0"/>
    <w:rsid w:val="00D26AC7"/>
    <w:rsid w:val="00D2742B"/>
    <w:rsid w:val="00D27656"/>
    <w:rsid w:val="00D2767B"/>
    <w:rsid w:val="00D27CD1"/>
    <w:rsid w:val="00D3063C"/>
    <w:rsid w:val="00D309F7"/>
    <w:rsid w:val="00D30A04"/>
    <w:rsid w:val="00D30AAC"/>
    <w:rsid w:val="00D30BBC"/>
    <w:rsid w:val="00D30C1A"/>
    <w:rsid w:val="00D30E48"/>
    <w:rsid w:val="00D30FF9"/>
    <w:rsid w:val="00D318B6"/>
    <w:rsid w:val="00D31AC6"/>
    <w:rsid w:val="00D31C72"/>
    <w:rsid w:val="00D31F29"/>
    <w:rsid w:val="00D333F1"/>
    <w:rsid w:val="00D33B0C"/>
    <w:rsid w:val="00D356B7"/>
    <w:rsid w:val="00D35F2F"/>
    <w:rsid w:val="00D36F0A"/>
    <w:rsid w:val="00D37369"/>
    <w:rsid w:val="00D40948"/>
    <w:rsid w:val="00D417C7"/>
    <w:rsid w:val="00D4183B"/>
    <w:rsid w:val="00D421CE"/>
    <w:rsid w:val="00D43119"/>
    <w:rsid w:val="00D4358F"/>
    <w:rsid w:val="00D445AB"/>
    <w:rsid w:val="00D450E3"/>
    <w:rsid w:val="00D45E53"/>
    <w:rsid w:val="00D4629B"/>
    <w:rsid w:val="00D46367"/>
    <w:rsid w:val="00D465D1"/>
    <w:rsid w:val="00D4785E"/>
    <w:rsid w:val="00D5020A"/>
    <w:rsid w:val="00D506E4"/>
    <w:rsid w:val="00D507C9"/>
    <w:rsid w:val="00D50E2A"/>
    <w:rsid w:val="00D511C1"/>
    <w:rsid w:val="00D512B1"/>
    <w:rsid w:val="00D51996"/>
    <w:rsid w:val="00D51A50"/>
    <w:rsid w:val="00D525E0"/>
    <w:rsid w:val="00D54236"/>
    <w:rsid w:val="00D54DBA"/>
    <w:rsid w:val="00D54E85"/>
    <w:rsid w:val="00D559B9"/>
    <w:rsid w:val="00D561B4"/>
    <w:rsid w:val="00D56469"/>
    <w:rsid w:val="00D56594"/>
    <w:rsid w:val="00D56712"/>
    <w:rsid w:val="00D570BF"/>
    <w:rsid w:val="00D57ABC"/>
    <w:rsid w:val="00D616C3"/>
    <w:rsid w:val="00D62928"/>
    <w:rsid w:val="00D647C0"/>
    <w:rsid w:val="00D64955"/>
    <w:rsid w:val="00D64AFC"/>
    <w:rsid w:val="00D662F0"/>
    <w:rsid w:val="00D66BC3"/>
    <w:rsid w:val="00D66F0B"/>
    <w:rsid w:val="00D67875"/>
    <w:rsid w:val="00D70295"/>
    <w:rsid w:val="00D70483"/>
    <w:rsid w:val="00D70854"/>
    <w:rsid w:val="00D70B22"/>
    <w:rsid w:val="00D725F2"/>
    <w:rsid w:val="00D72BCA"/>
    <w:rsid w:val="00D7314A"/>
    <w:rsid w:val="00D7344F"/>
    <w:rsid w:val="00D739F3"/>
    <w:rsid w:val="00D73B6B"/>
    <w:rsid w:val="00D73DDD"/>
    <w:rsid w:val="00D73E04"/>
    <w:rsid w:val="00D75174"/>
    <w:rsid w:val="00D760C4"/>
    <w:rsid w:val="00D76786"/>
    <w:rsid w:val="00D76900"/>
    <w:rsid w:val="00D76C5C"/>
    <w:rsid w:val="00D772C1"/>
    <w:rsid w:val="00D779C6"/>
    <w:rsid w:val="00D77A72"/>
    <w:rsid w:val="00D77E51"/>
    <w:rsid w:val="00D80964"/>
    <w:rsid w:val="00D8184A"/>
    <w:rsid w:val="00D822A5"/>
    <w:rsid w:val="00D82ABD"/>
    <w:rsid w:val="00D84444"/>
    <w:rsid w:val="00D84A6E"/>
    <w:rsid w:val="00D84F4C"/>
    <w:rsid w:val="00D85B34"/>
    <w:rsid w:val="00D85D62"/>
    <w:rsid w:val="00D861AE"/>
    <w:rsid w:val="00D867E6"/>
    <w:rsid w:val="00D86E1B"/>
    <w:rsid w:val="00D8723D"/>
    <w:rsid w:val="00D87B92"/>
    <w:rsid w:val="00D90518"/>
    <w:rsid w:val="00D90BC7"/>
    <w:rsid w:val="00D9149B"/>
    <w:rsid w:val="00D930C2"/>
    <w:rsid w:val="00D937BA"/>
    <w:rsid w:val="00D94C76"/>
    <w:rsid w:val="00D952B9"/>
    <w:rsid w:val="00D96A74"/>
    <w:rsid w:val="00D9707A"/>
    <w:rsid w:val="00D9767A"/>
    <w:rsid w:val="00D97914"/>
    <w:rsid w:val="00D97E19"/>
    <w:rsid w:val="00DA01D4"/>
    <w:rsid w:val="00DA02F9"/>
    <w:rsid w:val="00DA08B7"/>
    <w:rsid w:val="00DA14D4"/>
    <w:rsid w:val="00DA1B90"/>
    <w:rsid w:val="00DA1CB3"/>
    <w:rsid w:val="00DA3575"/>
    <w:rsid w:val="00DA3927"/>
    <w:rsid w:val="00DA3A05"/>
    <w:rsid w:val="00DA4742"/>
    <w:rsid w:val="00DA576F"/>
    <w:rsid w:val="00DA5968"/>
    <w:rsid w:val="00DA6E0E"/>
    <w:rsid w:val="00DA6EFA"/>
    <w:rsid w:val="00DA75FE"/>
    <w:rsid w:val="00DA7F7A"/>
    <w:rsid w:val="00DB0B1C"/>
    <w:rsid w:val="00DB1513"/>
    <w:rsid w:val="00DB247A"/>
    <w:rsid w:val="00DB25F9"/>
    <w:rsid w:val="00DB26C8"/>
    <w:rsid w:val="00DB33AF"/>
    <w:rsid w:val="00DB3F8F"/>
    <w:rsid w:val="00DB426A"/>
    <w:rsid w:val="00DB49D7"/>
    <w:rsid w:val="00DB4E7E"/>
    <w:rsid w:val="00DB5001"/>
    <w:rsid w:val="00DB5776"/>
    <w:rsid w:val="00DB581E"/>
    <w:rsid w:val="00DB5D11"/>
    <w:rsid w:val="00DB632A"/>
    <w:rsid w:val="00DB6FB2"/>
    <w:rsid w:val="00DB77B7"/>
    <w:rsid w:val="00DC074A"/>
    <w:rsid w:val="00DC0FD2"/>
    <w:rsid w:val="00DC24FE"/>
    <w:rsid w:val="00DC26DF"/>
    <w:rsid w:val="00DC27AE"/>
    <w:rsid w:val="00DC2B00"/>
    <w:rsid w:val="00DC3213"/>
    <w:rsid w:val="00DC3C2B"/>
    <w:rsid w:val="00DC3FB7"/>
    <w:rsid w:val="00DC5687"/>
    <w:rsid w:val="00DC601B"/>
    <w:rsid w:val="00DC6A57"/>
    <w:rsid w:val="00DC71EE"/>
    <w:rsid w:val="00DC7C27"/>
    <w:rsid w:val="00DD0265"/>
    <w:rsid w:val="00DD0296"/>
    <w:rsid w:val="00DD0319"/>
    <w:rsid w:val="00DD0FB6"/>
    <w:rsid w:val="00DD15D1"/>
    <w:rsid w:val="00DD1BA5"/>
    <w:rsid w:val="00DD1DB0"/>
    <w:rsid w:val="00DD23EF"/>
    <w:rsid w:val="00DD3BE8"/>
    <w:rsid w:val="00DD4F67"/>
    <w:rsid w:val="00DD50F9"/>
    <w:rsid w:val="00DD5C32"/>
    <w:rsid w:val="00DD60C7"/>
    <w:rsid w:val="00DD6416"/>
    <w:rsid w:val="00DD710D"/>
    <w:rsid w:val="00DD7C67"/>
    <w:rsid w:val="00DE057E"/>
    <w:rsid w:val="00DE0A46"/>
    <w:rsid w:val="00DE1717"/>
    <w:rsid w:val="00DE2455"/>
    <w:rsid w:val="00DE24EF"/>
    <w:rsid w:val="00DE263E"/>
    <w:rsid w:val="00DE2DA6"/>
    <w:rsid w:val="00DE2DAA"/>
    <w:rsid w:val="00DE312F"/>
    <w:rsid w:val="00DE4D2F"/>
    <w:rsid w:val="00DE5B51"/>
    <w:rsid w:val="00DE65CA"/>
    <w:rsid w:val="00DE6B98"/>
    <w:rsid w:val="00DE736C"/>
    <w:rsid w:val="00DE75AF"/>
    <w:rsid w:val="00DE7CBE"/>
    <w:rsid w:val="00DF0982"/>
    <w:rsid w:val="00DF09D5"/>
    <w:rsid w:val="00DF1739"/>
    <w:rsid w:val="00DF1B47"/>
    <w:rsid w:val="00DF227C"/>
    <w:rsid w:val="00DF2649"/>
    <w:rsid w:val="00DF489C"/>
    <w:rsid w:val="00DF4FAE"/>
    <w:rsid w:val="00DF5B36"/>
    <w:rsid w:val="00DF6C22"/>
    <w:rsid w:val="00DF7A75"/>
    <w:rsid w:val="00E0009B"/>
    <w:rsid w:val="00E01718"/>
    <w:rsid w:val="00E01FFF"/>
    <w:rsid w:val="00E0217F"/>
    <w:rsid w:val="00E026B0"/>
    <w:rsid w:val="00E02F71"/>
    <w:rsid w:val="00E033FA"/>
    <w:rsid w:val="00E0379C"/>
    <w:rsid w:val="00E03B4A"/>
    <w:rsid w:val="00E03DAD"/>
    <w:rsid w:val="00E0448C"/>
    <w:rsid w:val="00E04783"/>
    <w:rsid w:val="00E0521C"/>
    <w:rsid w:val="00E05B21"/>
    <w:rsid w:val="00E05CC6"/>
    <w:rsid w:val="00E060BB"/>
    <w:rsid w:val="00E06B30"/>
    <w:rsid w:val="00E079CE"/>
    <w:rsid w:val="00E07AF2"/>
    <w:rsid w:val="00E1028B"/>
    <w:rsid w:val="00E105E7"/>
    <w:rsid w:val="00E110AF"/>
    <w:rsid w:val="00E1182F"/>
    <w:rsid w:val="00E11D06"/>
    <w:rsid w:val="00E12187"/>
    <w:rsid w:val="00E12849"/>
    <w:rsid w:val="00E12961"/>
    <w:rsid w:val="00E1304A"/>
    <w:rsid w:val="00E134D4"/>
    <w:rsid w:val="00E1399F"/>
    <w:rsid w:val="00E14847"/>
    <w:rsid w:val="00E14961"/>
    <w:rsid w:val="00E14E3C"/>
    <w:rsid w:val="00E15A8E"/>
    <w:rsid w:val="00E15B1A"/>
    <w:rsid w:val="00E16CD6"/>
    <w:rsid w:val="00E17379"/>
    <w:rsid w:val="00E179AF"/>
    <w:rsid w:val="00E17C99"/>
    <w:rsid w:val="00E2003E"/>
    <w:rsid w:val="00E20741"/>
    <w:rsid w:val="00E207C7"/>
    <w:rsid w:val="00E209B6"/>
    <w:rsid w:val="00E224CC"/>
    <w:rsid w:val="00E2253B"/>
    <w:rsid w:val="00E23037"/>
    <w:rsid w:val="00E2335E"/>
    <w:rsid w:val="00E23F20"/>
    <w:rsid w:val="00E2481C"/>
    <w:rsid w:val="00E26023"/>
    <w:rsid w:val="00E263F5"/>
    <w:rsid w:val="00E263F7"/>
    <w:rsid w:val="00E26C1D"/>
    <w:rsid w:val="00E270D2"/>
    <w:rsid w:val="00E27369"/>
    <w:rsid w:val="00E273D1"/>
    <w:rsid w:val="00E2787D"/>
    <w:rsid w:val="00E30130"/>
    <w:rsid w:val="00E30A29"/>
    <w:rsid w:val="00E30C09"/>
    <w:rsid w:val="00E310DB"/>
    <w:rsid w:val="00E312C2"/>
    <w:rsid w:val="00E31493"/>
    <w:rsid w:val="00E329CB"/>
    <w:rsid w:val="00E33950"/>
    <w:rsid w:val="00E3516B"/>
    <w:rsid w:val="00E3639F"/>
    <w:rsid w:val="00E37C30"/>
    <w:rsid w:val="00E37C36"/>
    <w:rsid w:val="00E4012B"/>
    <w:rsid w:val="00E4123B"/>
    <w:rsid w:val="00E41596"/>
    <w:rsid w:val="00E41666"/>
    <w:rsid w:val="00E421E0"/>
    <w:rsid w:val="00E42451"/>
    <w:rsid w:val="00E426AD"/>
    <w:rsid w:val="00E4274E"/>
    <w:rsid w:val="00E42EB9"/>
    <w:rsid w:val="00E430A7"/>
    <w:rsid w:val="00E43A72"/>
    <w:rsid w:val="00E440CC"/>
    <w:rsid w:val="00E4432C"/>
    <w:rsid w:val="00E44393"/>
    <w:rsid w:val="00E44973"/>
    <w:rsid w:val="00E44D5D"/>
    <w:rsid w:val="00E452B5"/>
    <w:rsid w:val="00E45F25"/>
    <w:rsid w:val="00E45F5C"/>
    <w:rsid w:val="00E46162"/>
    <w:rsid w:val="00E4617E"/>
    <w:rsid w:val="00E466B2"/>
    <w:rsid w:val="00E470BF"/>
    <w:rsid w:val="00E4726D"/>
    <w:rsid w:val="00E5086B"/>
    <w:rsid w:val="00E51C35"/>
    <w:rsid w:val="00E520A4"/>
    <w:rsid w:val="00E521CD"/>
    <w:rsid w:val="00E52498"/>
    <w:rsid w:val="00E527F3"/>
    <w:rsid w:val="00E52F49"/>
    <w:rsid w:val="00E5393E"/>
    <w:rsid w:val="00E55F07"/>
    <w:rsid w:val="00E56507"/>
    <w:rsid w:val="00E57521"/>
    <w:rsid w:val="00E575C1"/>
    <w:rsid w:val="00E57E09"/>
    <w:rsid w:val="00E57E5A"/>
    <w:rsid w:val="00E601A4"/>
    <w:rsid w:val="00E6075A"/>
    <w:rsid w:val="00E60B48"/>
    <w:rsid w:val="00E6152B"/>
    <w:rsid w:val="00E61917"/>
    <w:rsid w:val="00E61C00"/>
    <w:rsid w:val="00E61CF2"/>
    <w:rsid w:val="00E630D6"/>
    <w:rsid w:val="00E63619"/>
    <w:rsid w:val="00E64B0A"/>
    <w:rsid w:val="00E65A22"/>
    <w:rsid w:val="00E66325"/>
    <w:rsid w:val="00E669D3"/>
    <w:rsid w:val="00E66AF0"/>
    <w:rsid w:val="00E67D9A"/>
    <w:rsid w:val="00E71E81"/>
    <w:rsid w:val="00E72659"/>
    <w:rsid w:val="00E72B51"/>
    <w:rsid w:val="00E72B72"/>
    <w:rsid w:val="00E72FF8"/>
    <w:rsid w:val="00E73009"/>
    <w:rsid w:val="00E73D26"/>
    <w:rsid w:val="00E73E2F"/>
    <w:rsid w:val="00E74895"/>
    <w:rsid w:val="00E75522"/>
    <w:rsid w:val="00E75902"/>
    <w:rsid w:val="00E75DD5"/>
    <w:rsid w:val="00E76194"/>
    <w:rsid w:val="00E761C2"/>
    <w:rsid w:val="00E7622A"/>
    <w:rsid w:val="00E76EDB"/>
    <w:rsid w:val="00E77AB0"/>
    <w:rsid w:val="00E77FA0"/>
    <w:rsid w:val="00E80502"/>
    <w:rsid w:val="00E80EE9"/>
    <w:rsid w:val="00E80F45"/>
    <w:rsid w:val="00E82692"/>
    <w:rsid w:val="00E82717"/>
    <w:rsid w:val="00E828C7"/>
    <w:rsid w:val="00E82E88"/>
    <w:rsid w:val="00E82FCA"/>
    <w:rsid w:val="00E833DE"/>
    <w:rsid w:val="00E83CE6"/>
    <w:rsid w:val="00E84184"/>
    <w:rsid w:val="00E8424A"/>
    <w:rsid w:val="00E843A8"/>
    <w:rsid w:val="00E848C6"/>
    <w:rsid w:val="00E849AF"/>
    <w:rsid w:val="00E85C0E"/>
    <w:rsid w:val="00E85CA7"/>
    <w:rsid w:val="00E86313"/>
    <w:rsid w:val="00E879FE"/>
    <w:rsid w:val="00E90037"/>
    <w:rsid w:val="00E9054A"/>
    <w:rsid w:val="00E9077A"/>
    <w:rsid w:val="00E9121F"/>
    <w:rsid w:val="00E916D0"/>
    <w:rsid w:val="00E920D7"/>
    <w:rsid w:val="00E9293A"/>
    <w:rsid w:val="00E93FED"/>
    <w:rsid w:val="00E9483B"/>
    <w:rsid w:val="00E94F13"/>
    <w:rsid w:val="00E951EB"/>
    <w:rsid w:val="00E95439"/>
    <w:rsid w:val="00E955AA"/>
    <w:rsid w:val="00E956B7"/>
    <w:rsid w:val="00E956DD"/>
    <w:rsid w:val="00E957C5"/>
    <w:rsid w:val="00E95869"/>
    <w:rsid w:val="00E95B60"/>
    <w:rsid w:val="00E960E2"/>
    <w:rsid w:val="00E967D0"/>
    <w:rsid w:val="00E97107"/>
    <w:rsid w:val="00E97573"/>
    <w:rsid w:val="00E97595"/>
    <w:rsid w:val="00E9782E"/>
    <w:rsid w:val="00E979C5"/>
    <w:rsid w:val="00E979EC"/>
    <w:rsid w:val="00E97B1A"/>
    <w:rsid w:val="00EA0430"/>
    <w:rsid w:val="00EA0C5F"/>
    <w:rsid w:val="00EA0FD1"/>
    <w:rsid w:val="00EA10DE"/>
    <w:rsid w:val="00EA176A"/>
    <w:rsid w:val="00EA1C95"/>
    <w:rsid w:val="00EA257D"/>
    <w:rsid w:val="00EA274E"/>
    <w:rsid w:val="00EA2CFC"/>
    <w:rsid w:val="00EA4255"/>
    <w:rsid w:val="00EA47DD"/>
    <w:rsid w:val="00EA4A38"/>
    <w:rsid w:val="00EA4ABD"/>
    <w:rsid w:val="00EA4C74"/>
    <w:rsid w:val="00EA5A94"/>
    <w:rsid w:val="00EA65E9"/>
    <w:rsid w:val="00EA6954"/>
    <w:rsid w:val="00EA6D03"/>
    <w:rsid w:val="00EA7185"/>
    <w:rsid w:val="00EA77A0"/>
    <w:rsid w:val="00EA7B8C"/>
    <w:rsid w:val="00EB0252"/>
    <w:rsid w:val="00EB0D59"/>
    <w:rsid w:val="00EB0D8D"/>
    <w:rsid w:val="00EB1162"/>
    <w:rsid w:val="00EB19BA"/>
    <w:rsid w:val="00EB1D0A"/>
    <w:rsid w:val="00EB1DC3"/>
    <w:rsid w:val="00EB2574"/>
    <w:rsid w:val="00EB280E"/>
    <w:rsid w:val="00EB3972"/>
    <w:rsid w:val="00EB3A87"/>
    <w:rsid w:val="00EB40CD"/>
    <w:rsid w:val="00EB4460"/>
    <w:rsid w:val="00EB56F8"/>
    <w:rsid w:val="00EB5D36"/>
    <w:rsid w:val="00EB5F34"/>
    <w:rsid w:val="00EB60A6"/>
    <w:rsid w:val="00EB6320"/>
    <w:rsid w:val="00EB69C6"/>
    <w:rsid w:val="00EB6FB7"/>
    <w:rsid w:val="00EC006E"/>
    <w:rsid w:val="00EC064D"/>
    <w:rsid w:val="00EC13CC"/>
    <w:rsid w:val="00EC15A3"/>
    <w:rsid w:val="00EC2179"/>
    <w:rsid w:val="00EC293F"/>
    <w:rsid w:val="00EC351E"/>
    <w:rsid w:val="00EC5206"/>
    <w:rsid w:val="00EC5A9F"/>
    <w:rsid w:val="00EC5AB8"/>
    <w:rsid w:val="00EC5AE5"/>
    <w:rsid w:val="00EC5DA3"/>
    <w:rsid w:val="00EC64C7"/>
    <w:rsid w:val="00EC65D5"/>
    <w:rsid w:val="00EC66FE"/>
    <w:rsid w:val="00EC691C"/>
    <w:rsid w:val="00EC6AD0"/>
    <w:rsid w:val="00EC6F46"/>
    <w:rsid w:val="00EC6FB5"/>
    <w:rsid w:val="00EC72DA"/>
    <w:rsid w:val="00EC7823"/>
    <w:rsid w:val="00ED045B"/>
    <w:rsid w:val="00ED0B70"/>
    <w:rsid w:val="00ED1066"/>
    <w:rsid w:val="00ED11D6"/>
    <w:rsid w:val="00ED137C"/>
    <w:rsid w:val="00ED206A"/>
    <w:rsid w:val="00ED21FC"/>
    <w:rsid w:val="00ED3403"/>
    <w:rsid w:val="00ED3C0D"/>
    <w:rsid w:val="00ED3D29"/>
    <w:rsid w:val="00ED3F90"/>
    <w:rsid w:val="00ED3FF4"/>
    <w:rsid w:val="00ED4266"/>
    <w:rsid w:val="00ED44A3"/>
    <w:rsid w:val="00ED5994"/>
    <w:rsid w:val="00ED5F19"/>
    <w:rsid w:val="00ED6278"/>
    <w:rsid w:val="00ED6318"/>
    <w:rsid w:val="00ED6599"/>
    <w:rsid w:val="00ED6A3A"/>
    <w:rsid w:val="00ED7171"/>
    <w:rsid w:val="00ED72FE"/>
    <w:rsid w:val="00EE058C"/>
    <w:rsid w:val="00EE08D0"/>
    <w:rsid w:val="00EE0D4A"/>
    <w:rsid w:val="00EE109E"/>
    <w:rsid w:val="00EE1872"/>
    <w:rsid w:val="00EE199A"/>
    <w:rsid w:val="00EE2A74"/>
    <w:rsid w:val="00EE4692"/>
    <w:rsid w:val="00EE4DEE"/>
    <w:rsid w:val="00EE58A1"/>
    <w:rsid w:val="00EE6887"/>
    <w:rsid w:val="00EE7123"/>
    <w:rsid w:val="00EF0387"/>
    <w:rsid w:val="00EF0598"/>
    <w:rsid w:val="00EF090C"/>
    <w:rsid w:val="00EF0A7A"/>
    <w:rsid w:val="00EF0E96"/>
    <w:rsid w:val="00EF1835"/>
    <w:rsid w:val="00EF1D98"/>
    <w:rsid w:val="00EF2802"/>
    <w:rsid w:val="00EF2A18"/>
    <w:rsid w:val="00EF34D3"/>
    <w:rsid w:val="00EF4335"/>
    <w:rsid w:val="00EF5350"/>
    <w:rsid w:val="00EF5C54"/>
    <w:rsid w:val="00EF608F"/>
    <w:rsid w:val="00EF6621"/>
    <w:rsid w:val="00EF6B88"/>
    <w:rsid w:val="00EF73C0"/>
    <w:rsid w:val="00EF7A8C"/>
    <w:rsid w:val="00F004F4"/>
    <w:rsid w:val="00F03397"/>
    <w:rsid w:val="00F04A64"/>
    <w:rsid w:val="00F04C59"/>
    <w:rsid w:val="00F0501B"/>
    <w:rsid w:val="00F05062"/>
    <w:rsid w:val="00F051EB"/>
    <w:rsid w:val="00F05857"/>
    <w:rsid w:val="00F075DC"/>
    <w:rsid w:val="00F07647"/>
    <w:rsid w:val="00F076D4"/>
    <w:rsid w:val="00F10596"/>
    <w:rsid w:val="00F10B27"/>
    <w:rsid w:val="00F1249E"/>
    <w:rsid w:val="00F12912"/>
    <w:rsid w:val="00F1291F"/>
    <w:rsid w:val="00F1299C"/>
    <w:rsid w:val="00F137D7"/>
    <w:rsid w:val="00F13EC7"/>
    <w:rsid w:val="00F142B8"/>
    <w:rsid w:val="00F15047"/>
    <w:rsid w:val="00F15351"/>
    <w:rsid w:val="00F161DD"/>
    <w:rsid w:val="00F16578"/>
    <w:rsid w:val="00F16886"/>
    <w:rsid w:val="00F16973"/>
    <w:rsid w:val="00F17D4E"/>
    <w:rsid w:val="00F17DEB"/>
    <w:rsid w:val="00F202B5"/>
    <w:rsid w:val="00F207D2"/>
    <w:rsid w:val="00F208C6"/>
    <w:rsid w:val="00F211B6"/>
    <w:rsid w:val="00F2126E"/>
    <w:rsid w:val="00F21C26"/>
    <w:rsid w:val="00F229FB"/>
    <w:rsid w:val="00F22F2D"/>
    <w:rsid w:val="00F23FBD"/>
    <w:rsid w:val="00F24269"/>
    <w:rsid w:val="00F243AA"/>
    <w:rsid w:val="00F245EE"/>
    <w:rsid w:val="00F24BB6"/>
    <w:rsid w:val="00F24FD3"/>
    <w:rsid w:val="00F25039"/>
    <w:rsid w:val="00F250CB"/>
    <w:rsid w:val="00F25CE1"/>
    <w:rsid w:val="00F25D58"/>
    <w:rsid w:val="00F25D7C"/>
    <w:rsid w:val="00F25D88"/>
    <w:rsid w:val="00F25DA4"/>
    <w:rsid w:val="00F25E2E"/>
    <w:rsid w:val="00F25E82"/>
    <w:rsid w:val="00F272AB"/>
    <w:rsid w:val="00F27B9D"/>
    <w:rsid w:val="00F27E08"/>
    <w:rsid w:val="00F27E2A"/>
    <w:rsid w:val="00F27EF7"/>
    <w:rsid w:val="00F27FB9"/>
    <w:rsid w:val="00F30436"/>
    <w:rsid w:val="00F3051F"/>
    <w:rsid w:val="00F311B6"/>
    <w:rsid w:val="00F312B8"/>
    <w:rsid w:val="00F3165F"/>
    <w:rsid w:val="00F31A00"/>
    <w:rsid w:val="00F31FBB"/>
    <w:rsid w:val="00F32441"/>
    <w:rsid w:val="00F32734"/>
    <w:rsid w:val="00F32DD4"/>
    <w:rsid w:val="00F33643"/>
    <w:rsid w:val="00F33693"/>
    <w:rsid w:val="00F33CFF"/>
    <w:rsid w:val="00F35195"/>
    <w:rsid w:val="00F354A4"/>
    <w:rsid w:val="00F35E72"/>
    <w:rsid w:val="00F36396"/>
    <w:rsid w:val="00F3799F"/>
    <w:rsid w:val="00F40342"/>
    <w:rsid w:val="00F4131F"/>
    <w:rsid w:val="00F424DE"/>
    <w:rsid w:val="00F42A86"/>
    <w:rsid w:val="00F42E9A"/>
    <w:rsid w:val="00F43746"/>
    <w:rsid w:val="00F43848"/>
    <w:rsid w:val="00F43D28"/>
    <w:rsid w:val="00F44302"/>
    <w:rsid w:val="00F4548C"/>
    <w:rsid w:val="00F4580C"/>
    <w:rsid w:val="00F45C55"/>
    <w:rsid w:val="00F4660E"/>
    <w:rsid w:val="00F4679A"/>
    <w:rsid w:val="00F50181"/>
    <w:rsid w:val="00F50523"/>
    <w:rsid w:val="00F50EDB"/>
    <w:rsid w:val="00F50F07"/>
    <w:rsid w:val="00F51533"/>
    <w:rsid w:val="00F515BA"/>
    <w:rsid w:val="00F51F5D"/>
    <w:rsid w:val="00F52060"/>
    <w:rsid w:val="00F5247A"/>
    <w:rsid w:val="00F525C6"/>
    <w:rsid w:val="00F52A1C"/>
    <w:rsid w:val="00F537A0"/>
    <w:rsid w:val="00F5397B"/>
    <w:rsid w:val="00F53E64"/>
    <w:rsid w:val="00F547AD"/>
    <w:rsid w:val="00F566DF"/>
    <w:rsid w:val="00F6085A"/>
    <w:rsid w:val="00F60C92"/>
    <w:rsid w:val="00F60F93"/>
    <w:rsid w:val="00F61570"/>
    <w:rsid w:val="00F61819"/>
    <w:rsid w:val="00F6263E"/>
    <w:rsid w:val="00F63556"/>
    <w:rsid w:val="00F63622"/>
    <w:rsid w:val="00F63952"/>
    <w:rsid w:val="00F63F10"/>
    <w:rsid w:val="00F6487E"/>
    <w:rsid w:val="00F66B78"/>
    <w:rsid w:val="00F67AEA"/>
    <w:rsid w:val="00F70A00"/>
    <w:rsid w:val="00F70BDC"/>
    <w:rsid w:val="00F71725"/>
    <w:rsid w:val="00F71E6E"/>
    <w:rsid w:val="00F7210C"/>
    <w:rsid w:val="00F72700"/>
    <w:rsid w:val="00F72B39"/>
    <w:rsid w:val="00F72E14"/>
    <w:rsid w:val="00F73C3C"/>
    <w:rsid w:val="00F7465A"/>
    <w:rsid w:val="00F74DDD"/>
    <w:rsid w:val="00F76855"/>
    <w:rsid w:val="00F7694A"/>
    <w:rsid w:val="00F7740E"/>
    <w:rsid w:val="00F77D19"/>
    <w:rsid w:val="00F803AF"/>
    <w:rsid w:val="00F81210"/>
    <w:rsid w:val="00F814B9"/>
    <w:rsid w:val="00F817CC"/>
    <w:rsid w:val="00F825AB"/>
    <w:rsid w:val="00F82BB1"/>
    <w:rsid w:val="00F833E5"/>
    <w:rsid w:val="00F838DA"/>
    <w:rsid w:val="00F8393B"/>
    <w:rsid w:val="00F83D9B"/>
    <w:rsid w:val="00F84665"/>
    <w:rsid w:val="00F84BD7"/>
    <w:rsid w:val="00F84F55"/>
    <w:rsid w:val="00F85663"/>
    <w:rsid w:val="00F8576B"/>
    <w:rsid w:val="00F866FA"/>
    <w:rsid w:val="00F87671"/>
    <w:rsid w:val="00F878E2"/>
    <w:rsid w:val="00F909BE"/>
    <w:rsid w:val="00F90DC0"/>
    <w:rsid w:val="00F91044"/>
    <w:rsid w:val="00F9106F"/>
    <w:rsid w:val="00F923DD"/>
    <w:rsid w:val="00F938B2"/>
    <w:rsid w:val="00F93B61"/>
    <w:rsid w:val="00F93F12"/>
    <w:rsid w:val="00F9417B"/>
    <w:rsid w:val="00F9483C"/>
    <w:rsid w:val="00F94D42"/>
    <w:rsid w:val="00F95E40"/>
    <w:rsid w:val="00F968F5"/>
    <w:rsid w:val="00F96E12"/>
    <w:rsid w:val="00F979B0"/>
    <w:rsid w:val="00FA019C"/>
    <w:rsid w:val="00FA181B"/>
    <w:rsid w:val="00FA1B4C"/>
    <w:rsid w:val="00FA25EB"/>
    <w:rsid w:val="00FA2971"/>
    <w:rsid w:val="00FA33CE"/>
    <w:rsid w:val="00FA3C46"/>
    <w:rsid w:val="00FA4F1B"/>
    <w:rsid w:val="00FA4F47"/>
    <w:rsid w:val="00FA5227"/>
    <w:rsid w:val="00FA61E0"/>
    <w:rsid w:val="00FA66E7"/>
    <w:rsid w:val="00FA6D66"/>
    <w:rsid w:val="00FA75D0"/>
    <w:rsid w:val="00FA7F63"/>
    <w:rsid w:val="00FB0293"/>
    <w:rsid w:val="00FB02E0"/>
    <w:rsid w:val="00FB03F5"/>
    <w:rsid w:val="00FB2E6B"/>
    <w:rsid w:val="00FB3892"/>
    <w:rsid w:val="00FB3BC8"/>
    <w:rsid w:val="00FB3C1C"/>
    <w:rsid w:val="00FB3E28"/>
    <w:rsid w:val="00FB42F6"/>
    <w:rsid w:val="00FB5938"/>
    <w:rsid w:val="00FB6910"/>
    <w:rsid w:val="00FB69AC"/>
    <w:rsid w:val="00FB6BED"/>
    <w:rsid w:val="00FB7469"/>
    <w:rsid w:val="00FB75A6"/>
    <w:rsid w:val="00FB7821"/>
    <w:rsid w:val="00FB7B82"/>
    <w:rsid w:val="00FB7D07"/>
    <w:rsid w:val="00FC0679"/>
    <w:rsid w:val="00FC0854"/>
    <w:rsid w:val="00FC0B72"/>
    <w:rsid w:val="00FC2605"/>
    <w:rsid w:val="00FC264C"/>
    <w:rsid w:val="00FC2786"/>
    <w:rsid w:val="00FC27D0"/>
    <w:rsid w:val="00FC3C18"/>
    <w:rsid w:val="00FC3C50"/>
    <w:rsid w:val="00FC40CC"/>
    <w:rsid w:val="00FC45CB"/>
    <w:rsid w:val="00FC57E1"/>
    <w:rsid w:val="00FC59AA"/>
    <w:rsid w:val="00FC6BD9"/>
    <w:rsid w:val="00FC6C7C"/>
    <w:rsid w:val="00FC6FFC"/>
    <w:rsid w:val="00FC70A3"/>
    <w:rsid w:val="00FC70AA"/>
    <w:rsid w:val="00FC7EC5"/>
    <w:rsid w:val="00FD0954"/>
    <w:rsid w:val="00FD0CC3"/>
    <w:rsid w:val="00FD1D05"/>
    <w:rsid w:val="00FD267C"/>
    <w:rsid w:val="00FD2956"/>
    <w:rsid w:val="00FD2B2D"/>
    <w:rsid w:val="00FD2F96"/>
    <w:rsid w:val="00FD4640"/>
    <w:rsid w:val="00FD5A7C"/>
    <w:rsid w:val="00FD5B09"/>
    <w:rsid w:val="00FD62EC"/>
    <w:rsid w:val="00FD6804"/>
    <w:rsid w:val="00FD75AA"/>
    <w:rsid w:val="00FD7AFD"/>
    <w:rsid w:val="00FE0876"/>
    <w:rsid w:val="00FE0D48"/>
    <w:rsid w:val="00FE1696"/>
    <w:rsid w:val="00FE26DD"/>
    <w:rsid w:val="00FE2B13"/>
    <w:rsid w:val="00FE344A"/>
    <w:rsid w:val="00FE35A6"/>
    <w:rsid w:val="00FE3838"/>
    <w:rsid w:val="00FE4976"/>
    <w:rsid w:val="00FE49D8"/>
    <w:rsid w:val="00FE4C50"/>
    <w:rsid w:val="00FE5242"/>
    <w:rsid w:val="00FE5482"/>
    <w:rsid w:val="00FE6569"/>
    <w:rsid w:val="00FE6E06"/>
    <w:rsid w:val="00FE6EB1"/>
    <w:rsid w:val="00FF0471"/>
    <w:rsid w:val="00FF07E1"/>
    <w:rsid w:val="00FF222B"/>
    <w:rsid w:val="00FF337A"/>
    <w:rsid w:val="00FF3475"/>
    <w:rsid w:val="00FF3AFD"/>
    <w:rsid w:val="00FF3BE2"/>
    <w:rsid w:val="00FF3E68"/>
    <w:rsid w:val="00FF60E4"/>
    <w:rsid w:val="00FF745A"/>
    <w:rsid w:val="00FF7B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A17446"/>
  <w15:docId w15:val="{F040B28C-FEA9-45DF-876F-581DBDEE3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824D89"/>
    <w:pPr>
      <w:widowControl w:val="0"/>
      <w:spacing w:before="120" w:line="360" w:lineRule="auto"/>
      <w:ind w:left="544"/>
    </w:pPr>
    <w:rPr>
      <w:snapToGrid w:val="0"/>
      <w:sz w:val="24"/>
    </w:rPr>
  </w:style>
  <w:style w:type="paragraph" w:styleId="Heading1">
    <w:name w:val="heading 1"/>
    <w:aliases w:val="Heading 1(Report Only),Chapter,Heading 1(Report Only)1,Chapter1"/>
    <w:basedOn w:val="Normal"/>
    <w:next w:val="Heading2"/>
    <w:link w:val="Heading1Char"/>
    <w:qFormat/>
    <w:pPr>
      <w:keepNext/>
      <w:numPr>
        <w:numId w:val="10"/>
      </w:numPr>
      <w:spacing w:before="360" w:after="240"/>
      <w:outlineLvl w:val="0"/>
    </w:pPr>
    <w:rPr>
      <w:b/>
      <w:kern w:val="28"/>
    </w:rPr>
  </w:style>
  <w:style w:type="paragraph" w:styleId="Heading2">
    <w:name w:val="heading 2"/>
    <w:aliases w:val="l2,H2,h21"/>
    <w:basedOn w:val="Normal"/>
    <w:next w:val="NormalIndent"/>
    <w:link w:val="Heading2Char"/>
    <w:qFormat/>
    <w:pPr>
      <w:keepNext/>
      <w:numPr>
        <w:ilvl w:val="1"/>
        <w:numId w:val="10"/>
      </w:numPr>
      <w:spacing w:before="240" w:after="120"/>
      <w:outlineLvl w:val="1"/>
    </w:pPr>
    <w:rPr>
      <w:rFonts w:ascii="Arial" w:hAnsi="Arial"/>
      <w:b/>
    </w:rPr>
  </w:style>
  <w:style w:type="paragraph" w:styleId="Heading3">
    <w:name w:val="heading 3"/>
    <w:aliases w:val="h3,h31,h31 Char"/>
    <w:basedOn w:val="Normal"/>
    <w:next w:val="Normal"/>
    <w:link w:val="Heading3Char"/>
    <w:qFormat/>
    <w:rsid w:val="00D97E19"/>
    <w:pPr>
      <w:keepNext/>
      <w:numPr>
        <w:ilvl w:val="2"/>
        <w:numId w:val="10"/>
      </w:numPr>
      <w:tabs>
        <w:tab w:val="left" w:pos="792"/>
      </w:tabs>
      <w:spacing w:before="240"/>
      <w:jc w:val="both"/>
      <w:outlineLvl w:val="2"/>
    </w:pPr>
    <w:rPr>
      <w:b/>
      <w:i/>
      <w:lang w:val="x-none" w:eastAsia="x-none"/>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
    <w:basedOn w:val="Normal"/>
    <w:next w:val="Normal"/>
    <w:link w:val="Heading4Char"/>
    <w:qFormat/>
    <w:rsid w:val="001E57E6"/>
    <w:pPr>
      <w:keepNext/>
      <w:numPr>
        <w:ilvl w:val="3"/>
        <w:numId w:val="10"/>
      </w:numPr>
      <w:spacing w:before="240" w:after="60"/>
      <w:outlineLvl w:val="3"/>
    </w:pPr>
    <w:rPr>
      <w:i/>
      <w:sz w:val="26"/>
    </w:rPr>
  </w:style>
  <w:style w:type="paragraph" w:styleId="Heading5">
    <w:name w:val="heading 5"/>
    <w:basedOn w:val="Normal"/>
    <w:next w:val="Normal"/>
    <w:link w:val="Heading5Char"/>
    <w:qFormat/>
    <w:pPr>
      <w:keepNext/>
      <w:numPr>
        <w:ilvl w:val="4"/>
        <w:numId w:val="10"/>
      </w:numPr>
      <w:jc w:val="both"/>
      <w:outlineLvl w:val="4"/>
    </w:pPr>
    <w:rPr>
      <w:b/>
    </w:rPr>
  </w:style>
  <w:style w:type="paragraph" w:styleId="Heading6">
    <w:name w:val="heading 6"/>
    <w:basedOn w:val="Normal"/>
    <w:next w:val="Normal"/>
    <w:link w:val="Heading6Char"/>
    <w:qFormat/>
    <w:pPr>
      <w:keepNext/>
      <w:numPr>
        <w:ilvl w:val="5"/>
        <w:numId w:val="10"/>
      </w:numPr>
      <w:outlineLvl w:val="5"/>
    </w:pPr>
    <w:rPr>
      <w:rFonts w:ascii=".VnTime" w:hAnsi=".VnTime"/>
      <w:b/>
      <w:i/>
      <w:sz w:val="22"/>
    </w:rPr>
  </w:style>
  <w:style w:type="paragraph" w:styleId="Heading7">
    <w:name w:val="heading 7"/>
    <w:basedOn w:val="Normal"/>
    <w:next w:val="Normal"/>
    <w:link w:val="Heading7Char"/>
    <w:qFormat/>
    <w:pPr>
      <w:keepNext/>
      <w:numPr>
        <w:ilvl w:val="6"/>
        <w:numId w:val="10"/>
      </w:numPr>
      <w:spacing w:before="60" w:after="60"/>
      <w:outlineLvl w:val="6"/>
    </w:pPr>
    <w:rPr>
      <w:rFonts w:ascii=".VnTimeH" w:hAnsi=".VnTimeH"/>
      <w:b/>
      <w:color w:val="000000"/>
      <w:sz w:val="18"/>
    </w:rPr>
  </w:style>
  <w:style w:type="paragraph" w:styleId="Heading8">
    <w:name w:val="heading 8"/>
    <w:basedOn w:val="Normal"/>
    <w:next w:val="Normal"/>
    <w:link w:val="Heading8Char"/>
    <w:qFormat/>
    <w:pPr>
      <w:keepNext/>
      <w:numPr>
        <w:ilvl w:val="7"/>
        <w:numId w:val="10"/>
      </w:numPr>
      <w:jc w:val="both"/>
      <w:outlineLvl w:val="7"/>
    </w:pPr>
    <w:rPr>
      <w:rFonts w:ascii=".VnArialH" w:hAnsi=".VnArialH"/>
      <w:b/>
    </w:rPr>
  </w:style>
  <w:style w:type="paragraph" w:styleId="Heading9">
    <w:name w:val="heading 9"/>
    <w:basedOn w:val="Normal"/>
    <w:next w:val="Normal"/>
    <w:link w:val="Heading9Char"/>
    <w:qFormat/>
    <w:pPr>
      <w:keepNext/>
      <w:numPr>
        <w:ilvl w:val="8"/>
        <w:numId w:val="10"/>
      </w:numPr>
      <w:outlineLvl w:val="8"/>
    </w:pPr>
    <w:rPr>
      <w:rFonts w:ascii=".VnArial" w:hAnsi=".Vn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autoRedefine/>
    <w:rsid w:val="00F85663"/>
    <w:pPr>
      <w:snapToGrid w:val="0"/>
      <w:ind w:left="0" w:right="11" w:firstLine="720"/>
      <w:jc w:val="both"/>
    </w:pPr>
    <w:rPr>
      <w:szCs w:val="24"/>
    </w:rPr>
  </w:style>
  <w:style w:type="paragraph" w:styleId="BodyTextIndent">
    <w:name w:val="Body Text Indent"/>
    <w:basedOn w:val="Normal"/>
    <w:link w:val="BodyTextIndentChar"/>
    <w:rPr>
      <w:rFonts w:ascii="Arial" w:hAnsi="Arial"/>
    </w:rPr>
  </w:style>
  <w:style w:type="paragraph" w:styleId="BodyTextIndent2">
    <w:name w:val="Body Text Indent 2"/>
    <w:basedOn w:val="Normal"/>
    <w:pPr>
      <w:widowControl/>
      <w:spacing w:before="0"/>
      <w:ind w:left="720"/>
    </w:pPr>
    <w:rPr>
      <w:rFonts w:ascii=".VnTime" w:hAnsi=".VnTime"/>
      <w:snapToGrid/>
    </w:rPr>
  </w:style>
  <w:style w:type="paragraph" w:styleId="Caption">
    <w:name w:val="caption"/>
    <w:aliases w:val="Picture"/>
    <w:basedOn w:val="Normal"/>
    <w:next w:val="Normal"/>
    <w:qFormat/>
    <w:pPr>
      <w:spacing w:after="120"/>
      <w:ind w:left="1440"/>
      <w:jc w:val="both"/>
    </w:pPr>
    <w:rPr>
      <w:rFonts w:ascii=".VnTime" w:hAnsi=".VnTime"/>
      <w:b/>
    </w:rPr>
  </w:style>
  <w:style w:type="paragraph" w:styleId="Footer">
    <w:name w:val="footer"/>
    <w:basedOn w:val="Normal"/>
    <w:link w:val="FooterChar"/>
    <w:uiPriority w:val="99"/>
    <w:pPr>
      <w:tabs>
        <w:tab w:val="center" w:pos="4320"/>
        <w:tab w:val="right" w:pos="8640"/>
      </w:tabs>
      <w:ind w:left="0"/>
    </w:pPr>
  </w:style>
  <w:style w:type="paragraph" w:styleId="Header">
    <w:name w:val="header"/>
    <w:basedOn w:val="Normal"/>
    <w:link w:val="HeaderChar"/>
    <w:uiPriority w:val="99"/>
    <w:pPr>
      <w:tabs>
        <w:tab w:val="center" w:pos="4320"/>
        <w:tab w:val="right" w:pos="8640"/>
      </w:tabs>
      <w:ind w:left="0"/>
    </w:pPr>
  </w:style>
  <w:style w:type="character" w:styleId="Hyperlink">
    <w:name w:val="Hyperlink"/>
    <w:uiPriority w:val="99"/>
    <w:rPr>
      <w:color w:val="0000FF"/>
      <w:sz w:val="20"/>
      <w:u w:val="single"/>
    </w:rPr>
  </w:style>
  <w:style w:type="paragraph" w:customStyle="1" w:styleId="NormalCaption">
    <w:name w:val="NormalCaption"/>
    <w:basedOn w:val="Normal"/>
    <w:pPr>
      <w:spacing w:after="120"/>
    </w:pPr>
    <w:rPr>
      <w:b/>
    </w:rPr>
  </w:style>
  <w:style w:type="paragraph" w:customStyle="1" w:styleId="NormalIndent0">
    <w:name w:val="NormalIndent"/>
    <w:basedOn w:val="Normal"/>
    <w:pPr>
      <w:widowControl/>
      <w:ind w:left="720"/>
    </w:pPr>
    <w:rPr>
      <w:rFonts w:ascii=".VnArial" w:hAnsi=".VnArial"/>
      <w:snapToGrid/>
    </w:rPr>
  </w:style>
  <w:style w:type="paragraph" w:customStyle="1" w:styleId="NormalIndex">
    <w:name w:val="NormalIndex"/>
    <w:basedOn w:val="NormalIndent0"/>
    <w:pPr>
      <w:tabs>
        <w:tab w:val="left" w:pos="360"/>
        <w:tab w:val="left" w:pos="450"/>
      </w:tabs>
      <w:spacing w:before="60" w:after="60"/>
      <w:ind w:hanging="360"/>
    </w:pPr>
  </w:style>
  <w:style w:type="character" w:styleId="PageNumber">
    <w:name w:val="page number"/>
    <w:basedOn w:val="DefaultParagraphFont"/>
  </w:style>
  <w:style w:type="paragraph" w:styleId="TOC1">
    <w:name w:val="toc 1"/>
    <w:basedOn w:val="Normal"/>
    <w:next w:val="Normal"/>
    <w:autoRedefine/>
    <w:uiPriority w:val="39"/>
    <w:qFormat/>
    <w:rsid w:val="00D14733"/>
    <w:pPr>
      <w:tabs>
        <w:tab w:val="left" w:pos="400"/>
        <w:tab w:val="right" w:leader="dot" w:pos="9357"/>
      </w:tabs>
      <w:spacing w:after="120"/>
      <w:ind w:left="0"/>
    </w:pPr>
    <w:rPr>
      <w:b/>
      <w:noProof/>
    </w:rPr>
  </w:style>
  <w:style w:type="paragraph" w:styleId="TOC2">
    <w:name w:val="toc 2"/>
    <w:basedOn w:val="Normal"/>
    <w:next w:val="Normal"/>
    <w:autoRedefine/>
    <w:uiPriority w:val="39"/>
    <w:qFormat/>
    <w:rsid w:val="00D14733"/>
    <w:pPr>
      <w:tabs>
        <w:tab w:val="left" w:pos="800"/>
        <w:tab w:val="right" w:leader="dot" w:pos="9357"/>
      </w:tabs>
      <w:spacing w:before="20" w:after="20"/>
      <w:ind w:left="202"/>
    </w:pPr>
    <w:rPr>
      <w:noProof/>
    </w:rPr>
  </w:style>
  <w:style w:type="paragraph" w:styleId="TOC3">
    <w:name w:val="toc 3"/>
    <w:basedOn w:val="Normal"/>
    <w:next w:val="Normal"/>
    <w:autoRedefine/>
    <w:uiPriority w:val="39"/>
    <w:qFormat/>
    <w:rsid w:val="00D14733"/>
    <w:pPr>
      <w:tabs>
        <w:tab w:val="left" w:pos="1200"/>
        <w:tab w:val="right" w:leader="dot" w:pos="9357"/>
      </w:tabs>
      <w:spacing w:before="20" w:after="20"/>
      <w:ind w:left="403"/>
    </w:pPr>
    <w:rPr>
      <w:i/>
      <w:noProof/>
    </w:rPr>
  </w:style>
  <w:style w:type="paragraph" w:customStyle="1" w:styleId="NH-1">
    <w:name w:val="NH-1"/>
    <w:basedOn w:val="Normal"/>
    <w:next w:val="NH-2"/>
    <w:pPr>
      <w:keepNext/>
      <w:tabs>
        <w:tab w:val="left" w:pos="360"/>
      </w:tabs>
      <w:ind w:left="360" w:hanging="360"/>
    </w:pPr>
    <w:rPr>
      <w:rFonts w:ascii=".VnArial" w:hAnsi=".VnArial"/>
      <w:b/>
    </w:rPr>
  </w:style>
  <w:style w:type="paragraph" w:customStyle="1" w:styleId="NH-2">
    <w:name w:val="NH-2"/>
    <w:basedOn w:val="Normal"/>
    <w:next w:val="NormalIndent"/>
    <w:pPr>
      <w:keepNext/>
      <w:tabs>
        <w:tab w:val="left" w:pos="720"/>
      </w:tabs>
      <w:ind w:left="360" w:hanging="360"/>
    </w:pPr>
    <w:rPr>
      <w:rFonts w:ascii=".VnArial" w:hAnsi=".VnArial"/>
      <w:b/>
    </w:rPr>
  </w:style>
  <w:style w:type="paragraph" w:customStyle="1" w:styleId="NormalText">
    <w:name w:val="NormalText"/>
    <w:basedOn w:val="Normal"/>
    <w:pPr>
      <w:ind w:left="720"/>
      <w:jc w:val="both"/>
    </w:pPr>
  </w:style>
  <w:style w:type="paragraph" w:customStyle="1" w:styleId="H5">
    <w:name w:val="H5"/>
    <w:basedOn w:val="NormalIndent"/>
    <w:next w:val="Normal"/>
    <w:pPr>
      <w:keepNext/>
    </w:pPr>
    <w:rPr>
      <w:rFonts w:ascii=".VnTime" w:hAnsi=".VnTime"/>
      <w:b/>
      <w:i/>
      <w:color w:val="800080"/>
    </w:rPr>
  </w:style>
  <w:style w:type="paragraph" w:customStyle="1" w:styleId="NormalFD">
    <w:name w:val="NormalFD"/>
    <w:basedOn w:val="Normal"/>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semiHidden/>
    <w:pPr>
      <w:spacing w:before="0"/>
      <w:ind w:left="360" w:hanging="360"/>
    </w:pPr>
    <w:rPr>
      <w:sz w:val="18"/>
    </w:rPr>
  </w:style>
  <w:style w:type="character" w:styleId="FootnoteReference">
    <w:name w:val="footnote reference"/>
    <w:semiHidden/>
    <w:rPr>
      <w:vertAlign w:val="superscript"/>
    </w:rPr>
  </w:style>
  <w:style w:type="paragraph" w:customStyle="1" w:styleId="Normal2">
    <w:name w:val="Normal 2"/>
    <w:basedOn w:val="Normal"/>
    <w:pPr>
      <w:tabs>
        <w:tab w:val="left" w:pos="360"/>
      </w:tabs>
      <w:ind w:left="360" w:hanging="360"/>
    </w:pPr>
  </w:style>
  <w:style w:type="paragraph" w:styleId="BlockText">
    <w:name w:val="Block Text"/>
    <w:basedOn w:val="Normal"/>
    <w:pPr>
      <w:tabs>
        <w:tab w:val="left" w:pos="8820"/>
      </w:tabs>
      <w:spacing w:before="0"/>
      <w:ind w:left="720" w:right="22"/>
      <w:jc w:val="both"/>
    </w:pPr>
    <w:rPr>
      <w:rFonts w:ascii=".VnTime" w:hAnsi=".VnTime"/>
    </w:rPr>
  </w:style>
  <w:style w:type="paragraph" w:styleId="TOC4">
    <w:name w:val="toc 4"/>
    <w:basedOn w:val="Normal"/>
    <w:next w:val="Normal"/>
    <w:autoRedefine/>
    <w:uiPriority w:val="39"/>
    <w:rsid w:val="006A3E70"/>
    <w:pPr>
      <w:tabs>
        <w:tab w:val="left" w:pos="1600"/>
        <w:tab w:val="right" w:leader="dot" w:pos="8280"/>
      </w:tabs>
      <w:spacing w:before="20" w:after="20"/>
      <w:ind w:left="576"/>
    </w:pPr>
    <w:rPr>
      <w:i/>
      <w:noProof/>
    </w:rPr>
  </w:style>
  <w:style w:type="paragraph" w:styleId="TOC5">
    <w:name w:val="toc 5"/>
    <w:basedOn w:val="Normal"/>
    <w:next w:val="Normal"/>
    <w:autoRedefine/>
    <w:uiPriority w:val="39"/>
    <w:pPr>
      <w:spacing w:before="0"/>
      <w:ind w:left="800"/>
    </w:pPr>
    <w:rPr>
      <w:sz w:val="18"/>
    </w:rPr>
  </w:style>
  <w:style w:type="paragraph" w:styleId="TOC6">
    <w:name w:val="toc 6"/>
    <w:basedOn w:val="Normal"/>
    <w:next w:val="Normal"/>
    <w:autoRedefine/>
    <w:uiPriority w:val="39"/>
    <w:pPr>
      <w:spacing w:before="0"/>
      <w:ind w:left="1000"/>
    </w:pPr>
    <w:rPr>
      <w:sz w:val="18"/>
    </w:rPr>
  </w:style>
  <w:style w:type="paragraph" w:styleId="TOC7">
    <w:name w:val="toc 7"/>
    <w:basedOn w:val="Normal"/>
    <w:next w:val="Normal"/>
    <w:autoRedefine/>
    <w:uiPriority w:val="39"/>
    <w:pPr>
      <w:spacing w:before="0"/>
      <w:ind w:left="1200"/>
    </w:pPr>
    <w:rPr>
      <w:sz w:val="18"/>
    </w:rPr>
  </w:style>
  <w:style w:type="paragraph" w:styleId="TOC8">
    <w:name w:val="toc 8"/>
    <w:basedOn w:val="Normal"/>
    <w:next w:val="Normal"/>
    <w:autoRedefine/>
    <w:uiPriority w:val="39"/>
    <w:pPr>
      <w:spacing w:before="0"/>
      <w:ind w:left="1400"/>
    </w:pPr>
    <w:rPr>
      <w:sz w:val="18"/>
    </w:rPr>
  </w:style>
  <w:style w:type="paragraph" w:styleId="TOC9">
    <w:name w:val="toc 9"/>
    <w:basedOn w:val="Normal"/>
    <w:next w:val="Normal"/>
    <w:autoRedefine/>
    <w:uiPriority w:val="39"/>
    <w:pPr>
      <w:spacing w:before="0"/>
      <w:ind w:left="1600"/>
    </w:pPr>
    <w:rPr>
      <w:sz w:val="18"/>
    </w:rPr>
  </w:style>
  <w:style w:type="paragraph" w:styleId="BodyText">
    <w:name w:val="Body Text"/>
    <w:basedOn w:val="Normal"/>
    <w:link w:val="BodyTextChar"/>
    <w:pPr>
      <w:keepLines/>
      <w:spacing w:before="0" w:after="120" w:line="240" w:lineRule="atLeast"/>
      <w:ind w:left="720"/>
      <w:jc w:val="both"/>
    </w:pPr>
    <w:rPr>
      <w:snapToGrid/>
      <w:szCs w:val="24"/>
      <w:lang w:val="x-none" w:eastAsia="x-none"/>
    </w:rPr>
  </w:style>
  <w:style w:type="paragraph" w:customStyle="1" w:styleId="NormalTB">
    <w:name w:val="NormalTB"/>
    <w:pPr>
      <w:widowControl w:val="0"/>
      <w:spacing w:before="120"/>
      <w:jc w:val="center"/>
    </w:pPr>
    <w:rPr>
      <w:rFonts w:ascii=".VnTime" w:hAnsi=".VnTime"/>
      <w:b/>
      <w:snapToGrid w:val="0"/>
      <w:sz w:val="22"/>
    </w:rPr>
  </w:style>
  <w:style w:type="paragraph" w:customStyle="1" w:styleId="Vidu">
    <w:name w:val="Vidu"/>
    <w:basedOn w:val="Normal"/>
    <w:pPr>
      <w:widowControl/>
      <w:numPr>
        <w:numId w:val="4"/>
      </w:numPr>
      <w:spacing w:before="0"/>
      <w:jc w:val="both"/>
    </w:pPr>
    <w:rPr>
      <w:snapToGrid/>
    </w:rPr>
  </w:style>
  <w:style w:type="paragraph" w:customStyle="1" w:styleId="Mucvidu">
    <w:name w:val="Mucvidu"/>
    <w:basedOn w:val="Vidu"/>
    <w:pPr>
      <w:numPr>
        <w:numId w:val="1"/>
      </w:numPr>
      <w:tabs>
        <w:tab w:val="clear" w:pos="360"/>
      </w:tabs>
      <w:ind w:left="1080"/>
    </w:pPr>
  </w:style>
  <w:style w:type="paragraph" w:customStyle="1" w:styleId="Tailieu">
    <w:name w:val="Tailieu"/>
    <w:basedOn w:val="Refer"/>
    <w:pPr>
      <w:numPr>
        <w:numId w:val="3"/>
      </w:numPr>
    </w:pPr>
    <w:rPr>
      <w:sz w:val="28"/>
    </w:rPr>
  </w:style>
  <w:style w:type="paragraph" w:customStyle="1" w:styleId="Refer">
    <w:name w:val="Refer"/>
    <w:basedOn w:val="Normal"/>
    <w:pPr>
      <w:widowControl/>
      <w:spacing w:before="0" w:after="120"/>
      <w:ind w:firstLine="720"/>
      <w:jc w:val="both"/>
    </w:pPr>
    <w:rPr>
      <w:snapToGrid/>
    </w:rPr>
  </w:style>
  <w:style w:type="paragraph" w:customStyle="1" w:styleId="Point">
    <w:name w:val="Point"/>
    <w:basedOn w:val="Header"/>
    <w:pPr>
      <w:widowControl/>
      <w:numPr>
        <w:numId w:val="2"/>
      </w:numPr>
      <w:tabs>
        <w:tab w:val="clear" w:pos="4320"/>
        <w:tab w:val="clear" w:pos="8640"/>
      </w:tabs>
      <w:spacing w:before="0"/>
      <w:jc w:val="both"/>
    </w:pPr>
    <w:rPr>
      <w:snapToGrid/>
    </w:rPr>
  </w:style>
  <w:style w:type="character" w:styleId="CommentReference">
    <w:name w:val="annotation reference"/>
    <w:rPr>
      <w:sz w:val="16"/>
    </w:rPr>
  </w:style>
  <w:style w:type="paragraph" w:styleId="CommentText">
    <w:name w:val="annotation text"/>
    <w:basedOn w:val="Normal"/>
    <w:link w:val="CommentTextChar"/>
    <w:rsid w:val="00421969"/>
    <w:pPr>
      <w:widowControl/>
      <w:spacing w:before="0"/>
      <w:jc w:val="both"/>
    </w:pPr>
    <w:rPr>
      <w:snapToGrid/>
    </w:rPr>
  </w:style>
  <w:style w:type="paragraph" w:customStyle="1" w:styleId="Bang">
    <w:name w:val="Bang"/>
    <w:basedOn w:val="Normal"/>
    <w:link w:val="BangChar"/>
    <w:pPr>
      <w:spacing w:before="60" w:after="60"/>
      <w:ind w:left="0"/>
      <w:jc w:val="both"/>
    </w:pPr>
    <w:rPr>
      <w:snapToGrid/>
      <w:sz w:val="18"/>
    </w:rPr>
  </w:style>
  <w:style w:type="paragraph" w:styleId="BodyText3">
    <w:name w:val="Body Text 3"/>
    <w:basedOn w:val="Normal"/>
    <w:pPr>
      <w:widowControl/>
      <w:spacing w:before="0"/>
    </w:pPr>
    <w:rPr>
      <w:rFonts w:ascii=".VnTime" w:hAnsi=".VnTime"/>
      <w:i/>
      <w:snapToGrid/>
    </w:rPr>
  </w:style>
  <w:style w:type="paragraph" w:customStyle="1" w:styleId="Content">
    <w:name w:val="Content"/>
    <w:basedOn w:val="Normal"/>
    <w:pPr>
      <w:widowControl/>
      <w:ind w:firstLine="720"/>
      <w:jc w:val="both"/>
    </w:pPr>
    <w:rPr>
      <w:rFonts w:ascii=".VnTime" w:hAnsi=".VnTime"/>
      <w:snapToGrid/>
    </w:rPr>
  </w:style>
  <w:style w:type="paragraph" w:styleId="TableofFigures">
    <w:name w:val="table of figures"/>
    <w:basedOn w:val="Normal"/>
    <w:next w:val="Normal"/>
    <w:semiHidden/>
    <w:pPr>
      <w:tabs>
        <w:tab w:val="right" w:leader="dot" w:pos="8642"/>
      </w:tabs>
      <w:spacing w:before="0"/>
      <w:ind w:left="480" w:hanging="480"/>
    </w:pPr>
    <w:rPr>
      <w:smallCaps/>
      <w:snapToGrid/>
    </w:rPr>
  </w:style>
  <w:style w:type="paragraph" w:customStyle="1" w:styleId="NormalH">
    <w:name w:val="NormalH"/>
    <w:basedOn w:val="Normal"/>
    <w:pPr>
      <w:pageBreakBefore/>
      <w:widowControl/>
      <w:tabs>
        <w:tab w:val="left" w:pos="2160"/>
        <w:tab w:val="right" w:pos="5040"/>
        <w:tab w:val="left" w:pos="5760"/>
        <w:tab w:val="right" w:pos="8640"/>
      </w:tabs>
      <w:spacing w:before="0"/>
    </w:pPr>
    <w:rPr>
      <w:rFonts w:ascii=".VnHelvetIns" w:hAnsi=".VnHelvetIns"/>
      <w:snapToGrid/>
      <w:sz w:val="32"/>
    </w:rPr>
  </w:style>
  <w:style w:type="paragraph" w:customStyle="1" w:styleId="TableCaption">
    <w:name w:val="TableCaption"/>
    <w:basedOn w:val="NormalIndent"/>
    <w:rPr>
      <w:b/>
    </w:rPr>
  </w:style>
  <w:style w:type="character" w:styleId="Strong">
    <w:name w:val="Strong"/>
    <w:uiPriority w:val="22"/>
    <w:qFormat/>
    <w:rPr>
      <w:b/>
    </w:rPr>
  </w:style>
  <w:style w:type="paragraph" w:styleId="Title">
    <w:name w:val="Title"/>
    <w:basedOn w:val="Normal"/>
    <w:link w:val="TitleChar"/>
    <w:uiPriority w:val="10"/>
    <w:qFormat/>
    <w:pPr>
      <w:spacing w:before="240" w:after="60"/>
      <w:jc w:val="center"/>
      <w:outlineLvl w:val="0"/>
    </w:pPr>
    <w:rPr>
      <w:b/>
      <w:kern w:val="28"/>
      <w:sz w:val="32"/>
    </w:rPr>
  </w:style>
  <w:style w:type="paragraph" w:customStyle="1" w:styleId="TableTitle">
    <w:name w:val="Table Title"/>
    <w:basedOn w:val="NormalIndent"/>
    <w:autoRedefine/>
    <w:pPr>
      <w:keepNext/>
      <w:numPr>
        <w:numId w:val="5"/>
      </w:numPr>
      <w:ind w:right="29"/>
      <w:jc w:val="right"/>
    </w:pPr>
  </w:style>
  <w:style w:type="paragraph" w:customStyle="1" w:styleId="Arial">
    <w:name w:val="Arial"/>
    <w:basedOn w:val="NormalIndent"/>
  </w:style>
  <w:style w:type="paragraph" w:styleId="BodyText2">
    <w:name w:val="Body Text 2"/>
    <w:basedOn w:val="Normal"/>
    <w:pPr>
      <w:ind w:left="0"/>
    </w:pPr>
  </w:style>
  <w:style w:type="paragraph" w:customStyle="1" w:styleId="NormalNV">
    <w:name w:val="NormalNV"/>
    <w:basedOn w:val="Normal"/>
    <w:pPr>
      <w:widowControl/>
      <w:tabs>
        <w:tab w:val="left" w:pos="720"/>
        <w:tab w:val="left" w:pos="2160"/>
        <w:tab w:val="right" w:leader="dot" w:pos="8640"/>
      </w:tabs>
      <w:ind w:left="0"/>
    </w:pPr>
    <w:rPr>
      <w:rFonts w:ascii=".VnTime" w:hAnsi=".VnTime"/>
      <w:lang w:val="en-GB"/>
    </w:rPr>
  </w:style>
  <w:style w:type="paragraph" w:customStyle="1" w:styleId="TableText">
    <w:name w:val="Table Text"/>
    <w:basedOn w:val="Normal"/>
    <w:pPr>
      <w:widowControl/>
      <w:spacing w:before="60" w:after="60" w:line="480" w:lineRule="auto"/>
      <w:ind w:left="0"/>
    </w:pPr>
    <w:rPr>
      <w:snapToGrid/>
    </w:rPr>
  </w:style>
  <w:style w:type="character" w:styleId="FollowedHyperlink">
    <w:name w:val="FollowedHyperlink"/>
    <w:uiPriority w:val="99"/>
    <w:rPr>
      <w:color w:val="800080"/>
      <w:u w:val="single"/>
    </w:rPr>
  </w:style>
  <w:style w:type="paragraph" w:styleId="BodyTextIndent3">
    <w:name w:val="Body Text Indent 3"/>
    <w:basedOn w:val="Normal"/>
    <w:pPr>
      <w:jc w:val="both"/>
    </w:pPr>
  </w:style>
  <w:style w:type="paragraph" w:customStyle="1" w:styleId="Table">
    <w:name w:val="Table"/>
    <w:pPr>
      <w:numPr>
        <w:numId w:val="6"/>
      </w:numPr>
      <w:tabs>
        <w:tab w:val="left" w:pos="1080"/>
      </w:tabs>
      <w:spacing w:before="60" w:after="60"/>
      <w:jc w:val="center"/>
    </w:pPr>
    <w:rPr>
      <w:noProof/>
      <w:sz w:val="24"/>
    </w:rPr>
  </w:style>
  <w:style w:type="paragraph" w:customStyle="1" w:styleId="Name">
    <w:name w:val="Name"/>
    <w:basedOn w:val="Normal"/>
    <w:pPr>
      <w:widowControl/>
      <w:ind w:left="0" w:firstLine="720"/>
      <w:jc w:val="both"/>
    </w:pPr>
    <w:rPr>
      <w:rFonts w:ascii=".VnTimeH" w:hAnsi=".VnTimeH"/>
      <w:snapToGrid/>
    </w:rPr>
  </w:style>
  <w:style w:type="paragraph" w:customStyle="1" w:styleId="Bullet1">
    <w:name w:val="Bullet1"/>
    <w:pPr>
      <w:numPr>
        <w:numId w:val="7"/>
      </w:numPr>
      <w:spacing w:after="60"/>
      <w:jc w:val="both"/>
    </w:pPr>
    <w:rPr>
      <w:noProof/>
      <w:sz w:val="24"/>
    </w:rPr>
  </w:style>
  <w:style w:type="paragraph" w:customStyle="1" w:styleId="BodyText1">
    <w:name w:val="Body Text1"/>
    <w:basedOn w:val="NormalIndent"/>
    <w:pPr>
      <w:tabs>
        <w:tab w:val="left" w:pos="1224"/>
      </w:tabs>
      <w:spacing w:before="40" w:line="300" w:lineRule="atLeast"/>
      <w:ind w:left="432"/>
    </w:pPr>
  </w:style>
  <w:style w:type="paragraph" w:customStyle="1" w:styleId="Bullet2">
    <w:name w:val="Bullet2"/>
    <w:pPr>
      <w:numPr>
        <w:numId w:val="8"/>
      </w:numPr>
      <w:spacing w:after="60"/>
      <w:jc w:val="both"/>
    </w:pPr>
    <w:rPr>
      <w:noProof/>
      <w:sz w:val="24"/>
    </w:rPr>
  </w:style>
  <w:style w:type="paragraph" w:customStyle="1" w:styleId="Tabletext0">
    <w:name w:val="Tabletext"/>
    <w:basedOn w:val="Normal"/>
    <w:pPr>
      <w:keepLines/>
      <w:spacing w:before="0" w:after="120" w:line="240" w:lineRule="atLeast"/>
      <w:ind w:left="0"/>
    </w:pPr>
    <w:rPr>
      <w:snapToGrid/>
    </w:rPr>
  </w:style>
  <w:style w:type="paragraph" w:customStyle="1" w:styleId="requirement">
    <w:name w:val="requirement"/>
    <w:basedOn w:val="Normal"/>
    <w:autoRedefine/>
    <w:pPr>
      <w:widowControl/>
      <w:tabs>
        <w:tab w:val="left" w:pos="720"/>
        <w:tab w:val="left" w:pos="1440"/>
      </w:tabs>
      <w:spacing w:before="240"/>
      <w:ind w:left="2160" w:hanging="1440"/>
      <w:jc w:val="both"/>
    </w:pPr>
    <w:rPr>
      <w:snapToGrid/>
      <w:szCs w:val="24"/>
    </w:rPr>
  </w:style>
  <w:style w:type="paragraph" w:styleId="List">
    <w:name w:val="List"/>
    <w:basedOn w:val="Normal"/>
    <w:pPr>
      <w:widowControl/>
      <w:numPr>
        <w:numId w:val="23"/>
      </w:numPr>
      <w:ind w:left="714" w:hanging="357"/>
    </w:pPr>
    <w:rPr>
      <w:snapToGrid/>
      <w:szCs w:val="24"/>
    </w:rPr>
  </w:style>
  <w:style w:type="paragraph" w:styleId="ListNumber">
    <w:name w:val="List Number"/>
    <w:pPr>
      <w:numPr>
        <w:numId w:val="9"/>
      </w:numPr>
      <w:spacing w:before="40"/>
    </w:pPr>
  </w:style>
  <w:style w:type="character" w:customStyle="1" w:styleId="docemphroman">
    <w:name w:val="docemphroman"/>
    <w:basedOn w:val="DefaultParagraphFont"/>
  </w:style>
  <w:style w:type="paragraph" w:styleId="DocumentMap">
    <w:name w:val="Document Map"/>
    <w:basedOn w:val="Normal"/>
    <w:link w:val="DocumentMapChar"/>
    <w:uiPriority w:val="99"/>
    <w:semiHidden/>
    <w:pPr>
      <w:shd w:val="clear" w:color="auto" w:fill="000080"/>
    </w:pPr>
    <w:rPr>
      <w:rFonts w:ascii="Tahoma" w:hAnsi="Tahoma" w:cs="Tahoma"/>
    </w:rPr>
  </w:style>
  <w:style w:type="paragraph" w:styleId="CommentSubject">
    <w:name w:val="annotation subject"/>
    <w:basedOn w:val="CommentText"/>
    <w:next w:val="CommentText"/>
    <w:link w:val="CommentSubjectChar"/>
    <w:uiPriority w:val="99"/>
    <w:semiHidden/>
    <w:rsid w:val="008C6AAC"/>
    <w:pPr>
      <w:widowControl w:val="0"/>
      <w:spacing w:before="120"/>
      <w:jc w:val="left"/>
    </w:pPr>
    <w:rPr>
      <w:rFonts w:ascii="Arial" w:hAnsi="Arial"/>
      <w:b/>
      <w:bCs/>
      <w:snapToGrid w:val="0"/>
    </w:rPr>
  </w:style>
  <w:style w:type="paragraph" w:styleId="BalloonText">
    <w:name w:val="Balloon Text"/>
    <w:basedOn w:val="Normal"/>
    <w:link w:val="BalloonTextChar"/>
    <w:uiPriority w:val="99"/>
    <w:semiHidden/>
    <w:rsid w:val="008C6AAC"/>
    <w:rPr>
      <w:rFonts w:ascii="Tahoma" w:hAnsi="Tahoma" w:cs="Tahoma"/>
      <w:sz w:val="16"/>
      <w:szCs w:val="16"/>
    </w:rPr>
  </w:style>
  <w:style w:type="table" w:styleId="TableGrid">
    <w:name w:val="Table Grid"/>
    <w:basedOn w:val="TableNormal"/>
    <w:uiPriority w:val="39"/>
    <w:rsid w:val="009E797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Char">
    <w:name w:val="Body Text Char"/>
    <w:link w:val="BodyText"/>
    <w:rsid w:val="00C77B9C"/>
    <w:rPr>
      <w:sz w:val="24"/>
      <w:szCs w:val="24"/>
    </w:rPr>
  </w:style>
  <w:style w:type="paragraph" w:customStyle="1" w:styleId="TableData12">
    <w:name w:val="TableData12"/>
    <w:basedOn w:val="Normal"/>
    <w:rsid w:val="006A7103"/>
    <w:pPr>
      <w:spacing w:line="312" w:lineRule="auto"/>
      <w:ind w:left="0" w:right="11"/>
      <w:jc w:val="both"/>
    </w:pPr>
    <w:rPr>
      <w:rFonts w:ascii="Verdana" w:hAnsi="Verdana"/>
      <w:sz w:val="20"/>
    </w:rPr>
  </w:style>
  <w:style w:type="paragraph" w:customStyle="1" w:styleId="TableHeader12">
    <w:name w:val="TableHeader12"/>
    <w:basedOn w:val="Normal"/>
    <w:autoRedefine/>
    <w:rsid w:val="006A7103"/>
    <w:pPr>
      <w:spacing w:line="312" w:lineRule="auto"/>
      <w:ind w:left="0"/>
      <w:jc w:val="center"/>
    </w:pPr>
    <w:rPr>
      <w:b/>
      <w:bCs/>
      <w:szCs w:val="24"/>
    </w:rPr>
  </w:style>
  <w:style w:type="character" w:customStyle="1" w:styleId="Heading3Char">
    <w:name w:val="Heading 3 Char"/>
    <w:aliases w:val="h3 Char,h31 Char1,h31 Char Char"/>
    <w:link w:val="Heading3"/>
    <w:rsid w:val="00D97E19"/>
    <w:rPr>
      <w:b/>
      <w:i/>
      <w:snapToGrid w:val="0"/>
      <w:sz w:val="24"/>
      <w:lang w:val="x-none" w:eastAsia="x-none"/>
    </w:rPr>
  </w:style>
  <w:style w:type="paragraph" w:customStyle="1" w:styleId="InfoBlue">
    <w:name w:val="InfoBlue"/>
    <w:basedOn w:val="Normal"/>
    <w:next w:val="BodyText"/>
    <w:rsid w:val="006A4925"/>
    <w:pPr>
      <w:suppressAutoHyphens/>
      <w:spacing w:before="0" w:after="120"/>
      <w:ind w:left="540"/>
      <w:jc w:val="both"/>
    </w:pPr>
    <w:rPr>
      <w:rFonts w:ascii="Arial" w:hAnsi="Arial" w:cs="Arial"/>
      <w:snapToGrid/>
      <w:color w:val="0000FF"/>
      <w:sz w:val="20"/>
      <w:lang w:eastAsia="ar-SA"/>
    </w:rPr>
  </w:style>
  <w:style w:type="paragraph" w:styleId="NormalWeb">
    <w:name w:val="Normal (Web)"/>
    <w:basedOn w:val="Normal"/>
    <w:rsid w:val="009A1F4E"/>
    <w:pPr>
      <w:widowControl/>
      <w:spacing w:before="100" w:beforeAutospacing="1" w:after="115" w:line="240" w:lineRule="auto"/>
      <w:ind w:left="0"/>
    </w:pPr>
    <w:rPr>
      <w:snapToGrid/>
      <w:szCs w:val="24"/>
    </w:rPr>
  </w:style>
  <w:style w:type="character" w:customStyle="1" w:styleId="HeaderChar">
    <w:name w:val="Header Char"/>
    <w:link w:val="Header"/>
    <w:uiPriority w:val="99"/>
    <w:rsid w:val="008F2748"/>
    <w:rPr>
      <w:snapToGrid w:val="0"/>
      <w:sz w:val="24"/>
      <w:lang w:val="en-US" w:eastAsia="en-US" w:bidi="ar-SA"/>
    </w:rPr>
  </w:style>
  <w:style w:type="character" w:customStyle="1" w:styleId="BangChar">
    <w:name w:val="Bang Char"/>
    <w:link w:val="Bang"/>
    <w:rsid w:val="008F2748"/>
    <w:rPr>
      <w:sz w:val="18"/>
      <w:lang w:val="en-US" w:eastAsia="en-US" w:bidi="ar-SA"/>
    </w:rPr>
  </w:style>
  <w:style w:type="paragraph" w:customStyle="1" w:styleId="HeadingLv1">
    <w:name w:val="Heading Lv1"/>
    <w:basedOn w:val="Normal"/>
    <w:autoRedefine/>
    <w:rsid w:val="008F2748"/>
    <w:pPr>
      <w:spacing w:before="0"/>
      <w:ind w:left="0"/>
      <w:jc w:val="center"/>
    </w:pPr>
    <w:rPr>
      <w:rFonts w:ascii="Tahoma" w:eastAsia="MS Mincho" w:hAnsi="Tahoma" w:cs="Tahoma"/>
      <w:b/>
      <w:color w:val="6E2500"/>
      <w:sz w:val="18"/>
    </w:rPr>
  </w:style>
  <w:style w:type="paragraph" w:customStyle="1" w:styleId="tvNote">
    <w:name w:val="tvNote"/>
    <w:basedOn w:val="Normal"/>
    <w:link w:val="tvNoteChar"/>
    <w:autoRedefine/>
    <w:rsid w:val="00804531"/>
    <w:pPr>
      <w:widowControl/>
      <w:spacing w:before="0" w:line="240" w:lineRule="auto"/>
      <w:ind w:left="0"/>
    </w:pPr>
    <w:rPr>
      <w:i/>
      <w:iCs/>
      <w:snapToGrid/>
      <w:color w:val="0000FF"/>
      <w:szCs w:val="24"/>
      <w:lang w:val="x-none" w:eastAsia="x-none"/>
    </w:rPr>
  </w:style>
  <w:style w:type="character" w:customStyle="1" w:styleId="tvNoteChar">
    <w:name w:val="tvNote Char"/>
    <w:link w:val="tvNote"/>
    <w:rsid w:val="00804531"/>
    <w:rPr>
      <w:i/>
      <w:iCs/>
      <w:color w:val="0000FF"/>
      <w:sz w:val="24"/>
      <w:szCs w:val="24"/>
    </w:rPr>
  </w:style>
  <w:style w:type="paragraph" w:customStyle="1" w:styleId="Sothutu-1so">
    <w:name w:val="Sothutu-1so"/>
    <w:basedOn w:val="Normal"/>
    <w:rsid w:val="00804531"/>
    <w:pPr>
      <w:widowControl/>
      <w:numPr>
        <w:numId w:val="11"/>
      </w:numPr>
      <w:spacing w:before="80" w:line="312" w:lineRule="auto"/>
      <w:jc w:val="both"/>
    </w:pPr>
    <w:rPr>
      <w:snapToGrid/>
      <w:szCs w:val="26"/>
    </w:rPr>
  </w:style>
  <w:style w:type="paragraph" w:customStyle="1" w:styleId="sonnshinhJR">
    <w:name w:val="sonns_hinhJR"/>
    <w:basedOn w:val="BodyText"/>
    <w:rsid w:val="004526EB"/>
    <w:pPr>
      <w:numPr>
        <w:numId w:val="12"/>
      </w:numPr>
      <w:spacing w:before="120"/>
      <w:jc w:val="center"/>
    </w:pPr>
    <w:rPr>
      <w:lang w:val="en-US" w:eastAsia="ar-SA"/>
    </w:rPr>
  </w:style>
  <w:style w:type="character" w:customStyle="1" w:styleId="style10">
    <w:name w:val="style1"/>
    <w:rsid w:val="004526EB"/>
  </w:style>
  <w:style w:type="character" w:customStyle="1" w:styleId="apple-style-span">
    <w:name w:val="apple-style-span"/>
    <w:rsid w:val="004526EB"/>
  </w:style>
  <w:style w:type="character" w:customStyle="1" w:styleId="style4">
    <w:name w:val="style4"/>
    <w:rsid w:val="004526EB"/>
  </w:style>
  <w:style w:type="paragraph" w:styleId="ListParagraph">
    <w:name w:val="List Paragraph"/>
    <w:aliases w:val="Norm,abc,s1"/>
    <w:basedOn w:val="Normal"/>
    <w:link w:val="ListParagraphChar"/>
    <w:uiPriority w:val="34"/>
    <w:qFormat/>
    <w:rsid w:val="004526EB"/>
    <w:pPr>
      <w:ind w:left="720"/>
    </w:pPr>
  </w:style>
  <w:style w:type="paragraph" w:styleId="HTMLPreformatted">
    <w:name w:val="HTML Preformatted"/>
    <w:basedOn w:val="Normal"/>
    <w:link w:val="HTMLPreformattedChar"/>
    <w:uiPriority w:val="99"/>
    <w:unhideWhenUsed/>
    <w:rsid w:val="001F58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pPr>
    <w:rPr>
      <w:rFonts w:ascii="Courier New" w:hAnsi="Courier New"/>
      <w:snapToGrid/>
      <w:sz w:val="20"/>
      <w:lang w:val="x-none" w:eastAsia="x-none"/>
    </w:rPr>
  </w:style>
  <w:style w:type="character" w:customStyle="1" w:styleId="HTMLPreformattedChar">
    <w:name w:val="HTML Preformatted Char"/>
    <w:link w:val="HTMLPreformatted"/>
    <w:uiPriority w:val="99"/>
    <w:rsid w:val="001F58FD"/>
    <w:rPr>
      <w:rFonts w:ascii="Courier New" w:hAnsi="Courier New" w:cs="Courier New"/>
    </w:rPr>
  </w:style>
  <w:style w:type="character" w:customStyle="1" w:styleId="required">
    <w:name w:val="required"/>
    <w:rsid w:val="00C25EFE"/>
  </w:style>
  <w:style w:type="paragraph" w:customStyle="1" w:styleId="GachH63">
    <w:name w:val="GachH63"/>
    <w:basedOn w:val="Normal"/>
    <w:rsid w:val="00C25EFE"/>
    <w:pPr>
      <w:numPr>
        <w:numId w:val="13"/>
      </w:numPr>
      <w:spacing w:line="240" w:lineRule="auto"/>
      <w:jc w:val="both"/>
    </w:pPr>
    <w:rPr>
      <w:szCs w:val="24"/>
    </w:rPr>
  </w:style>
  <w:style w:type="paragraph" w:customStyle="1" w:styleId="GachH-L063">
    <w:name w:val="GachH-L0.63"/>
    <w:basedOn w:val="Normal"/>
    <w:link w:val="GachH-L063Char"/>
    <w:rsid w:val="00C25EFE"/>
    <w:pPr>
      <w:widowControl/>
      <w:numPr>
        <w:numId w:val="14"/>
      </w:numPr>
      <w:spacing w:before="80" w:line="288" w:lineRule="auto"/>
      <w:jc w:val="both"/>
    </w:pPr>
    <w:rPr>
      <w:snapToGrid/>
      <w:szCs w:val="24"/>
      <w:lang w:val="x-none" w:eastAsia="x-none"/>
    </w:rPr>
  </w:style>
  <w:style w:type="character" w:customStyle="1" w:styleId="GachH-L063Char">
    <w:name w:val="GachH-L0.63 Char"/>
    <w:link w:val="GachH-L063"/>
    <w:rsid w:val="00C25EFE"/>
    <w:rPr>
      <w:sz w:val="24"/>
      <w:szCs w:val="24"/>
      <w:lang w:val="x-none" w:eastAsia="x-none"/>
    </w:rPr>
  </w:style>
  <w:style w:type="paragraph" w:customStyle="1" w:styleId="ChamR-L25">
    <w:name w:val="ChamR-L2.5"/>
    <w:basedOn w:val="Normal"/>
    <w:rsid w:val="00C25EFE"/>
    <w:pPr>
      <w:widowControl/>
      <w:numPr>
        <w:numId w:val="15"/>
      </w:numPr>
      <w:spacing w:before="80" w:line="288" w:lineRule="auto"/>
      <w:jc w:val="both"/>
    </w:pPr>
    <w:rPr>
      <w:snapToGrid/>
    </w:rPr>
  </w:style>
  <w:style w:type="paragraph" w:customStyle="1" w:styleId="GachH-L125">
    <w:name w:val="GachH-L1.25"/>
    <w:basedOn w:val="Normal"/>
    <w:rsid w:val="00C25EFE"/>
    <w:pPr>
      <w:widowControl/>
      <w:numPr>
        <w:numId w:val="16"/>
      </w:numPr>
      <w:spacing w:before="80" w:line="288" w:lineRule="auto"/>
      <w:jc w:val="both"/>
    </w:pPr>
    <w:rPr>
      <w:snapToGrid/>
    </w:rPr>
  </w:style>
  <w:style w:type="character" w:customStyle="1" w:styleId="style5">
    <w:name w:val="style5"/>
    <w:rsid w:val="00C25EFE"/>
  </w:style>
  <w:style w:type="character" w:customStyle="1" w:styleId="start-tag">
    <w:name w:val="start-tag"/>
    <w:rsid w:val="00C25EFE"/>
  </w:style>
  <w:style w:type="character" w:customStyle="1" w:styleId="attribute-name">
    <w:name w:val="attribute-name"/>
    <w:rsid w:val="00C25EFE"/>
  </w:style>
  <w:style w:type="character" w:customStyle="1" w:styleId="attribute-value">
    <w:name w:val="attribute-value"/>
    <w:rsid w:val="00C25EFE"/>
  </w:style>
  <w:style w:type="character" w:customStyle="1" w:styleId="end-tag">
    <w:name w:val="end-tag"/>
    <w:rsid w:val="00C25EFE"/>
  </w:style>
  <w:style w:type="table" w:customStyle="1" w:styleId="LightGrid-Accent51">
    <w:name w:val="Light Grid - Accent 51"/>
    <w:basedOn w:val="TableNormal"/>
    <w:next w:val="LightGrid-Accent5"/>
    <w:uiPriority w:val="62"/>
    <w:rsid w:val="00586309"/>
    <w:pPr>
      <w:spacing w:after="200"/>
    </w:pPr>
    <w:rPr>
      <w:rFonts w:ascii="Calibri" w:hAnsi="Calibri"/>
      <w:sz w:val="22"/>
      <w:szCs w:val="22"/>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Segoe UI" w:eastAsia="Times New Roman" w:hAnsi="Segoe U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Segoe UI" w:eastAsia="Times New Roman" w:hAnsi="Segoe U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Segoe UI" w:eastAsia="Times New Roman" w:hAnsi="Segoe UI" w:cs="Times New Roman"/>
        <w:b/>
        <w:bCs/>
      </w:rPr>
    </w:tblStylePr>
    <w:tblStylePr w:type="lastCol">
      <w:rPr>
        <w:rFonts w:ascii="Segoe UI" w:eastAsia="Times New Roman" w:hAnsi="Segoe U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5">
    <w:name w:val="Light Grid Accent 5"/>
    <w:basedOn w:val="TableNormal"/>
    <w:uiPriority w:val="62"/>
    <w:rsid w:val="00586309"/>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Times New Roman" w:eastAsia="Times New Roman" w:hAnsi="Times New Rom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Times New Roman" w:eastAsia="Times New Roman" w:hAnsi="Times New Rom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Times New Roman" w:eastAsia="Times New Roman" w:hAnsi="Times New Roman" w:cs="Times New Roman"/>
        <w:b/>
        <w:bCs/>
      </w:rPr>
    </w:tblStylePr>
    <w:tblStylePr w:type="lastCol">
      <w:rPr>
        <w:rFonts w:ascii="Times New Roman" w:eastAsia="Times New Roman" w:hAnsi="Times New Rom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customStyle="1" w:styleId="CommentTextChar">
    <w:name w:val="Comment Text Char"/>
    <w:link w:val="CommentText"/>
    <w:uiPriority w:val="99"/>
    <w:rsid w:val="004342B6"/>
    <w:rPr>
      <w:sz w:val="24"/>
    </w:rPr>
  </w:style>
  <w:style w:type="table" w:customStyle="1" w:styleId="GridTable6Colorful-Accent31">
    <w:name w:val="Grid Table 6 Colorful - Accent 31"/>
    <w:basedOn w:val="TableNormal"/>
    <w:uiPriority w:val="51"/>
    <w:rsid w:val="00120B45"/>
    <w:rPr>
      <w:rFonts w:ascii="Calibri" w:hAnsi="Calibri"/>
      <w:color w:val="7B7B7B"/>
      <w:sz w:val="22"/>
      <w:szCs w:val="22"/>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1Char">
    <w:name w:val="Heading 1 Char"/>
    <w:aliases w:val="Heading 1(Report Only) Char,Chapter Char,Heading 1(Report Only)1 Char,Chapter1 Char"/>
    <w:link w:val="Heading1"/>
    <w:rsid w:val="00414DE0"/>
    <w:rPr>
      <w:b/>
      <w:snapToGrid w:val="0"/>
      <w:kern w:val="28"/>
      <w:sz w:val="24"/>
    </w:rPr>
  </w:style>
  <w:style w:type="character" w:customStyle="1" w:styleId="Heading2Char">
    <w:name w:val="Heading 2 Char"/>
    <w:aliases w:val="l2 Char,H2 Char,h21 Char"/>
    <w:link w:val="Heading2"/>
    <w:rsid w:val="00414DE0"/>
    <w:rPr>
      <w:rFonts w:ascii="Arial" w:hAnsi="Arial"/>
      <w:b/>
      <w:snapToGrid w:val="0"/>
      <w:sz w:val="24"/>
    </w:rPr>
  </w:style>
  <w:style w:type="table" w:customStyle="1" w:styleId="GridTable1Light1">
    <w:name w:val="Grid Table 1 Light1"/>
    <w:basedOn w:val="TableNormal"/>
    <w:uiPriority w:val="46"/>
    <w:rsid w:val="00414DE0"/>
    <w:rPr>
      <w:rFonts w:ascii="Calibri" w:hAnsi="Calibri"/>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stTable2-Accent31">
    <w:name w:val="List Table 2 - Accent 31"/>
    <w:basedOn w:val="TableNormal"/>
    <w:uiPriority w:val="47"/>
    <w:rsid w:val="00414DE0"/>
    <w:rPr>
      <w:rFonts w:ascii="Calibri" w:hAnsi="Calibri"/>
      <w:sz w:val="22"/>
      <w:szCs w:val="22"/>
    </w:rPr>
    <w:tblPr>
      <w:tblStyleRowBandSize w:val="1"/>
      <w:tblStyleColBandSize w:val="1"/>
      <w:tblBorders>
        <w:top w:val="single" w:sz="4" w:space="0" w:color="C9C9C9"/>
        <w:bottom w:val="single" w:sz="4" w:space="0" w:color="C9C9C9"/>
        <w:insideH w:val="single" w:sz="4" w:space="0" w:color="C9C9C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6Colorful-Accent32">
    <w:name w:val="Grid Table 6 Colorful - Accent 32"/>
    <w:basedOn w:val="TableNormal"/>
    <w:uiPriority w:val="51"/>
    <w:rsid w:val="00414DE0"/>
    <w:rPr>
      <w:rFonts w:ascii="Calibri" w:hAnsi="Calibri"/>
      <w:color w:val="7B7B7B"/>
      <w:sz w:val="22"/>
      <w:szCs w:val="22"/>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
    <w:name w:val="Grid Table 4 - Accent 31"/>
    <w:basedOn w:val="TableNormal"/>
    <w:uiPriority w:val="49"/>
    <w:rsid w:val="00414DE0"/>
    <w:rPr>
      <w:rFonts w:ascii="Calibri" w:hAnsi="Calibri"/>
      <w:sz w:val="22"/>
      <w:szCs w:val="22"/>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2-Accent31">
    <w:name w:val="Grid Table 2 - Accent 31"/>
    <w:basedOn w:val="TableNormal"/>
    <w:uiPriority w:val="47"/>
    <w:rsid w:val="00414DE0"/>
    <w:rPr>
      <w:rFonts w:ascii="Calibri" w:hAnsi="Calibri"/>
      <w:sz w:val="22"/>
      <w:szCs w:val="22"/>
    </w:rPr>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xl63">
    <w:name w:val="xl63"/>
    <w:basedOn w:val="Normal"/>
    <w:rsid w:val="00414DE0"/>
    <w:pPr>
      <w:widowControl/>
      <w:spacing w:before="100" w:beforeAutospacing="1" w:after="100" w:afterAutospacing="1" w:line="240" w:lineRule="auto"/>
      <w:ind w:left="0"/>
    </w:pPr>
    <w:rPr>
      <w:snapToGrid/>
      <w:sz w:val="18"/>
      <w:szCs w:val="18"/>
    </w:rPr>
  </w:style>
  <w:style w:type="character" w:customStyle="1" w:styleId="BalloonTextChar">
    <w:name w:val="Balloon Text Char"/>
    <w:link w:val="BalloonText"/>
    <w:uiPriority w:val="99"/>
    <w:semiHidden/>
    <w:rsid w:val="00414DE0"/>
    <w:rPr>
      <w:rFonts w:ascii="Tahoma" w:hAnsi="Tahoma" w:cs="Tahoma"/>
      <w:snapToGrid w:val="0"/>
      <w:sz w:val="16"/>
      <w:szCs w:val="16"/>
    </w:r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link w:val="Heading4"/>
    <w:rsid w:val="001E57E6"/>
    <w:rPr>
      <w:i/>
      <w:snapToGrid w:val="0"/>
      <w:sz w:val="26"/>
    </w:rPr>
  </w:style>
  <w:style w:type="character" w:customStyle="1" w:styleId="Heading5Char">
    <w:name w:val="Heading 5 Char"/>
    <w:link w:val="Heading5"/>
    <w:rsid w:val="00414DE0"/>
    <w:rPr>
      <w:b/>
      <w:snapToGrid w:val="0"/>
      <w:sz w:val="24"/>
    </w:rPr>
  </w:style>
  <w:style w:type="character" w:customStyle="1" w:styleId="Heading6Char">
    <w:name w:val="Heading 6 Char"/>
    <w:link w:val="Heading6"/>
    <w:rsid w:val="00414DE0"/>
    <w:rPr>
      <w:rFonts w:ascii=".VnTime" w:hAnsi=".VnTime"/>
      <w:b/>
      <w:i/>
      <w:snapToGrid w:val="0"/>
      <w:sz w:val="22"/>
    </w:rPr>
  </w:style>
  <w:style w:type="character" w:customStyle="1" w:styleId="Heading7Char">
    <w:name w:val="Heading 7 Char"/>
    <w:link w:val="Heading7"/>
    <w:rsid w:val="00414DE0"/>
    <w:rPr>
      <w:rFonts w:ascii=".VnTimeH" w:hAnsi=".VnTimeH"/>
      <w:b/>
      <w:snapToGrid w:val="0"/>
      <w:color w:val="000000"/>
      <w:sz w:val="18"/>
    </w:rPr>
  </w:style>
  <w:style w:type="character" w:customStyle="1" w:styleId="Heading8Char">
    <w:name w:val="Heading 8 Char"/>
    <w:link w:val="Heading8"/>
    <w:rsid w:val="00414DE0"/>
    <w:rPr>
      <w:rFonts w:ascii=".VnArialH" w:hAnsi=".VnArialH"/>
      <w:b/>
      <w:snapToGrid w:val="0"/>
      <w:sz w:val="24"/>
    </w:rPr>
  </w:style>
  <w:style w:type="character" w:customStyle="1" w:styleId="Heading9Char">
    <w:name w:val="Heading 9 Char"/>
    <w:link w:val="Heading9"/>
    <w:rsid w:val="00414DE0"/>
    <w:rPr>
      <w:rFonts w:ascii=".VnArial" w:hAnsi=".VnArial"/>
      <w:b/>
      <w:snapToGrid w:val="0"/>
      <w:sz w:val="24"/>
    </w:rPr>
  </w:style>
  <w:style w:type="character" w:customStyle="1" w:styleId="TitleChar">
    <w:name w:val="Title Char"/>
    <w:link w:val="Title"/>
    <w:uiPriority w:val="10"/>
    <w:rsid w:val="00414DE0"/>
    <w:rPr>
      <w:b/>
      <w:snapToGrid w:val="0"/>
      <w:kern w:val="28"/>
      <w:sz w:val="32"/>
    </w:rPr>
  </w:style>
  <w:style w:type="paragraph" w:styleId="Subtitle">
    <w:name w:val="Subtitle"/>
    <w:basedOn w:val="Normal"/>
    <w:next w:val="Normal"/>
    <w:link w:val="SubtitleChar"/>
    <w:uiPriority w:val="11"/>
    <w:qFormat/>
    <w:rsid w:val="00414DE0"/>
    <w:pPr>
      <w:widowControl/>
      <w:spacing w:before="0" w:after="600" w:line="276" w:lineRule="auto"/>
      <w:ind w:left="0"/>
    </w:pPr>
    <w:rPr>
      <w:rFonts w:ascii="Calibri Light" w:hAnsi="Calibri Light"/>
      <w:i/>
      <w:iCs/>
      <w:snapToGrid/>
      <w:spacing w:val="13"/>
      <w:szCs w:val="24"/>
    </w:rPr>
  </w:style>
  <w:style w:type="character" w:customStyle="1" w:styleId="SubtitleChar">
    <w:name w:val="Subtitle Char"/>
    <w:link w:val="Subtitle"/>
    <w:uiPriority w:val="11"/>
    <w:rsid w:val="00414DE0"/>
    <w:rPr>
      <w:rFonts w:ascii="Calibri Light" w:hAnsi="Calibri Light"/>
      <w:i/>
      <w:iCs/>
      <w:spacing w:val="13"/>
      <w:sz w:val="24"/>
      <w:szCs w:val="24"/>
    </w:rPr>
  </w:style>
  <w:style w:type="character" w:styleId="Emphasis">
    <w:name w:val="Emphasis"/>
    <w:uiPriority w:val="20"/>
    <w:qFormat/>
    <w:rsid w:val="00414DE0"/>
    <w:rPr>
      <w:b/>
      <w:bCs/>
      <w:i/>
      <w:iCs/>
      <w:spacing w:val="10"/>
      <w:bdr w:val="none" w:sz="0" w:space="0" w:color="auto"/>
      <w:shd w:val="clear" w:color="auto" w:fill="auto"/>
    </w:rPr>
  </w:style>
  <w:style w:type="paragraph" w:styleId="NoSpacing">
    <w:name w:val="No Spacing"/>
    <w:basedOn w:val="Normal"/>
    <w:link w:val="NoSpacingChar"/>
    <w:uiPriority w:val="1"/>
    <w:qFormat/>
    <w:rsid w:val="00414DE0"/>
    <w:pPr>
      <w:widowControl/>
      <w:spacing w:before="0" w:line="240" w:lineRule="auto"/>
      <w:ind w:left="0"/>
    </w:pPr>
    <w:rPr>
      <w:rFonts w:ascii="Calibri" w:hAnsi="Calibri"/>
      <w:snapToGrid/>
      <w:sz w:val="22"/>
      <w:szCs w:val="22"/>
    </w:rPr>
  </w:style>
  <w:style w:type="paragraph" w:styleId="Quote">
    <w:name w:val="Quote"/>
    <w:basedOn w:val="Normal"/>
    <w:next w:val="Normal"/>
    <w:link w:val="QuoteChar"/>
    <w:uiPriority w:val="29"/>
    <w:qFormat/>
    <w:rsid w:val="00414DE0"/>
    <w:pPr>
      <w:widowControl/>
      <w:spacing w:before="200" w:line="276" w:lineRule="auto"/>
      <w:ind w:left="360" w:right="360"/>
    </w:pPr>
    <w:rPr>
      <w:rFonts w:ascii="Calibri" w:hAnsi="Calibri"/>
      <w:i/>
      <w:iCs/>
      <w:snapToGrid/>
      <w:sz w:val="22"/>
      <w:szCs w:val="22"/>
    </w:rPr>
  </w:style>
  <w:style w:type="character" w:customStyle="1" w:styleId="QuoteChar">
    <w:name w:val="Quote Char"/>
    <w:link w:val="Quote"/>
    <w:uiPriority w:val="29"/>
    <w:rsid w:val="00414DE0"/>
    <w:rPr>
      <w:rFonts w:ascii="Calibri" w:hAnsi="Calibri"/>
      <w:i/>
      <w:iCs/>
      <w:sz w:val="22"/>
      <w:szCs w:val="22"/>
    </w:rPr>
  </w:style>
  <w:style w:type="paragraph" w:styleId="IntenseQuote">
    <w:name w:val="Intense Quote"/>
    <w:basedOn w:val="Normal"/>
    <w:next w:val="Normal"/>
    <w:link w:val="IntenseQuoteChar"/>
    <w:uiPriority w:val="30"/>
    <w:qFormat/>
    <w:rsid w:val="00414DE0"/>
    <w:pPr>
      <w:widowControl/>
      <w:pBdr>
        <w:bottom w:val="single" w:sz="4" w:space="1" w:color="auto"/>
      </w:pBdr>
      <w:spacing w:before="200" w:after="280" w:line="276" w:lineRule="auto"/>
      <w:ind w:left="1008" w:right="1152"/>
      <w:jc w:val="both"/>
    </w:pPr>
    <w:rPr>
      <w:rFonts w:ascii="Calibri" w:hAnsi="Calibri"/>
      <w:b/>
      <w:bCs/>
      <w:i/>
      <w:iCs/>
      <w:snapToGrid/>
      <w:sz w:val="22"/>
      <w:szCs w:val="22"/>
    </w:rPr>
  </w:style>
  <w:style w:type="character" w:customStyle="1" w:styleId="IntenseQuoteChar">
    <w:name w:val="Intense Quote Char"/>
    <w:link w:val="IntenseQuote"/>
    <w:uiPriority w:val="30"/>
    <w:rsid w:val="00414DE0"/>
    <w:rPr>
      <w:rFonts w:ascii="Calibri" w:hAnsi="Calibri"/>
      <w:b/>
      <w:bCs/>
      <w:i/>
      <w:iCs/>
      <w:sz w:val="22"/>
      <w:szCs w:val="22"/>
    </w:rPr>
  </w:style>
  <w:style w:type="character" w:styleId="SubtleEmphasis">
    <w:name w:val="Subtle Emphasis"/>
    <w:uiPriority w:val="19"/>
    <w:qFormat/>
    <w:rsid w:val="00414DE0"/>
    <w:rPr>
      <w:i/>
      <w:iCs/>
    </w:rPr>
  </w:style>
  <w:style w:type="character" w:styleId="IntenseEmphasis">
    <w:name w:val="Intense Emphasis"/>
    <w:uiPriority w:val="21"/>
    <w:qFormat/>
    <w:rsid w:val="00414DE0"/>
    <w:rPr>
      <w:b/>
      <w:bCs/>
    </w:rPr>
  </w:style>
  <w:style w:type="character" w:styleId="SubtleReference">
    <w:name w:val="Subtle Reference"/>
    <w:uiPriority w:val="31"/>
    <w:qFormat/>
    <w:rsid w:val="00414DE0"/>
    <w:rPr>
      <w:smallCaps/>
    </w:rPr>
  </w:style>
  <w:style w:type="character" w:styleId="IntenseReference">
    <w:name w:val="Intense Reference"/>
    <w:uiPriority w:val="32"/>
    <w:qFormat/>
    <w:rsid w:val="00414DE0"/>
    <w:rPr>
      <w:smallCaps/>
      <w:spacing w:val="5"/>
      <w:u w:val="single"/>
    </w:rPr>
  </w:style>
  <w:style w:type="character" w:styleId="BookTitle">
    <w:name w:val="Book Title"/>
    <w:uiPriority w:val="33"/>
    <w:qFormat/>
    <w:rsid w:val="00414DE0"/>
    <w:rPr>
      <w:i/>
      <w:iCs/>
      <w:smallCaps/>
      <w:spacing w:val="5"/>
    </w:rPr>
  </w:style>
  <w:style w:type="paragraph" w:styleId="TOCHeading">
    <w:name w:val="TOC Heading"/>
    <w:basedOn w:val="Heading1"/>
    <w:next w:val="Normal"/>
    <w:uiPriority w:val="39"/>
    <w:unhideWhenUsed/>
    <w:qFormat/>
    <w:rsid w:val="00414DE0"/>
    <w:pPr>
      <w:keepNext w:val="0"/>
      <w:widowControl/>
      <w:numPr>
        <w:numId w:val="0"/>
      </w:numPr>
      <w:tabs>
        <w:tab w:val="num" w:pos="360"/>
      </w:tabs>
      <w:spacing w:before="480" w:after="0" w:line="276" w:lineRule="auto"/>
      <w:ind w:left="360" w:hanging="360"/>
      <w:contextualSpacing/>
      <w:outlineLvl w:val="9"/>
    </w:pPr>
    <w:rPr>
      <w:rFonts w:ascii="Calibri Light" w:hAnsi="Calibri Light"/>
      <w:bCs/>
      <w:snapToGrid/>
      <w:kern w:val="0"/>
      <w:sz w:val="28"/>
      <w:szCs w:val="28"/>
      <w:lang w:bidi="en-US"/>
    </w:rPr>
  </w:style>
  <w:style w:type="table" w:styleId="LightGrid-Accent3">
    <w:name w:val="Light Grid Accent 3"/>
    <w:basedOn w:val="TableNormal"/>
    <w:uiPriority w:val="62"/>
    <w:rsid w:val="00414DE0"/>
    <w:rPr>
      <w:rFonts w:ascii="Calibri" w:hAnsi="Calibri"/>
      <w:sz w:val="22"/>
      <w:szCs w:val="22"/>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Disco 2000" w:eastAsia="Times New Roman" w:hAnsi="Disco 2000"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Disco 2000" w:eastAsia="Times New Roman" w:hAnsi="Disco 2000"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Disco 2000" w:eastAsia="Times New Roman" w:hAnsi="Disco 2000" w:cs="Times New Roman"/>
        <w:b/>
        <w:bCs/>
      </w:rPr>
    </w:tblStylePr>
    <w:tblStylePr w:type="lastCol">
      <w:rPr>
        <w:rFonts w:ascii="Disco 2000" w:eastAsia="Times New Roman" w:hAnsi="Disco 2000"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character" w:customStyle="1" w:styleId="com-ibm-rdm-editor-embeddedresourcedecorator">
    <w:name w:val="com-ibm-rdm-editor-embeddedresourcedecorator"/>
    <w:rsid w:val="00414DE0"/>
  </w:style>
  <w:style w:type="character" w:customStyle="1" w:styleId="NoSpacingChar">
    <w:name w:val="No Spacing Char"/>
    <w:link w:val="NoSpacing"/>
    <w:uiPriority w:val="1"/>
    <w:rsid w:val="00414DE0"/>
    <w:rPr>
      <w:rFonts w:ascii="Calibri" w:hAnsi="Calibri"/>
      <w:sz w:val="22"/>
      <w:szCs w:val="22"/>
    </w:rPr>
  </w:style>
  <w:style w:type="character" w:customStyle="1" w:styleId="BodyTextIndentChar">
    <w:name w:val="Body Text Indent Char"/>
    <w:link w:val="BodyTextIndent"/>
    <w:rsid w:val="00414DE0"/>
    <w:rPr>
      <w:rFonts w:ascii="Arial" w:hAnsi="Arial"/>
      <w:snapToGrid w:val="0"/>
      <w:sz w:val="24"/>
    </w:rPr>
  </w:style>
  <w:style w:type="character" w:customStyle="1" w:styleId="FooterChar">
    <w:name w:val="Footer Char"/>
    <w:link w:val="Footer"/>
    <w:uiPriority w:val="99"/>
    <w:rsid w:val="00414DE0"/>
    <w:rPr>
      <w:snapToGrid w:val="0"/>
      <w:sz w:val="24"/>
    </w:rPr>
  </w:style>
  <w:style w:type="character" w:customStyle="1" w:styleId="z-label">
    <w:name w:val="z-label"/>
    <w:rsid w:val="00D35F2F"/>
  </w:style>
  <w:style w:type="table" w:customStyle="1" w:styleId="LightGrid-Accent31">
    <w:name w:val="Light Grid - Accent 31"/>
    <w:basedOn w:val="TableNormal"/>
    <w:next w:val="LightGrid-Accent3"/>
    <w:uiPriority w:val="62"/>
    <w:rsid w:val="000E219A"/>
    <w:rPr>
      <w:rFonts w:ascii="Calibri" w:hAnsi="Calibri"/>
      <w:sz w:val="22"/>
      <w:szCs w:val="22"/>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Light" w:eastAsia="Times New Roman" w:hAnsi="Calibri Ligh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customStyle="1" w:styleId="Indent2">
    <w:name w:val="Indent2"/>
    <w:basedOn w:val="Normal"/>
    <w:autoRedefine/>
    <w:rsid w:val="000E219A"/>
    <w:pPr>
      <w:keepNext/>
      <w:widowControl/>
      <w:numPr>
        <w:numId w:val="17"/>
      </w:numPr>
      <w:tabs>
        <w:tab w:val="left" w:pos="1650"/>
      </w:tabs>
      <w:spacing w:line="240" w:lineRule="auto"/>
      <w:jc w:val="both"/>
    </w:pPr>
    <w:rPr>
      <w:rFonts w:ascii=".VnTime" w:hAnsi=".VnTime"/>
      <w:snapToGrid/>
    </w:rPr>
  </w:style>
  <w:style w:type="character" w:customStyle="1" w:styleId="StyleNormalIndentChar1NormalIndentChar1CharCharNormalInde">
    <w:name w:val="Style Normal Indent Char1Normal Indent Char1 Char CharNormal Inde..."/>
    <w:rsid w:val="000E219A"/>
    <w:rPr>
      <w:rFonts w:ascii="Times New Roman" w:hAnsi="Times New Roman"/>
      <w:sz w:val="26"/>
      <w:szCs w:val="26"/>
      <w:lang w:val="en-US" w:eastAsia="en-US" w:bidi="ar-SA"/>
    </w:rPr>
  </w:style>
  <w:style w:type="character" w:customStyle="1" w:styleId="CommentSubjectChar">
    <w:name w:val="Comment Subject Char"/>
    <w:link w:val="CommentSubject"/>
    <w:uiPriority w:val="99"/>
    <w:semiHidden/>
    <w:rsid w:val="000E219A"/>
    <w:rPr>
      <w:rFonts w:ascii="Arial" w:hAnsi="Arial"/>
      <w:b/>
      <w:bCs/>
      <w:snapToGrid w:val="0"/>
      <w:sz w:val="24"/>
    </w:rPr>
  </w:style>
  <w:style w:type="paragraph" w:styleId="Revision">
    <w:name w:val="Revision"/>
    <w:hidden/>
    <w:uiPriority w:val="99"/>
    <w:semiHidden/>
    <w:rsid w:val="000E219A"/>
    <w:rPr>
      <w:rFonts w:ascii="Calibri" w:eastAsia="Calibri" w:hAnsi="Calibri"/>
      <w:sz w:val="22"/>
      <w:szCs w:val="22"/>
    </w:rPr>
  </w:style>
  <w:style w:type="numbering" w:customStyle="1" w:styleId="Style1">
    <w:name w:val="Style1"/>
    <w:uiPriority w:val="99"/>
    <w:rsid w:val="000E219A"/>
    <w:pPr>
      <w:numPr>
        <w:numId w:val="18"/>
      </w:numPr>
    </w:pPr>
  </w:style>
  <w:style w:type="table" w:customStyle="1" w:styleId="LightShading-Accent11">
    <w:name w:val="Light Shading - Accent 11"/>
    <w:basedOn w:val="TableNormal"/>
    <w:uiPriority w:val="60"/>
    <w:rsid w:val="000E219A"/>
    <w:rPr>
      <w:rFonts w:ascii="Calibri" w:eastAsia="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Indent20">
    <w:name w:val="Indent 2"/>
    <w:basedOn w:val="Normal"/>
    <w:autoRedefine/>
    <w:rsid w:val="000E219A"/>
    <w:pPr>
      <w:widowControl/>
      <w:numPr>
        <w:numId w:val="19"/>
      </w:numPr>
      <w:spacing w:line="240" w:lineRule="auto"/>
      <w:jc w:val="both"/>
    </w:pPr>
    <w:rPr>
      <w:rFonts w:ascii="Arial" w:hAnsi="Arial" w:cs="Arial"/>
      <w:snapToGrid/>
      <w:sz w:val="20"/>
    </w:rPr>
  </w:style>
  <w:style w:type="character" w:customStyle="1" w:styleId="DocumentMapChar">
    <w:name w:val="Document Map Char"/>
    <w:link w:val="DocumentMap"/>
    <w:uiPriority w:val="99"/>
    <w:semiHidden/>
    <w:rsid w:val="000E219A"/>
    <w:rPr>
      <w:rFonts w:ascii="Tahoma" w:hAnsi="Tahoma" w:cs="Tahoma"/>
      <w:snapToGrid w:val="0"/>
      <w:sz w:val="24"/>
      <w:shd w:val="clear" w:color="auto" w:fill="000080"/>
    </w:rPr>
  </w:style>
  <w:style w:type="character" w:customStyle="1" w:styleId="apple-converted-space">
    <w:name w:val="apple-converted-space"/>
    <w:rsid w:val="000E219A"/>
  </w:style>
  <w:style w:type="character" w:customStyle="1" w:styleId="z-radio">
    <w:name w:val="z-radio"/>
    <w:rsid w:val="000E219A"/>
  </w:style>
  <w:style w:type="paragraph" w:customStyle="1" w:styleId="font5">
    <w:name w:val="font5"/>
    <w:basedOn w:val="Normal"/>
    <w:rsid w:val="002179D0"/>
    <w:pPr>
      <w:widowControl/>
      <w:spacing w:before="100" w:beforeAutospacing="1" w:after="100" w:afterAutospacing="1" w:line="240" w:lineRule="auto"/>
      <w:ind w:left="0"/>
    </w:pPr>
    <w:rPr>
      <w:rFonts w:ascii="Arial" w:hAnsi="Arial" w:cs="Arial"/>
      <w:b/>
      <w:bCs/>
      <w:snapToGrid/>
      <w:color w:val="000000"/>
      <w:szCs w:val="24"/>
    </w:rPr>
  </w:style>
  <w:style w:type="paragraph" w:customStyle="1" w:styleId="font6">
    <w:name w:val="font6"/>
    <w:basedOn w:val="Normal"/>
    <w:rsid w:val="002179D0"/>
    <w:pPr>
      <w:widowControl/>
      <w:spacing w:before="100" w:beforeAutospacing="1" w:after="100" w:afterAutospacing="1" w:line="240" w:lineRule="auto"/>
      <w:ind w:left="0"/>
    </w:pPr>
    <w:rPr>
      <w:rFonts w:ascii="Arial" w:hAnsi="Arial" w:cs="Arial"/>
      <w:snapToGrid/>
      <w:color w:val="000000"/>
      <w:szCs w:val="24"/>
    </w:rPr>
  </w:style>
  <w:style w:type="paragraph" w:customStyle="1" w:styleId="font7">
    <w:name w:val="font7"/>
    <w:basedOn w:val="Normal"/>
    <w:rsid w:val="002179D0"/>
    <w:pPr>
      <w:widowControl/>
      <w:spacing w:before="100" w:beforeAutospacing="1" w:after="100" w:afterAutospacing="1" w:line="240" w:lineRule="auto"/>
      <w:ind w:left="0"/>
    </w:pPr>
    <w:rPr>
      <w:rFonts w:ascii="Arial" w:hAnsi="Arial" w:cs="Arial"/>
      <w:snapToGrid/>
      <w:color w:val="000000"/>
      <w:szCs w:val="24"/>
    </w:rPr>
  </w:style>
  <w:style w:type="paragraph" w:customStyle="1" w:styleId="font8">
    <w:name w:val="font8"/>
    <w:basedOn w:val="Normal"/>
    <w:rsid w:val="002179D0"/>
    <w:pPr>
      <w:widowControl/>
      <w:spacing w:before="100" w:beforeAutospacing="1" w:after="100" w:afterAutospacing="1" w:line="240" w:lineRule="auto"/>
      <w:ind w:left="0"/>
    </w:pPr>
    <w:rPr>
      <w:rFonts w:ascii="Arial" w:hAnsi="Arial" w:cs="Arial"/>
      <w:snapToGrid/>
      <w:szCs w:val="24"/>
    </w:rPr>
  </w:style>
  <w:style w:type="paragraph" w:customStyle="1" w:styleId="font9">
    <w:name w:val="font9"/>
    <w:basedOn w:val="Normal"/>
    <w:rsid w:val="002179D0"/>
    <w:pPr>
      <w:widowControl/>
      <w:spacing w:before="100" w:beforeAutospacing="1" w:after="100" w:afterAutospacing="1" w:line="240" w:lineRule="auto"/>
      <w:ind w:left="0"/>
    </w:pPr>
    <w:rPr>
      <w:rFonts w:ascii="Arial" w:hAnsi="Arial" w:cs="Arial"/>
      <w:b/>
      <w:bCs/>
      <w:i/>
      <w:iCs/>
      <w:snapToGrid/>
      <w:color w:val="000000"/>
      <w:szCs w:val="24"/>
    </w:rPr>
  </w:style>
  <w:style w:type="paragraph" w:customStyle="1" w:styleId="xl65">
    <w:name w:val="xl65"/>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66">
    <w:name w:val="xl66"/>
    <w:basedOn w:val="Normal"/>
    <w:rsid w:val="002179D0"/>
    <w:pPr>
      <w:widowControl/>
      <w:pBdr>
        <w:left w:val="single" w:sz="4" w:space="0" w:color="auto"/>
        <w:bottom w:val="single" w:sz="4" w:space="0" w:color="auto"/>
        <w:right w:val="single" w:sz="4" w:space="0" w:color="auto"/>
      </w:pBdr>
      <w:spacing w:before="100" w:beforeAutospacing="1" w:after="100" w:afterAutospacing="1" w:line="240" w:lineRule="auto"/>
      <w:ind w:left="0"/>
      <w:jc w:val="center"/>
      <w:textAlignment w:val="top"/>
    </w:pPr>
    <w:rPr>
      <w:rFonts w:ascii="Arial" w:hAnsi="Arial" w:cs="Arial"/>
      <w:b/>
      <w:bCs/>
      <w:snapToGrid/>
      <w:color w:val="0070C0"/>
      <w:szCs w:val="24"/>
    </w:rPr>
  </w:style>
  <w:style w:type="paragraph" w:customStyle="1" w:styleId="xl67">
    <w:name w:val="xl67"/>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jc w:val="center"/>
    </w:pPr>
    <w:rPr>
      <w:rFonts w:ascii="Arial" w:hAnsi="Arial" w:cs="Arial"/>
      <w:b/>
      <w:bCs/>
      <w:snapToGrid/>
      <w:color w:val="E26B0A"/>
      <w:szCs w:val="24"/>
    </w:rPr>
  </w:style>
  <w:style w:type="paragraph" w:customStyle="1" w:styleId="xl68">
    <w:name w:val="xl68"/>
    <w:basedOn w:val="Normal"/>
    <w:rsid w:val="002179D0"/>
    <w:pPr>
      <w:widowControl/>
      <w:pBdr>
        <w:top w:val="single" w:sz="4" w:space="0" w:color="auto"/>
        <w:bottom w:val="single" w:sz="4" w:space="0" w:color="auto"/>
      </w:pBdr>
      <w:spacing w:before="100" w:beforeAutospacing="1" w:after="100" w:afterAutospacing="1" w:line="240" w:lineRule="auto"/>
      <w:ind w:left="0"/>
      <w:jc w:val="center"/>
      <w:textAlignment w:val="top"/>
    </w:pPr>
    <w:rPr>
      <w:rFonts w:ascii="Arial" w:hAnsi="Arial" w:cs="Arial"/>
      <w:b/>
      <w:bCs/>
      <w:snapToGrid/>
      <w:color w:val="E26B0A"/>
      <w:szCs w:val="24"/>
    </w:rPr>
  </w:style>
  <w:style w:type="paragraph" w:customStyle="1" w:styleId="xl69">
    <w:name w:val="xl69"/>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jc w:val="center"/>
    </w:pPr>
    <w:rPr>
      <w:rFonts w:ascii="Arial" w:hAnsi="Arial" w:cs="Arial"/>
      <w:b/>
      <w:bCs/>
      <w:snapToGrid/>
      <w:color w:val="E26B0A"/>
      <w:szCs w:val="24"/>
    </w:rPr>
  </w:style>
  <w:style w:type="paragraph" w:customStyle="1" w:styleId="xl70">
    <w:name w:val="xl70"/>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xl71">
    <w:name w:val="xl71"/>
    <w:basedOn w:val="Normal"/>
    <w:rsid w:val="002179D0"/>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ind w:left="0"/>
      <w:jc w:val="center"/>
      <w:textAlignment w:val="top"/>
    </w:pPr>
    <w:rPr>
      <w:rFonts w:ascii="Arial" w:hAnsi="Arial" w:cs="Arial"/>
      <w:b/>
      <w:bCs/>
      <w:snapToGrid/>
      <w:color w:val="0070C0"/>
      <w:szCs w:val="24"/>
    </w:rPr>
  </w:style>
  <w:style w:type="paragraph" w:customStyle="1" w:styleId="xl72">
    <w:name w:val="xl72"/>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73">
    <w:name w:val="xl73"/>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74">
    <w:name w:val="xl74"/>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75">
    <w:name w:val="xl75"/>
    <w:basedOn w:val="Normal"/>
    <w:rsid w:val="002179D0"/>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76">
    <w:name w:val="xl76"/>
    <w:basedOn w:val="Normal"/>
    <w:rsid w:val="002179D0"/>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77">
    <w:name w:val="xl77"/>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78">
    <w:name w:val="xl78"/>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jc w:val="center"/>
    </w:pPr>
    <w:rPr>
      <w:rFonts w:ascii="Arial" w:hAnsi="Arial" w:cs="Arial"/>
      <w:b/>
      <w:bCs/>
      <w:snapToGrid/>
      <w:color w:val="0070C0"/>
      <w:szCs w:val="24"/>
    </w:rPr>
  </w:style>
  <w:style w:type="paragraph" w:customStyle="1" w:styleId="xl79">
    <w:name w:val="xl79"/>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80">
    <w:name w:val="xl80"/>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81">
    <w:name w:val="xl81"/>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82">
    <w:name w:val="xl82"/>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83">
    <w:name w:val="xl83"/>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84">
    <w:name w:val="xl84"/>
    <w:basedOn w:val="Normal"/>
    <w:rsid w:val="002179D0"/>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85">
    <w:name w:val="xl85"/>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jc w:val="center"/>
    </w:pPr>
    <w:rPr>
      <w:rFonts w:ascii="Arial" w:hAnsi="Arial" w:cs="Arial"/>
      <w:snapToGrid/>
      <w:szCs w:val="24"/>
    </w:rPr>
  </w:style>
  <w:style w:type="paragraph" w:customStyle="1" w:styleId="xl86">
    <w:name w:val="xl86"/>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87">
    <w:name w:val="xl87"/>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jc w:val="center"/>
      <w:textAlignment w:val="top"/>
    </w:pPr>
    <w:rPr>
      <w:rFonts w:ascii="Arial" w:hAnsi="Arial" w:cs="Arial"/>
      <w:snapToGrid/>
      <w:szCs w:val="24"/>
    </w:rPr>
  </w:style>
  <w:style w:type="paragraph" w:customStyle="1" w:styleId="xl88">
    <w:name w:val="xl88"/>
    <w:basedOn w:val="Normal"/>
    <w:rsid w:val="002179D0"/>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89">
    <w:name w:val="xl89"/>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90">
    <w:name w:val="xl90"/>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91">
    <w:name w:val="xl91"/>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92">
    <w:name w:val="xl92"/>
    <w:basedOn w:val="Normal"/>
    <w:rsid w:val="002179D0"/>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93">
    <w:name w:val="xl93"/>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pPr>
    <w:rPr>
      <w:rFonts w:ascii="Arial" w:hAnsi="Arial" w:cs="Arial"/>
      <w:snapToGrid/>
      <w:szCs w:val="24"/>
    </w:rPr>
  </w:style>
  <w:style w:type="paragraph" w:customStyle="1" w:styleId="xl94">
    <w:name w:val="xl94"/>
    <w:basedOn w:val="Normal"/>
    <w:rsid w:val="002179D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jc w:val="center"/>
      <w:textAlignment w:val="center"/>
    </w:pPr>
    <w:rPr>
      <w:snapToGrid/>
      <w:szCs w:val="24"/>
    </w:rPr>
  </w:style>
  <w:style w:type="paragraph" w:customStyle="1" w:styleId="xl95">
    <w:name w:val="xl95"/>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96">
    <w:name w:val="xl96"/>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textAlignment w:val="top"/>
    </w:pPr>
    <w:rPr>
      <w:rFonts w:ascii="Arial" w:hAnsi="Arial" w:cs="Arial"/>
      <w:snapToGrid/>
      <w:szCs w:val="24"/>
    </w:rPr>
  </w:style>
  <w:style w:type="paragraph" w:customStyle="1" w:styleId="xl97">
    <w:name w:val="xl97"/>
    <w:basedOn w:val="Normal"/>
    <w:rsid w:val="002179D0"/>
    <w:pPr>
      <w:widowControl/>
      <w:spacing w:before="100" w:beforeAutospacing="1" w:after="100" w:afterAutospacing="1" w:line="240" w:lineRule="auto"/>
      <w:ind w:left="0"/>
      <w:textAlignment w:val="top"/>
    </w:pPr>
    <w:rPr>
      <w:rFonts w:ascii="Arial" w:hAnsi="Arial" w:cs="Arial"/>
      <w:snapToGrid/>
      <w:szCs w:val="24"/>
    </w:rPr>
  </w:style>
  <w:style w:type="paragraph" w:customStyle="1" w:styleId="xl98">
    <w:name w:val="xl98"/>
    <w:basedOn w:val="Normal"/>
    <w:rsid w:val="002179D0"/>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b/>
      <w:bCs/>
      <w:snapToGrid/>
      <w:szCs w:val="24"/>
    </w:rPr>
  </w:style>
  <w:style w:type="paragraph" w:customStyle="1" w:styleId="xl99">
    <w:name w:val="xl99"/>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pPr>
    <w:rPr>
      <w:rFonts w:ascii="Arial" w:hAnsi="Arial" w:cs="Arial"/>
      <w:b/>
      <w:bCs/>
      <w:snapToGrid/>
      <w:szCs w:val="24"/>
    </w:rPr>
  </w:style>
  <w:style w:type="paragraph" w:customStyle="1" w:styleId="xl100">
    <w:name w:val="xl100"/>
    <w:basedOn w:val="Normal"/>
    <w:rsid w:val="002179D0"/>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textAlignment w:val="top"/>
    </w:pPr>
    <w:rPr>
      <w:rFonts w:ascii="Arial" w:hAnsi="Arial" w:cs="Arial"/>
      <w:snapToGrid/>
      <w:color w:val="FF0000"/>
      <w:szCs w:val="24"/>
    </w:rPr>
  </w:style>
  <w:style w:type="paragraph" w:customStyle="1" w:styleId="xl101">
    <w:name w:val="xl101"/>
    <w:basedOn w:val="Normal"/>
    <w:rsid w:val="002179D0"/>
    <w:pPr>
      <w:widowControl/>
      <w:pBdr>
        <w:top w:val="single" w:sz="4" w:space="0" w:color="auto"/>
        <w:left w:val="single" w:sz="4" w:space="0" w:color="auto"/>
        <w:bottom w:val="single" w:sz="4" w:space="0" w:color="auto"/>
      </w:pBdr>
      <w:spacing w:before="100" w:beforeAutospacing="1" w:after="100" w:afterAutospacing="1" w:line="240" w:lineRule="auto"/>
      <w:ind w:left="0"/>
      <w:jc w:val="center"/>
    </w:pPr>
    <w:rPr>
      <w:rFonts w:ascii="Arial" w:hAnsi="Arial" w:cs="Arial"/>
      <w:b/>
      <w:bCs/>
      <w:snapToGrid/>
      <w:color w:val="00B050"/>
      <w:szCs w:val="24"/>
    </w:rPr>
  </w:style>
  <w:style w:type="paragraph" w:customStyle="1" w:styleId="xl102">
    <w:name w:val="xl102"/>
    <w:basedOn w:val="Normal"/>
    <w:rsid w:val="002179D0"/>
    <w:pPr>
      <w:widowControl/>
      <w:pBdr>
        <w:top w:val="single" w:sz="4" w:space="0" w:color="auto"/>
        <w:left w:val="single" w:sz="8" w:space="0" w:color="auto"/>
        <w:bottom w:val="single" w:sz="4" w:space="0" w:color="auto"/>
        <w:right w:val="single" w:sz="4" w:space="0" w:color="auto"/>
      </w:pBdr>
      <w:shd w:val="clear" w:color="000000" w:fill="D8E4BC"/>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xl103">
    <w:name w:val="xl103"/>
    <w:basedOn w:val="Normal"/>
    <w:rsid w:val="002179D0"/>
    <w:pPr>
      <w:widowControl/>
      <w:pBdr>
        <w:top w:val="single" w:sz="4" w:space="0" w:color="auto"/>
        <w:bottom w:val="single" w:sz="4" w:space="0" w:color="auto"/>
        <w:right w:val="single" w:sz="4" w:space="0" w:color="auto"/>
      </w:pBdr>
      <w:shd w:val="clear" w:color="000000" w:fill="D8E4BC"/>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xl104">
    <w:name w:val="xl104"/>
    <w:basedOn w:val="Normal"/>
    <w:rsid w:val="002179D0"/>
    <w:pPr>
      <w:widowControl/>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xl105">
    <w:name w:val="xl105"/>
    <w:basedOn w:val="Normal"/>
    <w:rsid w:val="002179D0"/>
    <w:pPr>
      <w:widowControl/>
      <w:pBdr>
        <w:top w:val="single" w:sz="4" w:space="0" w:color="auto"/>
        <w:bottom w:val="single" w:sz="4" w:space="0" w:color="auto"/>
      </w:pBdr>
      <w:shd w:val="clear" w:color="000000" w:fill="D8E4BC"/>
      <w:spacing w:before="100" w:beforeAutospacing="1" w:after="100" w:afterAutospacing="1" w:line="240" w:lineRule="auto"/>
      <w:ind w:left="0"/>
      <w:jc w:val="center"/>
    </w:pPr>
    <w:rPr>
      <w:rFonts w:ascii="Arial" w:hAnsi="Arial" w:cs="Arial"/>
      <w:b/>
      <w:bCs/>
      <w:snapToGrid/>
      <w:color w:val="E26B0A"/>
      <w:szCs w:val="24"/>
    </w:rPr>
  </w:style>
  <w:style w:type="paragraph" w:customStyle="1" w:styleId="xl106">
    <w:name w:val="xl106"/>
    <w:basedOn w:val="Normal"/>
    <w:rsid w:val="002179D0"/>
    <w:pPr>
      <w:widowControl/>
      <w:pBdr>
        <w:top w:val="single" w:sz="4" w:space="0" w:color="auto"/>
        <w:left w:val="single" w:sz="4" w:space="0" w:color="auto"/>
        <w:right w:val="single" w:sz="4" w:space="0" w:color="auto"/>
      </w:pBdr>
      <w:shd w:val="clear" w:color="000000" w:fill="C4D79B"/>
      <w:spacing w:before="100" w:beforeAutospacing="1" w:after="100" w:afterAutospacing="1" w:line="240" w:lineRule="auto"/>
      <w:ind w:left="0"/>
      <w:jc w:val="center"/>
      <w:textAlignment w:val="top"/>
    </w:pPr>
    <w:rPr>
      <w:rFonts w:ascii="Arial" w:hAnsi="Arial" w:cs="Arial"/>
      <w:b/>
      <w:bCs/>
      <w:snapToGrid/>
      <w:color w:val="0070C0"/>
      <w:szCs w:val="24"/>
    </w:rPr>
  </w:style>
  <w:style w:type="paragraph" w:customStyle="1" w:styleId="xl107">
    <w:name w:val="xl107"/>
    <w:basedOn w:val="Normal"/>
    <w:rsid w:val="002179D0"/>
    <w:pPr>
      <w:widowControl/>
      <w:pBdr>
        <w:left w:val="single" w:sz="4" w:space="0" w:color="auto"/>
        <w:bottom w:val="single" w:sz="4" w:space="0" w:color="auto"/>
        <w:right w:val="single" w:sz="4" w:space="0" w:color="auto"/>
      </w:pBdr>
      <w:shd w:val="clear" w:color="000000" w:fill="C4D79B"/>
      <w:spacing w:before="100" w:beforeAutospacing="1" w:after="100" w:afterAutospacing="1" w:line="240" w:lineRule="auto"/>
      <w:ind w:left="0"/>
      <w:jc w:val="center"/>
      <w:textAlignment w:val="top"/>
    </w:pPr>
    <w:rPr>
      <w:rFonts w:ascii="Arial" w:hAnsi="Arial" w:cs="Arial"/>
      <w:b/>
      <w:bCs/>
      <w:snapToGrid/>
      <w:color w:val="0070C0"/>
      <w:szCs w:val="24"/>
    </w:rPr>
  </w:style>
  <w:style w:type="paragraph" w:customStyle="1" w:styleId="xl108">
    <w:name w:val="xl108"/>
    <w:basedOn w:val="Normal"/>
    <w:rsid w:val="002179D0"/>
    <w:pPr>
      <w:widowControl/>
      <w:pBdr>
        <w:top w:val="single" w:sz="4" w:space="0" w:color="auto"/>
        <w:left w:val="single" w:sz="4" w:space="0" w:color="auto"/>
        <w:bottom w:val="single" w:sz="4" w:space="0" w:color="auto"/>
        <w:right w:val="single" w:sz="8" w:space="0" w:color="auto"/>
      </w:pBdr>
      <w:shd w:val="clear" w:color="000000" w:fill="C4D79B"/>
      <w:spacing w:before="100" w:beforeAutospacing="1" w:after="100" w:afterAutospacing="1" w:line="240" w:lineRule="auto"/>
      <w:ind w:left="0"/>
      <w:jc w:val="center"/>
      <w:textAlignment w:val="top"/>
    </w:pPr>
    <w:rPr>
      <w:rFonts w:ascii="Arial" w:hAnsi="Arial" w:cs="Arial"/>
      <w:b/>
      <w:bCs/>
      <w:snapToGrid/>
      <w:color w:val="0070C0"/>
      <w:szCs w:val="24"/>
    </w:rPr>
  </w:style>
  <w:style w:type="paragraph" w:customStyle="1" w:styleId="xl109">
    <w:name w:val="xl109"/>
    <w:basedOn w:val="Normal"/>
    <w:rsid w:val="002179D0"/>
    <w:pPr>
      <w:widowControl/>
      <w:pBdr>
        <w:top w:val="single" w:sz="4" w:space="0" w:color="auto"/>
        <w:left w:val="single" w:sz="8" w:space="0" w:color="auto"/>
        <w:bottom w:val="single" w:sz="4" w:space="0" w:color="auto"/>
      </w:pBdr>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xl110">
    <w:name w:val="xl110"/>
    <w:basedOn w:val="Normal"/>
    <w:rsid w:val="002179D0"/>
    <w:pPr>
      <w:widowControl/>
      <w:pBdr>
        <w:top w:val="single" w:sz="4" w:space="0" w:color="auto"/>
        <w:bottom w:val="single" w:sz="4" w:space="0" w:color="auto"/>
        <w:right w:val="single" w:sz="4" w:space="0" w:color="auto"/>
      </w:pBdr>
      <w:spacing w:before="100" w:beforeAutospacing="1" w:after="100" w:afterAutospacing="1" w:line="240" w:lineRule="auto"/>
      <w:ind w:left="0"/>
      <w:jc w:val="center"/>
      <w:textAlignment w:val="top"/>
    </w:pPr>
    <w:rPr>
      <w:rFonts w:ascii="Arial" w:hAnsi="Arial" w:cs="Arial"/>
      <w:b/>
      <w:bCs/>
      <w:snapToGrid/>
      <w:color w:val="00B050"/>
      <w:szCs w:val="24"/>
    </w:rPr>
  </w:style>
  <w:style w:type="paragraph" w:customStyle="1" w:styleId="Step">
    <w:name w:val="Step"/>
    <w:basedOn w:val="Normal"/>
    <w:link w:val="StepChar"/>
    <w:autoRedefine/>
    <w:qFormat/>
    <w:rsid w:val="00EA274E"/>
    <w:pPr>
      <w:widowControl/>
      <w:numPr>
        <w:ilvl w:val="1"/>
        <w:numId w:val="22"/>
      </w:numPr>
      <w:tabs>
        <w:tab w:val="left" w:pos="990"/>
        <w:tab w:val="left" w:pos="1080"/>
        <w:tab w:val="left" w:pos="1350"/>
      </w:tabs>
      <w:spacing w:before="200" w:after="120" w:line="240" w:lineRule="auto"/>
      <w:jc w:val="both"/>
    </w:pPr>
    <w:rPr>
      <w:rFonts w:eastAsia="SimSun"/>
      <w:snapToGrid/>
      <w:color w:val="000000"/>
      <w:szCs w:val="24"/>
    </w:rPr>
  </w:style>
  <w:style w:type="character" w:customStyle="1" w:styleId="StepChar">
    <w:name w:val="Step Char"/>
    <w:link w:val="Step"/>
    <w:rsid w:val="00EA274E"/>
    <w:rPr>
      <w:rFonts w:eastAsia="SimSun"/>
      <w:color w:val="000000"/>
      <w:sz w:val="24"/>
      <w:szCs w:val="24"/>
    </w:rPr>
  </w:style>
  <w:style w:type="character" w:customStyle="1" w:styleId="ListParagraphChar">
    <w:name w:val="List Paragraph Char"/>
    <w:aliases w:val="Norm Char,abc Char,s1 Char"/>
    <w:link w:val="ListParagraph"/>
    <w:uiPriority w:val="99"/>
    <w:rsid w:val="00733758"/>
    <w:rPr>
      <w:snapToGrid w:val="0"/>
      <w:sz w:val="24"/>
    </w:rPr>
  </w:style>
  <w:style w:type="paragraph" w:customStyle="1" w:styleId="Gachdaudong">
    <w:name w:val="Gach dau dong"/>
    <w:basedOn w:val="ListParagraph"/>
    <w:link w:val="GachdaudongChar"/>
    <w:qFormat/>
    <w:rsid w:val="000E7FA8"/>
    <w:pPr>
      <w:widowControl/>
      <w:numPr>
        <w:numId w:val="24"/>
      </w:numPr>
      <w:spacing w:before="0" w:line="276" w:lineRule="auto"/>
      <w:contextualSpacing/>
      <w:jc w:val="both"/>
    </w:pPr>
    <w:rPr>
      <w:rFonts w:eastAsia="Calibri"/>
      <w:snapToGrid/>
      <w:sz w:val="26"/>
      <w:szCs w:val="28"/>
      <w:lang w:val="x-none" w:eastAsia="x-none"/>
    </w:rPr>
  </w:style>
  <w:style w:type="character" w:customStyle="1" w:styleId="GachdaudongChar">
    <w:name w:val="Gach dau dong Char"/>
    <w:link w:val="Gachdaudong"/>
    <w:rsid w:val="000E7FA8"/>
    <w:rPr>
      <w:rFonts w:eastAsia="Calibri"/>
      <w:sz w:val="26"/>
      <w:szCs w:val="28"/>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82569">
      <w:bodyDiv w:val="1"/>
      <w:marLeft w:val="0"/>
      <w:marRight w:val="0"/>
      <w:marTop w:val="0"/>
      <w:marBottom w:val="0"/>
      <w:divBdr>
        <w:top w:val="none" w:sz="0" w:space="0" w:color="auto"/>
        <w:left w:val="none" w:sz="0" w:space="0" w:color="auto"/>
        <w:bottom w:val="none" w:sz="0" w:space="0" w:color="auto"/>
        <w:right w:val="none" w:sz="0" w:space="0" w:color="auto"/>
      </w:divBdr>
    </w:div>
    <w:div w:id="13843693">
      <w:bodyDiv w:val="1"/>
      <w:marLeft w:val="0"/>
      <w:marRight w:val="0"/>
      <w:marTop w:val="0"/>
      <w:marBottom w:val="0"/>
      <w:divBdr>
        <w:top w:val="none" w:sz="0" w:space="0" w:color="auto"/>
        <w:left w:val="none" w:sz="0" w:space="0" w:color="auto"/>
        <w:bottom w:val="none" w:sz="0" w:space="0" w:color="auto"/>
        <w:right w:val="none" w:sz="0" w:space="0" w:color="auto"/>
      </w:divBdr>
    </w:div>
    <w:div w:id="14040474">
      <w:bodyDiv w:val="1"/>
      <w:marLeft w:val="0"/>
      <w:marRight w:val="0"/>
      <w:marTop w:val="0"/>
      <w:marBottom w:val="0"/>
      <w:divBdr>
        <w:top w:val="none" w:sz="0" w:space="0" w:color="auto"/>
        <w:left w:val="none" w:sz="0" w:space="0" w:color="auto"/>
        <w:bottom w:val="none" w:sz="0" w:space="0" w:color="auto"/>
        <w:right w:val="none" w:sz="0" w:space="0" w:color="auto"/>
      </w:divBdr>
    </w:div>
    <w:div w:id="41101309">
      <w:bodyDiv w:val="1"/>
      <w:marLeft w:val="0"/>
      <w:marRight w:val="0"/>
      <w:marTop w:val="0"/>
      <w:marBottom w:val="0"/>
      <w:divBdr>
        <w:top w:val="none" w:sz="0" w:space="0" w:color="auto"/>
        <w:left w:val="none" w:sz="0" w:space="0" w:color="auto"/>
        <w:bottom w:val="none" w:sz="0" w:space="0" w:color="auto"/>
        <w:right w:val="none" w:sz="0" w:space="0" w:color="auto"/>
      </w:divBdr>
    </w:div>
    <w:div w:id="49961434">
      <w:bodyDiv w:val="1"/>
      <w:marLeft w:val="0"/>
      <w:marRight w:val="0"/>
      <w:marTop w:val="0"/>
      <w:marBottom w:val="0"/>
      <w:divBdr>
        <w:top w:val="none" w:sz="0" w:space="0" w:color="auto"/>
        <w:left w:val="none" w:sz="0" w:space="0" w:color="auto"/>
        <w:bottom w:val="none" w:sz="0" w:space="0" w:color="auto"/>
        <w:right w:val="none" w:sz="0" w:space="0" w:color="auto"/>
      </w:divBdr>
    </w:div>
    <w:div w:id="65230235">
      <w:bodyDiv w:val="1"/>
      <w:marLeft w:val="0"/>
      <w:marRight w:val="0"/>
      <w:marTop w:val="0"/>
      <w:marBottom w:val="0"/>
      <w:divBdr>
        <w:top w:val="none" w:sz="0" w:space="0" w:color="auto"/>
        <w:left w:val="none" w:sz="0" w:space="0" w:color="auto"/>
        <w:bottom w:val="none" w:sz="0" w:space="0" w:color="auto"/>
        <w:right w:val="none" w:sz="0" w:space="0" w:color="auto"/>
      </w:divBdr>
    </w:div>
    <w:div w:id="72507139">
      <w:bodyDiv w:val="1"/>
      <w:marLeft w:val="0"/>
      <w:marRight w:val="0"/>
      <w:marTop w:val="0"/>
      <w:marBottom w:val="0"/>
      <w:divBdr>
        <w:top w:val="none" w:sz="0" w:space="0" w:color="auto"/>
        <w:left w:val="none" w:sz="0" w:space="0" w:color="auto"/>
        <w:bottom w:val="none" w:sz="0" w:space="0" w:color="auto"/>
        <w:right w:val="none" w:sz="0" w:space="0" w:color="auto"/>
      </w:divBdr>
    </w:div>
    <w:div w:id="80109700">
      <w:bodyDiv w:val="1"/>
      <w:marLeft w:val="0"/>
      <w:marRight w:val="0"/>
      <w:marTop w:val="0"/>
      <w:marBottom w:val="0"/>
      <w:divBdr>
        <w:top w:val="none" w:sz="0" w:space="0" w:color="auto"/>
        <w:left w:val="none" w:sz="0" w:space="0" w:color="auto"/>
        <w:bottom w:val="none" w:sz="0" w:space="0" w:color="auto"/>
        <w:right w:val="none" w:sz="0" w:space="0" w:color="auto"/>
      </w:divBdr>
    </w:div>
    <w:div w:id="104009688">
      <w:bodyDiv w:val="1"/>
      <w:marLeft w:val="0"/>
      <w:marRight w:val="0"/>
      <w:marTop w:val="0"/>
      <w:marBottom w:val="0"/>
      <w:divBdr>
        <w:top w:val="none" w:sz="0" w:space="0" w:color="auto"/>
        <w:left w:val="none" w:sz="0" w:space="0" w:color="auto"/>
        <w:bottom w:val="none" w:sz="0" w:space="0" w:color="auto"/>
        <w:right w:val="none" w:sz="0" w:space="0" w:color="auto"/>
      </w:divBdr>
    </w:div>
    <w:div w:id="119766065">
      <w:bodyDiv w:val="1"/>
      <w:marLeft w:val="0"/>
      <w:marRight w:val="0"/>
      <w:marTop w:val="0"/>
      <w:marBottom w:val="0"/>
      <w:divBdr>
        <w:top w:val="none" w:sz="0" w:space="0" w:color="auto"/>
        <w:left w:val="none" w:sz="0" w:space="0" w:color="auto"/>
        <w:bottom w:val="none" w:sz="0" w:space="0" w:color="auto"/>
        <w:right w:val="none" w:sz="0" w:space="0" w:color="auto"/>
      </w:divBdr>
    </w:div>
    <w:div w:id="124348240">
      <w:bodyDiv w:val="1"/>
      <w:marLeft w:val="0"/>
      <w:marRight w:val="0"/>
      <w:marTop w:val="0"/>
      <w:marBottom w:val="0"/>
      <w:divBdr>
        <w:top w:val="none" w:sz="0" w:space="0" w:color="auto"/>
        <w:left w:val="none" w:sz="0" w:space="0" w:color="auto"/>
        <w:bottom w:val="none" w:sz="0" w:space="0" w:color="auto"/>
        <w:right w:val="none" w:sz="0" w:space="0" w:color="auto"/>
      </w:divBdr>
    </w:div>
    <w:div w:id="130561335">
      <w:bodyDiv w:val="1"/>
      <w:marLeft w:val="0"/>
      <w:marRight w:val="0"/>
      <w:marTop w:val="0"/>
      <w:marBottom w:val="0"/>
      <w:divBdr>
        <w:top w:val="none" w:sz="0" w:space="0" w:color="auto"/>
        <w:left w:val="none" w:sz="0" w:space="0" w:color="auto"/>
        <w:bottom w:val="none" w:sz="0" w:space="0" w:color="auto"/>
        <w:right w:val="none" w:sz="0" w:space="0" w:color="auto"/>
      </w:divBdr>
    </w:div>
    <w:div w:id="142357805">
      <w:bodyDiv w:val="1"/>
      <w:marLeft w:val="0"/>
      <w:marRight w:val="0"/>
      <w:marTop w:val="0"/>
      <w:marBottom w:val="0"/>
      <w:divBdr>
        <w:top w:val="none" w:sz="0" w:space="0" w:color="auto"/>
        <w:left w:val="none" w:sz="0" w:space="0" w:color="auto"/>
        <w:bottom w:val="none" w:sz="0" w:space="0" w:color="auto"/>
        <w:right w:val="none" w:sz="0" w:space="0" w:color="auto"/>
      </w:divBdr>
    </w:div>
    <w:div w:id="149175983">
      <w:bodyDiv w:val="1"/>
      <w:marLeft w:val="0"/>
      <w:marRight w:val="0"/>
      <w:marTop w:val="0"/>
      <w:marBottom w:val="0"/>
      <w:divBdr>
        <w:top w:val="none" w:sz="0" w:space="0" w:color="auto"/>
        <w:left w:val="none" w:sz="0" w:space="0" w:color="auto"/>
        <w:bottom w:val="none" w:sz="0" w:space="0" w:color="auto"/>
        <w:right w:val="none" w:sz="0" w:space="0" w:color="auto"/>
      </w:divBdr>
    </w:div>
    <w:div w:id="160971933">
      <w:bodyDiv w:val="1"/>
      <w:marLeft w:val="0"/>
      <w:marRight w:val="0"/>
      <w:marTop w:val="0"/>
      <w:marBottom w:val="0"/>
      <w:divBdr>
        <w:top w:val="none" w:sz="0" w:space="0" w:color="auto"/>
        <w:left w:val="none" w:sz="0" w:space="0" w:color="auto"/>
        <w:bottom w:val="none" w:sz="0" w:space="0" w:color="auto"/>
        <w:right w:val="none" w:sz="0" w:space="0" w:color="auto"/>
      </w:divBdr>
    </w:div>
    <w:div w:id="190188767">
      <w:bodyDiv w:val="1"/>
      <w:marLeft w:val="0"/>
      <w:marRight w:val="0"/>
      <w:marTop w:val="0"/>
      <w:marBottom w:val="0"/>
      <w:divBdr>
        <w:top w:val="none" w:sz="0" w:space="0" w:color="auto"/>
        <w:left w:val="none" w:sz="0" w:space="0" w:color="auto"/>
        <w:bottom w:val="none" w:sz="0" w:space="0" w:color="auto"/>
        <w:right w:val="none" w:sz="0" w:space="0" w:color="auto"/>
      </w:divBdr>
    </w:div>
    <w:div w:id="202788660">
      <w:bodyDiv w:val="1"/>
      <w:marLeft w:val="0"/>
      <w:marRight w:val="0"/>
      <w:marTop w:val="0"/>
      <w:marBottom w:val="0"/>
      <w:divBdr>
        <w:top w:val="none" w:sz="0" w:space="0" w:color="auto"/>
        <w:left w:val="none" w:sz="0" w:space="0" w:color="auto"/>
        <w:bottom w:val="none" w:sz="0" w:space="0" w:color="auto"/>
        <w:right w:val="none" w:sz="0" w:space="0" w:color="auto"/>
      </w:divBdr>
    </w:div>
    <w:div w:id="278493542">
      <w:bodyDiv w:val="1"/>
      <w:marLeft w:val="0"/>
      <w:marRight w:val="0"/>
      <w:marTop w:val="0"/>
      <w:marBottom w:val="0"/>
      <w:divBdr>
        <w:top w:val="none" w:sz="0" w:space="0" w:color="auto"/>
        <w:left w:val="none" w:sz="0" w:space="0" w:color="auto"/>
        <w:bottom w:val="none" w:sz="0" w:space="0" w:color="auto"/>
        <w:right w:val="none" w:sz="0" w:space="0" w:color="auto"/>
      </w:divBdr>
    </w:div>
    <w:div w:id="321742685">
      <w:bodyDiv w:val="1"/>
      <w:marLeft w:val="0"/>
      <w:marRight w:val="0"/>
      <w:marTop w:val="0"/>
      <w:marBottom w:val="0"/>
      <w:divBdr>
        <w:top w:val="none" w:sz="0" w:space="0" w:color="auto"/>
        <w:left w:val="none" w:sz="0" w:space="0" w:color="auto"/>
        <w:bottom w:val="none" w:sz="0" w:space="0" w:color="auto"/>
        <w:right w:val="none" w:sz="0" w:space="0" w:color="auto"/>
      </w:divBdr>
    </w:div>
    <w:div w:id="323748316">
      <w:bodyDiv w:val="1"/>
      <w:marLeft w:val="0"/>
      <w:marRight w:val="0"/>
      <w:marTop w:val="0"/>
      <w:marBottom w:val="0"/>
      <w:divBdr>
        <w:top w:val="none" w:sz="0" w:space="0" w:color="auto"/>
        <w:left w:val="none" w:sz="0" w:space="0" w:color="auto"/>
        <w:bottom w:val="none" w:sz="0" w:space="0" w:color="auto"/>
        <w:right w:val="none" w:sz="0" w:space="0" w:color="auto"/>
      </w:divBdr>
    </w:div>
    <w:div w:id="334382749">
      <w:bodyDiv w:val="1"/>
      <w:marLeft w:val="0"/>
      <w:marRight w:val="0"/>
      <w:marTop w:val="0"/>
      <w:marBottom w:val="0"/>
      <w:divBdr>
        <w:top w:val="none" w:sz="0" w:space="0" w:color="auto"/>
        <w:left w:val="none" w:sz="0" w:space="0" w:color="auto"/>
        <w:bottom w:val="none" w:sz="0" w:space="0" w:color="auto"/>
        <w:right w:val="none" w:sz="0" w:space="0" w:color="auto"/>
      </w:divBdr>
    </w:div>
    <w:div w:id="340087030">
      <w:bodyDiv w:val="1"/>
      <w:marLeft w:val="0"/>
      <w:marRight w:val="0"/>
      <w:marTop w:val="0"/>
      <w:marBottom w:val="0"/>
      <w:divBdr>
        <w:top w:val="none" w:sz="0" w:space="0" w:color="auto"/>
        <w:left w:val="none" w:sz="0" w:space="0" w:color="auto"/>
        <w:bottom w:val="none" w:sz="0" w:space="0" w:color="auto"/>
        <w:right w:val="none" w:sz="0" w:space="0" w:color="auto"/>
      </w:divBdr>
    </w:div>
    <w:div w:id="348486042">
      <w:bodyDiv w:val="1"/>
      <w:marLeft w:val="0"/>
      <w:marRight w:val="0"/>
      <w:marTop w:val="0"/>
      <w:marBottom w:val="0"/>
      <w:divBdr>
        <w:top w:val="none" w:sz="0" w:space="0" w:color="auto"/>
        <w:left w:val="none" w:sz="0" w:space="0" w:color="auto"/>
        <w:bottom w:val="none" w:sz="0" w:space="0" w:color="auto"/>
        <w:right w:val="none" w:sz="0" w:space="0" w:color="auto"/>
      </w:divBdr>
    </w:div>
    <w:div w:id="360253324">
      <w:bodyDiv w:val="1"/>
      <w:marLeft w:val="0"/>
      <w:marRight w:val="0"/>
      <w:marTop w:val="0"/>
      <w:marBottom w:val="0"/>
      <w:divBdr>
        <w:top w:val="none" w:sz="0" w:space="0" w:color="auto"/>
        <w:left w:val="none" w:sz="0" w:space="0" w:color="auto"/>
        <w:bottom w:val="none" w:sz="0" w:space="0" w:color="auto"/>
        <w:right w:val="none" w:sz="0" w:space="0" w:color="auto"/>
      </w:divBdr>
    </w:div>
    <w:div w:id="362681356">
      <w:bodyDiv w:val="1"/>
      <w:marLeft w:val="0"/>
      <w:marRight w:val="0"/>
      <w:marTop w:val="0"/>
      <w:marBottom w:val="0"/>
      <w:divBdr>
        <w:top w:val="none" w:sz="0" w:space="0" w:color="auto"/>
        <w:left w:val="none" w:sz="0" w:space="0" w:color="auto"/>
        <w:bottom w:val="none" w:sz="0" w:space="0" w:color="auto"/>
        <w:right w:val="none" w:sz="0" w:space="0" w:color="auto"/>
      </w:divBdr>
    </w:div>
    <w:div w:id="369916662">
      <w:bodyDiv w:val="1"/>
      <w:marLeft w:val="0"/>
      <w:marRight w:val="0"/>
      <w:marTop w:val="0"/>
      <w:marBottom w:val="0"/>
      <w:divBdr>
        <w:top w:val="none" w:sz="0" w:space="0" w:color="auto"/>
        <w:left w:val="none" w:sz="0" w:space="0" w:color="auto"/>
        <w:bottom w:val="none" w:sz="0" w:space="0" w:color="auto"/>
        <w:right w:val="none" w:sz="0" w:space="0" w:color="auto"/>
      </w:divBdr>
    </w:div>
    <w:div w:id="375158574">
      <w:bodyDiv w:val="1"/>
      <w:marLeft w:val="0"/>
      <w:marRight w:val="0"/>
      <w:marTop w:val="0"/>
      <w:marBottom w:val="0"/>
      <w:divBdr>
        <w:top w:val="none" w:sz="0" w:space="0" w:color="auto"/>
        <w:left w:val="none" w:sz="0" w:space="0" w:color="auto"/>
        <w:bottom w:val="none" w:sz="0" w:space="0" w:color="auto"/>
        <w:right w:val="none" w:sz="0" w:space="0" w:color="auto"/>
      </w:divBdr>
    </w:div>
    <w:div w:id="412245720">
      <w:bodyDiv w:val="1"/>
      <w:marLeft w:val="0"/>
      <w:marRight w:val="0"/>
      <w:marTop w:val="0"/>
      <w:marBottom w:val="0"/>
      <w:divBdr>
        <w:top w:val="none" w:sz="0" w:space="0" w:color="auto"/>
        <w:left w:val="none" w:sz="0" w:space="0" w:color="auto"/>
        <w:bottom w:val="none" w:sz="0" w:space="0" w:color="auto"/>
        <w:right w:val="none" w:sz="0" w:space="0" w:color="auto"/>
      </w:divBdr>
    </w:div>
    <w:div w:id="511455781">
      <w:bodyDiv w:val="1"/>
      <w:marLeft w:val="0"/>
      <w:marRight w:val="0"/>
      <w:marTop w:val="0"/>
      <w:marBottom w:val="0"/>
      <w:divBdr>
        <w:top w:val="none" w:sz="0" w:space="0" w:color="auto"/>
        <w:left w:val="none" w:sz="0" w:space="0" w:color="auto"/>
        <w:bottom w:val="none" w:sz="0" w:space="0" w:color="auto"/>
        <w:right w:val="none" w:sz="0" w:space="0" w:color="auto"/>
      </w:divBdr>
      <w:divsChild>
        <w:div w:id="102655828">
          <w:marLeft w:val="1166"/>
          <w:marRight w:val="0"/>
          <w:marTop w:val="115"/>
          <w:marBottom w:val="0"/>
          <w:divBdr>
            <w:top w:val="none" w:sz="0" w:space="0" w:color="auto"/>
            <w:left w:val="none" w:sz="0" w:space="0" w:color="auto"/>
            <w:bottom w:val="none" w:sz="0" w:space="0" w:color="auto"/>
            <w:right w:val="none" w:sz="0" w:space="0" w:color="auto"/>
          </w:divBdr>
        </w:div>
        <w:div w:id="1177961403">
          <w:marLeft w:val="1166"/>
          <w:marRight w:val="0"/>
          <w:marTop w:val="115"/>
          <w:marBottom w:val="0"/>
          <w:divBdr>
            <w:top w:val="none" w:sz="0" w:space="0" w:color="auto"/>
            <w:left w:val="none" w:sz="0" w:space="0" w:color="auto"/>
            <w:bottom w:val="none" w:sz="0" w:space="0" w:color="auto"/>
            <w:right w:val="none" w:sz="0" w:space="0" w:color="auto"/>
          </w:divBdr>
        </w:div>
        <w:div w:id="1383990190">
          <w:marLeft w:val="1166"/>
          <w:marRight w:val="0"/>
          <w:marTop w:val="115"/>
          <w:marBottom w:val="0"/>
          <w:divBdr>
            <w:top w:val="none" w:sz="0" w:space="0" w:color="auto"/>
            <w:left w:val="none" w:sz="0" w:space="0" w:color="auto"/>
            <w:bottom w:val="none" w:sz="0" w:space="0" w:color="auto"/>
            <w:right w:val="none" w:sz="0" w:space="0" w:color="auto"/>
          </w:divBdr>
        </w:div>
      </w:divsChild>
    </w:div>
    <w:div w:id="552617479">
      <w:bodyDiv w:val="1"/>
      <w:marLeft w:val="0"/>
      <w:marRight w:val="0"/>
      <w:marTop w:val="0"/>
      <w:marBottom w:val="0"/>
      <w:divBdr>
        <w:top w:val="none" w:sz="0" w:space="0" w:color="auto"/>
        <w:left w:val="none" w:sz="0" w:space="0" w:color="auto"/>
        <w:bottom w:val="none" w:sz="0" w:space="0" w:color="auto"/>
        <w:right w:val="none" w:sz="0" w:space="0" w:color="auto"/>
      </w:divBdr>
    </w:div>
    <w:div w:id="569315927">
      <w:bodyDiv w:val="1"/>
      <w:marLeft w:val="0"/>
      <w:marRight w:val="0"/>
      <w:marTop w:val="0"/>
      <w:marBottom w:val="0"/>
      <w:divBdr>
        <w:top w:val="none" w:sz="0" w:space="0" w:color="auto"/>
        <w:left w:val="none" w:sz="0" w:space="0" w:color="auto"/>
        <w:bottom w:val="none" w:sz="0" w:space="0" w:color="auto"/>
        <w:right w:val="none" w:sz="0" w:space="0" w:color="auto"/>
      </w:divBdr>
    </w:div>
    <w:div w:id="593826453">
      <w:bodyDiv w:val="1"/>
      <w:marLeft w:val="0"/>
      <w:marRight w:val="0"/>
      <w:marTop w:val="0"/>
      <w:marBottom w:val="0"/>
      <w:divBdr>
        <w:top w:val="none" w:sz="0" w:space="0" w:color="auto"/>
        <w:left w:val="none" w:sz="0" w:space="0" w:color="auto"/>
        <w:bottom w:val="none" w:sz="0" w:space="0" w:color="auto"/>
        <w:right w:val="none" w:sz="0" w:space="0" w:color="auto"/>
      </w:divBdr>
    </w:div>
    <w:div w:id="595675762">
      <w:bodyDiv w:val="1"/>
      <w:marLeft w:val="0"/>
      <w:marRight w:val="0"/>
      <w:marTop w:val="0"/>
      <w:marBottom w:val="0"/>
      <w:divBdr>
        <w:top w:val="none" w:sz="0" w:space="0" w:color="auto"/>
        <w:left w:val="none" w:sz="0" w:space="0" w:color="auto"/>
        <w:bottom w:val="none" w:sz="0" w:space="0" w:color="auto"/>
        <w:right w:val="none" w:sz="0" w:space="0" w:color="auto"/>
      </w:divBdr>
    </w:div>
    <w:div w:id="629633394">
      <w:bodyDiv w:val="1"/>
      <w:marLeft w:val="0"/>
      <w:marRight w:val="0"/>
      <w:marTop w:val="0"/>
      <w:marBottom w:val="0"/>
      <w:divBdr>
        <w:top w:val="none" w:sz="0" w:space="0" w:color="auto"/>
        <w:left w:val="none" w:sz="0" w:space="0" w:color="auto"/>
        <w:bottom w:val="none" w:sz="0" w:space="0" w:color="auto"/>
        <w:right w:val="none" w:sz="0" w:space="0" w:color="auto"/>
      </w:divBdr>
    </w:div>
    <w:div w:id="639069319">
      <w:bodyDiv w:val="1"/>
      <w:marLeft w:val="0"/>
      <w:marRight w:val="0"/>
      <w:marTop w:val="0"/>
      <w:marBottom w:val="0"/>
      <w:divBdr>
        <w:top w:val="none" w:sz="0" w:space="0" w:color="auto"/>
        <w:left w:val="none" w:sz="0" w:space="0" w:color="auto"/>
        <w:bottom w:val="none" w:sz="0" w:space="0" w:color="auto"/>
        <w:right w:val="none" w:sz="0" w:space="0" w:color="auto"/>
      </w:divBdr>
    </w:div>
    <w:div w:id="639700167">
      <w:bodyDiv w:val="1"/>
      <w:marLeft w:val="0"/>
      <w:marRight w:val="0"/>
      <w:marTop w:val="0"/>
      <w:marBottom w:val="0"/>
      <w:divBdr>
        <w:top w:val="none" w:sz="0" w:space="0" w:color="auto"/>
        <w:left w:val="none" w:sz="0" w:space="0" w:color="auto"/>
        <w:bottom w:val="none" w:sz="0" w:space="0" w:color="auto"/>
        <w:right w:val="none" w:sz="0" w:space="0" w:color="auto"/>
      </w:divBdr>
    </w:div>
    <w:div w:id="654145785">
      <w:bodyDiv w:val="1"/>
      <w:marLeft w:val="0"/>
      <w:marRight w:val="0"/>
      <w:marTop w:val="0"/>
      <w:marBottom w:val="0"/>
      <w:divBdr>
        <w:top w:val="none" w:sz="0" w:space="0" w:color="auto"/>
        <w:left w:val="none" w:sz="0" w:space="0" w:color="auto"/>
        <w:bottom w:val="none" w:sz="0" w:space="0" w:color="auto"/>
        <w:right w:val="none" w:sz="0" w:space="0" w:color="auto"/>
      </w:divBdr>
    </w:div>
    <w:div w:id="710884988">
      <w:bodyDiv w:val="1"/>
      <w:marLeft w:val="0"/>
      <w:marRight w:val="0"/>
      <w:marTop w:val="0"/>
      <w:marBottom w:val="0"/>
      <w:divBdr>
        <w:top w:val="none" w:sz="0" w:space="0" w:color="auto"/>
        <w:left w:val="none" w:sz="0" w:space="0" w:color="auto"/>
        <w:bottom w:val="none" w:sz="0" w:space="0" w:color="auto"/>
        <w:right w:val="none" w:sz="0" w:space="0" w:color="auto"/>
      </w:divBdr>
    </w:div>
    <w:div w:id="712390855">
      <w:bodyDiv w:val="1"/>
      <w:marLeft w:val="0"/>
      <w:marRight w:val="0"/>
      <w:marTop w:val="0"/>
      <w:marBottom w:val="0"/>
      <w:divBdr>
        <w:top w:val="none" w:sz="0" w:space="0" w:color="auto"/>
        <w:left w:val="none" w:sz="0" w:space="0" w:color="auto"/>
        <w:bottom w:val="none" w:sz="0" w:space="0" w:color="auto"/>
        <w:right w:val="none" w:sz="0" w:space="0" w:color="auto"/>
      </w:divBdr>
    </w:div>
    <w:div w:id="776825766">
      <w:bodyDiv w:val="1"/>
      <w:marLeft w:val="0"/>
      <w:marRight w:val="0"/>
      <w:marTop w:val="0"/>
      <w:marBottom w:val="0"/>
      <w:divBdr>
        <w:top w:val="none" w:sz="0" w:space="0" w:color="auto"/>
        <w:left w:val="none" w:sz="0" w:space="0" w:color="auto"/>
        <w:bottom w:val="none" w:sz="0" w:space="0" w:color="auto"/>
        <w:right w:val="none" w:sz="0" w:space="0" w:color="auto"/>
      </w:divBdr>
    </w:div>
    <w:div w:id="786507999">
      <w:bodyDiv w:val="1"/>
      <w:marLeft w:val="0"/>
      <w:marRight w:val="0"/>
      <w:marTop w:val="0"/>
      <w:marBottom w:val="0"/>
      <w:divBdr>
        <w:top w:val="none" w:sz="0" w:space="0" w:color="auto"/>
        <w:left w:val="none" w:sz="0" w:space="0" w:color="auto"/>
        <w:bottom w:val="none" w:sz="0" w:space="0" w:color="auto"/>
        <w:right w:val="none" w:sz="0" w:space="0" w:color="auto"/>
      </w:divBdr>
    </w:div>
    <w:div w:id="810515911">
      <w:bodyDiv w:val="1"/>
      <w:marLeft w:val="0"/>
      <w:marRight w:val="0"/>
      <w:marTop w:val="0"/>
      <w:marBottom w:val="0"/>
      <w:divBdr>
        <w:top w:val="none" w:sz="0" w:space="0" w:color="auto"/>
        <w:left w:val="none" w:sz="0" w:space="0" w:color="auto"/>
        <w:bottom w:val="none" w:sz="0" w:space="0" w:color="auto"/>
        <w:right w:val="none" w:sz="0" w:space="0" w:color="auto"/>
      </w:divBdr>
    </w:div>
    <w:div w:id="828978057">
      <w:bodyDiv w:val="1"/>
      <w:marLeft w:val="0"/>
      <w:marRight w:val="0"/>
      <w:marTop w:val="0"/>
      <w:marBottom w:val="0"/>
      <w:divBdr>
        <w:top w:val="none" w:sz="0" w:space="0" w:color="auto"/>
        <w:left w:val="none" w:sz="0" w:space="0" w:color="auto"/>
        <w:bottom w:val="none" w:sz="0" w:space="0" w:color="auto"/>
        <w:right w:val="none" w:sz="0" w:space="0" w:color="auto"/>
      </w:divBdr>
    </w:div>
    <w:div w:id="833229166">
      <w:bodyDiv w:val="1"/>
      <w:marLeft w:val="0"/>
      <w:marRight w:val="0"/>
      <w:marTop w:val="0"/>
      <w:marBottom w:val="0"/>
      <w:divBdr>
        <w:top w:val="none" w:sz="0" w:space="0" w:color="auto"/>
        <w:left w:val="none" w:sz="0" w:space="0" w:color="auto"/>
        <w:bottom w:val="none" w:sz="0" w:space="0" w:color="auto"/>
        <w:right w:val="none" w:sz="0" w:space="0" w:color="auto"/>
      </w:divBdr>
    </w:div>
    <w:div w:id="847184098">
      <w:bodyDiv w:val="1"/>
      <w:marLeft w:val="0"/>
      <w:marRight w:val="0"/>
      <w:marTop w:val="0"/>
      <w:marBottom w:val="0"/>
      <w:divBdr>
        <w:top w:val="none" w:sz="0" w:space="0" w:color="auto"/>
        <w:left w:val="none" w:sz="0" w:space="0" w:color="auto"/>
        <w:bottom w:val="none" w:sz="0" w:space="0" w:color="auto"/>
        <w:right w:val="none" w:sz="0" w:space="0" w:color="auto"/>
      </w:divBdr>
    </w:div>
    <w:div w:id="851988185">
      <w:bodyDiv w:val="1"/>
      <w:marLeft w:val="0"/>
      <w:marRight w:val="0"/>
      <w:marTop w:val="0"/>
      <w:marBottom w:val="0"/>
      <w:divBdr>
        <w:top w:val="none" w:sz="0" w:space="0" w:color="auto"/>
        <w:left w:val="none" w:sz="0" w:space="0" w:color="auto"/>
        <w:bottom w:val="none" w:sz="0" w:space="0" w:color="auto"/>
        <w:right w:val="none" w:sz="0" w:space="0" w:color="auto"/>
      </w:divBdr>
    </w:div>
    <w:div w:id="909578327">
      <w:bodyDiv w:val="1"/>
      <w:marLeft w:val="0"/>
      <w:marRight w:val="0"/>
      <w:marTop w:val="0"/>
      <w:marBottom w:val="0"/>
      <w:divBdr>
        <w:top w:val="none" w:sz="0" w:space="0" w:color="auto"/>
        <w:left w:val="none" w:sz="0" w:space="0" w:color="auto"/>
        <w:bottom w:val="none" w:sz="0" w:space="0" w:color="auto"/>
        <w:right w:val="none" w:sz="0" w:space="0" w:color="auto"/>
      </w:divBdr>
    </w:div>
    <w:div w:id="916211085">
      <w:bodyDiv w:val="1"/>
      <w:marLeft w:val="0"/>
      <w:marRight w:val="0"/>
      <w:marTop w:val="0"/>
      <w:marBottom w:val="0"/>
      <w:divBdr>
        <w:top w:val="none" w:sz="0" w:space="0" w:color="auto"/>
        <w:left w:val="none" w:sz="0" w:space="0" w:color="auto"/>
        <w:bottom w:val="none" w:sz="0" w:space="0" w:color="auto"/>
        <w:right w:val="none" w:sz="0" w:space="0" w:color="auto"/>
      </w:divBdr>
    </w:div>
    <w:div w:id="930234046">
      <w:bodyDiv w:val="1"/>
      <w:marLeft w:val="0"/>
      <w:marRight w:val="0"/>
      <w:marTop w:val="0"/>
      <w:marBottom w:val="0"/>
      <w:divBdr>
        <w:top w:val="none" w:sz="0" w:space="0" w:color="auto"/>
        <w:left w:val="none" w:sz="0" w:space="0" w:color="auto"/>
        <w:bottom w:val="none" w:sz="0" w:space="0" w:color="auto"/>
        <w:right w:val="none" w:sz="0" w:space="0" w:color="auto"/>
      </w:divBdr>
    </w:div>
    <w:div w:id="973828560">
      <w:bodyDiv w:val="1"/>
      <w:marLeft w:val="0"/>
      <w:marRight w:val="0"/>
      <w:marTop w:val="0"/>
      <w:marBottom w:val="0"/>
      <w:divBdr>
        <w:top w:val="none" w:sz="0" w:space="0" w:color="auto"/>
        <w:left w:val="none" w:sz="0" w:space="0" w:color="auto"/>
        <w:bottom w:val="none" w:sz="0" w:space="0" w:color="auto"/>
        <w:right w:val="none" w:sz="0" w:space="0" w:color="auto"/>
      </w:divBdr>
    </w:div>
    <w:div w:id="990599252">
      <w:bodyDiv w:val="1"/>
      <w:marLeft w:val="0"/>
      <w:marRight w:val="0"/>
      <w:marTop w:val="0"/>
      <w:marBottom w:val="0"/>
      <w:divBdr>
        <w:top w:val="none" w:sz="0" w:space="0" w:color="auto"/>
        <w:left w:val="none" w:sz="0" w:space="0" w:color="auto"/>
        <w:bottom w:val="none" w:sz="0" w:space="0" w:color="auto"/>
        <w:right w:val="none" w:sz="0" w:space="0" w:color="auto"/>
      </w:divBdr>
      <w:divsChild>
        <w:div w:id="493684591">
          <w:marLeft w:val="0"/>
          <w:marRight w:val="0"/>
          <w:marTop w:val="0"/>
          <w:marBottom w:val="0"/>
          <w:divBdr>
            <w:top w:val="none" w:sz="0" w:space="0" w:color="auto"/>
            <w:left w:val="none" w:sz="0" w:space="0" w:color="auto"/>
            <w:bottom w:val="none" w:sz="0" w:space="0" w:color="auto"/>
            <w:right w:val="none" w:sz="0" w:space="0" w:color="auto"/>
          </w:divBdr>
        </w:div>
      </w:divsChild>
    </w:div>
    <w:div w:id="1009940927">
      <w:bodyDiv w:val="1"/>
      <w:marLeft w:val="0"/>
      <w:marRight w:val="0"/>
      <w:marTop w:val="0"/>
      <w:marBottom w:val="0"/>
      <w:divBdr>
        <w:top w:val="none" w:sz="0" w:space="0" w:color="auto"/>
        <w:left w:val="none" w:sz="0" w:space="0" w:color="auto"/>
        <w:bottom w:val="none" w:sz="0" w:space="0" w:color="auto"/>
        <w:right w:val="none" w:sz="0" w:space="0" w:color="auto"/>
      </w:divBdr>
    </w:div>
    <w:div w:id="1028408027">
      <w:bodyDiv w:val="1"/>
      <w:marLeft w:val="0"/>
      <w:marRight w:val="0"/>
      <w:marTop w:val="0"/>
      <w:marBottom w:val="0"/>
      <w:divBdr>
        <w:top w:val="none" w:sz="0" w:space="0" w:color="auto"/>
        <w:left w:val="none" w:sz="0" w:space="0" w:color="auto"/>
        <w:bottom w:val="none" w:sz="0" w:space="0" w:color="auto"/>
        <w:right w:val="none" w:sz="0" w:space="0" w:color="auto"/>
      </w:divBdr>
    </w:div>
    <w:div w:id="1030371923">
      <w:bodyDiv w:val="1"/>
      <w:marLeft w:val="0"/>
      <w:marRight w:val="0"/>
      <w:marTop w:val="0"/>
      <w:marBottom w:val="0"/>
      <w:divBdr>
        <w:top w:val="none" w:sz="0" w:space="0" w:color="auto"/>
        <w:left w:val="none" w:sz="0" w:space="0" w:color="auto"/>
        <w:bottom w:val="none" w:sz="0" w:space="0" w:color="auto"/>
        <w:right w:val="none" w:sz="0" w:space="0" w:color="auto"/>
      </w:divBdr>
    </w:div>
    <w:div w:id="1050375206">
      <w:bodyDiv w:val="1"/>
      <w:marLeft w:val="0"/>
      <w:marRight w:val="0"/>
      <w:marTop w:val="0"/>
      <w:marBottom w:val="0"/>
      <w:divBdr>
        <w:top w:val="none" w:sz="0" w:space="0" w:color="auto"/>
        <w:left w:val="none" w:sz="0" w:space="0" w:color="auto"/>
        <w:bottom w:val="none" w:sz="0" w:space="0" w:color="auto"/>
        <w:right w:val="none" w:sz="0" w:space="0" w:color="auto"/>
      </w:divBdr>
    </w:div>
    <w:div w:id="1061099655">
      <w:bodyDiv w:val="1"/>
      <w:marLeft w:val="0"/>
      <w:marRight w:val="0"/>
      <w:marTop w:val="0"/>
      <w:marBottom w:val="0"/>
      <w:divBdr>
        <w:top w:val="none" w:sz="0" w:space="0" w:color="auto"/>
        <w:left w:val="none" w:sz="0" w:space="0" w:color="auto"/>
        <w:bottom w:val="none" w:sz="0" w:space="0" w:color="auto"/>
        <w:right w:val="none" w:sz="0" w:space="0" w:color="auto"/>
      </w:divBdr>
      <w:divsChild>
        <w:div w:id="97717534">
          <w:marLeft w:val="1166"/>
          <w:marRight w:val="0"/>
          <w:marTop w:val="115"/>
          <w:marBottom w:val="0"/>
          <w:divBdr>
            <w:top w:val="none" w:sz="0" w:space="0" w:color="auto"/>
            <w:left w:val="none" w:sz="0" w:space="0" w:color="auto"/>
            <w:bottom w:val="none" w:sz="0" w:space="0" w:color="auto"/>
            <w:right w:val="none" w:sz="0" w:space="0" w:color="auto"/>
          </w:divBdr>
        </w:div>
        <w:div w:id="654840658">
          <w:marLeft w:val="1166"/>
          <w:marRight w:val="0"/>
          <w:marTop w:val="115"/>
          <w:marBottom w:val="0"/>
          <w:divBdr>
            <w:top w:val="none" w:sz="0" w:space="0" w:color="auto"/>
            <w:left w:val="none" w:sz="0" w:space="0" w:color="auto"/>
            <w:bottom w:val="none" w:sz="0" w:space="0" w:color="auto"/>
            <w:right w:val="none" w:sz="0" w:space="0" w:color="auto"/>
          </w:divBdr>
        </w:div>
        <w:div w:id="758601811">
          <w:marLeft w:val="1166"/>
          <w:marRight w:val="0"/>
          <w:marTop w:val="115"/>
          <w:marBottom w:val="0"/>
          <w:divBdr>
            <w:top w:val="none" w:sz="0" w:space="0" w:color="auto"/>
            <w:left w:val="none" w:sz="0" w:space="0" w:color="auto"/>
            <w:bottom w:val="none" w:sz="0" w:space="0" w:color="auto"/>
            <w:right w:val="none" w:sz="0" w:space="0" w:color="auto"/>
          </w:divBdr>
        </w:div>
      </w:divsChild>
    </w:div>
    <w:div w:id="1065448415">
      <w:bodyDiv w:val="1"/>
      <w:marLeft w:val="0"/>
      <w:marRight w:val="0"/>
      <w:marTop w:val="0"/>
      <w:marBottom w:val="0"/>
      <w:divBdr>
        <w:top w:val="none" w:sz="0" w:space="0" w:color="auto"/>
        <w:left w:val="none" w:sz="0" w:space="0" w:color="auto"/>
        <w:bottom w:val="none" w:sz="0" w:space="0" w:color="auto"/>
        <w:right w:val="none" w:sz="0" w:space="0" w:color="auto"/>
      </w:divBdr>
    </w:div>
    <w:div w:id="1076198178">
      <w:bodyDiv w:val="1"/>
      <w:marLeft w:val="0"/>
      <w:marRight w:val="0"/>
      <w:marTop w:val="0"/>
      <w:marBottom w:val="0"/>
      <w:divBdr>
        <w:top w:val="none" w:sz="0" w:space="0" w:color="auto"/>
        <w:left w:val="none" w:sz="0" w:space="0" w:color="auto"/>
        <w:bottom w:val="none" w:sz="0" w:space="0" w:color="auto"/>
        <w:right w:val="none" w:sz="0" w:space="0" w:color="auto"/>
      </w:divBdr>
    </w:div>
    <w:div w:id="1122921501">
      <w:bodyDiv w:val="1"/>
      <w:marLeft w:val="0"/>
      <w:marRight w:val="0"/>
      <w:marTop w:val="0"/>
      <w:marBottom w:val="0"/>
      <w:divBdr>
        <w:top w:val="none" w:sz="0" w:space="0" w:color="auto"/>
        <w:left w:val="none" w:sz="0" w:space="0" w:color="auto"/>
        <w:bottom w:val="none" w:sz="0" w:space="0" w:color="auto"/>
        <w:right w:val="none" w:sz="0" w:space="0" w:color="auto"/>
      </w:divBdr>
    </w:div>
    <w:div w:id="1148669087">
      <w:bodyDiv w:val="1"/>
      <w:marLeft w:val="0"/>
      <w:marRight w:val="0"/>
      <w:marTop w:val="0"/>
      <w:marBottom w:val="0"/>
      <w:divBdr>
        <w:top w:val="none" w:sz="0" w:space="0" w:color="auto"/>
        <w:left w:val="none" w:sz="0" w:space="0" w:color="auto"/>
        <w:bottom w:val="none" w:sz="0" w:space="0" w:color="auto"/>
        <w:right w:val="none" w:sz="0" w:space="0" w:color="auto"/>
      </w:divBdr>
    </w:div>
    <w:div w:id="1192063648">
      <w:bodyDiv w:val="1"/>
      <w:marLeft w:val="0"/>
      <w:marRight w:val="0"/>
      <w:marTop w:val="0"/>
      <w:marBottom w:val="0"/>
      <w:divBdr>
        <w:top w:val="none" w:sz="0" w:space="0" w:color="auto"/>
        <w:left w:val="none" w:sz="0" w:space="0" w:color="auto"/>
        <w:bottom w:val="none" w:sz="0" w:space="0" w:color="auto"/>
        <w:right w:val="none" w:sz="0" w:space="0" w:color="auto"/>
      </w:divBdr>
    </w:div>
    <w:div w:id="1215894840">
      <w:bodyDiv w:val="1"/>
      <w:marLeft w:val="0"/>
      <w:marRight w:val="0"/>
      <w:marTop w:val="0"/>
      <w:marBottom w:val="0"/>
      <w:divBdr>
        <w:top w:val="none" w:sz="0" w:space="0" w:color="auto"/>
        <w:left w:val="none" w:sz="0" w:space="0" w:color="auto"/>
        <w:bottom w:val="none" w:sz="0" w:space="0" w:color="auto"/>
        <w:right w:val="none" w:sz="0" w:space="0" w:color="auto"/>
      </w:divBdr>
    </w:div>
    <w:div w:id="1251162262">
      <w:bodyDiv w:val="1"/>
      <w:marLeft w:val="0"/>
      <w:marRight w:val="0"/>
      <w:marTop w:val="0"/>
      <w:marBottom w:val="0"/>
      <w:divBdr>
        <w:top w:val="none" w:sz="0" w:space="0" w:color="auto"/>
        <w:left w:val="none" w:sz="0" w:space="0" w:color="auto"/>
        <w:bottom w:val="none" w:sz="0" w:space="0" w:color="auto"/>
        <w:right w:val="none" w:sz="0" w:space="0" w:color="auto"/>
      </w:divBdr>
    </w:div>
    <w:div w:id="1255355578">
      <w:bodyDiv w:val="1"/>
      <w:marLeft w:val="0"/>
      <w:marRight w:val="0"/>
      <w:marTop w:val="0"/>
      <w:marBottom w:val="0"/>
      <w:divBdr>
        <w:top w:val="none" w:sz="0" w:space="0" w:color="auto"/>
        <w:left w:val="none" w:sz="0" w:space="0" w:color="auto"/>
        <w:bottom w:val="none" w:sz="0" w:space="0" w:color="auto"/>
        <w:right w:val="none" w:sz="0" w:space="0" w:color="auto"/>
      </w:divBdr>
    </w:div>
    <w:div w:id="1276136758">
      <w:bodyDiv w:val="1"/>
      <w:marLeft w:val="0"/>
      <w:marRight w:val="0"/>
      <w:marTop w:val="0"/>
      <w:marBottom w:val="0"/>
      <w:divBdr>
        <w:top w:val="none" w:sz="0" w:space="0" w:color="auto"/>
        <w:left w:val="none" w:sz="0" w:space="0" w:color="auto"/>
        <w:bottom w:val="none" w:sz="0" w:space="0" w:color="auto"/>
        <w:right w:val="none" w:sz="0" w:space="0" w:color="auto"/>
      </w:divBdr>
    </w:div>
    <w:div w:id="1292706265">
      <w:bodyDiv w:val="1"/>
      <w:marLeft w:val="0"/>
      <w:marRight w:val="0"/>
      <w:marTop w:val="0"/>
      <w:marBottom w:val="0"/>
      <w:divBdr>
        <w:top w:val="none" w:sz="0" w:space="0" w:color="auto"/>
        <w:left w:val="none" w:sz="0" w:space="0" w:color="auto"/>
        <w:bottom w:val="none" w:sz="0" w:space="0" w:color="auto"/>
        <w:right w:val="none" w:sz="0" w:space="0" w:color="auto"/>
      </w:divBdr>
    </w:div>
    <w:div w:id="1299997232">
      <w:bodyDiv w:val="1"/>
      <w:marLeft w:val="0"/>
      <w:marRight w:val="0"/>
      <w:marTop w:val="0"/>
      <w:marBottom w:val="0"/>
      <w:divBdr>
        <w:top w:val="none" w:sz="0" w:space="0" w:color="auto"/>
        <w:left w:val="none" w:sz="0" w:space="0" w:color="auto"/>
        <w:bottom w:val="none" w:sz="0" w:space="0" w:color="auto"/>
        <w:right w:val="none" w:sz="0" w:space="0" w:color="auto"/>
      </w:divBdr>
    </w:div>
    <w:div w:id="1327444005">
      <w:bodyDiv w:val="1"/>
      <w:marLeft w:val="0"/>
      <w:marRight w:val="0"/>
      <w:marTop w:val="0"/>
      <w:marBottom w:val="0"/>
      <w:divBdr>
        <w:top w:val="none" w:sz="0" w:space="0" w:color="auto"/>
        <w:left w:val="none" w:sz="0" w:space="0" w:color="auto"/>
        <w:bottom w:val="none" w:sz="0" w:space="0" w:color="auto"/>
        <w:right w:val="none" w:sz="0" w:space="0" w:color="auto"/>
      </w:divBdr>
    </w:div>
    <w:div w:id="1355111744">
      <w:bodyDiv w:val="1"/>
      <w:marLeft w:val="0"/>
      <w:marRight w:val="0"/>
      <w:marTop w:val="0"/>
      <w:marBottom w:val="0"/>
      <w:divBdr>
        <w:top w:val="none" w:sz="0" w:space="0" w:color="auto"/>
        <w:left w:val="none" w:sz="0" w:space="0" w:color="auto"/>
        <w:bottom w:val="none" w:sz="0" w:space="0" w:color="auto"/>
        <w:right w:val="none" w:sz="0" w:space="0" w:color="auto"/>
      </w:divBdr>
      <w:divsChild>
        <w:div w:id="1384715281">
          <w:marLeft w:val="1166"/>
          <w:marRight w:val="0"/>
          <w:marTop w:val="115"/>
          <w:marBottom w:val="0"/>
          <w:divBdr>
            <w:top w:val="none" w:sz="0" w:space="0" w:color="auto"/>
            <w:left w:val="none" w:sz="0" w:space="0" w:color="auto"/>
            <w:bottom w:val="none" w:sz="0" w:space="0" w:color="auto"/>
            <w:right w:val="none" w:sz="0" w:space="0" w:color="auto"/>
          </w:divBdr>
        </w:div>
        <w:div w:id="1640961985">
          <w:marLeft w:val="1166"/>
          <w:marRight w:val="0"/>
          <w:marTop w:val="115"/>
          <w:marBottom w:val="0"/>
          <w:divBdr>
            <w:top w:val="none" w:sz="0" w:space="0" w:color="auto"/>
            <w:left w:val="none" w:sz="0" w:space="0" w:color="auto"/>
            <w:bottom w:val="none" w:sz="0" w:space="0" w:color="auto"/>
            <w:right w:val="none" w:sz="0" w:space="0" w:color="auto"/>
          </w:divBdr>
        </w:div>
        <w:div w:id="1668710328">
          <w:marLeft w:val="1166"/>
          <w:marRight w:val="0"/>
          <w:marTop w:val="115"/>
          <w:marBottom w:val="0"/>
          <w:divBdr>
            <w:top w:val="none" w:sz="0" w:space="0" w:color="auto"/>
            <w:left w:val="none" w:sz="0" w:space="0" w:color="auto"/>
            <w:bottom w:val="none" w:sz="0" w:space="0" w:color="auto"/>
            <w:right w:val="none" w:sz="0" w:space="0" w:color="auto"/>
          </w:divBdr>
        </w:div>
      </w:divsChild>
    </w:div>
    <w:div w:id="1355303618">
      <w:bodyDiv w:val="1"/>
      <w:marLeft w:val="0"/>
      <w:marRight w:val="0"/>
      <w:marTop w:val="0"/>
      <w:marBottom w:val="0"/>
      <w:divBdr>
        <w:top w:val="none" w:sz="0" w:space="0" w:color="auto"/>
        <w:left w:val="none" w:sz="0" w:space="0" w:color="auto"/>
        <w:bottom w:val="none" w:sz="0" w:space="0" w:color="auto"/>
        <w:right w:val="none" w:sz="0" w:space="0" w:color="auto"/>
      </w:divBdr>
    </w:div>
    <w:div w:id="1388382504">
      <w:bodyDiv w:val="1"/>
      <w:marLeft w:val="0"/>
      <w:marRight w:val="0"/>
      <w:marTop w:val="0"/>
      <w:marBottom w:val="0"/>
      <w:divBdr>
        <w:top w:val="none" w:sz="0" w:space="0" w:color="auto"/>
        <w:left w:val="none" w:sz="0" w:space="0" w:color="auto"/>
        <w:bottom w:val="none" w:sz="0" w:space="0" w:color="auto"/>
        <w:right w:val="none" w:sz="0" w:space="0" w:color="auto"/>
      </w:divBdr>
    </w:div>
    <w:div w:id="1396122112">
      <w:bodyDiv w:val="1"/>
      <w:marLeft w:val="0"/>
      <w:marRight w:val="0"/>
      <w:marTop w:val="0"/>
      <w:marBottom w:val="0"/>
      <w:divBdr>
        <w:top w:val="none" w:sz="0" w:space="0" w:color="auto"/>
        <w:left w:val="none" w:sz="0" w:space="0" w:color="auto"/>
        <w:bottom w:val="none" w:sz="0" w:space="0" w:color="auto"/>
        <w:right w:val="none" w:sz="0" w:space="0" w:color="auto"/>
      </w:divBdr>
    </w:div>
    <w:div w:id="1424953663">
      <w:bodyDiv w:val="1"/>
      <w:marLeft w:val="0"/>
      <w:marRight w:val="0"/>
      <w:marTop w:val="0"/>
      <w:marBottom w:val="0"/>
      <w:divBdr>
        <w:top w:val="none" w:sz="0" w:space="0" w:color="auto"/>
        <w:left w:val="none" w:sz="0" w:space="0" w:color="auto"/>
        <w:bottom w:val="none" w:sz="0" w:space="0" w:color="auto"/>
        <w:right w:val="none" w:sz="0" w:space="0" w:color="auto"/>
      </w:divBdr>
    </w:div>
    <w:div w:id="1425802557">
      <w:bodyDiv w:val="1"/>
      <w:marLeft w:val="0"/>
      <w:marRight w:val="0"/>
      <w:marTop w:val="0"/>
      <w:marBottom w:val="0"/>
      <w:divBdr>
        <w:top w:val="none" w:sz="0" w:space="0" w:color="auto"/>
        <w:left w:val="none" w:sz="0" w:space="0" w:color="auto"/>
        <w:bottom w:val="none" w:sz="0" w:space="0" w:color="auto"/>
        <w:right w:val="none" w:sz="0" w:space="0" w:color="auto"/>
      </w:divBdr>
    </w:div>
    <w:div w:id="1496527360">
      <w:bodyDiv w:val="1"/>
      <w:marLeft w:val="0"/>
      <w:marRight w:val="0"/>
      <w:marTop w:val="0"/>
      <w:marBottom w:val="0"/>
      <w:divBdr>
        <w:top w:val="none" w:sz="0" w:space="0" w:color="auto"/>
        <w:left w:val="none" w:sz="0" w:space="0" w:color="auto"/>
        <w:bottom w:val="none" w:sz="0" w:space="0" w:color="auto"/>
        <w:right w:val="none" w:sz="0" w:space="0" w:color="auto"/>
      </w:divBdr>
    </w:div>
    <w:div w:id="1513957616">
      <w:bodyDiv w:val="1"/>
      <w:marLeft w:val="0"/>
      <w:marRight w:val="0"/>
      <w:marTop w:val="0"/>
      <w:marBottom w:val="0"/>
      <w:divBdr>
        <w:top w:val="none" w:sz="0" w:space="0" w:color="auto"/>
        <w:left w:val="none" w:sz="0" w:space="0" w:color="auto"/>
        <w:bottom w:val="none" w:sz="0" w:space="0" w:color="auto"/>
        <w:right w:val="none" w:sz="0" w:space="0" w:color="auto"/>
      </w:divBdr>
    </w:div>
    <w:div w:id="1532912324">
      <w:bodyDiv w:val="1"/>
      <w:marLeft w:val="0"/>
      <w:marRight w:val="0"/>
      <w:marTop w:val="0"/>
      <w:marBottom w:val="0"/>
      <w:divBdr>
        <w:top w:val="none" w:sz="0" w:space="0" w:color="auto"/>
        <w:left w:val="none" w:sz="0" w:space="0" w:color="auto"/>
        <w:bottom w:val="none" w:sz="0" w:space="0" w:color="auto"/>
        <w:right w:val="none" w:sz="0" w:space="0" w:color="auto"/>
      </w:divBdr>
    </w:div>
    <w:div w:id="1551919116">
      <w:bodyDiv w:val="1"/>
      <w:marLeft w:val="0"/>
      <w:marRight w:val="0"/>
      <w:marTop w:val="0"/>
      <w:marBottom w:val="0"/>
      <w:divBdr>
        <w:top w:val="none" w:sz="0" w:space="0" w:color="auto"/>
        <w:left w:val="none" w:sz="0" w:space="0" w:color="auto"/>
        <w:bottom w:val="none" w:sz="0" w:space="0" w:color="auto"/>
        <w:right w:val="none" w:sz="0" w:space="0" w:color="auto"/>
      </w:divBdr>
    </w:div>
    <w:div w:id="1573082293">
      <w:bodyDiv w:val="1"/>
      <w:marLeft w:val="0"/>
      <w:marRight w:val="0"/>
      <w:marTop w:val="0"/>
      <w:marBottom w:val="0"/>
      <w:divBdr>
        <w:top w:val="none" w:sz="0" w:space="0" w:color="auto"/>
        <w:left w:val="none" w:sz="0" w:space="0" w:color="auto"/>
        <w:bottom w:val="none" w:sz="0" w:space="0" w:color="auto"/>
        <w:right w:val="none" w:sz="0" w:space="0" w:color="auto"/>
      </w:divBdr>
    </w:div>
    <w:div w:id="1582719167">
      <w:bodyDiv w:val="1"/>
      <w:marLeft w:val="0"/>
      <w:marRight w:val="0"/>
      <w:marTop w:val="0"/>
      <w:marBottom w:val="0"/>
      <w:divBdr>
        <w:top w:val="none" w:sz="0" w:space="0" w:color="auto"/>
        <w:left w:val="none" w:sz="0" w:space="0" w:color="auto"/>
        <w:bottom w:val="none" w:sz="0" w:space="0" w:color="auto"/>
        <w:right w:val="none" w:sz="0" w:space="0" w:color="auto"/>
      </w:divBdr>
    </w:div>
    <w:div w:id="1628269681">
      <w:bodyDiv w:val="1"/>
      <w:marLeft w:val="0"/>
      <w:marRight w:val="0"/>
      <w:marTop w:val="0"/>
      <w:marBottom w:val="0"/>
      <w:divBdr>
        <w:top w:val="none" w:sz="0" w:space="0" w:color="auto"/>
        <w:left w:val="none" w:sz="0" w:space="0" w:color="auto"/>
        <w:bottom w:val="none" w:sz="0" w:space="0" w:color="auto"/>
        <w:right w:val="none" w:sz="0" w:space="0" w:color="auto"/>
      </w:divBdr>
    </w:div>
    <w:div w:id="1636451745">
      <w:bodyDiv w:val="1"/>
      <w:marLeft w:val="0"/>
      <w:marRight w:val="0"/>
      <w:marTop w:val="0"/>
      <w:marBottom w:val="0"/>
      <w:divBdr>
        <w:top w:val="none" w:sz="0" w:space="0" w:color="auto"/>
        <w:left w:val="none" w:sz="0" w:space="0" w:color="auto"/>
        <w:bottom w:val="none" w:sz="0" w:space="0" w:color="auto"/>
        <w:right w:val="none" w:sz="0" w:space="0" w:color="auto"/>
      </w:divBdr>
    </w:div>
    <w:div w:id="1728914063">
      <w:bodyDiv w:val="1"/>
      <w:marLeft w:val="0"/>
      <w:marRight w:val="0"/>
      <w:marTop w:val="0"/>
      <w:marBottom w:val="0"/>
      <w:divBdr>
        <w:top w:val="none" w:sz="0" w:space="0" w:color="auto"/>
        <w:left w:val="none" w:sz="0" w:space="0" w:color="auto"/>
        <w:bottom w:val="none" w:sz="0" w:space="0" w:color="auto"/>
        <w:right w:val="none" w:sz="0" w:space="0" w:color="auto"/>
      </w:divBdr>
      <w:divsChild>
        <w:div w:id="1105809799">
          <w:marLeft w:val="0"/>
          <w:marRight w:val="0"/>
          <w:marTop w:val="0"/>
          <w:marBottom w:val="0"/>
          <w:divBdr>
            <w:top w:val="none" w:sz="0" w:space="0" w:color="auto"/>
            <w:left w:val="none" w:sz="0" w:space="0" w:color="auto"/>
            <w:bottom w:val="none" w:sz="0" w:space="0" w:color="auto"/>
            <w:right w:val="none" w:sz="0" w:space="0" w:color="auto"/>
          </w:divBdr>
          <w:divsChild>
            <w:div w:id="620645253">
              <w:marLeft w:val="0"/>
              <w:marRight w:val="0"/>
              <w:marTop w:val="0"/>
              <w:marBottom w:val="0"/>
              <w:divBdr>
                <w:top w:val="none" w:sz="0" w:space="0" w:color="auto"/>
                <w:left w:val="none" w:sz="0" w:space="0" w:color="auto"/>
                <w:bottom w:val="none" w:sz="0" w:space="0" w:color="auto"/>
                <w:right w:val="none" w:sz="0" w:space="0" w:color="auto"/>
              </w:divBdr>
              <w:divsChild>
                <w:div w:id="2053188885">
                  <w:marLeft w:val="0"/>
                  <w:marRight w:val="0"/>
                  <w:marTop w:val="0"/>
                  <w:marBottom w:val="0"/>
                  <w:divBdr>
                    <w:top w:val="none" w:sz="0" w:space="0" w:color="auto"/>
                    <w:left w:val="none" w:sz="0" w:space="0" w:color="auto"/>
                    <w:bottom w:val="none" w:sz="0" w:space="0" w:color="auto"/>
                    <w:right w:val="none" w:sz="0" w:space="0" w:color="auto"/>
                  </w:divBdr>
                  <w:divsChild>
                    <w:div w:id="1150908010">
                      <w:marLeft w:val="0"/>
                      <w:marRight w:val="0"/>
                      <w:marTop w:val="0"/>
                      <w:marBottom w:val="0"/>
                      <w:divBdr>
                        <w:top w:val="none" w:sz="0" w:space="0" w:color="auto"/>
                        <w:left w:val="none" w:sz="0" w:space="0" w:color="auto"/>
                        <w:bottom w:val="none" w:sz="0" w:space="0" w:color="auto"/>
                        <w:right w:val="none" w:sz="0" w:space="0" w:color="auto"/>
                      </w:divBdr>
                      <w:divsChild>
                        <w:div w:id="116602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993347">
      <w:bodyDiv w:val="1"/>
      <w:marLeft w:val="0"/>
      <w:marRight w:val="0"/>
      <w:marTop w:val="0"/>
      <w:marBottom w:val="0"/>
      <w:divBdr>
        <w:top w:val="none" w:sz="0" w:space="0" w:color="auto"/>
        <w:left w:val="none" w:sz="0" w:space="0" w:color="auto"/>
        <w:bottom w:val="none" w:sz="0" w:space="0" w:color="auto"/>
        <w:right w:val="none" w:sz="0" w:space="0" w:color="auto"/>
      </w:divBdr>
    </w:div>
    <w:div w:id="1761560411">
      <w:bodyDiv w:val="1"/>
      <w:marLeft w:val="0"/>
      <w:marRight w:val="0"/>
      <w:marTop w:val="0"/>
      <w:marBottom w:val="0"/>
      <w:divBdr>
        <w:top w:val="none" w:sz="0" w:space="0" w:color="auto"/>
        <w:left w:val="none" w:sz="0" w:space="0" w:color="auto"/>
        <w:bottom w:val="none" w:sz="0" w:space="0" w:color="auto"/>
        <w:right w:val="none" w:sz="0" w:space="0" w:color="auto"/>
      </w:divBdr>
    </w:div>
    <w:div w:id="1762867386">
      <w:bodyDiv w:val="1"/>
      <w:marLeft w:val="0"/>
      <w:marRight w:val="0"/>
      <w:marTop w:val="0"/>
      <w:marBottom w:val="0"/>
      <w:divBdr>
        <w:top w:val="none" w:sz="0" w:space="0" w:color="auto"/>
        <w:left w:val="none" w:sz="0" w:space="0" w:color="auto"/>
        <w:bottom w:val="none" w:sz="0" w:space="0" w:color="auto"/>
        <w:right w:val="none" w:sz="0" w:space="0" w:color="auto"/>
      </w:divBdr>
    </w:div>
    <w:div w:id="1768186536">
      <w:bodyDiv w:val="1"/>
      <w:marLeft w:val="0"/>
      <w:marRight w:val="0"/>
      <w:marTop w:val="0"/>
      <w:marBottom w:val="0"/>
      <w:divBdr>
        <w:top w:val="none" w:sz="0" w:space="0" w:color="auto"/>
        <w:left w:val="none" w:sz="0" w:space="0" w:color="auto"/>
        <w:bottom w:val="none" w:sz="0" w:space="0" w:color="auto"/>
        <w:right w:val="none" w:sz="0" w:space="0" w:color="auto"/>
      </w:divBdr>
    </w:div>
    <w:div w:id="1814130634">
      <w:bodyDiv w:val="1"/>
      <w:marLeft w:val="0"/>
      <w:marRight w:val="0"/>
      <w:marTop w:val="0"/>
      <w:marBottom w:val="0"/>
      <w:divBdr>
        <w:top w:val="none" w:sz="0" w:space="0" w:color="auto"/>
        <w:left w:val="none" w:sz="0" w:space="0" w:color="auto"/>
        <w:bottom w:val="none" w:sz="0" w:space="0" w:color="auto"/>
        <w:right w:val="none" w:sz="0" w:space="0" w:color="auto"/>
      </w:divBdr>
    </w:div>
    <w:div w:id="1818259656">
      <w:bodyDiv w:val="1"/>
      <w:marLeft w:val="0"/>
      <w:marRight w:val="0"/>
      <w:marTop w:val="0"/>
      <w:marBottom w:val="0"/>
      <w:divBdr>
        <w:top w:val="none" w:sz="0" w:space="0" w:color="auto"/>
        <w:left w:val="none" w:sz="0" w:space="0" w:color="auto"/>
        <w:bottom w:val="none" w:sz="0" w:space="0" w:color="auto"/>
        <w:right w:val="none" w:sz="0" w:space="0" w:color="auto"/>
      </w:divBdr>
    </w:div>
    <w:div w:id="1844390538">
      <w:bodyDiv w:val="1"/>
      <w:marLeft w:val="0"/>
      <w:marRight w:val="0"/>
      <w:marTop w:val="0"/>
      <w:marBottom w:val="0"/>
      <w:divBdr>
        <w:top w:val="none" w:sz="0" w:space="0" w:color="auto"/>
        <w:left w:val="none" w:sz="0" w:space="0" w:color="auto"/>
        <w:bottom w:val="none" w:sz="0" w:space="0" w:color="auto"/>
        <w:right w:val="none" w:sz="0" w:space="0" w:color="auto"/>
      </w:divBdr>
    </w:div>
    <w:div w:id="1852447537">
      <w:bodyDiv w:val="1"/>
      <w:marLeft w:val="0"/>
      <w:marRight w:val="0"/>
      <w:marTop w:val="0"/>
      <w:marBottom w:val="0"/>
      <w:divBdr>
        <w:top w:val="none" w:sz="0" w:space="0" w:color="auto"/>
        <w:left w:val="none" w:sz="0" w:space="0" w:color="auto"/>
        <w:bottom w:val="none" w:sz="0" w:space="0" w:color="auto"/>
        <w:right w:val="none" w:sz="0" w:space="0" w:color="auto"/>
      </w:divBdr>
    </w:div>
    <w:div w:id="1869441230">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904944657">
      <w:bodyDiv w:val="1"/>
      <w:marLeft w:val="0"/>
      <w:marRight w:val="0"/>
      <w:marTop w:val="0"/>
      <w:marBottom w:val="0"/>
      <w:divBdr>
        <w:top w:val="none" w:sz="0" w:space="0" w:color="auto"/>
        <w:left w:val="none" w:sz="0" w:space="0" w:color="auto"/>
        <w:bottom w:val="none" w:sz="0" w:space="0" w:color="auto"/>
        <w:right w:val="none" w:sz="0" w:space="0" w:color="auto"/>
      </w:divBdr>
      <w:divsChild>
        <w:div w:id="11302718">
          <w:marLeft w:val="1166"/>
          <w:marRight w:val="0"/>
          <w:marTop w:val="115"/>
          <w:marBottom w:val="0"/>
          <w:divBdr>
            <w:top w:val="none" w:sz="0" w:space="0" w:color="auto"/>
            <w:left w:val="none" w:sz="0" w:space="0" w:color="auto"/>
            <w:bottom w:val="none" w:sz="0" w:space="0" w:color="auto"/>
            <w:right w:val="none" w:sz="0" w:space="0" w:color="auto"/>
          </w:divBdr>
        </w:div>
        <w:div w:id="88357017">
          <w:marLeft w:val="1800"/>
          <w:marRight w:val="0"/>
          <w:marTop w:val="115"/>
          <w:marBottom w:val="0"/>
          <w:divBdr>
            <w:top w:val="none" w:sz="0" w:space="0" w:color="auto"/>
            <w:left w:val="none" w:sz="0" w:space="0" w:color="auto"/>
            <w:bottom w:val="none" w:sz="0" w:space="0" w:color="auto"/>
            <w:right w:val="none" w:sz="0" w:space="0" w:color="auto"/>
          </w:divBdr>
        </w:div>
        <w:div w:id="234896157">
          <w:marLeft w:val="1166"/>
          <w:marRight w:val="0"/>
          <w:marTop w:val="115"/>
          <w:marBottom w:val="0"/>
          <w:divBdr>
            <w:top w:val="none" w:sz="0" w:space="0" w:color="auto"/>
            <w:left w:val="none" w:sz="0" w:space="0" w:color="auto"/>
            <w:bottom w:val="none" w:sz="0" w:space="0" w:color="auto"/>
            <w:right w:val="none" w:sz="0" w:space="0" w:color="auto"/>
          </w:divBdr>
        </w:div>
        <w:div w:id="992835034">
          <w:marLeft w:val="1166"/>
          <w:marRight w:val="0"/>
          <w:marTop w:val="115"/>
          <w:marBottom w:val="0"/>
          <w:divBdr>
            <w:top w:val="none" w:sz="0" w:space="0" w:color="auto"/>
            <w:left w:val="none" w:sz="0" w:space="0" w:color="auto"/>
            <w:bottom w:val="none" w:sz="0" w:space="0" w:color="auto"/>
            <w:right w:val="none" w:sz="0" w:space="0" w:color="auto"/>
          </w:divBdr>
        </w:div>
        <w:div w:id="1275871303">
          <w:marLeft w:val="1800"/>
          <w:marRight w:val="0"/>
          <w:marTop w:val="115"/>
          <w:marBottom w:val="0"/>
          <w:divBdr>
            <w:top w:val="none" w:sz="0" w:space="0" w:color="auto"/>
            <w:left w:val="none" w:sz="0" w:space="0" w:color="auto"/>
            <w:bottom w:val="none" w:sz="0" w:space="0" w:color="auto"/>
            <w:right w:val="none" w:sz="0" w:space="0" w:color="auto"/>
          </w:divBdr>
        </w:div>
        <w:div w:id="1732726740">
          <w:marLeft w:val="1166"/>
          <w:marRight w:val="0"/>
          <w:marTop w:val="115"/>
          <w:marBottom w:val="0"/>
          <w:divBdr>
            <w:top w:val="none" w:sz="0" w:space="0" w:color="auto"/>
            <w:left w:val="none" w:sz="0" w:space="0" w:color="auto"/>
            <w:bottom w:val="none" w:sz="0" w:space="0" w:color="auto"/>
            <w:right w:val="none" w:sz="0" w:space="0" w:color="auto"/>
          </w:divBdr>
        </w:div>
        <w:div w:id="1912038806">
          <w:marLeft w:val="1800"/>
          <w:marRight w:val="0"/>
          <w:marTop w:val="115"/>
          <w:marBottom w:val="0"/>
          <w:divBdr>
            <w:top w:val="none" w:sz="0" w:space="0" w:color="auto"/>
            <w:left w:val="none" w:sz="0" w:space="0" w:color="auto"/>
            <w:bottom w:val="none" w:sz="0" w:space="0" w:color="auto"/>
            <w:right w:val="none" w:sz="0" w:space="0" w:color="auto"/>
          </w:divBdr>
        </w:div>
        <w:div w:id="2093895075">
          <w:marLeft w:val="1800"/>
          <w:marRight w:val="0"/>
          <w:marTop w:val="115"/>
          <w:marBottom w:val="0"/>
          <w:divBdr>
            <w:top w:val="none" w:sz="0" w:space="0" w:color="auto"/>
            <w:left w:val="none" w:sz="0" w:space="0" w:color="auto"/>
            <w:bottom w:val="none" w:sz="0" w:space="0" w:color="auto"/>
            <w:right w:val="none" w:sz="0" w:space="0" w:color="auto"/>
          </w:divBdr>
        </w:div>
      </w:divsChild>
    </w:div>
    <w:div w:id="1905986233">
      <w:bodyDiv w:val="1"/>
      <w:marLeft w:val="0"/>
      <w:marRight w:val="0"/>
      <w:marTop w:val="0"/>
      <w:marBottom w:val="0"/>
      <w:divBdr>
        <w:top w:val="none" w:sz="0" w:space="0" w:color="auto"/>
        <w:left w:val="none" w:sz="0" w:space="0" w:color="auto"/>
        <w:bottom w:val="none" w:sz="0" w:space="0" w:color="auto"/>
        <w:right w:val="none" w:sz="0" w:space="0" w:color="auto"/>
      </w:divBdr>
    </w:div>
    <w:div w:id="1914661063">
      <w:bodyDiv w:val="1"/>
      <w:marLeft w:val="0"/>
      <w:marRight w:val="0"/>
      <w:marTop w:val="0"/>
      <w:marBottom w:val="0"/>
      <w:divBdr>
        <w:top w:val="none" w:sz="0" w:space="0" w:color="auto"/>
        <w:left w:val="none" w:sz="0" w:space="0" w:color="auto"/>
        <w:bottom w:val="none" w:sz="0" w:space="0" w:color="auto"/>
        <w:right w:val="none" w:sz="0" w:space="0" w:color="auto"/>
      </w:divBdr>
    </w:div>
    <w:div w:id="1935435159">
      <w:bodyDiv w:val="1"/>
      <w:marLeft w:val="0"/>
      <w:marRight w:val="0"/>
      <w:marTop w:val="0"/>
      <w:marBottom w:val="0"/>
      <w:divBdr>
        <w:top w:val="none" w:sz="0" w:space="0" w:color="auto"/>
        <w:left w:val="none" w:sz="0" w:space="0" w:color="auto"/>
        <w:bottom w:val="none" w:sz="0" w:space="0" w:color="auto"/>
        <w:right w:val="none" w:sz="0" w:space="0" w:color="auto"/>
      </w:divBdr>
    </w:div>
    <w:div w:id="1944142981">
      <w:bodyDiv w:val="1"/>
      <w:marLeft w:val="0"/>
      <w:marRight w:val="0"/>
      <w:marTop w:val="0"/>
      <w:marBottom w:val="0"/>
      <w:divBdr>
        <w:top w:val="none" w:sz="0" w:space="0" w:color="auto"/>
        <w:left w:val="none" w:sz="0" w:space="0" w:color="auto"/>
        <w:bottom w:val="none" w:sz="0" w:space="0" w:color="auto"/>
        <w:right w:val="none" w:sz="0" w:space="0" w:color="auto"/>
      </w:divBdr>
    </w:div>
    <w:div w:id="1951620675">
      <w:bodyDiv w:val="1"/>
      <w:marLeft w:val="0"/>
      <w:marRight w:val="0"/>
      <w:marTop w:val="0"/>
      <w:marBottom w:val="0"/>
      <w:divBdr>
        <w:top w:val="none" w:sz="0" w:space="0" w:color="auto"/>
        <w:left w:val="none" w:sz="0" w:space="0" w:color="auto"/>
        <w:bottom w:val="none" w:sz="0" w:space="0" w:color="auto"/>
        <w:right w:val="none" w:sz="0" w:space="0" w:color="auto"/>
      </w:divBdr>
    </w:div>
    <w:div w:id="1958901143">
      <w:bodyDiv w:val="1"/>
      <w:marLeft w:val="0"/>
      <w:marRight w:val="0"/>
      <w:marTop w:val="0"/>
      <w:marBottom w:val="0"/>
      <w:divBdr>
        <w:top w:val="none" w:sz="0" w:space="0" w:color="auto"/>
        <w:left w:val="none" w:sz="0" w:space="0" w:color="auto"/>
        <w:bottom w:val="none" w:sz="0" w:space="0" w:color="auto"/>
        <w:right w:val="none" w:sz="0" w:space="0" w:color="auto"/>
      </w:divBdr>
    </w:div>
    <w:div w:id="1989288877">
      <w:bodyDiv w:val="1"/>
      <w:marLeft w:val="0"/>
      <w:marRight w:val="0"/>
      <w:marTop w:val="0"/>
      <w:marBottom w:val="0"/>
      <w:divBdr>
        <w:top w:val="none" w:sz="0" w:space="0" w:color="auto"/>
        <w:left w:val="none" w:sz="0" w:space="0" w:color="auto"/>
        <w:bottom w:val="none" w:sz="0" w:space="0" w:color="auto"/>
        <w:right w:val="none" w:sz="0" w:space="0" w:color="auto"/>
      </w:divBdr>
    </w:div>
    <w:div w:id="1990135449">
      <w:bodyDiv w:val="1"/>
      <w:marLeft w:val="0"/>
      <w:marRight w:val="0"/>
      <w:marTop w:val="0"/>
      <w:marBottom w:val="0"/>
      <w:divBdr>
        <w:top w:val="none" w:sz="0" w:space="0" w:color="auto"/>
        <w:left w:val="none" w:sz="0" w:space="0" w:color="auto"/>
        <w:bottom w:val="none" w:sz="0" w:space="0" w:color="auto"/>
        <w:right w:val="none" w:sz="0" w:space="0" w:color="auto"/>
      </w:divBdr>
    </w:div>
    <w:div w:id="1990474922">
      <w:bodyDiv w:val="1"/>
      <w:marLeft w:val="0"/>
      <w:marRight w:val="0"/>
      <w:marTop w:val="0"/>
      <w:marBottom w:val="0"/>
      <w:divBdr>
        <w:top w:val="none" w:sz="0" w:space="0" w:color="auto"/>
        <w:left w:val="none" w:sz="0" w:space="0" w:color="auto"/>
        <w:bottom w:val="none" w:sz="0" w:space="0" w:color="auto"/>
        <w:right w:val="none" w:sz="0" w:space="0" w:color="auto"/>
      </w:divBdr>
    </w:div>
    <w:div w:id="2000648616">
      <w:bodyDiv w:val="1"/>
      <w:marLeft w:val="0"/>
      <w:marRight w:val="0"/>
      <w:marTop w:val="0"/>
      <w:marBottom w:val="0"/>
      <w:divBdr>
        <w:top w:val="none" w:sz="0" w:space="0" w:color="auto"/>
        <w:left w:val="none" w:sz="0" w:space="0" w:color="auto"/>
        <w:bottom w:val="none" w:sz="0" w:space="0" w:color="auto"/>
        <w:right w:val="none" w:sz="0" w:space="0" w:color="auto"/>
      </w:divBdr>
    </w:div>
    <w:div w:id="2014524904">
      <w:bodyDiv w:val="1"/>
      <w:marLeft w:val="0"/>
      <w:marRight w:val="0"/>
      <w:marTop w:val="0"/>
      <w:marBottom w:val="0"/>
      <w:divBdr>
        <w:top w:val="none" w:sz="0" w:space="0" w:color="auto"/>
        <w:left w:val="none" w:sz="0" w:space="0" w:color="auto"/>
        <w:bottom w:val="none" w:sz="0" w:space="0" w:color="auto"/>
        <w:right w:val="none" w:sz="0" w:space="0" w:color="auto"/>
      </w:divBdr>
    </w:div>
    <w:div w:id="2127967315">
      <w:bodyDiv w:val="1"/>
      <w:marLeft w:val="0"/>
      <w:marRight w:val="0"/>
      <w:marTop w:val="0"/>
      <w:marBottom w:val="0"/>
      <w:divBdr>
        <w:top w:val="none" w:sz="0" w:space="0" w:color="auto"/>
        <w:left w:val="none" w:sz="0" w:space="0" w:color="auto"/>
        <w:bottom w:val="none" w:sz="0" w:space="0" w:color="auto"/>
        <w:right w:val="none" w:sz="0" w:space="0" w:color="auto"/>
      </w:divBdr>
    </w:div>
    <w:div w:id="2130858689">
      <w:bodyDiv w:val="1"/>
      <w:marLeft w:val="0"/>
      <w:marRight w:val="0"/>
      <w:marTop w:val="0"/>
      <w:marBottom w:val="0"/>
      <w:divBdr>
        <w:top w:val="none" w:sz="0" w:space="0" w:color="auto"/>
        <w:left w:val="none" w:sz="0" w:space="0" w:color="auto"/>
        <w:bottom w:val="none" w:sz="0" w:space="0" w:color="auto"/>
        <w:right w:val="none" w:sz="0" w:space="0" w:color="auto"/>
      </w:divBdr>
    </w:div>
    <w:div w:id="2142266309">
      <w:bodyDiv w:val="1"/>
      <w:marLeft w:val="0"/>
      <w:marRight w:val="0"/>
      <w:marTop w:val="0"/>
      <w:marBottom w:val="0"/>
      <w:divBdr>
        <w:top w:val="none" w:sz="0" w:space="0" w:color="auto"/>
        <w:left w:val="none" w:sz="0" w:space="0" w:color="auto"/>
        <w:bottom w:val="none" w:sz="0" w:space="0" w:color="auto"/>
        <w:right w:val="none" w:sz="0" w:space="0" w:color="auto"/>
      </w:divBdr>
    </w:div>
    <w:div w:id="214677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Desktop\BTC-QLNS%20-%20Tai%20lieu%20phan%20tich%20yeu%20cau%20he%20thong%20V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DF4D74-E982-498D-A2D2-67F9CB130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BTC-QLNS - Tai lieu phan tich yeu cau he thong V1.0.dot</Template>
  <TotalTime>6966</TotalTime>
  <Pages>1</Pages>
  <Words>4848</Words>
  <Characters>27639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32423</CharactersWithSpaces>
  <SharedDoc>false</SharedDoc>
  <HLinks>
    <vt:vector size="462" baseType="variant">
      <vt:variant>
        <vt:i4>1048632</vt:i4>
      </vt:variant>
      <vt:variant>
        <vt:i4>458</vt:i4>
      </vt:variant>
      <vt:variant>
        <vt:i4>0</vt:i4>
      </vt:variant>
      <vt:variant>
        <vt:i4>5</vt:i4>
      </vt:variant>
      <vt:variant>
        <vt:lpwstr/>
      </vt:variant>
      <vt:variant>
        <vt:lpwstr>_Toc443491663</vt:lpwstr>
      </vt:variant>
      <vt:variant>
        <vt:i4>1048632</vt:i4>
      </vt:variant>
      <vt:variant>
        <vt:i4>452</vt:i4>
      </vt:variant>
      <vt:variant>
        <vt:i4>0</vt:i4>
      </vt:variant>
      <vt:variant>
        <vt:i4>5</vt:i4>
      </vt:variant>
      <vt:variant>
        <vt:lpwstr/>
      </vt:variant>
      <vt:variant>
        <vt:lpwstr>_Toc443491662</vt:lpwstr>
      </vt:variant>
      <vt:variant>
        <vt:i4>1048632</vt:i4>
      </vt:variant>
      <vt:variant>
        <vt:i4>446</vt:i4>
      </vt:variant>
      <vt:variant>
        <vt:i4>0</vt:i4>
      </vt:variant>
      <vt:variant>
        <vt:i4>5</vt:i4>
      </vt:variant>
      <vt:variant>
        <vt:lpwstr/>
      </vt:variant>
      <vt:variant>
        <vt:lpwstr>_Toc443491661</vt:lpwstr>
      </vt:variant>
      <vt:variant>
        <vt:i4>1048632</vt:i4>
      </vt:variant>
      <vt:variant>
        <vt:i4>440</vt:i4>
      </vt:variant>
      <vt:variant>
        <vt:i4>0</vt:i4>
      </vt:variant>
      <vt:variant>
        <vt:i4>5</vt:i4>
      </vt:variant>
      <vt:variant>
        <vt:lpwstr/>
      </vt:variant>
      <vt:variant>
        <vt:lpwstr>_Toc443491660</vt:lpwstr>
      </vt:variant>
      <vt:variant>
        <vt:i4>1245240</vt:i4>
      </vt:variant>
      <vt:variant>
        <vt:i4>434</vt:i4>
      </vt:variant>
      <vt:variant>
        <vt:i4>0</vt:i4>
      </vt:variant>
      <vt:variant>
        <vt:i4>5</vt:i4>
      </vt:variant>
      <vt:variant>
        <vt:lpwstr/>
      </vt:variant>
      <vt:variant>
        <vt:lpwstr>_Toc443491659</vt:lpwstr>
      </vt:variant>
      <vt:variant>
        <vt:i4>1245240</vt:i4>
      </vt:variant>
      <vt:variant>
        <vt:i4>428</vt:i4>
      </vt:variant>
      <vt:variant>
        <vt:i4>0</vt:i4>
      </vt:variant>
      <vt:variant>
        <vt:i4>5</vt:i4>
      </vt:variant>
      <vt:variant>
        <vt:lpwstr/>
      </vt:variant>
      <vt:variant>
        <vt:lpwstr>_Toc443491658</vt:lpwstr>
      </vt:variant>
      <vt:variant>
        <vt:i4>1245240</vt:i4>
      </vt:variant>
      <vt:variant>
        <vt:i4>422</vt:i4>
      </vt:variant>
      <vt:variant>
        <vt:i4>0</vt:i4>
      </vt:variant>
      <vt:variant>
        <vt:i4>5</vt:i4>
      </vt:variant>
      <vt:variant>
        <vt:lpwstr/>
      </vt:variant>
      <vt:variant>
        <vt:lpwstr>_Toc443491657</vt:lpwstr>
      </vt:variant>
      <vt:variant>
        <vt:i4>1245240</vt:i4>
      </vt:variant>
      <vt:variant>
        <vt:i4>416</vt:i4>
      </vt:variant>
      <vt:variant>
        <vt:i4>0</vt:i4>
      </vt:variant>
      <vt:variant>
        <vt:i4>5</vt:i4>
      </vt:variant>
      <vt:variant>
        <vt:lpwstr/>
      </vt:variant>
      <vt:variant>
        <vt:lpwstr>_Toc443491656</vt:lpwstr>
      </vt:variant>
      <vt:variant>
        <vt:i4>1245240</vt:i4>
      </vt:variant>
      <vt:variant>
        <vt:i4>410</vt:i4>
      </vt:variant>
      <vt:variant>
        <vt:i4>0</vt:i4>
      </vt:variant>
      <vt:variant>
        <vt:i4>5</vt:i4>
      </vt:variant>
      <vt:variant>
        <vt:lpwstr/>
      </vt:variant>
      <vt:variant>
        <vt:lpwstr>_Toc443491655</vt:lpwstr>
      </vt:variant>
      <vt:variant>
        <vt:i4>1245240</vt:i4>
      </vt:variant>
      <vt:variant>
        <vt:i4>404</vt:i4>
      </vt:variant>
      <vt:variant>
        <vt:i4>0</vt:i4>
      </vt:variant>
      <vt:variant>
        <vt:i4>5</vt:i4>
      </vt:variant>
      <vt:variant>
        <vt:lpwstr/>
      </vt:variant>
      <vt:variant>
        <vt:lpwstr>_Toc443491654</vt:lpwstr>
      </vt:variant>
      <vt:variant>
        <vt:i4>1245240</vt:i4>
      </vt:variant>
      <vt:variant>
        <vt:i4>398</vt:i4>
      </vt:variant>
      <vt:variant>
        <vt:i4>0</vt:i4>
      </vt:variant>
      <vt:variant>
        <vt:i4>5</vt:i4>
      </vt:variant>
      <vt:variant>
        <vt:lpwstr/>
      </vt:variant>
      <vt:variant>
        <vt:lpwstr>_Toc443491653</vt:lpwstr>
      </vt:variant>
      <vt:variant>
        <vt:i4>1245240</vt:i4>
      </vt:variant>
      <vt:variant>
        <vt:i4>392</vt:i4>
      </vt:variant>
      <vt:variant>
        <vt:i4>0</vt:i4>
      </vt:variant>
      <vt:variant>
        <vt:i4>5</vt:i4>
      </vt:variant>
      <vt:variant>
        <vt:lpwstr/>
      </vt:variant>
      <vt:variant>
        <vt:lpwstr>_Toc443491652</vt:lpwstr>
      </vt:variant>
      <vt:variant>
        <vt:i4>1245240</vt:i4>
      </vt:variant>
      <vt:variant>
        <vt:i4>386</vt:i4>
      </vt:variant>
      <vt:variant>
        <vt:i4>0</vt:i4>
      </vt:variant>
      <vt:variant>
        <vt:i4>5</vt:i4>
      </vt:variant>
      <vt:variant>
        <vt:lpwstr/>
      </vt:variant>
      <vt:variant>
        <vt:lpwstr>_Toc443491651</vt:lpwstr>
      </vt:variant>
      <vt:variant>
        <vt:i4>1245240</vt:i4>
      </vt:variant>
      <vt:variant>
        <vt:i4>380</vt:i4>
      </vt:variant>
      <vt:variant>
        <vt:i4>0</vt:i4>
      </vt:variant>
      <vt:variant>
        <vt:i4>5</vt:i4>
      </vt:variant>
      <vt:variant>
        <vt:lpwstr/>
      </vt:variant>
      <vt:variant>
        <vt:lpwstr>_Toc443491650</vt:lpwstr>
      </vt:variant>
      <vt:variant>
        <vt:i4>1179704</vt:i4>
      </vt:variant>
      <vt:variant>
        <vt:i4>374</vt:i4>
      </vt:variant>
      <vt:variant>
        <vt:i4>0</vt:i4>
      </vt:variant>
      <vt:variant>
        <vt:i4>5</vt:i4>
      </vt:variant>
      <vt:variant>
        <vt:lpwstr/>
      </vt:variant>
      <vt:variant>
        <vt:lpwstr>_Toc443491649</vt:lpwstr>
      </vt:variant>
      <vt:variant>
        <vt:i4>1179704</vt:i4>
      </vt:variant>
      <vt:variant>
        <vt:i4>368</vt:i4>
      </vt:variant>
      <vt:variant>
        <vt:i4>0</vt:i4>
      </vt:variant>
      <vt:variant>
        <vt:i4>5</vt:i4>
      </vt:variant>
      <vt:variant>
        <vt:lpwstr/>
      </vt:variant>
      <vt:variant>
        <vt:lpwstr>_Toc443491648</vt:lpwstr>
      </vt:variant>
      <vt:variant>
        <vt:i4>1179704</vt:i4>
      </vt:variant>
      <vt:variant>
        <vt:i4>362</vt:i4>
      </vt:variant>
      <vt:variant>
        <vt:i4>0</vt:i4>
      </vt:variant>
      <vt:variant>
        <vt:i4>5</vt:i4>
      </vt:variant>
      <vt:variant>
        <vt:lpwstr/>
      </vt:variant>
      <vt:variant>
        <vt:lpwstr>_Toc443491647</vt:lpwstr>
      </vt:variant>
      <vt:variant>
        <vt:i4>1179704</vt:i4>
      </vt:variant>
      <vt:variant>
        <vt:i4>356</vt:i4>
      </vt:variant>
      <vt:variant>
        <vt:i4>0</vt:i4>
      </vt:variant>
      <vt:variant>
        <vt:i4>5</vt:i4>
      </vt:variant>
      <vt:variant>
        <vt:lpwstr/>
      </vt:variant>
      <vt:variant>
        <vt:lpwstr>_Toc443491646</vt:lpwstr>
      </vt:variant>
      <vt:variant>
        <vt:i4>1179704</vt:i4>
      </vt:variant>
      <vt:variant>
        <vt:i4>350</vt:i4>
      </vt:variant>
      <vt:variant>
        <vt:i4>0</vt:i4>
      </vt:variant>
      <vt:variant>
        <vt:i4>5</vt:i4>
      </vt:variant>
      <vt:variant>
        <vt:lpwstr/>
      </vt:variant>
      <vt:variant>
        <vt:lpwstr>_Toc443491645</vt:lpwstr>
      </vt:variant>
      <vt:variant>
        <vt:i4>1179704</vt:i4>
      </vt:variant>
      <vt:variant>
        <vt:i4>344</vt:i4>
      </vt:variant>
      <vt:variant>
        <vt:i4>0</vt:i4>
      </vt:variant>
      <vt:variant>
        <vt:i4>5</vt:i4>
      </vt:variant>
      <vt:variant>
        <vt:lpwstr/>
      </vt:variant>
      <vt:variant>
        <vt:lpwstr>_Toc443491644</vt:lpwstr>
      </vt:variant>
      <vt:variant>
        <vt:i4>1179704</vt:i4>
      </vt:variant>
      <vt:variant>
        <vt:i4>338</vt:i4>
      </vt:variant>
      <vt:variant>
        <vt:i4>0</vt:i4>
      </vt:variant>
      <vt:variant>
        <vt:i4>5</vt:i4>
      </vt:variant>
      <vt:variant>
        <vt:lpwstr/>
      </vt:variant>
      <vt:variant>
        <vt:lpwstr>_Toc443491643</vt:lpwstr>
      </vt:variant>
      <vt:variant>
        <vt:i4>1179704</vt:i4>
      </vt:variant>
      <vt:variant>
        <vt:i4>332</vt:i4>
      </vt:variant>
      <vt:variant>
        <vt:i4>0</vt:i4>
      </vt:variant>
      <vt:variant>
        <vt:i4>5</vt:i4>
      </vt:variant>
      <vt:variant>
        <vt:lpwstr/>
      </vt:variant>
      <vt:variant>
        <vt:lpwstr>_Toc443491642</vt:lpwstr>
      </vt:variant>
      <vt:variant>
        <vt:i4>1179704</vt:i4>
      </vt:variant>
      <vt:variant>
        <vt:i4>326</vt:i4>
      </vt:variant>
      <vt:variant>
        <vt:i4>0</vt:i4>
      </vt:variant>
      <vt:variant>
        <vt:i4>5</vt:i4>
      </vt:variant>
      <vt:variant>
        <vt:lpwstr/>
      </vt:variant>
      <vt:variant>
        <vt:lpwstr>_Toc443491641</vt:lpwstr>
      </vt:variant>
      <vt:variant>
        <vt:i4>1179704</vt:i4>
      </vt:variant>
      <vt:variant>
        <vt:i4>320</vt:i4>
      </vt:variant>
      <vt:variant>
        <vt:i4>0</vt:i4>
      </vt:variant>
      <vt:variant>
        <vt:i4>5</vt:i4>
      </vt:variant>
      <vt:variant>
        <vt:lpwstr/>
      </vt:variant>
      <vt:variant>
        <vt:lpwstr>_Toc443491640</vt:lpwstr>
      </vt:variant>
      <vt:variant>
        <vt:i4>1376312</vt:i4>
      </vt:variant>
      <vt:variant>
        <vt:i4>314</vt:i4>
      </vt:variant>
      <vt:variant>
        <vt:i4>0</vt:i4>
      </vt:variant>
      <vt:variant>
        <vt:i4>5</vt:i4>
      </vt:variant>
      <vt:variant>
        <vt:lpwstr/>
      </vt:variant>
      <vt:variant>
        <vt:lpwstr>_Toc443491639</vt:lpwstr>
      </vt:variant>
      <vt:variant>
        <vt:i4>1376312</vt:i4>
      </vt:variant>
      <vt:variant>
        <vt:i4>308</vt:i4>
      </vt:variant>
      <vt:variant>
        <vt:i4>0</vt:i4>
      </vt:variant>
      <vt:variant>
        <vt:i4>5</vt:i4>
      </vt:variant>
      <vt:variant>
        <vt:lpwstr/>
      </vt:variant>
      <vt:variant>
        <vt:lpwstr>_Toc443491638</vt:lpwstr>
      </vt:variant>
      <vt:variant>
        <vt:i4>1376312</vt:i4>
      </vt:variant>
      <vt:variant>
        <vt:i4>302</vt:i4>
      </vt:variant>
      <vt:variant>
        <vt:i4>0</vt:i4>
      </vt:variant>
      <vt:variant>
        <vt:i4>5</vt:i4>
      </vt:variant>
      <vt:variant>
        <vt:lpwstr/>
      </vt:variant>
      <vt:variant>
        <vt:lpwstr>_Toc443491637</vt:lpwstr>
      </vt:variant>
      <vt:variant>
        <vt:i4>1376312</vt:i4>
      </vt:variant>
      <vt:variant>
        <vt:i4>296</vt:i4>
      </vt:variant>
      <vt:variant>
        <vt:i4>0</vt:i4>
      </vt:variant>
      <vt:variant>
        <vt:i4>5</vt:i4>
      </vt:variant>
      <vt:variant>
        <vt:lpwstr/>
      </vt:variant>
      <vt:variant>
        <vt:lpwstr>_Toc443491636</vt:lpwstr>
      </vt:variant>
      <vt:variant>
        <vt:i4>1376312</vt:i4>
      </vt:variant>
      <vt:variant>
        <vt:i4>290</vt:i4>
      </vt:variant>
      <vt:variant>
        <vt:i4>0</vt:i4>
      </vt:variant>
      <vt:variant>
        <vt:i4>5</vt:i4>
      </vt:variant>
      <vt:variant>
        <vt:lpwstr/>
      </vt:variant>
      <vt:variant>
        <vt:lpwstr>_Toc443491635</vt:lpwstr>
      </vt:variant>
      <vt:variant>
        <vt:i4>1376312</vt:i4>
      </vt:variant>
      <vt:variant>
        <vt:i4>284</vt:i4>
      </vt:variant>
      <vt:variant>
        <vt:i4>0</vt:i4>
      </vt:variant>
      <vt:variant>
        <vt:i4>5</vt:i4>
      </vt:variant>
      <vt:variant>
        <vt:lpwstr/>
      </vt:variant>
      <vt:variant>
        <vt:lpwstr>_Toc443491634</vt:lpwstr>
      </vt:variant>
      <vt:variant>
        <vt:i4>1376312</vt:i4>
      </vt:variant>
      <vt:variant>
        <vt:i4>278</vt:i4>
      </vt:variant>
      <vt:variant>
        <vt:i4>0</vt:i4>
      </vt:variant>
      <vt:variant>
        <vt:i4>5</vt:i4>
      </vt:variant>
      <vt:variant>
        <vt:lpwstr/>
      </vt:variant>
      <vt:variant>
        <vt:lpwstr>_Toc443491633</vt:lpwstr>
      </vt:variant>
      <vt:variant>
        <vt:i4>1376312</vt:i4>
      </vt:variant>
      <vt:variant>
        <vt:i4>272</vt:i4>
      </vt:variant>
      <vt:variant>
        <vt:i4>0</vt:i4>
      </vt:variant>
      <vt:variant>
        <vt:i4>5</vt:i4>
      </vt:variant>
      <vt:variant>
        <vt:lpwstr/>
      </vt:variant>
      <vt:variant>
        <vt:lpwstr>_Toc443491632</vt:lpwstr>
      </vt:variant>
      <vt:variant>
        <vt:i4>1376312</vt:i4>
      </vt:variant>
      <vt:variant>
        <vt:i4>266</vt:i4>
      </vt:variant>
      <vt:variant>
        <vt:i4>0</vt:i4>
      </vt:variant>
      <vt:variant>
        <vt:i4>5</vt:i4>
      </vt:variant>
      <vt:variant>
        <vt:lpwstr/>
      </vt:variant>
      <vt:variant>
        <vt:lpwstr>_Toc443491631</vt:lpwstr>
      </vt:variant>
      <vt:variant>
        <vt:i4>1376312</vt:i4>
      </vt:variant>
      <vt:variant>
        <vt:i4>260</vt:i4>
      </vt:variant>
      <vt:variant>
        <vt:i4>0</vt:i4>
      </vt:variant>
      <vt:variant>
        <vt:i4>5</vt:i4>
      </vt:variant>
      <vt:variant>
        <vt:lpwstr/>
      </vt:variant>
      <vt:variant>
        <vt:lpwstr>_Toc443491630</vt:lpwstr>
      </vt:variant>
      <vt:variant>
        <vt:i4>1310776</vt:i4>
      </vt:variant>
      <vt:variant>
        <vt:i4>254</vt:i4>
      </vt:variant>
      <vt:variant>
        <vt:i4>0</vt:i4>
      </vt:variant>
      <vt:variant>
        <vt:i4>5</vt:i4>
      </vt:variant>
      <vt:variant>
        <vt:lpwstr/>
      </vt:variant>
      <vt:variant>
        <vt:lpwstr>_Toc443491629</vt:lpwstr>
      </vt:variant>
      <vt:variant>
        <vt:i4>1310776</vt:i4>
      </vt:variant>
      <vt:variant>
        <vt:i4>248</vt:i4>
      </vt:variant>
      <vt:variant>
        <vt:i4>0</vt:i4>
      </vt:variant>
      <vt:variant>
        <vt:i4>5</vt:i4>
      </vt:variant>
      <vt:variant>
        <vt:lpwstr/>
      </vt:variant>
      <vt:variant>
        <vt:lpwstr>_Toc443491628</vt:lpwstr>
      </vt:variant>
      <vt:variant>
        <vt:i4>1310776</vt:i4>
      </vt:variant>
      <vt:variant>
        <vt:i4>242</vt:i4>
      </vt:variant>
      <vt:variant>
        <vt:i4>0</vt:i4>
      </vt:variant>
      <vt:variant>
        <vt:i4>5</vt:i4>
      </vt:variant>
      <vt:variant>
        <vt:lpwstr/>
      </vt:variant>
      <vt:variant>
        <vt:lpwstr>_Toc443491627</vt:lpwstr>
      </vt:variant>
      <vt:variant>
        <vt:i4>1310776</vt:i4>
      </vt:variant>
      <vt:variant>
        <vt:i4>236</vt:i4>
      </vt:variant>
      <vt:variant>
        <vt:i4>0</vt:i4>
      </vt:variant>
      <vt:variant>
        <vt:i4>5</vt:i4>
      </vt:variant>
      <vt:variant>
        <vt:lpwstr/>
      </vt:variant>
      <vt:variant>
        <vt:lpwstr>_Toc443491626</vt:lpwstr>
      </vt:variant>
      <vt:variant>
        <vt:i4>1310776</vt:i4>
      </vt:variant>
      <vt:variant>
        <vt:i4>230</vt:i4>
      </vt:variant>
      <vt:variant>
        <vt:i4>0</vt:i4>
      </vt:variant>
      <vt:variant>
        <vt:i4>5</vt:i4>
      </vt:variant>
      <vt:variant>
        <vt:lpwstr/>
      </vt:variant>
      <vt:variant>
        <vt:lpwstr>_Toc443491625</vt:lpwstr>
      </vt:variant>
      <vt:variant>
        <vt:i4>1310776</vt:i4>
      </vt:variant>
      <vt:variant>
        <vt:i4>224</vt:i4>
      </vt:variant>
      <vt:variant>
        <vt:i4>0</vt:i4>
      </vt:variant>
      <vt:variant>
        <vt:i4>5</vt:i4>
      </vt:variant>
      <vt:variant>
        <vt:lpwstr/>
      </vt:variant>
      <vt:variant>
        <vt:lpwstr>_Toc443491624</vt:lpwstr>
      </vt:variant>
      <vt:variant>
        <vt:i4>1310776</vt:i4>
      </vt:variant>
      <vt:variant>
        <vt:i4>218</vt:i4>
      </vt:variant>
      <vt:variant>
        <vt:i4>0</vt:i4>
      </vt:variant>
      <vt:variant>
        <vt:i4>5</vt:i4>
      </vt:variant>
      <vt:variant>
        <vt:lpwstr/>
      </vt:variant>
      <vt:variant>
        <vt:lpwstr>_Toc443491623</vt:lpwstr>
      </vt:variant>
      <vt:variant>
        <vt:i4>1310776</vt:i4>
      </vt:variant>
      <vt:variant>
        <vt:i4>212</vt:i4>
      </vt:variant>
      <vt:variant>
        <vt:i4>0</vt:i4>
      </vt:variant>
      <vt:variant>
        <vt:i4>5</vt:i4>
      </vt:variant>
      <vt:variant>
        <vt:lpwstr/>
      </vt:variant>
      <vt:variant>
        <vt:lpwstr>_Toc443491622</vt:lpwstr>
      </vt:variant>
      <vt:variant>
        <vt:i4>1310776</vt:i4>
      </vt:variant>
      <vt:variant>
        <vt:i4>206</vt:i4>
      </vt:variant>
      <vt:variant>
        <vt:i4>0</vt:i4>
      </vt:variant>
      <vt:variant>
        <vt:i4>5</vt:i4>
      </vt:variant>
      <vt:variant>
        <vt:lpwstr/>
      </vt:variant>
      <vt:variant>
        <vt:lpwstr>_Toc443491621</vt:lpwstr>
      </vt:variant>
      <vt:variant>
        <vt:i4>1310776</vt:i4>
      </vt:variant>
      <vt:variant>
        <vt:i4>200</vt:i4>
      </vt:variant>
      <vt:variant>
        <vt:i4>0</vt:i4>
      </vt:variant>
      <vt:variant>
        <vt:i4>5</vt:i4>
      </vt:variant>
      <vt:variant>
        <vt:lpwstr/>
      </vt:variant>
      <vt:variant>
        <vt:lpwstr>_Toc443491620</vt:lpwstr>
      </vt:variant>
      <vt:variant>
        <vt:i4>1507384</vt:i4>
      </vt:variant>
      <vt:variant>
        <vt:i4>194</vt:i4>
      </vt:variant>
      <vt:variant>
        <vt:i4>0</vt:i4>
      </vt:variant>
      <vt:variant>
        <vt:i4>5</vt:i4>
      </vt:variant>
      <vt:variant>
        <vt:lpwstr/>
      </vt:variant>
      <vt:variant>
        <vt:lpwstr>_Toc443491619</vt:lpwstr>
      </vt:variant>
      <vt:variant>
        <vt:i4>1507384</vt:i4>
      </vt:variant>
      <vt:variant>
        <vt:i4>188</vt:i4>
      </vt:variant>
      <vt:variant>
        <vt:i4>0</vt:i4>
      </vt:variant>
      <vt:variant>
        <vt:i4>5</vt:i4>
      </vt:variant>
      <vt:variant>
        <vt:lpwstr/>
      </vt:variant>
      <vt:variant>
        <vt:lpwstr>_Toc443491618</vt:lpwstr>
      </vt:variant>
      <vt:variant>
        <vt:i4>1507384</vt:i4>
      </vt:variant>
      <vt:variant>
        <vt:i4>182</vt:i4>
      </vt:variant>
      <vt:variant>
        <vt:i4>0</vt:i4>
      </vt:variant>
      <vt:variant>
        <vt:i4>5</vt:i4>
      </vt:variant>
      <vt:variant>
        <vt:lpwstr/>
      </vt:variant>
      <vt:variant>
        <vt:lpwstr>_Toc443491617</vt:lpwstr>
      </vt:variant>
      <vt:variant>
        <vt:i4>1507384</vt:i4>
      </vt:variant>
      <vt:variant>
        <vt:i4>176</vt:i4>
      </vt:variant>
      <vt:variant>
        <vt:i4>0</vt:i4>
      </vt:variant>
      <vt:variant>
        <vt:i4>5</vt:i4>
      </vt:variant>
      <vt:variant>
        <vt:lpwstr/>
      </vt:variant>
      <vt:variant>
        <vt:lpwstr>_Toc443491616</vt:lpwstr>
      </vt:variant>
      <vt:variant>
        <vt:i4>1507384</vt:i4>
      </vt:variant>
      <vt:variant>
        <vt:i4>170</vt:i4>
      </vt:variant>
      <vt:variant>
        <vt:i4>0</vt:i4>
      </vt:variant>
      <vt:variant>
        <vt:i4>5</vt:i4>
      </vt:variant>
      <vt:variant>
        <vt:lpwstr/>
      </vt:variant>
      <vt:variant>
        <vt:lpwstr>_Toc443491615</vt:lpwstr>
      </vt:variant>
      <vt:variant>
        <vt:i4>1507384</vt:i4>
      </vt:variant>
      <vt:variant>
        <vt:i4>164</vt:i4>
      </vt:variant>
      <vt:variant>
        <vt:i4>0</vt:i4>
      </vt:variant>
      <vt:variant>
        <vt:i4>5</vt:i4>
      </vt:variant>
      <vt:variant>
        <vt:lpwstr/>
      </vt:variant>
      <vt:variant>
        <vt:lpwstr>_Toc443491614</vt:lpwstr>
      </vt:variant>
      <vt:variant>
        <vt:i4>1507384</vt:i4>
      </vt:variant>
      <vt:variant>
        <vt:i4>158</vt:i4>
      </vt:variant>
      <vt:variant>
        <vt:i4>0</vt:i4>
      </vt:variant>
      <vt:variant>
        <vt:i4>5</vt:i4>
      </vt:variant>
      <vt:variant>
        <vt:lpwstr/>
      </vt:variant>
      <vt:variant>
        <vt:lpwstr>_Toc443491613</vt:lpwstr>
      </vt:variant>
      <vt:variant>
        <vt:i4>1507384</vt:i4>
      </vt:variant>
      <vt:variant>
        <vt:i4>152</vt:i4>
      </vt:variant>
      <vt:variant>
        <vt:i4>0</vt:i4>
      </vt:variant>
      <vt:variant>
        <vt:i4>5</vt:i4>
      </vt:variant>
      <vt:variant>
        <vt:lpwstr/>
      </vt:variant>
      <vt:variant>
        <vt:lpwstr>_Toc443491612</vt:lpwstr>
      </vt:variant>
      <vt:variant>
        <vt:i4>1507384</vt:i4>
      </vt:variant>
      <vt:variant>
        <vt:i4>146</vt:i4>
      </vt:variant>
      <vt:variant>
        <vt:i4>0</vt:i4>
      </vt:variant>
      <vt:variant>
        <vt:i4>5</vt:i4>
      </vt:variant>
      <vt:variant>
        <vt:lpwstr/>
      </vt:variant>
      <vt:variant>
        <vt:lpwstr>_Toc443491611</vt:lpwstr>
      </vt:variant>
      <vt:variant>
        <vt:i4>1507384</vt:i4>
      </vt:variant>
      <vt:variant>
        <vt:i4>140</vt:i4>
      </vt:variant>
      <vt:variant>
        <vt:i4>0</vt:i4>
      </vt:variant>
      <vt:variant>
        <vt:i4>5</vt:i4>
      </vt:variant>
      <vt:variant>
        <vt:lpwstr/>
      </vt:variant>
      <vt:variant>
        <vt:lpwstr>_Toc443491610</vt:lpwstr>
      </vt:variant>
      <vt:variant>
        <vt:i4>1441848</vt:i4>
      </vt:variant>
      <vt:variant>
        <vt:i4>134</vt:i4>
      </vt:variant>
      <vt:variant>
        <vt:i4>0</vt:i4>
      </vt:variant>
      <vt:variant>
        <vt:i4>5</vt:i4>
      </vt:variant>
      <vt:variant>
        <vt:lpwstr/>
      </vt:variant>
      <vt:variant>
        <vt:lpwstr>_Toc443491609</vt:lpwstr>
      </vt:variant>
      <vt:variant>
        <vt:i4>1441848</vt:i4>
      </vt:variant>
      <vt:variant>
        <vt:i4>128</vt:i4>
      </vt:variant>
      <vt:variant>
        <vt:i4>0</vt:i4>
      </vt:variant>
      <vt:variant>
        <vt:i4>5</vt:i4>
      </vt:variant>
      <vt:variant>
        <vt:lpwstr/>
      </vt:variant>
      <vt:variant>
        <vt:lpwstr>_Toc443491608</vt:lpwstr>
      </vt:variant>
      <vt:variant>
        <vt:i4>1441848</vt:i4>
      </vt:variant>
      <vt:variant>
        <vt:i4>122</vt:i4>
      </vt:variant>
      <vt:variant>
        <vt:i4>0</vt:i4>
      </vt:variant>
      <vt:variant>
        <vt:i4>5</vt:i4>
      </vt:variant>
      <vt:variant>
        <vt:lpwstr/>
      </vt:variant>
      <vt:variant>
        <vt:lpwstr>_Toc443491607</vt:lpwstr>
      </vt:variant>
      <vt:variant>
        <vt:i4>1441848</vt:i4>
      </vt:variant>
      <vt:variant>
        <vt:i4>116</vt:i4>
      </vt:variant>
      <vt:variant>
        <vt:i4>0</vt:i4>
      </vt:variant>
      <vt:variant>
        <vt:i4>5</vt:i4>
      </vt:variant>
      <vt:variant>
        <vt:lpwstr/>
      </vt:variant>
      <vt:variant>
        <vt:lpwstr>_Toc443491606</vt:lpwstr>
      </vt:variant>
      <vt:variant>
        <vt:i4>1441848</vt:i4>
      </vt:variant>
      <vt:variant>
        <vt:i4>110</vt:i4>
      </vt:variant>
      <vt:variant>
        <vt:i4>0</vt:i4>
      </vt:variant>
      <vt:variant>
        <vt:i4>5</vt:i4>
      </vt:variant>
      <vt:variant>
        <vt:lpwstr/>
      </vt:variant>
      <vt:variant>
        <vt:lpwstr>_Toc443491605</vt:lpwstr>
      </vt:variant>
      <vt:variant>
        <vt:i4>1441848</vt:i4>
      </vt:variant>
      <vt:variant>
        <vt:i4>104</vt:i4>
      </vt:variant>
      <vt:variant>
        <vt:i4>0</vt:i4>
      </vt:variant>
      <vt:variant>
        <vt:i4>5</vt:i4>
      </vt:variant>
      <vt:variant>
        <vt:lpwstr/>
      </vt:variant>
      <vt:variant>
        <vt:lpwstr>_Toc443491604</vt:lpwstr>
      </vt:variant>
      <vt:variant>
        <vt:i4>1441848</vt:i4>
      </vt:variant>
      <vt:variant>
        <vt:i4>98</vt:i4>
      </vt:variant>
      <vt:variant>
        <vt:i4>0</vt:i4>
      </vt:variant>
      <vt:variant>
        <vt:i4>5</vt:i4>
      </vt:variant>
      <vt:variant>
        <vt:lpwstr/>
      </vt:variant>
      <vt:variant>
        <vt:lpwstr>_Toc443491603</vt:lpwstr>
      </vt:variant>
      <vt:variant>
        <vt:i4>1441848</vt:i4>
      </vt:variant>
      <vt:variant>
        <vt:i4>92</vt:i4>
      </vt:variant>
      <vt:variant>
        <vt:i4>0</vt:i4>
      </vt:variant>
      <vt:variant>
        <vt:i4>5</vt:i4>
      </vt:variant>
      <vt:variant>
        <vt:lpwstr/>
      </vt:variant>
      <vt:variant>
        <vt:lpwstr>_Toc443491602</vt:lpwstr>
      </vt:variant>
      <vt:variant>
        <vt:i4>1441848</vt:i4>
      </vt:variant>
      <vt:variant>
        <vt:i4>86</vt:i4>
      </vt:variant>
      <vt:variant>
        <vt:i4>0</vt:i4>
      </vt:variant>
      <vt:variant>
        <vt:i4>5</vt:i4>
      </vt:variant>
      <vt:variant>
        <vt:lpwstr/>
      </vt:variant>
      <vt:variant>
        <vt:lpwstr>_Toc443491601</vt:lpwstr>
      </vt:variant>
      <vt:variant>
        <vt:i4>1441848</vt:i4>
      </vt:variant>
      <vt:variant>
        <vt:i4>80</vt:i4>
      </vt:variant>
      <vt:variant>
        <vt:i4>0</vt:i4>
      </vt:variant>
      <vt:variant>
        <vt:i4>5</vt:i4>
      </vt:variant>
      <vt:variant>
        <vt:lpwstr/>
      </vt:variant>
      <vt:variant>
        <vt:lpwstr>_Toc443491600</vt:lpwstr>
      </vt:variant>
      <vt:variant>
        <vt:i4>2031675</vt:i4>
      </vt:variant>
      <vt:variant>
        <vt:i4>74</vt:i4>
      </vt:variant>
      <vt:variant>
        <vt:i4>0</vt:i4>
      </vt:variant>
      <vt:variant>
        <vt:i4>5</vt:i4>
      </vt:variant>
      <vt:variant>
        <vt:lpwstr/>
      </vt:variant>
      <vt:variant>
        <vt:lpwstr>_Toc443491599</vt:lpwstr>
      </vt:variant>
      <vt:variant>
        <vt:i4>2031675</vt:i4>
      </vt:variant>
      <vt:variant>
        <vt:i4>68</vt:i4>
      </vt:variant>
      <vt:variant>
        <vt:i4>0</vt:i4>
      </vt:variant>
      <vt:variant>
        <vt:i4>5</vt:i4>
      </vt:variant>
      <vt:variant>
        <vt:lpwstr/>
      </vt:variant>
      <vt:variant>
        <vt:lpwstr>_Toc443491598</vt:lpwstr>
      </vt:variant>
      <vt:variant>
        <vt:i4>2031675</vt:i4>
      </vt:variant>
      <vt:variant>
        <vt:i4>62</vt:i4>
      </vt:variant>
      <vt:variant>
        <vt:i4>0</vt:i4>
      </vt:variant>
      <vt:variant>
        <vt:i4>5</vt:i4>
      </vt:variant>
      <vt:variant>
        <vt:lpwstr/>
      </vt:variant>
      <vt:variant>
        <vt:lpwstr>_Toc443491597</vt:lpwstr>
      </vt:variant>
      <vt:variant>
        <vt:i4>2031675</vt:i4>
      </vt:variant>
      <vt:variant>
        <vt:i4>56</vt:i4>
      </vt:variant>
      <vt:variant>
        <vt:i4>0</vt:i4>
      </vt:variant>
      <vt:variant>
        <vt:i4>5</vt:i4>
      </vt:variant>
      <vt:variant>
        <vt:lpwstr/>
      </vt:variant>
      <vt:variant>
        <vt:lpwstr>_Toc443491596</vt:lpwstr>
      </vt:variant>
      <vt:variant>
        <vt:i4>2031675</vt:i4>
      </vt:variant>
      <vt:variant>
        <vt:i4>50</vt:i4>
      </vt:variant>
      <vt:variant>
        <vt:i4>0</vt:i4>
      </vt:variant>
      <vt:variant>
        <vt:i4>5</vt:i4>
      </vt:variant>
      <vt:variant>
        <vt:lpwstr/>
      </vt:variant>
      <vt:variant>
        <vt:lpwstr>_Toc443491595</vt:lpwstr>
      </vt:variant>
      <vt:variant>
        <vt:i4>2031675</vt:i4>
      </vt:variant>
      <vt:variant>
        <vt:i4>44</vt:i4>
      </vt:variant>
      <vt:variant>
        <vt:i4>0</vt:i4>
      </vt:variant>
      <vt:variant>
        <vt:i4>5</vt:i4>
      </vt:variant>
      <vt:variant>
        <vt:lpwstr/>
      </vt:variant>
      <vt:variant>
        <vt:lpwstr>_Toc443491594</vt:lpwstr>
      </vt:variant>
      <vt:variant>
        <vt:i4>2031675</vt:i4>
      </vt:variant>
      <vt:variant>
        <vt:i4>38</vt:i4>
      </vt:variant>
      <vt:variant>
        <vt:i4>0</vt:i4>
      </vt:variant>
      <vt:variant>
        <vt:i4>5</vt:i4>
      </vt:variant>
      <vt:variant>
        <vt:lpwstr/>
      </vt:variant>
      <vt:variant>
        <vt:lpwstr>_Toc443491593</vt:lpwstr>
      </vt:variant>
      <vt:variant>
        <vt:i4>2031675</vt:i4>
      </vt:variant>
      <vt:variant>
        <vt:i4>32</vt:i4>
      </vt:variant>
      <vt:variant>
        <vt:i4>0</vt:i4>
      </vt:variant>
      <vt:variant>
        <vt:i4>5</vt:i4>
      </vt:variant>
      <vt:variant>
        <vt:lpwstr/>
      </vt:variant>
      <vt:variant>
        <vt:lpwstr>_Toc443491592</vt:lpwstr>
      </vt:variant>
      <vt:variant>
        <vt:i4>2031675</vt:i4>
      </vt:variant>
      <vt:variant>
        <vt:i4>26</vt:i4>
      </vt:variant>
      <vt:variant>
        <vt:i4>0</vt:i4>
      </vt:variant>
      <vt:variant>
        <vt:i4>5</vt:i4>
      </vt:variant>
      <vt:variant>
        <vt:lpwstr/>
      </vt:variant>
      <vt:variant>
        <vt:lpwstr>_Toc443491591</vt:lpwstr>
      </vt:variant>
      <vt:variant>
        <vt:i4>2031675</vt:i4>
      </vt:variant>
      <vt:variant>
        <vt:i4>20</vt:i4>
      </vt:variant>
      <vt:variant>
        <vt:i4>0</vt:i4>
      </vt:variant>
      <vt:variant>
        <vt:i4>5</vt:i4>
      </vt:variant>
      <vt:variant>
        <vt:lpwstr/>
      </vt:variant>
      <vt:variant>
        <vt:lpwstr>_Toc443491590</vt:lpwstr>
      </vt:variant>
      <vt:variant>
        <vt:i4>1966139</vt:i4>
      </vt:variant>
      <vt:variant>
        <vt:i4>14</vt:i4>
      </vt:variant>
      <vt:variant>
        <vt:i4>0</vt:i4>
      </vt:variant>
      <vt:variant>
        <vt:i4>5</vt:i4>
      </vt:variant>
      <vt:variant>
        <vt:lpwstr/>
      </vt:variant>
      <vt:variant>
        <vt:lpwstr>_Toc443491589</vt:lpwstr>
      </vt:variant>
      <vt:variant>
        <vt:i4>1966139</vt:i4>
      </vt:variant>
      <vt:variant>
        <vt:i4>8</vt:i4>
      </vt:variant>
      <vt:variant>
        <vt:i4>0</vt:i4>
      </vt:variant>
      <vt:variant>
        <vt:i4>5</vt:i4>
      </vt:variant>
      <vt:variant>
        <vt:lpwstr/>
      </vt:variant>
      <vt:variant>
        <vt:lpwstr>_Toc443491588</vt:lpwstr>
      </vt:variant>
      <vt:variant>
        <vt:i4>1966139</vt:i4>
      </vt:variant>
      <vt:variant>
        <vt:i4>2</vt:i4>
      </vt:variant>
      <vt:variant>
        <vt:i4>0</vt:i4>
      </vt:variant>
      <vt:variant>
        <vt:i4>5</vt:i4>
      </vt:variant>
      <vt:variant>
        <vt:lpwstr/>
      </vt:variant>
      <vt:variant>
        <vt:lpwstr>_Toc443491587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maint</dc:creator>
  <cp:lastModifiedBy>Hà Nguyễn Thị Thu</cp:lastModifiedBy>
  <cp:revision>656</cp:revision>
  <cp:lastPrinted>2019-10-17T01:52:00Z</cp:lastPrinted>
  <dcterms:created xsi:type="dcterms:W3CDTF">2017-08-04T02:21:00Z</dcterms:created>
  <dcterms:modified xsi:type="dcterms:W3CDTF">2019-10-17T01:53:00Z</dcterms:modified>
</cp:coreProperties>
</file>